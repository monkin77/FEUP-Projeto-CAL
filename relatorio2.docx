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458A69" w14:textId="1A296349" w:rsidR="00152359" w:rsidRDefault="00E102F9" w:rsidP="00B16767">
      <w:pPr>
        <w:pStyle w:val="GraphicAnchor"/>
      </w:pPr>
      <w:r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01325DEC" wp14:editId="404718F4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tbl>
      <w:tblPr>
        <w:tblW w:w="1084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70"/>
        <w:gridCol w:w="28"/>
        <w:gridCol w:w="1142"/>
        <w:gridCol w:w="57"/>
        <w:gridCol w:w="5985"/>
        <w:gridCol w:w="135"/>
        <w:gridCol w:w="1131"/>
        <w:gridCol w:w="39"/>
        <w:gridCol w:w="1160"/>
      </w:tblGrid>
      <w:tr w:rsidR="00152359" w14:paraId="19CFB705" w14:textId="77777777" w:rsidTr="0F8DB8BF">
        <w:trPr>
          <w:trHeight w:val="1083"/>
        </w:trPr>
        <w:tc>
          <w:tcPr>
            <w:tcW w:w="10847" w:type="dxa"/>
            <w:gridSpan w:val="9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DBA182" w14:textId="77777777" w:rsidR="00152359" w:rsidRDefault="00152359" w:rsidP="00B16767"/>
        </w:tc>
      </w:tr>
      <w:tr w:rsidR="00152359" w14:paraId="5A53F15E" w14:textId="77777777" w:rsidTr="0F8DB8BF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ACF689" w14:textId="77777777" w:rsidR="00152359" w:rsidRDefault="00152359" w:rsidP="00B16767"/>
        </w:tc>
        <w:tc>
          <w:tcPr>
            <w:tcW w:w="8450" w:type="dxa"/>
            <w:gridSpan w:val="5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AB6B2" w14:textId="77777777" w:rsidR="00152359" w:rsidRDefault="147D2961" w:rsidP="6321D57D">
            <w:pPr>
              <w:pStyle w:val="Heading1"/>
              <w:rPr>
                <w:rStyle w:val="c5"/>
              </w:rPr>
            </w:pPr>
            <w:bookmarkStart w:id="0" w:name="_Toc68459494"/>
            <w:bookmarkStart w:id="1" w:name="_Toc68459617"/>
            <w:bookmarkStart w:id="2" w:name="_Toc68460551"/>
            <w:bookmarkStart w:id="3" w:name="_Toc68611780"/>
            <w:bookmarkStart w:id="4" w:name="_Toc68874202"/>
            <w:bookmarkStart w:id="5" w:name="_Toc68887836"/>
            <w:r w:rsidRPr="6321D57D">
              <w:rPr>
                <w:rStyle w:val="c5"/>
              </w:rPr>
              <w:t>O Padeiro da Vila em Época Covid</w:t>
            </w:r>
            <w:bookmarkEnd w:id="0"/>
            <w:bookmarkEnd w:id="1"/>
            <w:bookmarkEnd w:id="2"/>
            <w:bookmarkEnd w:id="3"/>
            <w:bookmarkEnd w:id="4"/>
            <w:bookmarkEnd w:id="5"/>
          </w:p>
        </w:tc>
        <w:tc>
          <w:tcPr>
            <w:tcW w:w="1199" w:type="dxa"/>
            <w:gridSpan w:val="2"/>
            <w:tcBorders>
              <w:lef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BF84BB" w14:textId="77777777" w:rsidR="00152359" w:rsidRDefault="00152359" w:rsidP="00B16767"/>
        </w:tc>
      </w:tr>
      <w:tr w:rsidR="00152359" w14:paraId="457DCC81" w14:textId="77777777" w:rsidTr="0F8DB8BF">
        <w:trPr>
          <w:trHeight w:val="1837"/>
        </w:trPr>
        <w:tc>
          <w:tcPr>
            <w:tcW w:w="11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5F91AA" w14:textId="77777777" w:rsidR="00152359" w:rsidRDefault="00152359" w:rsidP="00B16767"/>
        </w:tc>
        <w:tc>
          <w:tcPr>
            <w:tcW w:w="8517" w:type="dxa"/>
            <w:gridSpan w:val="7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A6423E4" w14:textId="77777777" w:rsidR="00152359" w:rsidRDefault="00152359" w:rsidP="00B16767"/>
        </w:tc>
        <w:tc>
          <w:tcPr>
            <w:tcW w:w="116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C1A257" w14:textId="77777777" w:rsidR="00152359" w:rsidRDefault="00152359" w:rsidP="00B16767"/>
        </w:tc>
      </w:tr>
      <w:tr w:rsidR="00152359" w14:paraId="3EBDEFF0" w14:textId="77777777" w:rsidTr="0F8DB8BF">
        <w:trPr>
          <w:trHeight w:val="929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1B5618" w14:textId="77777777" w:rsidR="00152359" w:rsidRDefault="00152359" w:rsidP="00B16767"/>
        </w:tc>
        <w:tc>
          <w:tcPr>
            <w:tcW w:w="5985" w:type="dxa"/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C29967" w14:textId="77777777" w:rsidR="00152359" w:rsidRDefault="00152359" w:rsidP="00B16767"/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3F796" w14:textId="77777777" w:rsidR="00152359" w:rsidRDefault="00152359" w:rsidP="00B16767"/>
        </w:tc>
      </w:tr>
      <w:tr w:rsidR="00152359" w14:paraId="6D9ECFC1" w14:textId="77777777" w:rsidTr="0F8DB8BF">
        <w:trPr>
          <w:trHeight w:val="1460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AA97BE" w14:textId="77777777" w:rsidR="00152359" w:rsidRDefault="00152359" w:rsidP="00B16767"/>
        </w:tc>
        <w:tc>
          <w:tcPr>
            <w:tcW w:w="5985" w:type="dxa"/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8C12E4" w14:textId="77777777" w:rsidR="00152359" w:rsidRDefault="00E102F9" w:rsidP="00B16767">
            <w:pPr>
              <w:pStyle w:val="Heading2"/>
            </w:pPr>
            <w:bookmarkStart w:id="6" w:name="_Toc68459495"/>
            <w:bookmarkStart w:id="7" w:name="_Toc68459618"/>
            <w:bookmarkStart w:id="8" w:name="_Toc68460552"/>
            <w:bookmarkStart w:id="9" w:name="_Toc68611781"/>
            <w:bookmarkStart w:id="10" w:name="_Toc68874203"/>
            <w:bookmarkStart w:id="11" w:name="_Toc68856044"/>
            <w:bookmarkStart w:id="12" w:name="_Toc68887785"/>
            <w:bookmarkStart w:id="13" w:name="_Toc68887837"/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21C649F6" wp14:editId="4F10381E">
                  <wp:simplePos x="0" y="0"/>
                  <wp:positionH relativeFrom="column">
                    <wp:posOffset>328297</wp:posOffset>
                  </wp:positionH>
                  <wp:positionV relativeFrom="paragraph">
                    <wp:posOffset>-174622</wp:posOffset>
                  </wp:positionV>
                  <wp:extent cx="3648071" cy="1402717"/>
                  <wp:effectExtent l="0" t="0" r="0" b="6983"/>
                  <wp:wrapNone/>
                  <wp:docPr id="2" name="Picture 7" descr="A picture containing tex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1" cy="1402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</w:p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BD7784" w14:textId="77777777" w:rsidR="00152359" w:rsidRDefault="00152359" w:rsidP="00B16767"/>
        </w:tc>
      </w:tr>
      <w:tr w:rsidR="00152359" w14:paraId="2AA3362A" w14:textId="77777777" w:rsidTr="0F8DB8BF">
        <w:trPr>
          <w:trHeight w:val="7260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094FFED" w14:textId="77777777" w:rsidR="00152359" w:rsidRDefault="00152359" w:rsidP="00B16767"/>
        </w:tc>
        <w:tc>
          <w:tcPr>
            <w:tcW w:w="5985" w:type="dxa"/>
            <w:tcBorders>
              <w:bottom w:val="single" w:sz="18" w:space="0" w:color="476166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F2ACE48" w14:textId="6F2E5BC1" w:rsidR="00152359" w:rsidRDefault="00711244" w:rsidP="00B16767">
            <w:pPr>
              <w:pStyle w:val="fontcapa"/>
            </w:pPr>
            <w:bookmarkStart w:id="14" w:name="_Toc68459496"/>
            <w:bookmarkStart w:id="15" w:name="_Toc68459619"/>
            <w:bookmarkStart w:id="16" w:name="_Toc68460553"/>
            <w:bookmarkStart w:id="17" w:name="_Toc68611782"/>
            <w:bookmarkStart w:id="18" w:name="_Toc68874204"/>
            <w:bookmarkStart w:id="19" w:name="_Toc68887786"/>
            <w:bookmarkStart w:id="20" w:name="_Toc68887838"/>
            <w:r>
              <w:t>16</w:t>
            </w:r>
            <w:r w:rsidR="147D2961">
              <w:t xml:space="preserve"> / 04 / 2021</w:t>
            </w:r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</w:p>
          <w:p w14:paraId="5838A049" w14:textId="55A51B9A" w:rsidR="00152359" w:rsidRDefault="147D2961" w:rsidP="00B16767">
            <w:pPr>
              <w:pStyle w:val="fontcapa"/>
            </w:pPr>
            <w:bookmarkStart w:id="21" w:name="_Toc68459497"/>
            <w:bookmarkStart w:id="22" w:name="_Toc68459620"/>
            <w:bookmarkStart w:id="23" w:name="_Toc68460554"/>
            <w:bookmarkStart w:id="24" w:name="_Toc68611783"/>
            <w:bookmarkStart w:id="25" w:name="_Toc68874205"/>
            <w:bookmarkStart w:id="26" w:name="_Toc68887787"/>
            <w:bookmarkStart w:id="27" w:name="_Toc68887839"/>
            <w:r>
              <w:t>—</w:t>
            </w:r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</w:p>
          <w:p w14:paraId="0F69E6C4" w14:textId="56E137A4" w:rsidR="00152359" w:rsidRDefault="147D2961" w:rsidP="00B16767">
            <w:pPr>
              <w:pStyle w:val="fontcapa"/>
            </w:pPr>
            <w:bookmarkStart w:id="28" w:name="_Toc68459498"/>
            <w:bookmarkStart w:id="29" w:name="_Toc68459621"/>
            <w:bookmarkStart w:id="30" w:name="_Toc68460555"/>
            <w:bookmarkStart w:id="31" w:name="_Toc68611784"/>
            <w:bookmarkStart w:id="32" w:name="_Toc68874206"/>
            <w:bookmarkStart w:id="33" w:name="_Toc68887788"/>
            <w:bookmarkStart w:id="34" w:name="_Toc68887840"/>
            <w:r>
              <w:t>Conceção e Análise de Algoritmos</w:t>
            </w:r>
            <w:bookmarkEnd w:id="28"/>
            <w:bookmarkEnd w:id="29"/>
            <w:bookmarkEnd w:id="30"/>
            <w:bookmarkEnd w:id="31"/>
            <w:bookmarkEnd w:id="32"/>
            <w:bookmarkEnd w:id="33"/>
            <w:bookmarkEnd w:id="34"/>
          </w:p>
          <w:p w14:paraId="6CC6A34D" w14:textId="0665270B" w:rsidR="00152359" w:rsidRDefault="147D2961" w:rsidP="00B16767">
            <w:pPr>
              <w:pStyle w:val="fontcapa"/>
            </w:pPr>
            <w:bookmarkStart w:id="35" w:name="_Toc68459499"/>
            <w:bookmarkStart w:id="36" w:name="_Toc68459622"/>
            <w:bookmarkStart w:id="37" w:name="_Toc68460556"/>
            <w:bookmarkStart w:id="38" w:name="_Toc68611785"/>
            <w:bookmarkStart w:id="39" w:name="_Toc68874207"/>
            <w:bookmarkStart w:id="40" w:name="_Toc68887789"/>
            <w:bookmarkStart w:id="41" w:name="_Toc68887841"/>
            <w:r>
              <w:t>—</w:t>
            </w:r>
            <w:bookmarkEnd w:id="35"/>
            <w:bookmarkEnd w:id="36"/>
            <w:bookmarkEnd w:id="37"/>
            <w:bookmarkEnd w:id="38"/>
            <w:bookmarkEnd w:id="39"/>
            <w:bookmarkEnd w:id="40"/>
            <w:bookmarkEnd w:id="41"/>
          </w:p>
          <w:p w14:paraId="1B73A05C" w14:textId="5B1924D3" w:rsidR="00152359" w:rsidRDefault="147D2961" w:rsidP="00B16767">
            <w:pPr>
              <w:pStyle w:val="fontcapa"/>
            </w:pPr>
            <w:bookmarkStart w:id="42" w:name="_Toc68459500"/>
            <w:bookmarkStart w:id="43" w:name="_Toc68459623"/>
            <w:bookmarkStart w:id="44" w:name="_Toc68460557"/>
            <w:bookmarkStart w:id="45" w:name="_Toc68611786"/>
            <w:bookmarkStart w:id="46" w:name="_Toc68874208"/>
            <w:bookmarkStart w:id="47" w:name="_Toc68887790"/>
            <w:bookmarkStart w:id="48" w:name="_Toc68887842"/>
            <w:r>
              <w:t>Bruno Rosendo</w:t>
            </w:r>
            <w:bookmarkEnd w:id="42"/>
            <w:bookmarkEnd w:id="43"/>
            <w:bookmarkEnd w:id="44"/>
            <w:bookmarkEnd w:id="45"/>
            <w:bookmarkEnd w:id="46"/>
            <w:bookmarkEnd w:id="47"/>
            <w:bookmarkEnd w:id="48"/>
            <w:r w:rsidR="00711244">
              <w:t xml:space="preserve"> up201906334</w:t>
            </w:r>
          </w:p>
          <w:p w14:paraId="3DDBA5BD" w14:textId="4168E729" w:rsidR="00152359" w:rsidRDefault="147D2961" w:rsidP="00B16767">
            <w:pPr>
              <w:pStyle w:val="fontcapa"/>
            </w:pPr>
            <w:bookmarkStart w:id="49" w:name="_Toc68611787"/>
            <w:bookmarkStart w:id="50" w:name="_Toc68874209"/>
            <w:bookmarkStart w:id="51" w:name="_Toc68887791"/>
            <w:bookmarkStart w:id="52" w:name="_Toc68887843"/>
            <w:r>
              <w:t>Domingos Santos</w:t>
            </w:r>
            <w:bookmarkEnd w:id="49"/>
            <w:bookmarkEnd w:id="50"/>
            <w:bookmarkEnd w:id="51"/>
            <w:bookmarkEnd w:id="52"/>
          </w:p>
          <w:p w14:paraId="2E7225F8" w14:textId="67918FEB" w:rsidR="00152359" w:rsidRDefault="147D2961" w:rsidP="00B16767">
            <w:pPr>
              <w:pStyle w:val="fontcapa"/>
            </w:pPr>
            <w:bookmarkStart w:id="53" w:name="_Toc68611788"/>
            <w:bookmarkStart w:id="54" w:name="_Toc68874210"/>
            <w:bookmarkStart w:id="55" w:name="_Toc68887792"/>
            <w:bookmarkStart w:id="56" w:name="_Toc68887844"/>
            <w:r>
              <w:t>João Mesquita</w:t>
            </w:r>
            <w:bookmarkEnd w:id="53"/>
            <w:bookmarkEnd w:id="54"/>
            <w:bookmarkEnd w:id="55"/>
            <w:bookmarkEnd w:id="56"/>
          </w:p>
          <w:p w14:paraId="6C275A8E" w14:textId="6C6A4895" w:rsidR="00152359" w:rsidRDefault="00152359" w:rsidP="00B16767"/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C9F405" w14:textId="77777777" w:rsidR="00152359" w:rsidRDefault="00152359" w:rsidP="00B16767"/>
        </w:tc>
      </w:tr>
      <w:tr w:rsidR="00152359" w14:paraId="4F941BF4" w14:textId="77777777" w:rsidTr="0F8DB8BF">
        <w:tc>
          <w:tcPr>
            <w:tcW w:w="234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61B4A3" w14:textId="77777777" w:rsidR="00152359" w:rsidRDefault="00152359" w:rsidP="00B16767"/>
        </w:tc>
        <w:tc>
          <w:tcPr>
            <w:tcW w:w="6177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5BA0B8" w14:textId="77777777" w:rsidR="00152359" w:rsidRDefault="00152359" w:rsidP="00B16767"/>
        </w:tc>
        <w:tc>
          <w:tcPr>
            <w:tcW w:w="233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315B9B" w14:textId="77777777" w:rsidR="00152359" w:rsidRDefault="00152359" w:rsidP="00B16767"/>
        </w:tc>
      </w:tr>
    </w:tbl>
    <w:p w14:paraId="000146E5" w14:textId="45435E8F" w:rsidR="00152359" w:rsidRDefault="00C44A62" w:rsidP="00B1676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C45B7F8" wp14:editId="59466779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4790441" cy="618491"/>
                <wp:effectExtent l="19050" t="19050" r="10160" b="10160"/>
                <wp:wrapSquare wrapText="bothSides"/>
                <wp:docPr id="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D42500E" w14:textId="77777777" w:rsidR="003128C7" w:rsidRDefault="003128C7" w:rsidP="00B16767">
                            <w:pPr>
                              <w:pStyle w:val="Heading1"/>
                            </w:pPr>
                            <w:bookmarkStart w:id="57" w:name="_Toc68460558"/>
                            <w:bookmarkStart w:id="58" w:name="_Toc68611789"/>
                            <w:bookmarkStart w:id="59" w:name="_Toc68874211"/>
                            <w:bookmarkStart w:id="60" w:name="_Toc68887845"/>
                            <w:r>
                              <w:t>Índice</w:t>
                            </w:r>
                            <w:bookmarkEnd w:id="57"/>
                            <w:bookmarkEnd w:id="58"/>
                            <w:bookmarkEnd w:id="59"/>
                            <w:bookmarkEnd w:id="60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45B7F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.5pt;width:377.2pt;height:48.7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" strokecolor="#35494d" strokeweight="2.25pt">
                <v:textbox>
                  <w:txbxContent>
                    <w:p w14:paraId="5D42500E" w14:textId="77777777" w:rsidR="003128C7" w:rsidRDefault="003128C7" w:rsidP="00B16767">
                      <w:pPr>
                        <w:pStyle w:val="Ttulo1"/>
                      </w:pPr>
                      <w:bookmarkStart w:id="61" w:name="_Toc68460558"/>
                      <w:bookmarkStart w:id="62" w:name="_Toc68611789"/>
                      <w:bookmarkStart w:id="63" w:name="_Toc68874211"/>
                      <w:bookmarkStart w:id="64" w:name="_Toc68887845"/>
                      <w:r>
                        <w:t>Índice</w:t>
                      </w:r>
                      <w:bookmarkEnd w:id="61"/>
                      <w:bookmarkEnd w:id="62"/>
                      <w:bookmarkEnd w:id="63"/>
                      <w:bookmarkEnd w:id="6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C097E35" w14:textId="3D563E95" w:rsidR="00152359" w:rsidRDefault="00152359" w:rsidP="00B16767">
      <w:pPr>
        <w:pStyle w:val="GraphicAnchor"/>
      </w:pPr>
      <w:bookmarkStart w:id="61" w:name="_Toc68460560"/>
      <w:bookmarkStart w:id="62" w:name="_Toc68611791"/>
      <w:bookmarkEnd w:id="61"/>
      <w:bookmarkEnd w:id="62"/>
    </w:p>
    <w:p w14:paraId="30ABC102" w14:textId="3155BDE7" w:rsidR="0035336D" w:rsidRDefault="0035336D" w:rsidP="00B16767">
      <w:pPr>
        <w:pStyle w:val="GraphicAnchor"/>
      </w:pPr>
    </w:p>
    <w:p w14:paraId="41631585" w14:textId="113D578D" w:rsidR="0035336D" w:rsidRDefault="0035336D" w:rsidP="00B16767">
      <w:pPr>
        <w:pStyle w:val="GraphicAnchor"/>
      </w:pPr>
    </w:p>
    <w:p w14:paraId="79547397" w14:textId="77777777" w:rsidR="0035336D" w:rsidRDefault="0035336D" w:rsidP="00B16767">
      <w:pPr>
        <w:pStyle w:val="GraphicAnchor"/>
      </w:pPr>
    </w:p>
    <w:p w14:paraId="6266EB91" w14:textId="216802BA" w:rsidR="0035336D" w:rsidRDefault="0035336D" w:rsidP="00B16767">
      <w:pPr>
        <w:pStyle w:val="GraphicAnchor"/>
      </w:pPr>
    </w:p>
    <w:p w14:paraId="2E3D6660" w14:textId="048D2B53" w:rsidR="0035336D" w:rsidRDefault="0035336D" w:rsidP="00B16767">
      <w:pPr>
        <w:pStyle w:val="GraphicAnchor"/>
      </w:pPr>
    </w:p>
    <w:p w14:paraId="36C3B657" w14:textId="0D37015F" w:rsidR="0035336D" w:rsidRDefault="0035336D" w:rsidP="00B16767">
      <w:pPr>
        <w:pStyle w:val="GraphicAnchor"/>
      </w:pPr>
    </w:p>
    <w:p w14:paraId="123C6438" w14:textId="31DD6F7E" w:rsidR="0035336D" w:rsidRDefault="0035336D" w:rsidP="00B16767">
      <w:pPr>
        <w:pStyle w:val="GraphicAnchor"/>
      </w:pPr>
    </w:p>
    <w:p w14:paraId="170B02A0" w14:textId="1C708367" w:rsidR="0035336D" w:rsidRDefault="0035336D" w:rsidP="00B16767">
      <w:pPr>
        <w:pStyle w:val="GraphicAnchor"/>
      </w:pPr>
    </w:p>
    <w:p w14:paraId="236DC0A4" w14:textId="77777777" w:rsidR="0035336D" w:rsidRDefault="0035336D" w:rsidP="00B16767">
      <w:pPr>
        <w:pStyle w:val="GraphicAnchor"/>
      </w:pPr>
    </w:p>
    <w:tbl>
      <w:tblPr>
        <w:tblW w:w="1620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5"/>
        <w:gridCol w:w="10777"/>
        <w:gridCol w:w="555"/>
        <w:gridCol w:w="4733"/>
      </w:tblGrid>
      <w:tr w:rsidR="00152359" w14:paraId="3DD89529" w14:textId="77777777" w:rsidTr="0035336D">
        <w:trPr>
          <w:gridAfter w:val="2"/>
          <w:wAfter w:w="5288" w:type="dxa"/>
          <w:trHeight w:val="1152"/>
        </w:trPr>
        <w:tc>
          <w:tcPr>
            <w:tcW w:w="10912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sdt>
            <w:sdtPr>
              <w:id w:val="927195670"/>
              <w:docPartObj>
                <w:docPartGallery w:val="Table of Contents"/>
                <w:docPartUnique/>
              </w:docPartObj>
            </w:sdtPr>
            <w:sdtEndPr/>
            <w:sdtContent>
              <w:p w14:paraId="5F240B97" w14:textId="45C952BB" w:rsidR="00082125" w:rsidRDefault="6321D57D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r>
                  <w:fldChar w:fldCharType="begin"/>
                </w:r>
                <w:r>
                  <w:instrText>TOC \o \z \u \h</w:instrText>
                </w:r>
                <w:r>
                  <w:fldChar w:fldCharType="separate"/>
                </w:r>
                <w:hyperlink w:anchor="_Toc68887836" w:history="1">
                  <w:r w:rsidR="00082125" w:rsidRPr="00BC469B">
                    <w:rPr>
                      <w:rStyle w:val="Hyperlink"/>
                      <w:noProof/>
                    </w:rPr>
                    <w:t>O Padeiro da Vila em Época Covid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_Toc68887836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6ED329B" w14:textId="6F1F2421" w:rsidR="00082125" w:rsidRDefault="00BE4DB2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0" w:anchor="_Toc68887845" w:history="1">
                  <w:r w:rsidR="00082125" w:rsidRPr="00BC469B">
                    <w:rPr>
                      <w:rStyle w:val="Hyperlink"/>
                      <w:noProof/>
                    </w:rPr>
                    <w:t>Índice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4BB305D" w14:textId="43F85937" w:rsidR="00082125" w:rsidRDefault="00BE4DB2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1" w:anchor="_Toc68887846" w:history="1">
                  <w:r w:rsidR="00082125" w:rsidRPr="00BC469B">
                    <w:rPr>
                      <w:rStyle w:val="Hyperlink"/>
                      <w:noProof/>
                      <w:lang w:val="en-US"/>
                    </w:rPr>
                    <w:t>Descrição do Problema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3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C3B2145" w14:textId="54503677" w:rsidR="00082125" w:rsidRDefault="00BE4DB2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47" w:history="1">
                  <w:r w:rsidR="00082125" w:rsidRPr="00BC469B">
                    <w:rPr>
                      <w:rStyle w:val="Hyperlink"/>
                      <w:noProof/>
                    </w:rPr>
                    <w:t>1ª Fase: Minimizar o tempo do itinerário sem considerar hora de entrega e apenas uma carrinha de capacidade ilimitada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4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3784AD4" w14:textId="4B27577E" w:rsidR="00082125" w:rsidRDefault="00BE4DB2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48" w:history="1">
                  <w:r w:rsidR="00082125" w:rsidRPr="00BC469B">
                    <w:rPr>
                      <w:rStyle w:val="Hyperlink"/>
                      <w:noProof/>
                    </w:rPr>
                    <w:t>2ª Fase: Entrega considerando a hora preferencial, equilibrando o tempo de atraso, com uma carrinha de capacidade ilimitada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5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8DB7D1C" w14:textId="3F9EC6ED" w:rsidR="00082125" w:rsidRDefault="00BE4DB2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49" w:history="1">
                  <w:r w:rsidR="00082125" w:rsidRPr="00BC469B">
                    <w:rPr>
                      <w:rStyle w:val="Hyperlink"/>
                      <w:noProof/>
                    </w:rPr>
                    <w:t>3ª Fase: Entrega com múltiplas carrinhas de capacidade limitada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_Toc68887849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5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75B69B3" w14:textId="63E8D06F" w:rsidR="00082125" w:rsidRDefault="00BE4DB2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2" w:anchor="_Toc68887850" w:history="1">
                  <w:r w:rsidR="00082125" w:rsidRPr="00BC469B">
                    <w:rPr>
                      <w:rStyle w:val="Hyperlink"/>
                      <w:noProof/>
                      <w:lang w:val="en-US"/>
                    </w:rPr>
                    <w:t>Formalização do Problema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_Toc68887850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8F2B94A" w14:textId="23CEF046" w:rsidR="00082125" w:rsidRDefault="00BE4DB2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1" w:history="1">
                  <w:r w:rsidR="00082125" w:rsidRPr="00BC469B">
                    <w:rPr>
                      <w:rStyle w:val="Hyperlink"/>
                      <w:noProof/>
                    </w:rPr>
                    <w:t>Dados de Entrada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_Toc68887851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2BB2DBD" w14:textId="0FC3D4CE" w:rsidR="00082125" w:rsidRDefault="00BE4DB2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2" w:history="1">
                  <w:r w:rsidR="00082125" w:rsidRPr="00BC469B">
                    <w:rPr>
                      <w:rStyle w:val="Hyperlink"/>
                      <w:noProof/>
                    </w:rPr>
                    <w:t>Dados de Saída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_Toc68887852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1D68E0B" w14:textId="0F28A7AF" w:rsidR="00082125" w:rsidRDefault="00BE4DB2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3" w:history="1">
                  <w:r w:rsidR="00082125" w:rsidRPr="00BC469B">
                    <w:rPr>
                      <w:rStyle w:val="Hyperlink"/>
                      <w:noProof/>
                    </w:rPr>
                    <w:t>Restrições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_Toc68887853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F140280" w14:textId="7437DC6D" w:rsidR="00082125" w:rsidRDefault="00BE4DB2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4" w:history="1">
                  <w:r w:rsidR="00082125" w:rsidRPr="00BC469B">
                    <w:rPr>
                      <w:rStyle w:val="Hyperlink"/>
                      <w:noProof/>
                    </w:rPr>
                    <w:t>Aos dados de entrada: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_Toc68887854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DB0E5C7" w14:textId="4801D0C9" w:rsidR="00082125" w:rsidRDefault="00BE4DB2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5" w:history="1">
                  <w:r w:rsidR="00082125" w:rsidRPr="00BC469B">
                    <w:rPr>
                      <w:rStyle w:val="Hyperlink"/>
                      <w:noProof/>
                    </w:rPr>
                    <w:t>Aos dados de saída: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8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66BF81B" w14:textId="7B8027DD" w:rsidR="00082125" w:rsidRDefault="00BE4DB2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6" w:history="1">
                  <w:r w:rsidR="00082125" w:rsidRPr="00BC469B">
                    <w:rPr>
                      <w:rStyle w:val="Hyperlink"/>
                      <w:noProof/>
                    </w:rPr>
                    <w:t>Funções Objetivo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8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71A048A" w14:textId="6E9BF238" w:rsidR="00082125" w:rsidRDefault="00BE4DB2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3" w:anchor="_Toc68887857" w:history="1">
                  <w:r w:rsidR="00082125" w:rsidRPr="00BC469B">
                    <w:rPr>
                      <w:rStyle w:val="Hyperlink"/>
                      <w:noProof/>
                      <w:lang w:val="en-US"/>
                    </w:rPr>
                    <w:t>Perspetiva de Solução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C2D0F14" w14:textId="0BD08FCE" w:rsidR="00082125" w:rsidRDefault="00BE4DB2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8" w:history="1">
                  <w:r w:rsidR="00082125" w:rsidRPr="00BC469B">
                    <w:rPr>
                      <w:rStyle w:val="Hyperlink"/>
                      <w:noProof/>
                    </w:rPr>
                    <w:t>Pré-Processamento dos Dados de Entrada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7A85027" w14:textId="12FBBE36" w:rsidR="00082125" w:rsidRDefault="00BE4DB2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9" w:history="1">
                  <w:r w:rsidR="00082125" w:rsidRPr="00BC469B">
                    <w:rPr>
                      <w:rStyle w:val="Hyperlink"/>
                      <w:noProof/>
                    </w:rPr>
                    <w:t>Tratamento do grafo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_Toc68887859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F17B293" w14:textId="1F634598" w:rsidR="00082125" w:rsidRDefault="00BE4DB2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0" w:history="1">
                  <w:r w:rsidR="00082125" w:rsidRPr="00BC469B">
                    <w:rPr>
                      <w:rStyle w:val="Hyperlink"/>
                      <w:noProof/>
                    </w:rPr>
                    <w:t>Tratamento dos Clientes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_Toc68887860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B2A730A" w14:textId="2298839C" w:rsidR="00082125" w:rsidRDefault="00BE4DB2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1" w:history="1">
                  <w:r w:rsidR="00082125" w:rsidRPr="00BC469B">
                    <w:rPr>
                      <w:rStyle w:val="Hyperlink"/>
                      <w:noProof/>
                    </w:rPr>
                    <w:t>Tratamento dos Percursos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_Toc68887861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68C24F7" w14:textId="671916E2" w:rsidR="00082125" w:rsidRDefault="00BE4DB2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2" w:history="1">
                  <w:r w:rsidR="00082125" w:rsidRPr="00BC469B">
                    <w:rPr>
                      <w:rStyle w:val="Hyperlink"/>
                      <w:noProof/>
                    </w:rPr>
                    <w:t>Identificação dos problemas encontrados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_Toc68887862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730BDF" w14:textId="736E19B8" w:rsidR="00082125" w:rsidRDefault="00BE4DB2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3" w:history="1">
                  <w:r w:rsidR="00082125" w:rsidRPr="00BC469B">
                    <w:rPr>
                      <w:rStyle w:val="Hyperlink"/>
                      <w:noProof/>
                    </w:rPr>
                    <w:t>Percurso de duração mínima entre dois pontos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_Toc68887863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D9B3251" w14:textId="409F73D8" w:rsidR="00082125" w:rsidRDefault="00BE4DB2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4" w:history="1">
                  <w:r w:rsidR="00082125" w:rsidRPr="00BC469B">
                    <w:rPr>
                      <w:rStyle w:val="Hyperlink"/>
                      <w:noProof/>
                    </w:rPr>
                    <w:t>Percurso de duração mínima entre todos os pares de pontos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_Toc68887864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5E63222" w14:textId="3C691CCB" w:rsidR="00082125" w:rsidRDefault="00BE4DB2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5" w:history="1">
                  <w:r w:rsidR="00082125" w:rsidRPr="00BC469B">
                    <w:rPr>
                      <w:rStyle w:val="Hyperlink"/>
                      <w:noProof/>
                    </w:rPr>
                    <w:t>Execução repetida do Algoritmo de Dijkstra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B1DFA9F" w14:textId="51A49D7C" w:rsidR="00082125" w:rsidRDefault="00BE4DB2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6" w:history="1">
                  <w:r w:rsidR="00082125" w:rsidRPr="00BC469B">
                    <w:rPr>
                      <w:rStyle w:val="Hyperlink"/>
                      <w:noProof/>
                    </w:rPr>
                    <w:t>Algoritmo de Floyd-Warshall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8248F68" w14:textId="145C502B" w:rsidR="00082125" w:rsidRDefault="00BE4DB2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7" w:history="1">
                  <w:r w:rsidR="00082125" w:rsidRPr="00BC469B">
                    <w:rPr>
                      <w:rStyle w:val="Hyperlink"/>
                      <w:noProof/>
                    </w:rPr>
                    <w:t>Algoritmos considerados para a 1ª Fase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D9E8D7B" w14:textId="175E1320" w:rsidR="00082125" w:rsidRDefault="00BE4DB2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8" w:history="1">
                  <w:r w:rsidR="00082125" w:rsidRPr="00BC469B">
                    <w:rPr>
                      <w:rStyle w:val="Hyperlink"/>
                      <w:noProof/>
                    </w:rPr>
                    <w:t>Soluções Aproximadas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6A67589" w14:textId="28973EA9" w:rsidR="00082125" w:rsidRDefault="00BE4DB2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9" w:history="1">
                  <w:r w:rsidR="00082125" w:rsidRPr="00BC469B">
                    <w:rPr>
                      <w:rStyle w:val="Hyperlink"/>
                      <w:noProof/>
                    </w:rPr>
                    <w:t>Soluções Exatas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_Toc68887869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13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AF7D80C" w14:textId="33482FA2" w:rsidR="00082125" w:rsidRDefault="00BE4DB2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0" w:history="1">
                  <w:r w:rsidR="00082125" w:rsidRPr="00BC469B">
                    <w:rPr>
                      <w:rStyle w:val="Hyperlink"/>
                      <w:noProof/>
                    </w:rPr>
                    <w:t>Integração da hora de entrega do pão (2ª Fase)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_Toc68887870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13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127FE95" w14:textId="24F153A8" w:rsidR="00082125" w:rsidRDefault="00BE4DB2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1" w:history="1">
                  <w:r w:rsidR="00082125" w:rsidRPr="00BC469B">
                    <w:rPr>
                      <w:rStyle w:val="Hyperlink"/>
                      <w:noProof/>
                    </w:rPr>
                    <w:t>Utilização de múltiplas carrinhas com capacidade limitada (3ª Fase)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_Toc68887871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65E52C6" w14:textId="31D26612" w:rsidR="00082125" w:rsidRDefault="00BE4DB2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2" w:history="1">
                  <w:r w:rsidR="00082125" w:rsidRPr="00BC469B">
                    <w:rPr>
                      <w:rStyle w:val="Hyperlink"/>
                      <w:noProof/>
                    </w:rPr>
                    <w:t>Análise da conectividade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_Toc68887872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B9A5C10" w14:textId="61EE77C3" w:rsidR="00082125" w:rsidRDefault="00BE4DB2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3" w:history="1">
                  <w:r w:rsidR="00082125" w:rsidRPr="00BC469B">
                    <w:rPr>
                      <w:rStyle w:val="Hyperlink"/>
                      <w:noProof/>
                    </w:rPr>
                    <w:t>Algoritmo de Kosaraju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_Toc68887873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BCA80A5" w14:textId="25FCA59B" w:rsidR="00082125" w:rsidRDefault="00BE4DB2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4" w:history="1">
                  <w:r w:rsidR="00082125" w:rsidRPr="00BC469B">
                    <w:rPr>
                      <w:rStyle w:val="Hyperlink"/>
                      <w:noProof/>
                    </w:rPr>
                    <w:t>Algoritmo de Tarjan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_Toc68887874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2B60192" w14:textId="7A99E0E9" w:rsidR="00082125" w:rsidRDefault="00BE4DB2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4" w:anchor="_Toc68887875" w:history="1">
                  <w:r w:rsidR="00082125" w:rsidRPr="00BC469B">
                    <w:rPr>
                      <w:rStyle w:val="Hyperlink"/>
                      <w:noProof/>
                      <w:lang w:val="en-US"/>
                    </w:rPr>
                    <w:t>Casos de Utilização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B6730C1" w14:textId="2178E351" w:rsidR="00082125" w:rsidRDefault="00BE4DB2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5" w:anchor="_Toc68887876" w:history="1">
                  <w:r w:rsidR="00082125" w:rsidRPr="00BC469B">
                    <w:rPr>
                      <w:rStyle w:val="Hyperlink"/>
                      <w:noProof/>
                      <w:lang w:val="en-US"/>
                    </w:rPr>
                    <w:t>Conclusão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18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0C6398C" w14:textId="50241AD7" w:rsidR="00082125" w:rsidRDefault="00BE4DB2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6" w:anchor="_Toc68887877" w:history="1">
                  <w:r w:rsidR="00082125" w:rsidRPr="00BC469B">
                    <w:rPr>
                      <w:rStyle w:val="Hyperlink"/>
                      <w:noProof/>
                      <w:lang w:val="en-US"/>
                    </w:rPr>
                    <w:t>Contribuição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F9A9D1A" w14:textId="669639E1" w:rsidR="00082125" w:rsidRDefault="00BE4DB2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7" w:anchor="_Toc68887878" w:history="1">
                  <w:r w:rsidR="00082125" w:rsidRPr="00BC469B">
                    <w:rPr>
                      <w:rStyle w:val="Hyperlink"/>
                      <w:noProof/>
                      <w:lang w:val="en-US"/>
                    </w:rPr>
                    <w:t>Bibliografia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20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70ED223" w14:textId="4989E834" w:rsidR="6321D57D" w:rsidRDefault="6321D57D" w:rsidP="6321D57D">
                <w:pPr>
                  <w:pStyle w:val="TOC2"/>
                  <w:tabs>
                    <w:tab w:val="right" w:leader="dot" w:pos="10800"/>
                  </w:tabs>
                </w:pPr>
                <w:r>
                  <w:fldChar w:fldCharType="end"/>
                </w:r>
              </w:p>
            </w:sdtContent>
          </w:sdt>
          <w:p w14:paraId="4EACCD12" w14:textId="2E86573A" w:rsidR="0035336D" w:rsidRDefault="0035336D" w:rsidP="00B1676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ECA9AC2" wp14:editId="1B07B358">
                      <wp:simplePos x="0" y="0"/>
                      <wp:positionH relativeFrom="margin">
                        <wp:posOffset>1038225</wp:posOffset>
                      </wp:positionH>
                      <wp:positionV relativeFrom="paragraph">
                        <wp:posOffset>73025</wp:posOffset>
                      </wp:positionV>
                      <wp:extent cx="4790441" cy="618491"/>
                      <wp:effectExtent l="19050" t="19050" r="10160" b="10160"/>
                      <wp:wrapSquare wrapText="bothSides"/>
                      <wp:docPr id="5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90441" cy="61849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491C288E" w14:textId="2729D31A" w:rsidR="003128C7" w:rsidRPr="0035336D" w:rsidRDefault="003128C7" w:rsidP="0035336D">
                                  <w:pPr>
                                    <w:pStyle w:val="Heading1"/>
                                    <w:rPr>
                                      <w:lang w:val="en-US"/>
                                    </w:rPr>
                                  </w:pPr>
                                  <w:bookmarkStart w:id="63" w:name="_Toc68887846"/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Descrição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do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Problema</w:t>
                                  </w:r>
                                  <w:bookmarkEnd w:id="63"/>
                                  <w:proofErr w:type="spellEnd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CA9AC2" id="_x0000_s1027" type="#_x0000_t202" style="position:absolute;margin-left:81.75pt;margin-top:5.75pt;width:377.2pt;height:48.7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" strokecolor="#35494d" strokeweight="2.25pt">
                      <v:textbox>
                        <w:txbxContent>
                          <w:p w14:paraId="491C288E" w14:textId="2729D31A" w:rsidR="003128C7" w:rsidRPr="0035336D" w:rsidRDefault="003128C7" w:rsidP="0035336D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68" w:name="_Toc68887846"/>
                            <w:proofErr w:type="spellStart"/>
                            <w:r>
                              <w:rPr>
                                <w:lang w:val="en-US"/>
                              </w:rPr>
                              <w:t>Descrição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Problema</w:t>
                            </w:r>
                            <w:bookmarkEnd w:id="68"/>
                            <w:proofErr w:type="spellEnd"/>
                          </w:p>
                        </w:txbxContent>
                      </v:textbox>
                      <w10:wrap type="square" anchorx="margin"/>
                    </v:shape>
                  </w:pict>
                </mc:Fallback>
              </mc:AlternateContent>
            </w:r>
          </w:p>
          <w:p w14:paraId="09CBB4B5" w14:textId="54148764" w:rsidR="0035336D" w:rsidRDefault="0035336D" w:rsidP="00B16767"/>
          <w:p w14:paraId="4462D0B5" w14:textId="141ECDAB" w:rsidR="0035336D" w:rsidRDefault="0035336D" w:rsidP="00B16767"/>
          <w:p w14:paraId="3C0C662B" w14:textId="50E17B97" w:rsidR="0035336D" w:rsidRDefault="0035336D" w:rsidP="00B16767"/>
          <w:p w14:paraId="34839E98" w14:textId="77777777" w:rsidR="0035336D" w:rsidRDefault="0035336D" w:rsidP="00B16767"/>
          <w:p w14:paraId="070F3CB7" w14:textId="4C335BDB" w:rsidR="0035336D" w:rsidRDefault="0035336D" w:rsidP="00B16767"/>
          <w:p w14:paraId="4F39A167" w14:textId="4EC9E439" w:rsidR="0035336D" w:rsidRDefault="0035336D" w:rsidP="0035336D">
            <w:r>
              <w:t xml:space="preserve">   O trabalho incide sobre a distribuição de pães, começando na padaria e passando pela casa de todos os clientes que aderiram. Por fim, o padeiro tem ainda de voltar à padaria.</w:t>
            </w:r>
          </w:p>
          <w:p w14:paraId="165C514C" w14:textId="249709ED" w:rsidR="0035336D" w:rsidRDefault="0035336D" w:rsidP="0035336D">
            <w:r>
              <w:t xml:space="preserve">   Cada cliente indica a hora preferencial para que o pão lhe seja entregue, tendo uma margem de tolerância definida (antes e depois da hora). Quando o padeiro chega a uma habitação, demora uma certa quantidade de tempo a efetuar a entrega.</w:t>
            </w:r>
          </w:p>
          <w:p w14:paraId="6EA78A00" w14:textId="77777777" w:rsidR="0035336D" w:rsidRDefault="0035336D" w:rsidP="0035336D">
            <w:r>
              <w:t xml:space="preserve">   A solução ótima é uma rota a seguir, minimizando o tempo total do itinerário e equilibrando o tempo de atraso nas entregas. Para simplificar o problema, dividimo-lo em diversas fases:</w:t>
            </w:r>
          </w:p>
          <w:p w14:paraId="7BF723CB" w14:textId="7979920E" w:rsidR="0035336D" w:rsidRDefault="0035336D" w:rsidP="00B16767"/>
          <w:p w14:paraId="70ACD8B3" w14:textId="77777777" w:rsidR="0035336D" w:rsidRDefault="0035336D" w:rsidP="0035336D">
            <w:pPr>
              <w:pStyle w:val="Heading3"/>
            </w:pPr>
            <w:bookmarkStart w:id="64" w:name="_Toc68611794"/>
            <w:bookmarkStart w:id="65" w:name="_Toc68874214"/>
            <w:bookmarkStart w:id="66" w:name="_Toc68887847"/>
            <w:r>
              <w:t>1ª Fase: Minimizar o tempo do itinerário sem considerar hora de entrega e apenas uma carrinha de capacidade ilimitada</w:t>
            </w:r>
            <w:bookmarkEnd w:id="64"/>
            <w:bookmarkEnd w:id="65"/>
            <w:bookmarkEnd w:id="66"/>
          </w:p>
          <w:p w14:paraId="32023401" w14:textId="77777777" w:rsidR="0035336D" w:rsidRDefault="0035336D" w:rsidP="0035336D">
            <w:r>
              <w:t xml:space="preserve">   Numa primeira fase, despreza-se a hora preferível dos clientes e as entregas são todas feitas por uma única carrinha de capacidade ilimitada. Assim, o problema resume-se a encontrar o trajeto mais curto (neste caso, o menos demorado) que começa na padaria, passa por todas as moradas dos clientes e volta à padaria.</w:t>
            </w:r>
          </w:p>
          <w:p w14:paraId="233B87E1" w14:textId="5E2E3A7B" w:rsidR="00152359" w:rsidRDefault="00152359" w:rsidP="00B16767"/>
        </w:tc>
      </w:tr>
      <w:tr w:rsidR="00152359" w14:paraId="69872617" w14:textId="77777777" w:rsidTr="0035336D">
        <w:trPr>
          <w:trHeight w:val="9441"/>
        </w:trPr>
        <w:tc>
          <w:tcPr>
            <w:tcW w:w="13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12F7CB" w14:textId="77777777" w:rsidR="00152359" w:rsidRDefault="00152359" w:rsidP="00B16767"/>
        </w:tc>
        <w:tc>
          <w:tcPr>
            <w:tcW w:w="11332" w:type="dxa"/>
            <w:gridSpan w:val="2"/>
            <w:tcBorders>
              <w:top w:val="single" w:sz="18" w:space="0" w:color="476166"/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49BD71C" w14:textId="77777777" w:rsidR="00FC62B6" w:rsidRDefault="00FC62B6" w:rsidP="00B16767"/>
          <w:p w14:paraId="7BBDCF5E" w14:textId="10B32B9C" w:rsidR="00E1502B" w:rsidRDefault="00BD658B" w:rsidP="0035336D">
            <w:r>
              <w:t xml:space="preserve">   É importante notar que a</w:t>
            </w:r>
            <w:r w:rsidR="00EB1731">
              <w:t>s</w:t>
            </w:r>
            <w:r>
              <w:t xml:space="preserve"> entrega</w:t>
            </w:r>
            <w:r w:rsidR="00EB1731">
              <w:t>s</w:t>
            </w:r>
            <w:r>
              <w:t xml:space="preserve"> só consegue</w:t>
            </w:r>
            <w:r w:rsidR="00EB1731">
              <w:t>m</w:t>
            </w:r>
            <w:r>
              <w:t xml:space="preserve"> ser efetuada</w:t>
            </w:r>
            <w:r w:rsidR="00EB1731">
              <w:t>s</w:t>
            </w:r>
            <w:r>
              <w:t xml:space="preserve"> se existir pelo menos um caminho que liga as moradas de todos os clientes </w:t>
            </w:r>
            <w:r w:rsidR="00EB1731">
              <w:t>e a padaria (tanto de ida como de volta)</w:t>
            </w:r>
            <w:r>
              <w:t>, ou seja, todos os vértices de entrega devem fazer parte do mesmo componente fortemente</w:t>
            </w:r>
            <w:r w:rsidR="0020443E">
              <w:t xml:space="preserve"> conexo. Assim, é necessário avaliar a conetividade do grafo subjacente à zona considerada, </w:t>
            </w:r>
            <w:r w:rsidR="00230752">
              <w:t>com o</w:t>
            </w:r>
            <w:r w:rsidR="0020443E">
              <w:t xml:space="preserve"> fim de i</w:t>
            </w:r>
            <w:r w:rsidR="0020443E" w:rsidRPr="0020443E">
              <w:t>dentificar moradas com pouca acessibilidade</w:t>
            </w:r>
            <w:r w:rsidR="0020443E">
              <w:t>, cujas estradas podem ter sido obstruídas por imprevistos como obras públicas</w:t>
            </w:r>
            <w:r w:rsidR="00750AD8">
              <w:t xml:space="preserve"> (se alguma morada não fizer parte deste componente, a entrega a esse cliente será cancelada</w:t>
            </w:r>
            <w:r w:rsidR="00230752">
              <w:t>).</w:t>
            </w:r>
          </w:p>
          <w:p w14:paraId="449CC488" w14:textId="77777777" w:rsidR="0035336D" w:rsidRDefault="0035336D" w:rsidP="0035336D"/>
          <w:p w14:paraId="18CFD7D3" w14:textId="4F689F8D" w:rsidR="00A235AE" w:rsidRDefault="328B8B5A" w:rsidP="00B16767">
            <w:pPr>
              <w:pStyle w:val="Heading3"/>
            </w:pPr>
            <w:bookmarkStart w:id="67" w:name="_Toc68611795"/>
            <w:bookmarkStart w:id="68" w:name="_Toc68874215"/>
            <w:bookmarkStart w:id="69" w:name="_Toc68887848"/>
            <w:r>
              <w:t xml:space="preserve">2ª Fase: Entrega considerando a hora preferencial, equilibrando o tempo de atraso, com uma carrinha </w:t>
            </w:r>
            <w:r w:rsidR="1DB5CEFB">
              <w:t>de</w:t>
            </w:r>
            <w:r>
              <w:t xml:space="preserve"> capacidade ilimitada</w:t>
            </w:r>
            <w:bookmarkEnd w:id="67"/>
            <w:bookmarkEnd w:id="68"/>
            <w:bookmarkEnd w:id="69"/>
          </w:p>
          <w:p w14:paraId="05B4BFD6" w14:textId="797242A6" w:rsidR="0035336D" w:rsidRDefault="00FC62B6" w:rsidP="00B16767">
            <w:r>
              <w:t xml:space="preserve">    Numa segunda fase, teremos em consideração a ordem de entrega aos clientes, de modo a satisfazer a hora preferencial de</w:t>
            </w:r>
            <w:r w:rsidR="006F56B8">
              <w:t>l</w:t>
            </w:r>
            <w:r>
              <w:t>es</w:t>
            </w:r>
            <w:r w:rsidR="00E058BF">
              <w:t>.</w:t>
            </w:r>
          </w:p>
          <w:p w14:paraId="0F387EDA" w14:textId="3081649C" w:rsidR="0035336D" w:rsidRDefault="0035336D" w:rsidP="00B16767"/>
          <w:p w14:paraId="1CFFFC2D" w14:textId="3A07666E" w:rsidR="00E058BF" w:rsidRPr="00FC62B6" w:rsidRDefault="00E058BF" w:rsidP="00B16767">
            <w:r>
              <w:t xml:space="preserve">    Como consequência desta nova restrição, teremos que minimizar dois parâmetros: o tempo total do itinerário e o tempo de atraso das entregas, sendo que se dará prioridade ao último critério, de modo a que os clientes não tenham de esperar mais do que precisam.</w:t>
            </w:r>
          </w:p>
          <w:p w14:paraId="339BAB3A" w14:textId="1CB7DBDD" w:rsidR="00152359" w:rsidRPr="00FC62B6" w:rsidRDefault="328B8B5A" w:rsidP="00B16767">
            <w:pPr>
              <w:pStyle w:val="Heading3"/>
            </w:pPr>
            <w:bookmarkStart w:id="70" w:name="_Toc68611796"/>
            <w:bookmarkStart w:id="71" w:name="_Toc68874216"/>
            <w:bookmarkStart w:id="72" w:name="_Toc68887849"/>
            <w:r>
              <w:t xml:space="preserve">3ª Fase: Entrega com </w:t>
            </w:r>
            <w:r w:rsidR="1DB5CEFB">
              <w:t>múltiplas carrinhas de capacidade limitada</w:t>
            </w:r>
            <w:bookmarkEnd w:id="70"/>
            <w:bookmarkEnd w:id="71"/>
            <w:bookmarkEnd w:id="72"/>
          </w:p>
          <w:p w14:paraId="29C16FA7" w14:textId="2468CB75" w:rsidR="009358ED" w:rsidRDefault="00750AD8" w:rsidP="00B16767">
            <w:r>
              <w:t xml:space="preserve">    </w:t>
            </w:r>
            <w:r w:rsidR="00E058BF">
              <w:t xml:space="preserve">Numa última fase, passa-se a considerar múltiplas carrinhas com capacidade limitada, ou seja, cada cliente pede X pães e cada carrinha entrega Y pães, sendo que o objetivo é </w:t>
            </w:r>
            <w:r>
              <w:t>minimizar o número de carrinhas utilizadas. Assim sendo, no início do algoritmo, cada carrinha será alocada aos seus respetivos clientes.</w:t>
            </w:r>
          </w:p>
          <w:p w14:paraId="4D3CF9B6" w14:textId="58485AD7" w:rsidR="00750AD8" w:rsidRDefault="00750AD8" w:rsidP="00B16767">
            <w:r>
              <w:t xml:space="preserve">    Com esta adição, temos três critérios de minimização, sendo eles, por ordem decrescente de prioridade: número de carrinhas alocadas, tempo de atraso das entregas e tempo total do itinerário.</w:t>
            </w:r>
          </w:p>
          <w:p w14:paraId="7EA2A328" w14:textId="2F73C1C8" w:rsidR="009358ED" w:rsidRDefault="00750AD8" w:rsidP="00B16767">
            <w:r>
              <w:t xml:space="preserve">    Além disso, como cada carrinha tem um condutor diferente, o tempo de cada entrega também será diferente (o condutor pode ser mais ou menos falador)</w:t>
            </w:r>
            <w:r w:rsidR="003128C7">
              <w:t>.</w:t>
            </w:r>
          </w:p>
          <w:p w14:paraId="31B5BCAD" w14:textId="57582E00" w:rsidR="009358ED" w:rsidRDefault="009358ED" w:rsidP="00B16767">
            <w:pPr>
              <w:pStyle w:val="body"/>
            </w:pPr>
          </w:p>
          <w:p w14:paraId="2DE4C0BA" w14:textId="06AD1A63" w:rsidR="009358ED" w:rsidRDefault="009358ED" w:rsidP="00B16767">
            <w:pPr>
              <w:pStyle w:val="body"/>
            </w:pPr>
          </w:p>
          <w:p w14:paraId="39DA0854" w14:textId="05484FC3" w:rsidR="0035336D" w:rsidRDefault="0035336D" w:rsidP="00B16767">
            <w:pPr>
              <w:pStyle w:val="body"/>
            </w:pPr>
          </w:p>
          <w:p w14:paraId="4228A04A" w14:textId="2B9A166B" w:rsidR="0035336D" w:rsidRDefault="0035336D" w:rsidP="00B16767">
            <w:pPr>
              <w:pStyle w:val="body"/>
            </w:pPr>
          </w:p>
          <w:p w14:paraId="515AD10D" w14:textId="2412B2D2" w:rsidR="0035336D" w:rsidRDefault="0035336D" w:rsidP="00B16767">
            <w:pPr>
              <w:pStyle w:val="body"/>
            </w:pPr>
          </w:p>
          <w:p w14:paraId="7C62E69F" w14:textId="793654C6" w:rsidR="0035336D" w:rsidRDefault="0035336D" w:rsidP="00B16767">
            <w:pPr>
              <w:pStyle w:val="body"/>
            </w:pPr>
          </w:p>
          <w:p w14:paraId="345F293D" w14:textId="41BDE5FF" w:rsidR="0035336D" w:rsidRDefault="0035336D" w:rsidP="00B16767">
            <w:pPr>
              <w:pStyle w:val="body"/>
            </w:pPr>
          </w:p>
          <w:p w14:paraId="2D2D4380" w14:textId="77777777" w:rsidR="0035336D" w:rsidRDefault="0035336D" w:rsidP="00B16767">
            <w:pPr>
              <w:pStyle w:val="body"/>
            </w:pPr>
          </w:p>
          <w:p w14:paraId="2DAD2ED8" w14:textId="65500FF8" w:rsidR="009358ED" w:rsidRDefault="0035336D" w:rsidP="00B16767">
            <w:pPr>
              <w:pStyle w:val="body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EBAEA69" wp14:editId="6AD38E2F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89535</wp:posOffset>
                      </wp:positionV>
                      <wp:extent cx="4790441" cy="618491"/>
                      <wp:effectExtent l="19050" t="19050" r="10159" b="10159"/>
                      <wp:wrapSquare wrapText="bothSides"/>
                      <wp:docPr id="6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90441" cy="61849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292208F2" w14:textId="23FAE7EB" w:rsidR="003128C7" w:rsidRPr="008179B4" w:rsidRDefault="003128C7" w:rsidP="00B16767">
                                  <w:pPr>
                                    <w:pStyle w:val="Heading1"/>
                                    <w:rPr>
                                      <w:lang w:val="en-US"/>
                                    </w:rPr>
                                  </w:pPr>
                                  <w:bookmarkStart w:id="73" w:name="_Toc68874217"/>
                                  <w:bookmarkStart w:id="74" w:name="_Toc68887850"/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Formalização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do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Problema</w:t>
                                  </w:r>
                                  <w:bookmarkEnd w:id="73"/>
                                  <w:bookmarkEnd w:id="74"/>
                                  <w:proofErr w:type="spellEnd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BAEA69" id="_x0000_s1028" type="#_x0000_t202" style="position:absolute;margin-left:71.25pt;margin-top:7.05pt;width:377.2pt;height:48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" strokecolor="#35494d" strokeweight="2.25pt">
                      <v:textbox>
                        <w:txbxContent>
                          <w:p w14:paraId="292208F2" w14:textId="23FAE7EB" w:rsidR="003128C7" w:rsidRPr="008179B4" w:rsidRDefault="003128C7" w:rsidP="00B16767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80" w:name="_Toc68874217"/>
                            <w:bookmarkStart w:id="81" w:name="_Toc68887850"/>
                            <w:proofErr w:type="spellStart"/>
                            <w:r>
                              <w:rPr>
                                <w:lang w:val="en-US"/>
                              </w:rPr>
                              <w:t>Formalização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Problema</w:t>
                            </w:r>
                            <w:bookmarkEnd w:id="80"/>
                            <w:bookmarkEnd w:id="81"/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62C728E9" w14:textId="09A952C5" w:rsidR="009358ED" w:rsidRDefault="009358ED" w:rsidP="00B16767">
            <w:pPr>
              <w:pStyle w:val="body"/>
            </w:pPr>
          </w:p>
          <w:p w14:paraId="7BDB0AF4" w14:textId="77777777" w:rsidR="0035336D" w:rsidRDefault="0035336D" w:rsidP="0035336D">
            <w:pPr>
              <w:pStyle w:val="Heading2"/>
            </w:pPr>
            <w:bookmarkStart w:id="75" w:name="_Toc68611798"/>
            <w:bookmarkStart w:id="76" w:name="_Toc68874218"/>
          </w:p>
          <w:p w14:paraId="052C980C" w14:textId="5CA332A7" w:rsidR="009358ED" w:rsidRDefault="0F9E36E1" w:rsidP="0035336D">
            <w:pPr>
              <w:pStyle w:val="Heading2"/>
            </w:pPr>
            <w:bookmarkStart w:id="77" w:name="_Toc68887851"/>
            <w:r>
              <w:t>Dados de Entrada</w:t>
            </w:r>
            <w:bookmarkEnd w:id="75"/>
            <w:bookmarkEnd w:id="76"/>
            <w:bookmarkEnd w:id="77"/>
          </w:p>
          <w:p w14:paraId="36ED1301" w14:textId="272BA5D9" w:rsidR="009358ED" w:rsidRDefault="009358ED" w:rsidP="00B16767">
            <w:pPr>
              <w:pStyle w:val="body"/>
            </w:pPr>
          </w:p>
          <w:p w14:paraId="508646AE" w14:textId="2692F61C" w:rsidR="00684357" w:rsidRDefault="00EB1731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proofErr w:type="spellStart"/>
            <w:r w:rsidR="00684357" w:rsidRPr="00684357">
              <w:rPr>
                <w:sz w:val="24"/>
                <w:szCs w:val="24"/>
              </w:rPr>
              <w:t>Ci</w:t>
            </w:r>
            <w:proofErr w:type="spellEnd"/>
            <w:r w:rsidR="00684357" w:rsidRPr="00684357">
              <w:rPr>
                <w:sz w:val="24"/>
                <w:szCs w:val="24"/>
              </w:rPr>
              <w:t xml:space="preserve">- Sequência de carrinhas na </w:t>
            </w:r>
            <w:r w:rsidR="00684357">
              <w:rPr>
                <w:sz w:val="24"/>
                <w:szCs w:val="24"/>
              </w:rPr>
              <w:t xml:space="preserve">padaria, sendo </w:t>
            </w:r>
            <w:proofErr w:type="spellStart"/>
            <w:r w:rsidR="00684357">
              <w:rPr>
                <w:sz w:val="24"/>
                <w:szCs w:val="24"/>
              </w:rPr>
              <w:t>Ci</w:t>
            </w:r>
            <w:proofErr w:type="spellEnd"/>
            <w:r w:rsidR="00684357">
              <w:rPr>
                <w:sz w:val="24"/>
                <w:szCs w:val="24"/>
              </w:rPr>
              <w:t>(i) o seu i-</w:t>
            </w:r>
            <w:proofErr w:type="spellStart"/>
            <w:r w:rsidR="00684357">
              <w:rPr>
                <w:sz w:val="24"/>
                <w:szCs w:val="24"/>
              </w:rPr>
              <w:t>ésimo</w:t>
            </w:r>
            <w:proofErr w:type="spellEnd"/>
            <w:r w:rsidR="00684357">
              <w:rPr>
                <w:sz w:val="24"/>
                <w:szCs w:val="24"/>
              </w:rPr>
              <w:t xml:space="preserve"> elemento. Cada um é caracterizado por:</w:t>
            </w:r>
          </w:p>
          <w:p w14:paraId="3899D514" w14:textId="2090D635" w:rsidR="00684357" w:rsidRDefault="001D3EDE" w:rsidP="00684357">
            <w:pPr>
              <w:pStyle w:val="body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</w:t>
            </w:r>
            <w:r w:rsidR="00EE6B85">
              <w:rPr>
                <w:sz w:val="24"/>
                <w:szCs w:val="24"/>
              </w:rPr>
              <w:t xml:space="preserve">- </w:t>
            </w:r>
            <w:proofErr w:type="gramStart"/>
            <w:r w:rsidR="00EE6B85">
              <w:rPr>
                <w:sz w:val="24"/>
                <w:szCs w:val="24"/>
              </w:rPr>
              <w:t>quantidade</w:t>
            </w:r>
            <w:proofErr w:type="gramEnd"/>
            <w:r w:rsidR="00EE6B85">
              <w:rPr>
                <w:sz w:val="24"/>
                <w:szCs w:val="24"/>
              </w:rPr>
              <w:t xml:space="preserve"> total de pães que a carrinha consegue transportar (infinito nas 1ª e 2ª fases)</w:t>
            </w:r>
          </w:p>
          <w:p w14:paraId="77A7F5BA" w14:textId="7AB3D552" w:rsidR="001D3EDE" w:rsidRDefault="001D3EDE" w:rsidP="00684357">
            <w:pPr>
              <w:pStyle w:val="body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T- </w:t>
            </w:r>
            <w:proofErr w:type="gramStart"/>
            <w:r>
              <w:rPr>
                <w:sz w:val="24"/>
                <w:szCs w:val="24"/>
              </w:rPr>
              <w:t>tempo</w:t>
            </w:r>
            <w:proofErr w:type="gramEnd"/>
            <w:r>
              <w:rPr>
                <w:sz w:val="24"/>
                <w:szCs w:val="24"/>
              </w:rPr>
              <w:t xml:space="preserve"> que o condutor demora a fazer a entrega</w:t>
            </w:r>
          </w:p>
          <w:p w14:paraId="5F82706F" w14:textId="03A485B3" w:rsidR="007D2F6A" w:rsidRDefault="00EB1731" w:rsidP="007D2F6A">
            <w:r>
              <w:t xml:space="preserve">    </w:t>
            </w:r>
            <w:proofErr w:type="spellStart"/>
            <w:r w:rsidR="007D2F6A">
              <w:t>G</w:t>
            </w:r>
            <w:r w:rsidR="00EE6B85">
              <w:t>i</w:t>
            </w:r>
            <w:proofErr w:type="spellEnd"/>
            <w:r w:rsidR="00EE6B85">
              <w:t xml:space="preserve"> = (Vi, Ei)</w:t>
            </w:r>
            <w:r w:rsidR="007D2F6A">
              <w:t xml:space="preserve"> – Grafo dirigido pesado</w:t>
            </w:r>
            <w:r w:rsidR="00EE6B85">
              <w:t>, composto por:</w:t>
            </w:r>
          </w:p>
          <w:p w14:paraId="6AF3EE65" w14:textId="5541EE28" w:rsidR="00EE6B85" w:rsidRDefault="00EE6B85" w:rsidP="00EE6B85">
            <w:pPr>
              <w:pStyle w:val="ListParagraph"/>
              <w:numPr>
                <w:ilvl w:val="0"/>
                <w:numId w:val="5"/>
              </w:numPr>
            </w:pPr>
            <w:r>
              <w:t xml:space="preserve">V- </w:t>
            </w:r>
            <w:proofErr w:type="gramStart"/>
            <w:r>
              <w:t>vértice</w:t>
            </w:r>
            <w:r w:rsidR="001D3EDE">
              <w:t>s</w:t>
            </w:r>
            <w:proofErr w:type="gramEnd"/>
            <w:r>
              <w:t>, representando pontos da rede rodoviária, com:</w:t>
            </w:r>
          </w:p>
          <w:p w14:paraId="21962BA9" w14:textId="4701BCE3" w:rsidR="00EE6B85" w:rsidRDefault="00EE6B85" w:rsidP="00EE6B85">
            <w:pPr>
              <w:pStyle w:val="ListParagraph"/>
              <w:numPr>
                <w:ilvl w:val="1"/>
                <w:numId w:val="5"/>
              </w:numPr>
            </w:pPr>
            <w:r>
              <w:t>ID- identificador do vértice</w:t>
            </w:r>
          </w:p>
          <w:p w14:paraId="28B83206" w14:textId="6C9B748E" w:rsidR="00EE6B85" w:rsidRPr="00EE6B85" w:rsidRDefault="00EE6B85" w:rsidP="00EE6B85">
            <w:pPr>
              <w:pStyle w:val="ListParagraph"/>
              <w:numPr>
                <w:ilvl w:val="1"/>
                <w:numId w:val="5"/>
              </w:numPr>
            </w:pPr>
            <w:proofErr w:type="spellStart"/>
            <w:r w:rsidRPr="00EE6B85">
              <w:t>Adj</w:t>
            </w:r>
            <w:proofErr w:type="spellEnd"/>
            <w:r w:rsidRPr="00EE6B85">
              <w:t xml:space="preserve"> </w:t>
            </w:r>
            <w:r w:rsidRPr="00EE6B85">
              <w:rPr>
                <w:rFonts w:ascii="Cambria Math" w:hAnsi="Cambria Math" w:cs="Cambria Math"/>
              </w:rPr>
              <w:t>⊆</w:t>
            </w:r>
            <w:r w:rsidRPr="00EE6B85">
              <w:rPr>
                <w:rFonts w:cs="Cambria Math"/>
              </w:rPr>
              <w:t xml:space="preserve"> E, </w:t>
            </w:r>
            <w:r>
              <w:rPr>
                <w:rFonts w:cs="Cambria Math"/>
              </w:rPr>
              <w:t>arestas que partem do vértice</w:t>
            </w:r>
          </w:p>
          <w:p w14:paraId="22D359CF" w14:textId="7E86A68B" w:rsidR="00EE6B85" w:rsidRPr="00EE6B85" w:rsidRDefault="00EE6B85" w:rsidP="00EE6B85">
            <w:pPr>
              <w:pStyle w:val="ListParagraph"/>
              <w:numPr>
                <w:ilvl w:val="1"/>
                <w:numId w:val="5"/>
              </w:numPr>
            </w:pPr>
            <w:proofErr w:type="spellStart"/>
            <w:r>
              <w:rPr>
                <w:rFonts w:cs="Cambria Math"/>
              </w:rPr>
              <w:t>Lat</w:t>
            </w:r>
            <w:proofErr w:type="spellEnd"/>
            <w:r>
              <w:rPr>
                <w:rFonts w:cs="Cambria Math"/>
              </w:rPr>
              <w:t>- latitude real do ponto no mapa</w:t>
            </w:r>
          </w:p>
          <w:p w14:paraId="0EB025C6" w14:textId="5516CA73" w:rsidR="00EE6B85" w:rsidRPr="00EE6B85" w:rsidRDefault="00EE6B85" w:rsidP="00EE6B85">
            <w:pPr>
              <w:pStyle w:val="ListParagraph"/>
              <w:numPr>
                <w:ilvl w:val="1"/>
                <w:numId w:val="5"/>
              </w:numPr>
            </w:pPr>
            <w:r>
              <w:rPr>
                <w:rFonts w:cs="Cambria Math"/>
              </w:rPr>
              <w:t>Long- longitude real do ponto no mapa</w:t>
            </w:r>
          </w:p>
          <w:p w14:paraId="6661857A" w14:textId="5D5A5DBB" w:rsidR="00EE6B85" w:rsidRDefault="00EE6B85" w:rsidP="00EE6B85">
            <w:pPr>
              <w:pStyle w:val="ListParagraph"/>
              <w:numPr>
                <w:ilvl w:val="0"/>
                <w:numId w:val="5"/>
              </w:numPr>
            </w:pPr>
            <w:r>
              <w:t xml:space="preserve">E- </w:t>
            </w:r>
            <w:proofErr w:type="gramStart"/>
            <w:r>
              <w:t>aresta</w:t>
            </w:r>
            <w:r w:rsidR="001D3EDE">
              <w:t>s</w:t>
            </w:r>
            <w:proofErr w:type="gramEnd"/>
            <w:r>
              <w:t>, representando estradas da rede rodoviária, com:</w:t>
            </w:r>
          </w:p>
          <w:p w14:paraId="0114E868" w14:textId="2AEF7207" w:rsidR="00EE6B85" w:rsidRDefault="00EE6B85" w:rsidP="00EE6B85">
            <w:pPr>
              <w:pStyle w:val="ListParagraph"/>
              <w:numPr>
                <w:ilvl w:val="1"/>
                <w:numId w:val="5"/>
              </w:numPr>
            </w:pPr>
            <w:r>
              <w:t>ID- identificador da aresta</w:t>
            </w:r>
          </w:p>
          <w:p w14:paraId="3EF63735" w14:textId="6ECAA9AB" w:rsidR="00EE6B85" w:rsidRDefault="00EE6B85" w:rsidP="00EE6B85">
            <w:pPr>
              <w:pStyle w:val="ListParagraph"/>
              <w:numPr>
                <w:ilvl w:val="1"/>
                <w:numId w:val="5"/>
              </w:numPr>
            </w:pPr>
            <w:r>
              <w:t>W- Peso da aresta, que no contexto do projeto representa o tempo aproximado que se demora a percorrer a aresta</w:t>
            </w:r>
          </w:p>
          <w:p w14:paraId="22D98955" w14:textId="5102901E" w:rsidR="00EE6B85" w:rsidRPr="0035336D" w:rsidRDefault="00EE6B85" w:rsidP="00EE6B85">
            <w:pPr>
              <w:pStyle w:val="ListParagraph"/>
              <w:numPr>
                <w:ilvl w:val="1"/>
                <w:numId w:val="5"/>
              </w:numPr>
            </w:pPr>
            <w:proofErr w:type="spellStart"/>
            <w:r w:rsidRPr="00EE6B85">
              <w:t>Dest</w:t>
            </w:r>
            <w:proofErr w:type="spellEnd"/>
            <w:r w:rsidRPr="00EE6B85">
              <w:t xml:space="preserve"> </w:t>
            </w:r>
            <w:r w:rsidRPr="00EE6B85">
              <w:rPr>
                <w:rFonts w:ascii="Cambria Math" w:hAnsi="Cambria Math" w:cs="Cambria Math"/>
              </w:rPr>
              <w:t>∈</w:t>
            </w:r>
            <w:r w:rsidRPr="00EE6B85">
              <w:rPr>
                <w:rFonts w:cs="Cambria Math"/>
              </w:rPr>
              <w:t xml:space="preserve"> </w:t>
            </w:r>
            <w:r>
              <w:rPr>
                <w:rFonts w:cs="Cambria Math"/>
              </w:rPr>
              <w:t>V- destino da aresta</w:t>
            </w:r>
          </w:p>
          <w:p w14:paraId="6A5FB03A" w14:textId="77777777" w:rsidR="0035336D" w:rsidRPr="00EB1731" w:rsidRDefault="0035336D" w:rsidP="0035336D"/>
          <w:p w14:paraId="37D4BC12" w14:textId="2E26A480" w:rsidR="00EB1731" w:rsidRDefault="004C58B3" w:rsidP="00EB1731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r w:rsidR="00EB1731">
              <w:rPr>
                <w:sz w:val="24"/>
                <w:szCs w:val="24"/>
              </w:rPr>
              <w:t xml:space="preserve">Ui- Sequência de clientes da padaria, </w:t>
            </w:r>
            <w:proofErr w:type="gramStart"/>
            <w:r w:rsidR="00EB1731">
              <w:rPr>
                <w:sz w:val="24"/>
                <w:szCs w:val="24"/>
              </w:rPr>
              <w:t>sendo Ui</w:t>
            </w:r>
            <w:proofErr w:type="gramEnd"/>
            <w:r w:rsidR="00EB1731">
              <w:rPr>
                <w:sz w:val="24"/>
                <w:szCs w:val="24"/>
              </w:rPr>
              <w:t>(i) o seu i-</w:t>
            </w:r>
            <w:proofErr w:type="spellStart"/>
            <w:r w:rsidR="00EB1731">
              <w:rPr>
                <w:sz w:val="24"/>
                <w:szCs w:val="24"/>
              </w:rPr>
              <w:t>ésimo</w:t>
            </w:r>
            <w:proofErr w:type="spellEnd"/>
            <w:r w:rsidR="00EB1731">
              <w:rPr>
                <w:sz w:val="24"/>
                <w:szCs w:val="24"/>
              </w:rPr>
              <w:t xml:space="preserve"> elemento. Cada um é caracterizado por:</w:t>
            </w:r>
          </w:p>
          <w:p w14:paraId="773FBEE6" w14:textId="77777777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  <w:r>
              <w:rPr>
                <w:sz w:val="24"/>
                <w:szCs w:val="24"/>
              </w:rPr>
              <w:t>- nome do cliente</w:t>
            </w:r>
          </w:p>
          <w:p w14:paraId="638B7EE1" w14:textId="77777777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ID- identificador do cliente</w:t>
            </w:r>
          </w:p>
          <w:p w14:paraId="798F6B5B" w14:textId="77777777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Addr</w:t>
            </w:r>
            <w:proofErr w:type="spellEnd"/>
            <w:r>
              <w:rPr>
                <w:sz w:val="24"/>
                <w:szCs w:val="24"/>
              </w:rPr>
              <w:t>- morada do cliente (deve pertencer aos vértices do grafo)</w:t>
            </w:r>
          </w:p>
          <w:p w14:paraId="0E16784C" w14:textId="76315DA6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H- </w:t>
            </w:r>
            <w:proofErr w:type="gramStart"/>
            <w:r>
              <w:rPr>
                <w:sz w:val="24"/>
                <w:szCs w:val="24"/>
              </w:rPr>
              <w:t>hora</w:t>
            </w:r>
            <w:proofErr w:type="gramEnd"/>
            <w:r>
              <w:rPr>
                <w:sz w:val="24"/>
                <w:szCs w:val="24"/>
              </w:rPr>
              <w:t xml:space="preserve"> da entrega</w:t>
            </w:r>
          </w:p>
          <w:p w14:paraId="0F11C75D" w14:textId="77777777" w:rsidR="00EB1731" w:rsidRPr="00684357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Q- </w:t>
            </w:r>
            <w:proofErr w:type="gramStart"/>
            <w:r>
              <w:rPr>
                <w:sz w:val="24"/>
                <w:szCs w:val="24"/>
              </w:rPr>
              <w:t>quantidade</w:t>
            </w:r>
            <w:proofErr w:type="gramEnd"/>
            <w:r>
              <w:rPr>
                <w:sz w:val="24"/>
                <w:szCs w:val="24"/>
              </w:rPr>
              <w:t xml:space="preserve"> de pães na encomenda</w:t>
            </w:r>
          </w:p>
          <w:p w14:paraId="0D2ADD28" w14:textId="77777777" w:rsidR="00EB1731" w:rsidRPr="001D3EDE" w:rsidRDefault="00EB1731" w:rsidP="00EB1731"/>
          <w:p w14:paraId="7926E245" w14:textId="59150CA7" w:rsidR="001D3EDE" w:rsidRPr="00EE6B85" w:rsidRDefault="004C58B3" w:rsidP="001D3EDE">
            <w:r>
              <w:t xml:space="preserve">    </w:t>
            </w:r>
            <w:r w:rsidR="001D3EDE">
              <w:t xml:space="preserve">S </w:t>
            </w:r>
            <w:r w:rsidR="001D3EDE" w:rsidRPr="00EE6B85">
              <w:rPr>
                <w:rFonts w:ascii="Cambria Math" w:hAnsi="Cambria Math" w:cs="Cambria Math"/>
              </w:rPr>
              <w:t>∈</w:t>
            </w:r>
            <w:r w:rsidR="001D3EDE" w:rsidRPr="00EE6B85">
              <w:rPr>
                <w:rFonts w:cs="Cambria Math"/>
              </w:rPr>
              <w:t xml:space="preserve"> </w:t>
            </w:r>
            <w:r w:rsidR="001D3EDE">
              <w:rPr>
                <w:rFonts w:cs="Cambria Math"/>
              </w:rPr>
              <w:t>Vi</w:t>
            </w:r>
            <w:r w:rsidR="001D3EDE">
              <w:t xml:space="preserve"> - vértice da padaria (inicial)</w:t>
            </w:r>
          </w:p>
          <w:p w14:paraId="7DDCF362" w14:textId="6CB48BFB" w:rsidR="007D2F6A" w:rsidRDefault="004C58B3" w:rsidP="007D2F6A">
            <w:r>
              <w:t xml:space="preserve">    </w:t>
            </w:r>
            <w:proofErr w:type="spellStart"/>
            <w:r w:rsidR="007D2F6A">
              <w:t>Ra</w:t>
            </w:r>
            <w:proofErr w:type="spellEnd"/>
            <w:r w:rsidR="007D2F6A">
              <w:t xml:space="preserve"> – Raio de ação dos veículos (centro na padaria)</w:t>
            </w:r>
          </w:p>
          <w:p w14:paraId="26648999" w14:textId="075A1D33" w:rsidR="001D3EDE" w:rsidRDefault="004C58B3" w:rsidP="007D2F6A">
            <w:r>
              <w:t xml:space="preserve">    </w:t>
            </w:r>
            <w:proofErr w:type="spellStart"/>
            <w:r w:rsidR="001D3EDE">
              <w:t>Upper</w:t>
            </w:r>
            <w:proofErr w:type="spellEnd"/>
            <w:r w:rsidR="001D3EDE">
              <w:t>- Tolerância de atraso nas entregas</w:t>
            </w:r>
          </w:p>
          <w:p w14:paraId="2DF90A18" w14:textId="6A671C6A" w:rsidR="009358ED" w:rsidRDefault="004C58B3" w:rsidP="001D3EDE">
            <w:r>
              <w:t xml:space="preserve">    </w:t>
            </w:r>
            <w:proofErr w:type="spellStart"/>
            <w:r w:rsidR="001D3EDE">
              <w:t>Lower</w:t>
            </w:r>
            <w:proofErr w:type="spellEnd"/>
            <w:r w:rsidR="001D3EDE">
              <w:t>- Tolerância de adiantamento nas entregas</w:t>
            </w:r>
          </w:p>
          <w:p w14:paraId="4088A5A5" w14:textId="1364BF83" w:rsidR="008179B4" w:rsidRDefault="008179B4" w:rsidP="00B16767">
            <w:pPr>
              <w:pStyle w:val="body"/>
            </w:pPr>
          </w:p>
          <w:p w14:paraId="152732B7" w14:textId="77777777" w:rsidR="0035336D" w:rsidRDefault="0035336D" w:rsidP="00EB1731">
            <w:pPr>
              <w:pStyle w:val="Heading2"/>
            </w:pPr>
            <w:bookmarkStart w:id="78" w:name="_Toc68874219"/>
          </w:p>
          <w:p w14:paraId="313F9B0A" w14:textId="3C835380" w:rsidR="008179B4" w:rsidRDefault="2E168986" w:rsidP="00EB1731">
            <w:pPr>
              <w:pStyle w:val="Heading2"/>
            </w:pPr>
            <w:bookmarkStart w:id="79" w:name="_Toc68887852"/>
            <w:r>
              <w:t>Dados de Saída</w:t>
            </w:r>
            <w:bookmarkEnd w:id="78"/>
            <w:bookmarkEnd w:id="79"/>
          </w:p>
          <w:p w14:paraId="54F9867E" w14:textId="77777777" w:rsidR="008179B4" w:rsidRPr="00EB1731" w:rsidRDefault="008179B4" w:rsidP="00B16767">
            <w:pPr>
              <w:pStyle w:val="body"/>
              <w:rPr>
                <w:sz w:val="24"/>
                <w:szCs w:val="24"/>
              </w:rPr>
            </w:pPr>
          </w:p>
          <w:p w14:paraId="155C7CAD" w14:textId="7A0F15CE" w:rsidR="008179B4" w:rsidRDefault="004C58B3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proofErr w:type="spellStart"/>
            <w:r w:rsidR="00EB1731" w:rsidRPr="00EB1731">
              <w:rPr>
                <w:sz w:val="24"/>
                <w:szCs w:val="24"/>
              </w:rPr>
              <w:t>Gf</w:t>
            </w:r>
            <w:proofErr w:type="spellEnd"/>
            <w:r w:rsidR="00EB1731" w:rsidRPr="00EB1731">
              <w:rPr>
                <w:sz w:val="24"/>
                <w:szCs w:val="24"/>
              </w:rPr>
              <w:t xml:space="preserve"> = (</w:t>
            </w:r>
            <w:proofErr w:type="spellStart"/>
            <w:r w:rsidR="00EB1731" w:rsidRPr="00EB1731">
              <w:rPr>
                <w:sz w:val="24"/>
                <w:szCs w:val="24"/>
              </w:rPr>
              <w:t>Vf</w:t>
            </w:r>
            <w:proofErr w:type="spellEnd"/>
            <w:r w:rsidR="00EB1731" w:rsidRPr="00EB1731">
              <w:rPr>
                <w:sz w:val="24"/>
                <w:szCs w:val="24"/>
              </w:rPr>
              <w:t xml:space="preserve">, </w:t>
            </w:r>
            <w:proofErr w:type="spellStart"/>
            <w:r w:rsidR="00EB1731" w:rsidRPr="00EB1731">
              <w:rPr>
                <w:sz w:val="24"/>
                <w:szCs w:val="24"/>
              </w:rPr>
              <w:t>Ef</w:t>
            </w:r>
            <w:proofErr w:type="spellEnd"/>
            <w:r w:rsidR="00EB1731" w:rsidRPr="00EB1731">
              <w:rPr>
                <w:sz w:val="24"/>
                <w:szCs w:val="24"/>
              </w:rPr>
              <w:t>)</w:t>
            </w:r>
            <w:r w:rsidR="00EB1731">
              <w:rPr>
                <w:sz w:val="24"/>
                <w:szCs w:val="24"/>
              </w:rPr>
              <w:t xml:space="preserve"> – grafo dirigido pesado, tendo </w:t>
            </w:r>
            <w:proofErr w:type="spellStart"/>
            <w:r w:rsidR="00EB1731">
              <w:rPr>
                <w:sz w:val="24"/>
                <w:szCs w:val="24"/>
              </w:rPr>
              <w:t>Vf</w:t>
            </w:r>
            <w:proofErr w:type="spellEnd"/>
            <w:r w:rsidR="00EB1731">
              <w:rPr>
                <w:sz w:val="24"/>
                <w:szCs w:val="24"/>
              </w:rPr>
              <w:t xml:space="preserve"> e </w:t>
            </w:r>
            <w:proofErr w:type="spellStart"/>
            <w:r w:rsidR="00EB1731">
              <w:rPr>
                <w:sz w:val="24"/>
                <w:szCs w:val="24"/>
              </w:rPr>
              <w:t>Ef</w:t>
            </w:r>
            <w:proofErr w:type="spellEnd"/>
            <w:r w:rsidR="00EB1731">
              <w:rPr>
                <w:sz w:val="24"/>
                <w:szCs w:val="24"/>
              </w:rPr>
              <w:t xml:space="preserve"> os mesmos atributos que Vi e </w:t>
            </w:r>
            <w:proofErr w:type="spellStart"/>
            <w:r w:rsidR="00EB1731">
              <w:rPr>
                <w:sz w:val="24"/>
                <w:szCs w:val="24"/>
              </w:rPr>
              <w:t>Ef</w:t>
            </w:r>
            <w:proofErr w:type="spellEnd"/>
            <w:r w:rsidR="00EB1731">
              <w:rPr>
                <w:sz w:val="24"/>
                <w:szCs w:val="24"/>
              </w:rPr>
              <w:t xml:space="preserve"> (à </w:t>
            </w:r>
            <w:proofErr w:type="spellStart"/>
            <w:r w:rsidR="00EB1731">
              <w:rPr>
                <w:sz w:val="24"/>
                <w:szCs w:val="24"/>
              </w:rPr>
              <w:t>excessão</w:t>
            </w:r>
            <w:proofErr w:type="spellEnd"/>
            <w:r w:rsidR="00EB1731">
              <w:rPr>
                <w:sz w:val="24"/>
                <w:szCs w:val="24"/>
              </w:rPr>
              <w:t xml:space="preserve"> de atributos utilizados pelos algoritmos)</w:t>
            </w:r>
            <w:r w:rsidR="00857476">
              <w:rPr>
                <w:sz w:val="24"/>
                <w:szCs w:val="24"/>
              </w:rPr>
              <w:t>.</w:t>
            </w:r>
          </w:p>
          <w:p w14:paraId="41E5A576" w14:textId="1EA1F262" w:rsidR="00EB1731" w:rsidRDefault="004C58B3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proofErr w:type="spellStart"/>
            <w:r>
              <w:rPr>
                <w:sz w:val="24"/>
                <w:szCs w:val="24"/>
              </w:rPr>
              <w:t>Cf</w:t>
            </w:r>
            <w:proofErr w:type="spellEnd"/>
            <w:r>
              <w:rPr>
                <w:sz w:val="24"/>
                <w:szCs w:val="24"/>
              </w:rPr>
              <w:t xml:space="preserve">- Sequência de carrinhas com a informação das entregas realizadas, sendo </w:t>
            </w:r>
            <w:proofErr w:type="spellStart"/>
            <w:r>
              <w:rPr>
                <w:sz w:val="24"/>
                <w:szCs w:val="24"/>
              </w:rPr>
              <w:t>Cf</w:t>
            </w:r>
            <w:proofErr w:type="spellEnd"/>
            <w:r>
              <w:rPr>
                <w:sz w:val="24"/>
                <w:szCs w:val="24"/>
              </w:rPr>
              <w:t>(i) o seu i-</w:t>
            </w:r>
            <w:proofErr w:type="spellStart"/>
            <w:r>
              <w:rPr>
                <w:sz w:val="24"/>
                <w:szCs w:val="24"/>
              </w:rPr>
              <w:t>ésimo</w:t>
            </w:r>
            <w:proofErr w:type="spellEnd"/>
            <w:r>
              <w:rPr>
                <w:sz w:val="24"/>
                <w:szCs w:val="24"/>
              </w:rPr>
              <w:t xml:space="preserve"> elemento. Cada carrinha é composta por:</w:t>
            </w:r>
          </w:p>
          <w:p w14:paraId="45DC589E" w14:textId="31FB67B7" w:rsidR="004C58B3" w:rsidRDefault="004C58B3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Qf</w:t>
            </w:r>
            <w:proofErr w:type="spellEnd"/>
            <w:r>
              <w:rPr>
                <w:sz w:val="24"/>
                <w:szCs w:val="24"/>
              </w:rPr>
              <w:t>- quantidade final de pães (sobras)</w:t>
            </w:r>
          </w:p>
          <w:p w14:paraId="14C69FCA" w14:textId="1AFEA3C4" w:rsidR="004C58B3" w:rsidRDefault="004C58B3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Qe</w:t>
            </w:r>
            <w:proofErr w:type="spellEnd"/>
            <w:r>
              <w:rPr>
                <w:sz w:val="24"/>
                <w:szCs w:val="24"/>
              </w:rPr>
              <w:t>- quantidade entregue de pães</w:t>
            </w:r>
          </w:p>
          <w:p w14:paraId="31EAB022" w14:textId="0E1C1148" w:rsidR="004C58B3" w:rsidRDefault="004C58B3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T- Tempo total do itinerário</w:t>
            </w:r>
          </w:p>
          <w:p w14:paraId="65CFA456" w14:textId="3B3A1820" w:rsidR="006B006F" w:rsidRDefault="006B006F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Ta- Tempo total de atraso nas encomendas</w:t>
            </w:r>
          </w:p>
          <w:p w14:paraId="2620F11D" w14:textId="52509047" w:rsidR="004C58B3" w:rsidRDefault="004C58B3" w:rsidP="004C58B3">
            <w:pPr>
              <w:pStyle w:val="body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Uf</w:t>
            </w:r>
            <w:r w:rsidR="006B006F">
              <w:rPr>
                <w:sz w:val="24"/>
                <w:szCs w:val="24"/>
              </w:rPr>
              <w:t xml:space="preserve"> (</w:t>
            </w:r>
            <w:r w:rsidR="006B006F" w:rsidRPr="006B006F">
              <w:rPr>
                <w:sz w:val="24"/>
                <w:szCs w:val="24"/>
              </w:rPr>
              <w:t xml:space="preserve">u </w:t>
            </w:r>
            <w:r w:rsidR="006B006F" w:rsidRPr="006B006F">
              <w:rPr>
                <w:rFonts w:ascii="Cambria Math" w:hAnsi="Cambria Math" w:cs="Cambria Math"/>
                <w:sz w:val="24"/>
                <w:szCs w:val="24"/>
              </w:rPr>
              <w:t>∈</w:t>
            </w:r>
            <w:r w:rsidR="006B006F" w:rsidRPr="006B006F">
              <w:rPr>
                <w:rFonts w:cs="Cambria Math"/>
                <w:sz w:val="24"/>
                <w:szCs w:val="24"/>
              </w:rPr>
              <w:t xml:space="preserve"> Ui | 1 &lt;=</w:t>
            </w:r>
            <w:r w:rsidR="006B006F" w:rsidRPr="006B006F">
              <w:rPr>
                <w:sz w:val="24"/>
                <w:szCs w:val="24"/>
              </w:rPr>
              <w:t xml:space="preserve"> </w:t>
            </w:r>
            <w:r w:rsidR="006B006F">
              <w:rPr>
                <w:sz w:val="24"/>
                <w:szCs w:val="24"/>
              </w:rPr>
              <w:t>j &lt;= |Uf|</w:t>
            </w:r>
            <w:r w:rsidR="006B006F" w:rsidRPr="006B006F">
              <w:rPr>
                <w:sz w:val="24"/>
                <w:szCs w:val="24"/>
              </w:rPr>
              <w:t>)</w:t>
            </w:r>
            <w:r w:rsidR="006B006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- sequência de clientes a quem a carrinha realizou entregas, </w:t>
            </w:r>
            <w:proofErr w:type="gramStart"/>
            <w:r>
              <w:rPr>
                <w:sz w:val="24"/>
                <w:szCs w:val="24"/>
              </w:rPr>
              <w:t>sendo Uf</w:t>
            </w:r>
            <w:proofErr w:type="gramEnd"/>
            <w:r>
              <w:rPr>
                <w:sz w:val="24"/>
                <w:szCs w:val="24"/>
              </w:rPr>
              <w:t>(i) o seu i-</w:t>
            </w:r>
            <w:proofErr w:type="spellStart"/>
            <w:r>
              <w:rPr>
                <w:sz w:val="24"/>
                <w:szCs w:val="24"/>
              </w:rPr>
              <w:t>ésimo</w:t>
            </w:r>
            <w:proofErr w:type="spellEnd"/>
            <w:r>
              <w:rPr>
                <w:sz w:val="24"/>
                <w:szCs w:val="24"/>
              </w:rPr>
              <w:t xml:space="preserve"> elemento. Cada cliente é caracterizado por:</w:t>
            </w:r>
          </w:p>
          <w:p w14:paraId="69F41ACC" w14:textId="6F66D1EF" w:rsidR="006B006F" w:rsidRDefault="006B006F" w:rsidP="006B006F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  <w:r>
              <w:rPr>
                <w:sz w:val="24"/>
                <w:szCs w:val="24"/>
              </w:rPr>
              <w:t>- nome do cliente</w:t>
            </w:r>
          </w:p>
          <w:p w14:paraId="701632A6" w14:textId="2E74E11B" w:rsidR="004C58B3" w:rsidRDefault="004C58B3" w:rsidP="004C58B3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Addr</w:t>
            </w:r>
            <w:proofErr w:type="spellEnd"/>
            <w:r>
              <w:rPr>
                <w:sz w:val="24"/>
                <w:szCs w:val="24"/>
              </w:rPr>
              <w:t>- morada do cliente</w:t>
            </w:r>
          </w:p>
          <w:p w14:paraId="54EC92B0" w14:textId="2C29BC97" w:rsidR="004C58B3" w:rsidRDefault="004C58B3" w:rsidP="004C58B3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Ht</w:t>
            </w:r>
            <w:proofErr w:type="spellEnd"/>
            <w:r>
              <w:rPr>
                <w:sz w:val="24"/>
                <w:szCs w:val="24"/>
              </w:rPr>
              <w:t>- hora marcada para a encomenda</w:t>
            </w:r>
          </w:p>
          <w:p w14:paraId="7233EF86" w14:textId="7E566457" w:rsidR="004C58B3" w:rsidRPr="006B006F" w:rsidRDefault="004C58B3" w:rsidP="006B006F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Hp</w:t>
            </w:r>
            <w:proofErr w:type="spellEnd"/>
            <w:r>
              <w:rPr>
                <w:sz w:val="24"/>
                <w:szCs w:val="24"/>
              </w:rPr>
              <w:t>- hora real da encomenda</w:t>
            </w:r>
          </w:p>
          <w:p w14:paraId="45C8754A" w14:textId="70B831D0" w:rsidR="008179B4" w:rsidRDefault="006B006F" w:rsidP="006B006F">
            <w:pPr>
              <w:pStyle w:val="body"/>
              <w:numPr>
                <w:ilvl w:val="0"/>
                <w:numId w:val="7"/>
              </w:numPr>
            </w:pPr>
            <w:r>
              <w:t>I (</w:t>
            </w:r>
            <w:r w:rsidRPr="006B006F">
              <w:rPr>
                <w:sz w:val="24"/>
                <w:szCs w:val="24"/>
              </w:rPr>
              <w:t xml:space="preserve">i </w:t>
            </w:r>
            <w:r w:rsidRPr="006B006F">
              <w:rPr>
                <w:rFonts w:ascii="Cambria Math" w:hAnsi="Cambria Math" w:cs="Cambria Math"/>
                <w:sz w:val="24"/>
                <w:szCs w:val="24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6B006F">
              <w:rPr>
                <w:rFonts w:cs="Cambria Math"/>
                <w:sz w:val="24"/>
                <w:szCs w:val="24"/>
              </w:rPr>
              <w:t>Ei</w:t>
            </w:r>
            <w:r>
              <w:rPr>
                <w:rFonts w:cs="Cambria Math"/>
                <w:sz w:val="24"/>
                <w:szCs w:val="24"/>
              </w:rPr>
              <w:t xml:space="preserve"> | 1 &lt;= j &lt;= |I|) – sequência de arestas a percorrer no itinerário, sendo P(j) o seu j-</w:t>
            </w:r>
            <w:proofErr w:type="spellStart"/>
            <w:r>
              <w:rPr>
                <w:rFonts w:cs="Cambria Math"/>
                <w:sz w:val="24"/>
                <w:szCs w:val="24"/>
              </w:rPr>
              <w:t>ésimo</w:t>
            </w:r>
            <w:proofErr w:type="spellEnd"/>
            <w:r>
              <w:rPr>
                <w:rFonts w:cs="Cambria Math"/>
                <w:sz w:val="24"/>
                <w:szCs w:val="24"/>
              </w:rPr>
              <w:t xml:space="preserve"> elemento</w:t>
            </w:r>
            <w:r w:rsidR="00857476">
              <w:rPr>
                <w:rFonts w:cs="Cambria Math"/>
                <w:sz w:val="24"/>
                <w:szCs w:val="24"/>
              </w:rPr>
              <w:t>.</w:t>
            </w:r>
          </w:p>
          <w:p w14:paraId="13AA1E9B" w14:textId="77777777" w:rsidR="008179B4" w:rsidRDefault="008179B4" w:rsidP="00B16767">
            <w:pPr>
              <w:pStyle w:val="body"/>
            </w:pPr>
          </w:p>
          <w:p w14:paraId="3A6AB1AC" w14:textId="3A3622FB" w:rsidR="008179B4" w:rsidRDefault="3A2A500C" w:rsidP="006B006F">
            <w:pPr>
              <w:pStyle w:val="Heading2"/>
            </w:pPr>
            <w:bookmarkStart w:id="80" w:name="_Toc68874220"/>
            <w:bookmarkStart w:id="81" w:name="_Toc68887853"/>
            <w:r>
              <w:t>Restrições</w:t>
            </w:r>
            <w:bookmarkEnd w:id="80"/>
            <w:bookmarkEnd w:id="81"/>
          </w:p>
          <w:p w14:paraId="61E99086" w14:textId="6A7C31C3" w:rsidR="008179B4" w:rsidRDefault="66FC25EF" w:rsidP="00AA5BD7">
            <w:pPr>
              <w:pStyle w:val="Heading3"/>
            </w:pPr>
            <w:r>
              <w:t xml:space="preserve">    </w:t>
            </w:r>
            <w:bookmarkStart w:id="82" w:name="_Toc68874221"/>
            <w:bookmarkStart w:id="83" w:name="_Toc68887854"/>
            <w:r>
              <w:t>Aos dados de entrada:</w:t>
            </w:r>
            <w:bookmarkEnd w:id="82"/>
            <w:bookmarkEnd w:id="83"/>
          </w:p>
          <w:p w14:paraId="1B0EE49C" w14:textId="2CD4EC5A" w:rsidR="00AA5BD7" w:rsidRPr="00E5453C" w:rsidRDefault="00E5453C" w:rsidP="00AA5BD7">
            <w:pPr>
              <w:pStyle w:val="ListParagraph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e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E5453C">
              <w:rPr>
                <w:rFonts w:cs="Cambria Math"/>
              </w:rPr>
              <w:t>Ei</w:t>
            </w:r>
            <w:r>
              <w:rPr>
                <w:rFonts w:cs="Cambria Math"/>
              </w:rPr>
              <w:t>, w(e) &gt; 0, visto que w representa o tempo necessário para percorrer uma aresta.</w:t>
            </w:r>
          </w:p>
          <w:p w14:paraId="7F7C02CC" w14:textId="0A41A57B" w:rsidR="00E5453C" w:rsidRPr="00E5453C" w:rsidRDefault="00E5453C" w:rsidP="00AA5BD7">
            <w:pPr>
              <w:pStyle w:val="ListParagraph"/>
              <w:numPr>
                <w:ilvl w:val="0"/>
                <w:numId w:val="9"/>
              </w:numPr>
            </w:pPr>
            <w:proofErr w:type="spellStart"/>
            <w:r w:rsidRPr="00E5453C">
              <w:rPr>
                <w:rFonts w:cs="Cambria Math"/>
              </w:rPr>
              <w:t>Ra</w:t>
            </w:r>
            <w:proofErr w:type="spellEnd"/>
            <w:r w:rsidRPr="00E5453C">
              <w:rPr>
                <w:rFonts w:cs="Cambria Math"/>
              </w:rPr>
              <w:t xml:space="preserve"> &gt; 0</w:t>
            </w:r>
            <w:r>
              <w:rPr>
                <w:rFonts w:cs="Cambria Math"/>
              </w:rPr>
              <w:t>, visto este valor representar a zona de entregas.</w:t>
            </w:r>
          </w:p>
          <w:p w14:paraId="0720BE5C" w14:textId="1663B5C9" w:rsidR="00E5453C" w:rsidRPr="00E5453C" w:rsidRDefault="00E5453C" w:rsidP="00AA5BD7">
            <w:pPr>
              <w:pStyle w:val="ListParagraph"/>
              <w:numPr>
                <w:ilvl w:val="0"/>
                <w:numId w:val="9"/>
              </w:numPr>
            </w:pPr>
            <w:r>
              <w:rPr>
                <w:rFonts w:cs="Cambria Math"/>
              </w:rPr>
              <w:t xml:space="preserve">S </w:t>
            </w:r>
            <w:r w:rsidRPr="00EE6B85">
              <w:rPr>
                <w:rFonts w:ascii="Cambria Math" w:hAnsi="Cambria Math" w:cs="Cambria Math"/>
              </w:rPr>
              <w:t>∈</w:t>
            </w:r>
            <w:r w:rsidRPr="00EE6B85">
              <w:rPr>
                <w:rFonts w:cs="Cambria Math"/>
              </w:rPr>
              <w:t xml:space="preserve"> </w:t>
            </w:r>
            <w:r>
              <w:rPr>
                <w:rFonts w:cs="Cambria Math"/>
              </w:rPr>
              <w:t>Vi, visto que a padaria tem que pertencer ao grafo.</w:t>
            </w:r>
          </w:p>
          <w:p w14:paraId="09B9BF2D" w14:textId="1554C100" w:rsidR="00E5453C" w:rsidRPr="00E5453C" w:rsidRDefault="649D6CF6" w:rsidP="00AA5BD7">
            <w:pPr>
              <w:pStyle w:val="ListParagraph"/>
              <w:numPr>
                <w:ilvl w:val="0"/>
                <w:numId w:val="9"/>
              </w:numPr>
            </w:pPr>
            <w:proofErr w:type="spellStart"/>
            <w:r w:rsidRPr="6321D57D">
              <w:rPr>
                <w:rFonts w:cs="Cambria Math"/>
              </w:rPr>
              <w:t>Upper</w:t>
            </w:r>
            <w:proofErr w:type="spellEnd"/>
            <w:r w:rsidRPr="6321D57D">
              <w:rPr>
                <w:rFonts w:cs="Cambria Math"/>
              </w:rPr>
              <w:t xml:space="preserve"> &gt; 0 e </w:t>
            </w:r>
            <w:proofErr w:type="spellStart"/>
            <w:r w:rsidRPr="6321D57D">
              <w:rPr>
                <w:rFonts w:cs="Cambria Math"/>
              </w:rPr>
              <w:t>Lower</w:t>
            </w:r>
            <w:proofErr w:type="spellEnd"/>
            <w:r w:rsidRPr="6321D57D">
              <w:rPr>
                <w:rFonts w:cs="Cambria Math"/>
              </w:rPr>
              <w:t xml:space="preserve"> &gt; 0, visto que é </w:t>
            </w:r>
            <w:r w:rsidR="6B060D98" w:rsidRPr="6321D57D">
              <w:rPr>
                <w:rFonts w:cs="Cambria Math"/>
              </w:rPr>
              <w:t>virtualmente</w:t>
            </w:r>
            <w:r w:rsidRPr="6321D57D">
              <w:rPr>
                <w:rFonts w:cs="Cambria Math"/>
              </w:rPr>
              <w:t xml:space="preserve"> impossível chegar a todos os locais no instante exato que foi marcado.</w:t>
            </w:r>
          </w:p>
          <w:p w14:paraId="68F0D39C" w14:textId="452B35DB" w:rsidR="00E5453C" w:rsidRDefault="00E5453C" w:rsidP="00AA5BD7">
            <w:pPr>
              <w:pStyle w:val="ListParagraph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c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Ci</w:t>
            </w:r>
            <w:proofErr w:type="spellEnd"/>
            <w:r>
              <w:t>, Q(c) &gt; 0 e T(c) &gt; 0, visto que não faz sentido usar uma carrinha que não tem pães para entregar e essas entregas não podem ser instantâneas.</w:t>
            </w:r>
          </w:p>
          <w:p w14:paraId="70B2DB4A" w14:textId="7FCCD945" w:rsidR="00E5453C" w:rsidRPr="00E5453C" w:rsidRDefault="00E5453C" w:rsidP="00AA5BD7">
            <w:pPr>
              <w:pStyle w:val="ListParagraph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Ui, Q(u) &gt; 0, visto que não faz sentido haver encomendas em que não se entregam pães</w:t>
            </w:r>
            <w:r w:rsidR="00857476">
              <w:rPr>
                <w:rFonts w:cs="Cambria Math"/>
              </w:rPr>
              <w:t>.</w:t>
            </w:r>
          </w:p>
          <w:p w14:paraId="74B59D8F" w14:textId="0FFCAF0E" w:rsidR="00E5453C" w:rsidRDefault="00E5453C" w:rsidP="00E5453C">
            <w:r>
              <w:t xml:space="preserve">Nota: Não é </w:t>
            </w:r>
            <w:r w:rsidR="001D40C9">
              <w:t>obrigatório</w:t>
            </w:r>
            <w:r>
              <w:t xml:space="preserve"> a morada do cliente fazer parte do grafo e da zona de entrega, mas, se tal acontecer, essas encomendas serão canceladas. O mesmo acontece com moradas fora da mesma componente fortemente conexa do g</w:t>
            </w:r>
            <w:r w:rsidR="001D40C9">
              <w:t>rafo.</w:t>
            </w:r>
          </w:p>
          <w:p w14:paraId="46D59043" w14:textId="77777777" w:rsidR="0035336D" w:rsidRDefault="0035336D" w:rsidP="001D40C9">
            <w:pPr>
              <w:pStyle w:val="Heading3"/>
            </w:pPr>
            <w:bookmarkStart w:id="84" w:name="_Toc68874222"/>
          </w:p>
          <w:p w14:paraId="1203D155" w14:textId="77777777" w:rsidR="0035336D" w:rsidRDefault="0035336D" w:rsidP="001D40C9">
            <w:pPr>
              <w:pStyle w:val="Heading3"/>
            </w:pPr>
          </w:p>
          <w:p w14:paraId="529F3A69" w14:textId="0A0C396D" w:rsidR="001D40C9" w:rsidRDefault="6B060D98" w:rsidP="001D40C9">
            <w:pPr>
              <w:pStyle w:val="Heading3"/>
            </w:pPr>
            <w:bookmarkStart w:id="85" w:name="_Toc68887855"/>
            <w:r>
              <w:lastRenderedPageBreak/>
              <w:t>Aos dados de saída:</w:t>
            </w:r>
            <w:bookmarkEnd w:id="84"/>
            <w:bookmarkEnd w:id="85"/>
          </w:p>
          <w:p w14:paraId="0651009F" w14:textId="10C1D6B1" w:rsidR="001D40C9" w:rsidRDefault="0084733E" w:rsidP="0084733E">
            <w:pPr>
              <w:pStyle w:val="ListParagraph"/>
              <w:numPr>
                <w:ilvl w:val="0"/>
                <w:numId w:val="10"/>
              </w:numPr>
            </w:pPr>
            <w:r>
              <w:t>|</w:t>
            </w:r>
            <w:proofErr w:type="spellStart"/>
            <w:r>
              <w:t>C</w:t>
            </w:r>
            <w:r w:rsidR="00570A26">
              <w:t>f</w:t>
            </w:r>
            <w:proofErr w:type="spellEnd"/>
            <w:r>
              <w:t>|</w:t>
            </w:r>
            <w:r w:rsidR="00570A26">
              <w:t>&lt;</w:t>
            </w:r>
            <w:r>
              <w:t>=|</w:t>
            </w:r>
            <w:proofErr w:type="spellStart"/>
            <w:r>
              <w:t>C</w:t>
            </w:r>
            <w:r w:rsidR="00570A26">
              <w:t>i</w:t>
            </w:r>
            <w:proofErr w:type="spellEnd"/>
            <w:r>
              <w:t>|</w:t>
            </w:r>
            <w:r w:rsidR="00570A26">
              <w:t>, visto que pode não ser preciso usar todas as carrinhas.</w:t>
            </w:r>
          </w:p>
          <w:p w14:paraId="3F1AEA29" w14:textId="62A736B5" w:rsidR="0084733E" w:rsidRDefault="0084733E" w:rsidP="0084733E">
            <w:pPr>
              <w:pStyle w:val="ListParagraph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vf</w:t>
            </w:r>
            <w:proofErr w:type="spellEnd"/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Vf</w:t>
            </w:r>
            <w:proofErr w:type="spellEnd"/>
            <w:r>
              <w:rPr>
                <w:rFonts w:cs="Cambria Math"/>
              </w:rPr>
              <w:t xml:space="preserve">,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 w:rsidRPr="0084733E">
              <w:rPr>
                <w:rFonts w:cs="Cambria Math"/>
                <w:color w:val="202122"/>
                <w:shd w:val="clear" w:color="auto" w:fill="FFFFFF"/>
              </w:rPr>
              <w:t>vi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Vi tal que vi e </w:t>
            </w:r>
            <w:proofErr w:type="spellStart"/>
            <w:r>
              <w:rPr>
                <w:rFonts w:cs="Cambria Math"/>
              </w:rPr>
              <w:t>vf</w:t>
            </w:r>
            <w:proofErr w:type="spellEnd"/>
            <w:r>
              <w:rPr>
                <w:rFonts w:cs="Cambria Math"/>
              </w:rPr>
              <w:t xml:space="preserve"> têm os </w:t>
            </w:r>
            <w:r w:rsidR="00C42135">
              <w:rPr>
                <w:rFonts w:cs="Cambria Math"/>
              </w:rPr>
              <w:t>mesmos atributos</w:t>
            </w:r>
            <w:r>
              <w:rPr>
                <w:rFonts w:cs="Cambria Math"/>
              </w:rPr>
              <w:t xml:space="preserve"> (</w:t>
            </w:r>
            <w:r w:rsidR="00C42135">
              <w:t xml:space="preserve">à </w:t>
            </w:r>
            <w:r w:rsidR="00857476">
              <w:t>exceção</w:t>
            </w:r>
            <w:r w:rsidR="00C42135">
              <w:t xml:space="preserve"> de atributos utilizados pelos algoritmos)</w:t>
            </w:r>
            <w:r w:rsidR="00857476">
              <w:t>.</w:t>
            </w:r>
          </w:p>
          <w:p w14:paraId="0FCEE7A0" w14:textId="6FEFEEC0" w:rsidR="00C42135" w:rsidRDefault="00C42135" w:rsidP="00C42135">
            <w:pPr>
              <w:pStyle w:val="ListParagraph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,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>e</w:t>
            </w:r>
            <w:r w:rsidRPr="0084733E">
              <w:rPr>
                <w:rFonts w:cs="Cambria Math"/>
                <w:color w:val="202122"/>
                <w:shd w:val="clear" w:color="auto" w:fill="FFFFFF"/>
              </w:rPr>
              <w:t>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Ei tal que ei e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 têm os mesmos atributos (</w:t>
            </w:r>
            <w:r>
              <w:t xml:space="preserve">à </w:t>
            </w:r>
            <w:r w:rsidR="00857476">
              <w:t>exceção</w:t>
            </w:r>
            <w:r>
              <w:t xml:space="preserve"> de atributos utilizados pelos algoritmos)</w:t>
            </w:r>
            <w:r w:rsidR="00857476">
              <w:t>.</w:t>
            </w:r>
          </w:p>
          <w:p w14:paraId="60ADCFB6" w14:textId="77777777" w:rsidR="00857476" w:rsidRPr="00857476" w:rsidRDefault="00C42135" w:rsidP="0084733E">
            <w:pPr>
              <w:pStyle w:val="ListParagraph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,</w:t>
            </w:r>
          </w:p>
          <w:p w14:paraId="04B5363E" w14:textId="7AF4CD64" w:rsidR="00857476" w:rsidRPr="00857476" w:rsidRDefault="00C42135" w:rsidP="00857476">
            <w:pPr>
              <w:pStyle w:val="ListParagraph"/>
              <w:numPr>
                <w:ilvl w:val="1"/>
                <w:numId w:val="10"/>
              </w:numPr>
            </w:pPr>
            <w:proofErr w:type="spellStart"/>
            <w:r>
              <w:rPr>
                <w:rFonts w:cs="Cambria Math"/>
              </w:rPr>
              <w:t>Qe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 &gt; 0</w:t>
            </w:r>
          </w:p>
          <w:p w14:paraId="2AB86C0B" w14:textId="1EC80858" w:rsidR="00857476" w:rsidRPr="00857476" w:rsidRDefault="00C42135" w:rsidP="00857476">
            <w:pPr>
              <w:pStyle w:val="ListParagraph"/>
              <w:numPr>
                <w:ilvl w:val="1"/>
                <w:numId w:val="10"/>
              </w:numPr>
            </w:pPr>
            <w:r>
              <w:rPr>
                <w:rFonts w:cs="Cambria Math"/>
              </w:rPr>
              <w:t>T(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 &gt; 0</w:t>
            </w:r>
          </w:p>
          <w:p w14:paraId="25B7B5EE" w14:textId="12E60E87" w:rsidR="00857476" w:rsidRPr="00857476" w:rsidRDefault="00C42135" w:rsidP="00857476">
            <w:pPr>
              <w:pStyle w:val="ListParagraph"/>
              <w:numPr>
                <w:ilvl w:val="1"/>
                <w:numId w:val="10"/>
              </w:numPr>
            </w:pPr>
            <w:r>
              <w:rPr>
                <w:rFonts w:cs="Cambria Math"/>
              </w:rPr>
              <w:t>Ta(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 &gt;= 0</w:t>
            </w:r>
          </w:p>
          <w:p w14:paraId="1EFDF5E4" w14:textId="3A6013D8" w:rsidR="00C42135" w:rsidRPr="00857476" w:rsidRDefault="00C42135" w:rsidP="00857476">
            <w:pPr>
              <w:pStyle w:val="ListParagraph"/>
              <w:numPr>
                <w:ilvl w:val="1"/>
                <w:numId w:val="10"/>
              </w:numPr>
            </w:pP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Cambria Math"/>
                <w:color w:val="202122"/>
                <w:shd w:val="clear" w:color="auto" w:fill="FFFFFF"/>
              </w:rPr>
              <w:t>ci</w:t>
            </w:r>
            <w:proofErr w:type="spellEnd"/>
            <w:r>
              <w:rPr>
                <w:rFonts w:cs="Cambria Math"/>
                <w:color w:val="202122"/>
                <w:shd w:val="clear" w:color="auto" w:fill="FFFFFF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Ci</w:t>
            </w:r>
            <w:proofErr w:type="spellEnd"/>
            <w:r>
              <w:rPr>
                <w:rFonts w:cs="Cambria Math"/>
              </w:rPr>
              <w:t xml:space="preserve"> tal que Q(</w:t>
            </w:r>
            <w:proofErr w:type="spellStart"/>
            <w:r>
              <w:rPr>
                <w:rFonts w:cs="Cambria Math"/>
              </w:rPr>
              <w:t>ci</w:t>
            </w:r>
            <w:proofErr w:type="spellEnd"/>
            <w:r>
              <w:rPr>
                <w:rFonts w:cs="Cambria Math"/>
              </w:rPr>
              <w:t xml:space="preserve">) = </w:t>
            </w:r>
            <w:proofErr w:type="spellStart"/>
            <w:r>
              <w:rPr>
                <w:rFonts w:cs="Cambria Math"/>
              </w:rPr>
              <w:t>Qf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) + </w:t>
            </w:r>
            <w:proofErr w:type="spellStart"/>
            <w:r>
              <w:rPr>
                <w:rFonts w:cs="Cambria Math"/>
              </w:rPr>
              <w:t>Qe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</w:t>
            </w:r>
          </w:p>
          <w:p w14:paraId="602301D7" w14:textId="1C7862BA" w:rsidR="00857476" w:rsidRPr="00570A26" w:rsidRDefault="00857476" w:rsidP="00857476">
            <w:pPr>
              <w:pStyle w:val="ListParagraph"/>
              <w:numPr>
                <w:ilvl w:val="1"/>
                <w:numId w:val="10"/>
              </w:numPr>
            </w:pPr>
            <w:r w:rsidRPr="00857476">
              <w:t>¬</w:t>
            </w:r>
            <w:r>
              <w:t xml:space="preserve">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 xml:space="preserve">c2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 tal que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 = c2</w:t>
            </w:r>
          </w:p>
          <w:p w14:paraId="5170348A" w14:textId="40F2DD08" w:rsidR="00570A26" w:rsidRPr="00857476" w:rsidRDefault="00570A26" w:rsidP="00570A26">
            <w:pPr>
              <w:pStyle w:val="ListParagraph"/>
              <w:numPr>
                <w:ilvl w:val="1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i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[1, |Uf|-1], </w:t>
            </w:r>
            <w:proofErr w:type="spellStart"/>
            <w:proofErr w:type="gramStart"/>
            <w:r>
              <w:rPr>
                <w:rFonts w:cs="Cambria Math"/>
              </w:rPr>
              <w:t>Hp</w:t>
            </w:r>
            <w:proofErr w:type="spellEnd"/>
            <w:r>
              <w:rPr>
                <w:rFonts w:cs="Cambria Math"/>
              </w:rPr>
              <w:t>(</w:t>
            </w:r>
            <w:proofErr w:type="gramEnd"/>
            <w:r>
              <w:rPr>
                <w:rFonts w:cs="Cambria Math"/>
              </w:rPr>
              <w:t xml:space="preserve">Uf[i]) &lt; </w:t>
            </w:r>
            <w:proofErr w:type="spellStart"/>
            <w:r>
              <w:rPr>
                <w:rFonts w:cs="Cambria Math"/>
              </w:rPr>
              <w:t>Hp</w:t>
            </w:r>
            <w:proofErr w:type="spellEnd"/>
            <w:r>
              <w:rPr>
                <w:rFonts w:cs="Cambria Math"/>
              </w:rPr>
              <w:t>(Uf[i+1])</w:t>
            </w:r>
          </w:p>
          <w:p w14:paraId="30E52BCE" w14:textId="77777777" w:rsidR="00857476" w:rsidRPr="00857476" w:rsidRDefault="00857476" w:rsidP="00857476">
            <w:pPr>
              <w:pStyle w:val="ListParagraph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uf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Uf, </w:t>
            </w:r>
          </w:p>
          <w:p w14:paraId="66591C53" w14:textId="20F23A6D" w:rsidR="00857476" w:rsidRPr="00857476" w:rsidRDefault="00857476" w:rsidP="00857476">
            <w:pPr>
              <w:pStyle w:val="ListParagraph"/>
              <w:numPr>
                <w:ilvl w:val="1"/>
                <w:numId w:val="10"/>
              </w:numPr>
            </w:pP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>ui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Ui tal que </w:t>
            </w:r>
            <w:proofErr w:type="spellStart"/>
            <w:r>
              <w:rPr>
                <w:rFonts w:cs="Cambria Math"/>
              </w:rPr>
              <w:t>name</w:t>
            </w:r>
            <w:proofErr w:type="spellEnd"/>
            <w:r>
              <w:rPr>
                <w:rFonts w:cs="Cambria Math"/>
              </w:rPr>
              <w:t>(uf)=</w:t>
            </w:r>
            <w:proofErr w:type="spellStart"/>
            <w:r>
              <w:rPr>
                <w:rFonts w:cs="Cambria Math"/>
              </w:rPr>
              <w:t>name</w:t>
            </w:r>
            <w:proofErr w:type="spellEnd"/>
            <w:r>
              <w:rPr>
                <w:rFonts w:cs="Cambria Math"/>
              </w:rPr>
              <w:t xml:space="preserve">(ui), </w:t>
            </w:r>
            <w:proofErr w:type="spellStart"/>
            <w:r>
              <w:rPr>
                <w:rFonts w:cs="Cambria Math"/>
              </w:rPr>
              <w:t>addr</w:t>
            </w:r>
            <w:proofErr w:type="spellEnd"/>
            <w:r>
              <w:rPr>
                <w:rFonts w:cs="Cambria Math"/>
              </w:rPr>
              <w:t>(uf)=</w:t>
            </w:r>
            <w:proofErr w:type="spellStart"/>
            <w:r>
              <w:rPr>
                <w:rFonts w:cs="Cambria Math"/>
              </w:rPr>
              <w:t>addr</w:t>
            </w:r>
            <w:proofErr w:type="spellEnd"/>
            <w:r>
              <w:rPr>
                <w:rFonts w:cs="Cambria Math"/>
              </w:rPr>
              <w:t xml:space="preserve">(ui) e </w:t>
            </w:r>
            <w:proofErr w:type="spellStart"/>
            <w:r>
              <w:rPr>
                <w:rFonts w:cs="Cambria Math"/>
              </w:rPr>
              <w:t>Ht</w:t>
            </w:r>
            <w:proofErr w:type="spellEnd"/>
            <w:r>
              <w:rPr>
                <w:rFonts w:cs="Cambria Math"/>
              </w:rPr>
              <w:t>(uf)=H(ui)</w:t>
            </w:r>
          </w:p>
          <w:p w14:paraId="63B00F62" w14:textId="529B2E76" w:rsidR="00A6746D" w:rsidRPr="00857476" w:rsidRDefault="00857476" w:rsidP="00857476">
            <w:pPr>
              <w:pStyle w:val="ListParagraph"/>
              <w:numPr>
                <w:ilvl w:val="0"/>
                <w:numId w:val="10"/>
              </w:numPr>
            </w:pPr>
            <w:r>
              <w:t xml:space="preserve">Seja e1 o primeiro elemento de I, é necessário que e1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adj</w:t>
            </w:r>
            <w:proofErr w:type="spellEnd"/>
            <w:r>
              <w:rPr>
                <w:rFonts w:cs="Cambria Math"/>
              </w:rPr>
              <w:t>(S), pois cada carrinha parte da padaria.</w:t>
            </w:r>
          </w:p>
          <w:p w14:paraId="6D4D06F9" w14:textId="1167B519" w:rsidR="00857476" w:rsidRDefault="00857476" w:rsidP="00857476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cs="Cambria Math"/>
              </w:rPr>
              <w:t xml:space="preserve">Seja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 o último elemento de I, é necessário que </w:t>
            </w:r>
            <w:proofErr w:type="spellStart"/>
            <w:r>
              <w:rPr>
                <w:rFonts w:cs="Cambria Math"/>
              </w:rPr>
              <w:t>dest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>)=S, pois cada carrinha regressa à padaria.</w:t>
            </w:r>
          </w:p>
          <w:p w14:paraId="7F8C0123" w14:textId="10BAD4F0" w:rsidR="00A6746D" w:rsidRDefault="100EC7FF" w:rsidP="00A6746D">
            <w:pPr>
              <w:pStyle w:val="Heading2"/>
            </w:pPr>
            <w:bookmarkStart w:id="86" w:name="_Toc68874223"/>
            <w:bookmarkStart w:id="87" w:name="_Toc68887856"/>
            <w:r>
              <w:t>Funções Objetivo</w:t>
            </w:r>
            <w:bookmarkEnd w:id="86"/>
            <w:bookmarkEnd w:id="87"/>
          </w:p>
          <w:p w14:paraId="6A87AA8A" w14:textId="77777777" w:rsidR="00A6746D" w:rsidRPr="00A6746D" w:rsidRDefault="00A6746D" w:rsidP="00A6746D"/>
          <w:p w14:paraId="1C19E397" w14:textId="7D25FE87" w:rsidR="008179B4" w:rsidRDefault="00570A26" w:rsidP="00B16767">
            <w:pPr>
              <w:pStyle w:val="body"/>
              <w:rPr>
                <w:sz w:val="24"/>
                <w:szCs w:val="24"/>
              </w:rPr>
            </w:pPr>
            <w:r>
              <w:t xml:space="preserve">   </w:t>
            </w:r>
            <w:r w:rsidRPr="00570A26">
              <w:rPr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 xml:space="preserve"> solução ótima do problema passa por minimizar o número de carrinhas usadas, o </w:t>
            </w:r>
            <w:r w:rsidRPr="00570A26">
              <w:rPr>
                <w:sz w:val="24"/>
                <w:szCs w:val="24"/>
              </w:rPr>
              <w:t xml:space="preserve">tempo de atraso das entregas e </w:t>
            </w:r>
            <w:r>
              <w:rPr>
                <w:sz w:val="24"/>
                <w:szCs w:val="24"/>
              </w:rPr>
              <w:t xml:space="preserve">o </w:t>
            </w:r>
            <w:r w:rsidRPr="00570A26">
              <w:rPr>
                <w:sz w:val="24"/>
                <w:szCs w:val="24"/>
              </w:rPr>
              <w:t>tempo total do itinerário</w:t>
            </w:r>
            <w:r>
              <w:rPr>
                <w:sz w:val="24"/>
                <w:szCs w:val="24"/>
              </w:rPr>
              <w:t>. Logo, é necessário minimizar as seguintes funções:</w:t>
            </w:r>
          </w:p>
          <w:p w14:paraId="35A28E5C" w14:textId="77777777" w:rsidR="00570A26" w:rsidRDefault="00570A26" w:rsidP="00B16767">
            <w:pPr>
              <w:pStyle w:val="body"/>
              <w:rPr>
                <w:sz w:val="24"/>
                <w:szCs w:val="24"/>
              </w:rPr>
            </w:pPr>
          </w:p>
          <w:p w14:paraId="0FECFA19" w14:textId="775610F3" w:rsidR="00570A26" w:rsidRDefault="00570A26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 = |</w:t>
            </w:r>
            <w:proofErr w:type="spellStart"/>
            <w:r>
              <w:rPr>
                <w:sz w:val="24"/>
                <w:szCs w:val="24"/>
              </w:rPr>
              <w:t>Cf</w:t>
            </w:r>
            <w:proofErr w:type="spellEnd"/>
            <w:r>
              <w:rPr>
                <w:sz w:val="24"/>
                <w:szCs w:val="24"/>
              </w:rPr>
              <w:t>|</w:t>
            </w:r>
          </w:p>
          <w:p w14:paraId="3BD53383" w14:textId="7BAA366C" w:rsidR="00570A26" w:rsidRDefault="00570A26" w:rsidP="00B16767">
            <w:pPr>
              <w:pStyle w:val="body"/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</w:rPr>
              <w:t xml:space="preserve">g = 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∑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c </w:t>
            </w:r>
            <w:r w:rsidRPr="00570A26"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  <w:vertAlign w:val="subscript"/>
              </w:rPr>
              <w:t>∈</w:t>
            </w:r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 </w:t>
            </w:r>
            <w:proofErr w:type="spellStart"/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>Cf</w:t>
            </w:r>
            <w:proofErr w:type="spellEnd"/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>Ta(c)</w:t>
            </w:r>
          </w:p>
          <w:p w14:paraId="4BF6C9C4" w14:textId="0E69B47F" w:rsidR="00570A26" w:rsidRPr="00570A26" w:rsidRDefault="00CF56D7" w:rsidP="00B16767">
            <w:pPr>
              <w:pStyle w:val="body"/>
              <w:rPr>
                <w:sz w:val="24"/>
                <w:szCs w:val="24"/>
              </w:rPr>
            </w:pP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 xml:space="preserve">h = 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∑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c </w:t>
            </w:r>
            <w:r w:rsidRPr="00570A26"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  <w:vertAlign w:val="subscript"/>
              </w:rPr>
              <w:t>∈</w:t>
            </w:r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 </w:t>
            </w:r>
            <w:proofErr w:type="spellStart"/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>Cf</w:t>
            </w:r>
            <w:proofErr w:type="spellEnd"/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>T(c)</w:t>
            </w:r>
          </w:p>
          <w:p w14:paraId="41B2B222" w14:textId="77777777" w:rsidR="008179B4" w:rsidRDefault="008179B4" w:rsidP="00B16767">
            <w:pPr>
              <w:pStyle w:val="body"/>
            </w:pPr>
          </w:p>
          <w:p w14:paraId="0521E5E4" w14:textId="77777777" w:rsidR="008179B4" w:rsidRDefault="00CF56D7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Tal como foi dito na descrição do problema, dar-se-á prioridade às funções na ordem f-&gt;g-&gt;h.</w:t>
            </w:r>
          </w:p>
          <w:p w14:paraId="0A93E55F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4B40EB9E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3DA2AF66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3278E2D4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185832B3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373D8467" w14:textId="62A2BDCC" w:rsidR="0035336D" w:rsidRPr="00EC2B84" w:rsidRDefault="0035336D" w:rsidP="00B16767">
            <w:pPr>
              <w:pStyle w:val="body"/>
              <w:rPr>
                <w:sz w:val="24"/>
                <w:szCs w:val="24"/>
              </w:rPr>
            </w:pPr>
          </w:p>
        </w:tc>
        <w:tc>
          <w:tcPr>
            <w:tcW w:w="47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0D2667" w14:textId="77777777" w:rsidR="00152359" w:rsidRPr="00FC62B6" w:rsidRDefault="00152359" w:rsidP="00B16767"/>
        </w:tc>
      </w:tr>
    </w:tbl>
    <w:p w14:paraId="1B8B44A3" w14:textId="77777777" w:rsidR="00B16767" w:rsidRPr="00FC62B6" w:rsidRDefault="00B16767" w:rsidP="00B16767"/>
    <w:tbl>
      <w:tblPr>
        <w:tblW w:w="107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152359" w:rsidRPr="00FC62B6" w14:paraId="6550D864" w14:textId="77777777" w:rsidTr="6321D57D">
        <w:trPr>
          <w:trHeight w:val="339"/>
        </w:trPr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1EF9D" w14:textId="10B9A4C8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D1FFE9" w14:textId="770E38CD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5373BC" w14:textId="7E012CE4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8BD813" w14:textId="6244B931" w:rsidR="00152359" w:rsidRPr="00FC62B6" w:rsidRDefault="00152359" w:rsidP="00B16767"/>
        </w:tc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ED3681" w14:textId="77777777" w:rsidR="00152359" w:rsidRPr="00FC62B6" w:rsidRDefault="00152359" w:rsidP="00B16767"/>
        </w:tc>
      </w:tr>
      <w:tr w:rsidR="00152359" w14:paraId="342B1737" w14:textId="77777777" w:rsidTr="6321D57D"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8A52E3" w14:textId="77777777" w:rsidR="00152359" w:rsidRPr="00FC62B6" w:rsidRDefault="00152359" w:rsidP="00B16767"/>
        </w:tc>
        <w:tc>
          <w:tcPr>
            <w:tcW w:w="8632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9AB124" w14:textId="047AE8BF" w:rsidR="00152359" w:rsidRDefault="00152359" w:rsidP="00B16767"/>
        </w:tc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8ABAC0" w14:textId="77777777" w:rsidR="00152359" w:rsidRDefault="00152359" w:rsidP="00B16767"/>
        </w:tc>
      </w:tr>
    </w:tbl>
    <w:p w14:paraId="74266D0C" w14:textId="53DD907E" w:rsidR="00152359" w:rsidRDefault="0035336D" w:rsidP="0035336D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F36205" wp14:editId="36BB471D">
                <wp:simplePos x="0" y="0"/>
                <wp:positionH relativeFrom="margin">
                  <wp:align>center</wp:align>
                </wp:positionH>
                <wp:positionV relativeFrom="paragraph">
                  <wp:posOffset>-395605</wp:posOffset>
                </wp:positionV>
                <wp:extent cx="4790441" cy="618491"/>
                <wp:effectExtent l="19050" t="19050" r="10160" b="10160"/>
                <wp:wrapSquare wrapText="bothSides"/>
                <wp:docPr id="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432C11F" w14:textId="53345FB3" w:rsidR="003128C7" w:rsidRPr="008179B4" w:rsidRDefault="003128C7" w:rsidP="00B16767">
                            <w:pPr>
                              <w:pStyle w:val="Heading1"/>
                              <w:rPr>
                                <w:lang w:val="en-US"/>
                              </w:rPr>
                            </w:pPr>
                            <w:bookmarkStart w:id="88" w:name="_Toc68874224"/>
                            <w:bookmarkStart w:id="89" w:name="_Toc68887857"/>
                            <w:proofErr w:type="spellStart"/>
                            <w:r>
                              <w:rPr>
                                <w:lang w:val="en-US"/>
                              </w:rPr>
                              <w:t>Perspetiva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Solução</w:t>
                            </w:r>
                            <w:bookmarkEnd w:id="88"/>
                            <w:bookmarkEnd w:id="89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36205" id="_x0000_s1029" type="#_x0000_t202" style="position:absolute;left:0;text-align:left;margin-left:0;margin-top:-31.15pt;width:377.2pt;height:48.7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" strokecolor="#35494d" strokeweight="2.25pt">
                <v:textbox>
                  <w:txbxContent>
                    <w:p w14:paraId="0432C11F" w14:textId="53345FB3" w:rsidR="003128C7" w:rsidRPr="008179B4" w:rsidRDefault="003128C7" w:rsidP="00B16767">
                      <w:pPr>
                        <w:pStyle w:val="Ttulo1"/>
                        <w:rPr>
                          <w:lang w:val="en-US"/>
                        </w:rPr>
                      </w:pPr>
                      <w:bookmarkStart w:id="97" w:name="_Toc68874224"/>
                      <w:bookmarkStart w:id="98" w:name="_Toc68887857"/>
                      <w:proofErr w:type="spellStart"/>
                      <w:r>
                        <w:rPr>
                          <w:lang w:val="en-US"/>
                        </w:rPr>
                        <w:t>Perspetiva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de </w:t>
                      </w:r>
                      <w:proofErr w:type="spellStart"/>
                      <w:r>
                        <w:rPr>
                          <w:lang w:val="en-US"/>
                        </w:rPr>
                        <w:t>Solução</w:t>
                      </w:r>
                      <w:bookmarkEnd w:id="97"/>
                      <w:bookmarkEnd w:id="98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A1370">
        <w:t>Demonstram-se de seguida os principais obstáculos encontrados ao longo das diferentes etapas e as suas respetivas soluções. Serão identificadas as técnicas de conceção e os algoritmos a serem desenvolvidos.</w:t>
      </w:r>
    </w:p>
    <w:p w14:paraId="7E2B7315" w14:textId="63EAECAE" w:rsidR="00AA1370" w:rsidRDefault="00AA1370" w:rsidP="00B16767"/>
    <w:p w14:paraId="4686B962" w14:textId="2F448B74" w:rsidR="00AA1370" w:rsidRDefault="00AA1370" w:rsidP="00B16767">
      <w:pPr>
        <w:pStyle w:val="Heading2"/>
      </w:pPr>
      <w:bookmarkStart w:id="90" w:name="_Toc68611800"/>
      <w:bookmarkStart w:id="91" w:name="_Toc68874225"/>
      <w:bookmarkStart w:id="92" w:name="_Toc68887858"/>
      <w:r>
        <w:t>Pré-Processamento dos Dados de Entrada</w:t>
      </w:r>
      <w:bookmarkEnd w:id="90"/>
      <w:bookmarkEnd w:id="91"/>
      <w:bookmarkEnd w:id="92"/>
    </w:p>
    <w:p w14:paraId="73A6AD57" w14:textId="5C54D864" w:rsidR="00AA1370" w:rsidRDefault="00AA1370" w:rsidP="00B16767"/>
    <w:p w14:paraId="3DFE62D9" w14:textId="014611F4" w:rsidR="00AA1370" w:rsidRDefault="00AA1370" w:rsidP="00B16767">
      <w:pPr>
        <w:pStyle w:val="Heading3"/>
      </w:pPr>
      <w:bookmarkStart w:id="93" w:name="_Toc68611801"/>
      <w:bookmarkStart w:id="94" w:name="_Toc68874226"/>
      <w:bookmarkStart w:id="95" w:name="_Toc68887859"/>
      <w:r>
        <w:t>Tratamento do grafo</w:t>
      </w:r>
      <w:bookmarkEnd w:id="93"/>
      <w:bookmarkEnd w:id="94"/>
      <w:bookmarkEnd w:id="95"/>
    </w:p>
    <w:p w14:paraId="23CA7919" w14:textId="5CB71E11" w:rsidR="00AA1370" w:rsidRPr="00B16767" w:rsidRDefault="00AA1370" w:rsidP="00B16767">
      <w:r>
        <w:tab/>
      </w:r>
      <w:r w:rsidRPr="00B16767">
        <w:t xml:space="preserve">De modo a melhorar a eficiência temporal dos algoritmos que serão aplicados posteriormente, o grafo G deve ser pré-processado, reduzindo o seu número de vértices e arestas. </w:t>
      </w:r>
    </w:p>
    <w:p w14:paraId="4E34948D" w14:textId="7D61ACB5" w:rsidR="00AA1370" w:rsidRDefault="00AA1370" w:rsidP="00B16767">
      <w:r w:rsidRPr="00B16767">
        <w:tab/>
        <w:t xml:space="preserve">Inicialmente, devem ser eliminadas as arestas do grafo que se encontrem </w:t>
      </w:r>
      <w:r w:rsidR="00B16767" w:rsidRPr="00B16767">
        <w:t xml:space="preserve">inacessíveis, devido a fatores externos, tal como obras públicas ou demasiado afastadas da padaria, tendo em conta que a </w:t>
      </w:r>
      <w:r w:rsidR="00684357">
        <w:t>padaria</w:t>
      </w:r>
      <w:r w:rsidR="00B16767" w:rsidRPr="00B16767">
        <w:t xml:space="preserve"> do Sr. Sílvio</w:t>
      </w:r>
      <w:r w:rsidR="00684357">
        <w:t xml:space="preserve"> apenas</w:t>
      </w:r>
      <w:r w:rsidR="00B16767" w:rsidRPr="00B16767">
        <w:t xml:space="preserve"> efetua encomendas</w:t>
      </w:r>
      <w:r w:rsidR="00684357">
        <w:t xml:space="preserve"> na vila da Tocha, ou seja,</w:t>
      </w:r>
      <w:r w:rsidR="00B16767" w:rsidRPr="00B16767">
        <w:t xml:space="preserve"> num raio (</w:t>
      </w:r>
      <w:proofErr w:type="spellStart"/>
      <w:r w:rsidR="00B16767" w:rsidRPr="00B16767">
        <w:t>Ra</w:t>
      </w:r>
      <w:proofErr w:type="spellEnd"/>
      <w:r w:rsidR="00B16767" w:rsidRPr="00B16767">
        <w:t>) à volta da padaria</w:t>
      </w:r>
      <w:r w:rsidR="00684357">
        <w:t xml:space="preserve"> (simplificando)</w:t>
      </w:r>
      <w:r w:rsidR="00B16767" w:rsidRPr="00B16767">
        <w:t>.</w:t>
      </w:r>
    </w:p>
    <w:p w14:paraId="5D631765" w14:textId="35565418" w:rsidR="00746427" w:rsidRDefault="0084442C" w:rsidP="00B16767">
      <w:r>
        <w:tab/>
        <w:t xml:space="preserve">Após a primeira filtragem, será necessário remover os vértices que não pertencem ao mesmo componente fortemente conexo do grafo onde a padaria se encontra. Este segundo fator de eliminação resulta da natureza circular do trajeto, dado que </w:t>
      </w:r>
      <w:r w:rsidR="0053209A">
        <w:t>as carrinhas regressam à sua origem, após a finalização das entregas.</w:t>
      </w:r>
    </w:p>
    <w:p w14:paraId="42E886A2" w14:textId="557709A7" w:rsidR="00746427" w:rsidRDefault="00746427" w:rsidP="00B16767">
      <w:r>
        <w:tab/>
        <w:t>Assim, é possível aumentar significativamente a eficiência temporal dos algoritmos que serão aplicados de seguida, garantindo que o grafo não terá vértices nem arestas que não podem ser percorridos pelas carrinhas.</w:t>
      </w:r>
    </w:p>
    <w:p w14:paraId="52BA1CD1" w14:textId="48F04CE6" w:rsidR="00A66F65" w:rsidRDefault="00A66F65" w:rsidP="00B16767"/>
    <w:p w14:paraId="45C2FEA1" w14:textId="68FFD256" w:rsidR="00A66F65" w:rsidRDefault="00E96384" w:rsidP="00E96384">
      <w:pPr>
        <w:pStyle w:val="Heading3"/>
      </w:pPr>
      <w:bookmarkStart w:id="96" w:name="_Toc68611802"/>
      <w:bookmarkStart w:id="97" w:name="_Toc68874227"/>
      <w:bookmarkStart w:id="98" w:name="_Toc68887860"/>
      <w:r>
        <w:t>Tratamento dos Clientes</w:t>
      </w:r>
      <w:bookmarkEnd w:id="96"/>
      <w:bookmarkEnd w:id="97"/>
      <w:bookmarkEnd w:id="98"/>
    </w:p>
    <w:p w14:paraId="39352919" w14:textId="380B19C7" w:rsidR="00E96384" w:rsidRDefault="00E96384" w:rsidP="00E96384">
      <w:r>
        <w:tab/>
      </w:r>
      <w:r w:rsidR="00F32270">
        <w:t>Inicialmente, a</w:t>
      </w:r>
      <w:r w:rsidR="00184B3E">
        <w:t xml:space="preserve"> sequência de clientes C deve ser percorrida à procura de clientes cuja morada não pertença ao grafo G. Nos casos em que isto acontece, o respetivo cliente deve ser removido, dada a impossibilidade de efetuar a entrega.</w:t>
      </w:r>
      <w:r w:rsidR="00CB1931">
        <w:t xml:space="preserve"> Durante esta iteração, será calculado o intervalo de tempo segundo o qual a empresa deverá efetuar a entrega para cada cliente (hora mínima e máxima).</w:t>
      </w:r>
    </w:p>
    <w:p w14:paraId="0131E3A5" w14:textId="392E70ED" w:rsidR="0080773D" w:rsidRDefault="0080773D" w:rsidP="6321D57D"/>
    <w:p w14:paraId="45AF0266" w14:textId="65FBD5C6" w:rsidR="00DF705F" w:rsidRDefault="00DF705F" w:rsidP="6321D57D"/>
    <w:p w14:paraId="0944FB27" w14:textId="4A43DC9A" w:rsidR="00DF705F" w:rsidRDefault="00DF705F" w:rsidP="6321D57D"/>
    <w:p w14:paraId="5D474754" w14:textId="77777777" w:rsidR="00DF705F" w:rsidRDefault="00DF705F" w:rsidP="6321D57D"/>
    <w:p w14:paraId="11D50E1D" w14:textId="34F46859" w:rsidR="0080773D" w:rsidRDefault="1EC8B345" w:rsidP="6321D57D">
      <w:pPr>
        <w:pStyle w:val="Heading3"/>
      </w:pPr>
      <w:bookmarkStart w:id="99" w:name="_Toc68887861"/>
      <w:r w:rsidRPr="6321D57D">
        <w:t>Tratamento dos Percursos</w:t>
      </w:r>
      <w:bookmarkEnd w:id="99"/>
    </w:p>
    <w:p w14:paraId="4F61C653" w14:textId="53489911" w:rsidR="0080773D" w:rsidRDefault="1EC8B345" w:rsidP="00DF705F">
      <w:pPr>
        <w:ind w:firstLine="720"/>
      </w:pPr>
      <w:r>
        <w:lastRenderedPageBreak/>
        <w:t xml:space="preserve">Será analisada a opção de pré-calcular o caminho mais curto entre todos os pares de vértices do grafo processado, utilizando o algoritmo de </w:t>
      </w:r>
      <w:proofErr w:type="spellStart"/>
      <w:r w:rsidRPr="0F8DB8BF">
        <w:rPr>
          <w:b/>
          <w:bCs/>
        </w:rPr>
        <w:t>Dijkstra</w:t>
      </w:r>
      <w:proofErr w:type="spellEnd"/>
      <w:r w:rsidR="7AEEF738">
        <w:t xml:space="preserve"> para cada vértice ou o algoritmo de </w:t>
      </w:r>
      <w:proofErr w:type="spellStart"/>
      <w:r w:rsidR="7AEEF738" w:rsidRPr="0F8DB8BF">
        <w:rPr>
          <w:b/>
          <w:bCs/>
        </w:rPr>
        <w:t>Floyd-Warshall</w:t>
      </w:r>
      <w:proofErr w:type="spellEnd"/>
      <w:r w:rsidR="7AEEF738">
        <w:t xml:space="preserve">. </w:t>
      </w:r>
    </w:p>
    <w:p w14:paraId="4336B847" w14:textId="16CEE1CB" w:rsidR="0080773D" w:rsidRDefault="74E85A70" w:rsidP="00DF705F">
      <w:pPr>
        <w:ind w:firstLine="720"/>
      </w:pPr>
      <w:r>
        <w:t xml:space="preserve">A </w:t>
      </w:r>
      <w:r w:rsidR="0C9623FF">
        <w:t xml:space="preserve">utilização de um destes métodos </w:t>
      </w:r>
      <w:r w:rsidR="61A43D11">
        <w:t>permitiria aumentar a eficiência do restante programa, já que não seria necessário calcular o peso mínimo entre os vários pontos em cada novo per</w:t>
      </w:r>
      <w:r w:rsidR="76BFE38C">
        <w:t xml:space="preserve">curso. No entanto, esta alternativa </w:t>
      </w:r>
      <w:r w:rsidR="2E5557BA">
        <w:t>prova-se ser computacionalmente exigente, visto que calcula a distância entre todos os pares de vértices e não apenas os necessários.</w:t>
      </w:r>
    </w:p>
    <w:p w14:paraId="7BE3D8AA" w14:textId="11674F4D" w:rsidR="6321D57D" w:rsidRDefault="50041907" w:rsidP="00DF705F">
      <w:pPr>
        <w:ind w:firstLine="720"/>
      </w:pPr>
      <w:r>
        <w:t>Por fim, a aplicabilidade destes algoritmos requer uma análise da eficiência do programa tendo em conta</w:t>
      </w:r>
      <w:r w:rsidR="7B11271E">
        <w:t xml:space="preserve"> a dimensão do mapa considerado. Naturalmente, a sua utilização irá depender também do algoritmo escolhido para resolver </w:t>
      </w:r>
      <w:r w:rsidR="00A40419">
        <w:t>a 2ª fase do problema</w:t>
      </w:r>
      <w:r w:rsidR="21A118C8">
        <w:t>, já que nem todos usufruem dos cálculos provenientes do mesmo.</w:t>
      </w:r>
    </w:p>
    <w:p w14:paraId="1197C881" w14:textId="29D4B949" w:rsidR="0080773D" w:rsidRDefault="0080773D" w:rsidP="0080773D">
      <w:pPr>
        <w:pStyle w:val="Heading2"/>
      </w:pPr>
      <w:bookmarkStart w:id="100" w:name="_Toc68874228"/>
      <w:bookmarkStart w:id="101" w:name="_Toc68887862"/>
      <w:r>
        <w:t>Identificação dos problemas encontrados</w:t>
      </w:r>
      <w:bookmarkEnd w:id="100"/>
      <w:bookmarkEnd w:id="101"/>
    </w:p>
    <w:p w14:paraId="60D4EAAD" w14:textId="77777777" w:rsidR="00BB06BC" w:rsidRPr="00BB06BC" w:rsidRDefault="00BB06BC" w:rsidP="00BB06BC"/>
    <w:p w14:paraId="5CB21F3C" w14:textId="20509C60" w:rsidR="00ED031D" w:rsidRPr="00ED031D" w:rsidRDefault="00F5378E" w:rsidP="00DF705F">
      <w:pPr>
        <w:ind w:firstLine="720"/>
        <w:rPr>
          <w:rFonts w:cs="Georgia"/>
          <w:b/>
          <w:bCs/>
          <w:i/>
          <w:iCs/>
        </w:rPr>
      </w:pPr>
      <w:r w:rsidRPr="78136202">
        <w:rPr>
          <w:rFonts w:cs="Georgia"/>
        </w:rPr>
        <w:t xml:space="preserve">Na primeira fase, com uma única carrinha e sem restringir a ordem de entrega pela hora das encomendas, o problema inerente é o de passar por todos os pontos de interesse e regressar </w:t>
      </w:r>
      <w:r w:rsidR="00ED031D" w:rsidRPr="78136202">
        <w:rPr>
          <w:rFonts w:cs="Georgia"/>
        </w:rPr>
        <w:t xml:space="preserve">à partida, gastando o menor tempo possível, assemelhando-se vivamente ao problema </w:t>
      </w:r>
      <w:r w:rsidR="00ED031D" w:rsidRPr="78136202">
        <w:rPr>
          <w:rFonts w:cs="Georgia"/>
          <w:i/>
          <w:iCs/>
        </w:rPr>
        <w:t>NP-hard</w:t>
      </w:r>
      <w:r w:rsidR="00ED031D" w:rsidRPr="78136202">
        <w:rPr>
          <w:rFonts w:cs="Georgia"/>
        </w:rPr>
        <w:t xml:space="preserve"> chamado </w:t>
      </w:r>
      <w:r w:rsidR="00ED031D" w:rsidRPr="78136202">
        <w:rPr>
          <w:rFonts w:cs="Georgia"/>
          <w:b/>
          <w:bCs/>
          <w:i/>
          <w:iCs/>
        </w:rPr>
        <w:t xml:space="preserve">Travelling </w:t>
      </w:r>
      <w:proofErr w:type="spellStart"/>
      <w:r w:rsidR="00ED031D" w:rsidRPr="78136202">
        <w:rPr>
          <w:rFonts w:cs="Georgia"/>
          <w:b/>
          <w:bCs/>
          <w:i/>
          <w:iCs/>
        </w:rPr>
        <w:t>Salesman</w:t>
      </w:r>
      <w:proofErr w:type="spellEnd"/>
      <w:r w:rsidR="00ED031D" w:rsidRPr="78136202">
        <w:rPr>
          <w:rFonts w:cs="Georgia"/>
          <w:b/>
          <w:bCs/>
          <w:i/>
          <w:iCs/>
        </w:rPr>
        <w:t xml:space="preserve"> </w:t>
      </w:r>
      <w:proofErr w:type="spellStart"/>
      <w:r w:rsidR="00ED031D" w:rsidRPr="78136202">
        <w:rPr>
          <w:rFonts w:cs="Georgia"/>
          <w:b/>
          <w:bCs/>
          <w:i/>
          <w:iCs/>
        </w:rPr>
        <w:t>Problem</w:t>
      </w:r>
      <w:proofErr w:type="spellEnd"/>
      <w:r w:rsidR="00ED031D" w:rsidRPr="78136202">
        <w:rPr>
          <w:rFonts w:cs="Georgia"/>
          <w:b/>
          <w:bCs/>
          <w:i/>
          <w:iCs/>
        </w:rPr>
        <w:t xml:space="preserve"> (TSP).</w:t>
      </w:r>
    </w:p>
    <w:p w14:paraId="4EC62545" w14:textId="4F8BC5A6" w:rsidR="00ED031D" w:rsidRDefault="00ED031D" w:rsidP="6321D57D">
      <w:pPr>
        <w:rPr>
          <w:rFonts w:cs="Georgia"/>
        </w:rPr>
      </w:pPr>
      <w:r w:rsidRPr="6321D57D">
        <w:rPr>
          <w:rFonts w:cs="Georgia"/>
        </w:rPr>
        <w:t xml:space="preserve">    </w:t>
      </w:r>
      <w:r w:rsidR="00DF705F">
        <w:rPr>
          <w:rFonts w:cs="Georgia"/>
        </w:rPr>
        <w:tab/>
      </w:r>
      <w:r w:rsidRPr="6321D57D">
        <w:rPr>
          <w:rFonts w:cs="Georgia"/>
        </w:rPr>
        <w:t xml:space="preserve">Numa segunda fase, adiciona-se a restrição da hora de entrega preferível pelos clientes, pelo que </w:t>
      </w:r>
      <w:r w:rsidR="179B7D25" w:rsidRPr="6321D57D">
        <w:rPr>
          <w:rFonts w:cs="Georgia"/>
        </w:rPr>
        <w:t>terão de ser concebidos novos algoritmos que consigam ter este detalhe em atenção.</w:t>
      </w:r>
    </w:p>
    <w:p w14:paraId="6EBC6B11" w14:textId="402A42AD" w:rsidR="00ED031D" w:rsidRDefault="00ED031D" w:rsidP="78136202">
      <w:pPr>
        <w:rPr>
          <w:rFonts w:cs="Georgia"/>
        </w:rPr>
      </w:pPr>
      <w:r w:rsidRPr="0F8DB8BF">
        <w:rPr>
          <w:rFonts w:cs="Georgia"/>
        </w:rPr>
        <w:t xml:space="preserve">   </w:t>
      </w:r>
      <w:r w:rsidR="00DF705F">
        <w:rPr>
          <w:rFonts w:cs="Georgia"/>
        </w:rPr>
        <w:tab/>
      </w:r>
      <w:r w:rsidRPr="0F8DB8BF">
        <w:rPr>
          <w:rFonts w:cs="Georgia"/>
        </w:rPr>
        <w:t xml:space="preserve">Passando para uma frota de carrinhas, na última fase do projeto, o algoritmo deve conseguir </w:t>
      </w:r>
      <w:r w:rsidR="00653139" w:rsidRPr="0F8DB8BF">
        <w:rPr>
          <w:rFonts w:cs="Georgia"/>
        </w:rPr>
        <w:t xml:space="preserve">decidir o número de carrinhas a usar e a alocação ótima delas aos clientes, de modo a minimizar a função objetivo. Assim sendo, o problema tem parecenças com o </w:t>
      </w:r>
      <w:proofErr w:type="spellStart"/>
      <w:r w:rsidR="00653139" w:rsidRPr="0F8DB8BF">
        <w:rPr>
          <w:rFonts w:cs="Georgia"/>
          <w:b/>
          <w:bCs/>
          <w:i/>
          <w:iCs/>
        </w:rPr>
        <w:t>Vehicle</w:t>
      </w:r>
      <w:proofErr w:type="spellEnd"/>
      <w:r w:rsidR="00653139" w:rsidRPr="0F8DB8BF">
        <w:rPr>
          <w:rFonts w:cs="Georgia"/>
          <w:b/>
          <w:bCs/>
          <w:i/>
          <w:iCs/>
        </w:rPr>
        <w:t xml:space="preserve"> </w:t>
      </w:r>
      <w:proofErr w:type="spellStart"/>
      <w:r w:rsidR="00653139" w:rsidRPr="0F8DB8BF">
        <w:rPr>
          <w:rFonts w:cs="Georgia"/>
          <w:b/>
          <w:bCs/>
          <w:i/>
          <w:iCs/>
        </w:rPr>
        <w:t>Routing</w:t>
      </w:r>
      <w:proofErr w:type="spellEnd"/>
      <w:r w:rsidR="00653139" w:rsidRPr="0F8DB8BF">
        <w:rPr>
          <w:rFonts w:cs="Georgia"/>
          <w:b/>
          <w:bCs/>
          <w:i/>
          <w:iCs/>
        </w:rPr>
        <w:t xml:space="preserve"> </w:t>
      </w:r>
      <w:proofErr w:type="spellStart"/>
      <w:r w:rsidR="00653139" w:rsidRPr="0F8DB8BF">
        <w:rPr>
          <w:rFonts w:cs="Georgia"/>
          <w:b/>
          <w:bCs/>
          <w:i/>
          <w:iCs/>
        </w:rPr>
        <w:t>Problem</w:t>
      </w:r>
      <w:proofErr w:type="spellEnd"/>
      <w:r w:rsidR="00653139" w:rsidRPr="0F8DB8BF">
        <w:rPr>
          <w:rFonts w:cs="Georgia"/>
        </w:rPr>
        <w:t>, uma generalização do TSP, que tínhamos nos pontos anteriores.</w:t>
      </w:r>
    </w:p>
    <w:p w14:paraId="7A89A247" w14:textId="0D238425" w:rsidR="00D15CD0" w:rsidRDefault="00D15CD0" w:rsidP="78136202">
      <w:pPr>
        <w:rPr>
          <w:rFonts w:ascii="Georgia Pro" w:eastAsia="Georgia Pro" w:hAnsi="Georgia Pro" w:cs="Georgia Pro"/>
        </w:rPr>
      </w:pPr>
    </w:p>
    <w:p w14:paraId="269126C8" w14:textId="3DD8D0B4" w:rsidR="00D15CD0" w:rsidRDefault="20EAFDB0" w:rsidP="78136202">
      <w:pPr>
        <w:pStyle w:val="Heading2"/>
      </w:pPr>
      <w:bookmarkStart w:id="102" w:name="_Toc68887863"/>
      <w:r>
        <w:t>Percurso de duração mínima entre dois pontos</w:t>
      </w:r>
      <w:bookmarkEnd w:id="102"/>
    </w:p>
    <w:p w14:paraId="3180C6E8" w14:textId="505E0B00" w:rsidR="78136202" w:rsidRDefault="78136202" w:rsidP="78136202"/>
    <w:p w14:paraId="318C962C" w14:textId="147DA93E" w:rsidR="78136202" w:rsidRDefault="34730E8A" w:rsidP="6321D57D">
      <w:pPr>
        <w:ind w:firstLine="720"/>
      </w:pPr>
      <w:r>
        <w:t xml:space="preserve">Primeiramente, é </w:t>
      </w:r>
      <w:r w:rsidR="1B0387EA">
        <w:t xml:space="preserve">preponderante </w:t>
      </w:r>
      <w:r>
        <w:t xml:space="preserve">apresentar </w:t>
      </w:r>
      <w:r w:rsidR="33F9EDC1">
        <w:t>soluções para o problema base d</w:t>
      </w:r>
      <w:r w:rsidR="59B1E1F0">
        <w:t>este projeto, isto é, obter o caminho mais curto (de peso total mínimo) entre dois pontos do grafo.</w:t>
      </w:r>
    </w:p>
    <w:p w14:paraId="66A064BC" w14:textId="4F7650AB" w:rsidR="78136202" w:rsidRDefault="56A21A5C" w:rsidP="6321D57D">
      <w:pPr>
        <w:ind w:firstLine="720"/>
        <w:rPr>
          <w:rFonts w:cs="Georgia"/>
        </w:rPr>
      </w:pPr>
      <w:r>
        <w:t xml:space="preserve">Para tal, sugere-se a utilização do algoritmo de </w:t>
      </w:r>
      <w:proofErr w:type="spellStart"/>
      <w:r w:rsidRPr="6321D57D">
        <w:rPr>
          <w:rFonts w:cs="Georgia"/>
          <w:b/>
          <w:bCs/>
        </w:rPr>
        <w:t>Dijkstra</w:t>
      </w:r>
      <w:proofErr w:type="spellEnd"/>
      <w:r w:rsidR="480A8265" w:rsidRPr="6321D57D">
        <w:rPr>
          <w:rFonts w:cs="Georgia"/>
        </w:rPr>
        <w:t xml:space="preserve">, devido à sua facilidade de implementação e </w:t>
      </w:r>
      <w:r w:rsidR="59D39DE8" w:rsidRPr="6321D57D">
        <w:rPr>
          <w:rFonts w:cs="Georgia"/>
        </w:rPr>
        <w:t>à sua eficiência temporal</w:t>
      </w:r>
      <w:r w:rsidR="06BDA0B1" w:rsidRPr="6321D57D">
        <w:rPr>
          <w:rFonts w:cs="Georgia"/>
        </w:rPr>
        <w:t>.</w:t>
      </w:r>
      <w:r w:rsidR="332FF69C" w:rsidRPr="6321D57D">
        <w:rPr>
          <w:rFonts w:cs="Georgia"/>
        </w:rPr>
        <w:t xml:space="preserve"> Para além disso, é possível otimizá-lo, fazendo-o parar quando alcança o vértice de destino.</w:t>
      </w:r>
    </w:p>
    <w:p w14:paraId="6651ECDA" w14:textId="077F2082" w:rsidR="78136202" w:rsidRDefault="5553F79B" w:rsidP="6321D57D">
      <w:pPr>
        <w:ind w:firstLine="720"/>
        <w:rPr>
          <w:rFonts w:cs="Georgia"/>
        </w:rPr>
      </w:pPr>
      <w:r w:rsidRPr="0F8DB8BF">
        <w:rPr>
          <w:rFonts w:cs="Georgia"/>
        </w:rPr>
        <w:t>Contudo, este algoritmo ganancioso efetua a sua procura num círculo que se vai expandindo em torno da origem</w:t>
      </w:r>
      <w:r w:rsidR="793BECC1" w:rsidRPr="0F8DB8BF">
        <w:rPr>
          <w:rFonts w:cs="Georgia"/>
        </w:rPr>
        <w:t xml:space="preserve"> e, consequentemente, se os dois vértices não estiverem próximos, o método pode tornar</w:t>
      </w:r>
      <w:r w:rsidR="0AB3654E" w:rsidRPr="0F8DB8BF">
        <w:rPr>
          <w:rFonts w:cs="Georgia"/>
        </w:rPr>
        <w:t>-se</w:t>
      </w:r>
      <w:r w:rsidR="793BECC1" w:rsidRPr="0F8DB8BF">
        <w:rPr>
          <w:rFonts w:cs="Georgia"/>
        </w:rPr>
        <w:t xml:space="preserve"> altamente ineficiente</w:t>
      </w:r>
      <w:r w:rsidR="19E97A29" w:rsidRPr="0F8DB8BF">
        <w:rPr>
          <w:rFonts w:cs="Georgia"/>
        </w:rPr>
        <w:t xml:space="preserve"> devido à quantidade crescente de vértices inúteis a serem explorados.</w:t>
      </w:r>
    </w:p>
    <w:p w14:paraId="6B937DDD" w14:textId="148C69DF" w:rsidR="78136202" w:rsidRDefault="68AE5CCF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De modo a melhorar a sua eficiência temporal, será tida em conta a possibilidade de utilizar o algoritmo </w:t>
      </w:r>
      <w:proofErr w:type="spellStart"/>
      <w:r w:rsidRPr="0F8DB8BF">
        <w:rPr>
          <w:rFonts w:cs="Georgia"/>
          <w:b/>
          <w:bCs/>
        </w:rPr>
        <w:t>Bidirectional</w:t>
      </w:r>
      <w:proofErr w:type="spellEnd"/>
      <w:r w:rsidRPr="0F8DB8BF">
        <w:rPr>
          <w:rFonts w:cs="Georgia"/>
          <w:b/>
          <w:bCs/>
        </w:rPr>
        <w:t xml:space="preserve"> </w:t>
      </w:r>
      <w:proofErr w:type="spellStart"/>
      <w:r w:rsidRPr="0F8DB8BF">
        <w:rPr>
          <w:rFonts w:cs="Georgia"/>
          <w:b/>
          <w:bCs/>
        </w:rPr>
        <w:t>Dijkstra</w:t>
      </w:r>
      <w:proofErr w:type="spellEnd"/>
      <w:r w:rsidR="02F553D3" w:rsidRPr="0F8DB8BF">
        <w:rPr>
          <w:rFonts w:cs="Georgia"/>
        </w:rPr>
        <w:t xml:space="preserve">, uma vez que </w:t>
      </w:r>
      <w:r w:rsidR="2A872590" w:rsidRPr="0F8DB8BF">
        <w:rPr>
          <w:rFonts w:cs="Georgia"/>
        </w:rPr>
        <w:t xml:space="preserve">executa o algoritmo previamente descrito </w:t>
      </w:r>
      <w:r w:rsidR="069C3DC0" w:rsidRPr="0F8DB8BF">
        <w:rPr>
          <w:rFonts w:cs="Georgia"/>
        </w:rPr>
        <w:t xml:space="preserve">nos dois sentidos, ou seja, de s (origem) para t (destino) e de t </w:t>
      </w:r>
      <w:proofErr w:type="gramStart"/>
      <w:r w:rsidR="069C3DC0" w:rsidRPr="0F8DB8BF">
        <w:rPr>
          <w:rFonts w:cs="Georgia"/>
        </w:rPr>
        <w:t>para s</w:t>
      </w:r>
      <w:proofErr w:type="gramEnd"/>
      <w:r w:rsidR="2A872590" w:rsidRPr="0F8DB8BF">
        <w:rPr>
          <w:rFonts w:cs="Georgia"/>
        </w:rPr>
        <w:t>,</w:t>
      </w:r>
      <w:r w:rsidR="27413545" w:rsidRPr="0F8DB8BF">
        <w:rPr>
          <w:rFonts w:cs="Georgia"/>
        </w:rPr>
        <w:t xml:space="preserve"> alternando entre um e outro e </w:t>
      </w:r>
      <w:r w:rsidR="27413545" w:rsidRPr="0F8DB8BF">
        <w:rPr>
          <w:rFonts w:cs="Georgia"/>
        </w:rPr>
        <w:lastRenderedPageBreak/>
        <w:t>terminando</w:t>
      </w:r>
      <w:r w:rsidR="6B80A161" w:rsidRPr="0F8DB8BF">
        <w:rPr>
          <w:rFonts w:cs="Georgia"/>
        </w:rPr>
        <w:t xml:space="preserve"> a iteração atual</w:t>
      </w:r>
      <w:r w:rsidR="27413545" w:rsidRPr="0F8DB8BF">
        <w:rPr>
          <w:rFonts w:cs="Georgia"/>
        </w:rPr>
        <w:t xml:space="preserve"> quando se vai processar um vértice que já foi processado na outra direção.</w:t>
      </w:r>
      <w:r w:rsidR="2A872590" w:rsidRPr="0F8DB8BF">
        <w:rPr>
          <w:rFonts w:cs="Georgia"/>
        </w:rPr>
        <w:t xml:space="preserve"> </w:t>
      </w:r>
      <w:r w:rsidR="3E05E732" w:rsidRPr="0F8DB8BF">
        <w:rPr>
          <w:rFonts w:cs="Georgia"/>
        </w:rPr>
        <w:t>Por fim, basta manter a distância do caminho mais curto encontrado até ao momento e verificar se ainda é possível ser melhorado através</w:t>
      </w:r>
      <w:r w:rsidR="7B4908ED" w:rsidRPr="0F8DB8BF">
        <w:rPr>
          <w:rFonts w:cs="Georgia"/>
        </w:rPr>
        <w:t xml:space="preserve"> de</w:t>
      </w:r>
      <w:r w:rsidR="3E05E732" w:rsidRPr="0F8DB8BF">
        <w:rPr>
          <w:rFonts w:cs="Georgia"/>
        </w:rPr>
        <w:t xml:space="preserve"> outra iteração.</w:t>
      </w:r>
    </w:p>
    <w:p w14:paraId="3F407D01" w14:textId="1428F30E" w:rsidR="29B9666D" w:rsidRDefault="29B9666D" w:rsidP="6321D57D">
      <w:pPr>
        <w:ind w:firstLine="720"/>
        <w:rPr>
          <w:rFonts w:cs="Georgia"/>
        </w:rPr>
      </w:pPr>
      <w:r w:rsidRPr="0F8DB8BF">
        <w:rPr>
          <w:rFonts w:cs="Georgia"/>
        </w:rPr>
        <w:t>Este último método enunci</w:t>
      </w:r>
      <w:r w:rsidR="14429686" w:rsidRPr="0F8DB8BF">
        <w:rPr>
          <w:rFonts w:cs="Georgia"/>
        </w:rPr>
        <w:t>ado processa uma área de 2πr</w:t>
      </w:r>
      <w:r w:rsidR="14429686" w:rsidRPr="0F8DB8BF">
        <w:rPr>
          <w:rFonts w:cs="Georgia"/>
          <w:vertAlign w:val="superscript"/>
        </w:rPr>
        <w:t>2</w:t>
      </w:r>
      <w:r w:rsidR="7068DA79" w:rsidRPr="0F8DB8BF">
        <w:rPr>
          <w:rFonts w:cs="Georgia"/>
        </w:rPr>
        <w:t>, em vez de 4πr</w:t>
      </w:r>
      <w:r w:rsidR="7068DA79" w:rsidRPr="0F8DB8BF">
        <w:rPr>
          <w:rFonts w:cs="Georgia"/>
          <w:vertAlign w:val="superscript"/>
        </w:rPr>
        <w:t xml:space="preserve">2 </w:t>
      </w:r>
      <w:r w:rsidR="7068DA79" w:rsidRPr="0F8DB8BF">
        <w:rPr>
          <w:rFonts w:cs="Georgia"/>
        </w:rPr>
        <w:t>na pesquisa unidirecional (</w:t>
      </w:r>
      <w:r w:rsidR="1ED6E58C" w:rsidRPr="0F8DB8BF">
        <w:rPr>
          <w:rFonts w:cs="Georgia"/>
        </w:rPr>
        <w:t>ganho ~ 2x)</w:t>
      </w:r>
      <w:r w:rsidR="20A0A991" w:rsidRPr="0F8DB8BF">
        <w:rPr>
          <w:rFonts w:cs="Georgia"/>
        </w:rPr>
        <w:t>, tal como podemos observar nas imagens apresentadas de seguida:</w:t>
      </w:r>
    </w:p>
    <w:p w14:paraId="1448B50E" w14:textId="077594BC" w:rsidR="6321D57D" w:rsidRDefault="6321D57D" w:rsidP="6321D57D">
      <w:pPr>
        <w:rPr>
          <w:rFonts w:cs="Georgia"/>
        </w:rPr>
      </w:pPr>
    </w:p>
    <w:p w14:paraId="290446B3" w14:textId="77777777" w:rsidR="00DF705F" w:rsidRDefault="00DF705F" w:rsidP="008F4509">
      <w:pPr>
        <w:keepNext/>
        <w:jc w:val="center"/>
      </w:pPr>
      <w:r>
        <w:rPr>
          <w:noProof/>
        </w:rPr>
        <w:drawing>
          <wp:inline distT="0" distB="0" distL="0" distR="0" wp14:anchorId="434641C7" wp14:editId="765ABC73">
            <wp:extent cx="5372100" cy="2842735"/>
            <wp:effectExtent l="0" t="0" r="0" b="0"/>
            <wp:docPr id="1523029399" name="Picture 1523029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302939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696" cy="28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2052" w14:textId="78B5CF60" w:rsidR="6321D57D" w:rsidRDefault="00DF705F" w:rsidP="002D2E95">
      <w:pPr>
        <w:pStyle w:val="Caption"/>
        <w:ind w:left="5040" w:firstLine="720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D2E95">
        <w:rPr>
          <w:noProof/>
        </w:rPr>
        <w:t>1</w:t>
      </w:r>
      <w:r>
        <w:fldChar w:fldCharType="end"/>
      </w:r>
      <w:r>
        <w:t xml:space="preserve"> - Pesquisa com Algoritmo de </w:t>
      </w:r>
      <w:proofErr w:type="spellStart"/>
      <w:r>
        <w:t>Dijkstra</w:t>
      </w:r>
      <w:proofErr w:type="spellEnd"/>
      <w:r>
        <w:t xml:space="preserve"> Unidirecional</w:t>
      </w:r>
    </w:p>
    <w:p w14:paraId="0290F3A7" w14:textId="77777777" w:rsidR="00DF705F" w:rsidRDefault="00DF705F" w:rsidP="00DF705F"/>
    <w:p w14:paraId="2B2F9B03" w14:textId="77777777" w:rsidR="00BF1618" w:rsidRDefault="23E98782" w:rsidP="008F4509">
      <w:pPr>
        <w:keepNext/>
        <w:jc w:val="center"/>
      </w:pPr>
      <w:r>
        <w:rPr>
          <w:noProof/>
        </w:rPr>
        <w:drawing>
          <wp:inline distT="0" distB="0" distL="0" distR="0" wp14:anchorId="5BEA48B9" wp14:editId="2D277537">
            <wp:extent cx="5443425" cy="2895600"/>
            <wp:effectExtent l="0" t="0" r="5080" b="0"/>
            <wp:docPr id="1416761357" name="Picture 141676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676135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880" cy="291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7B77" w14:textId="477A8BA4" w:rsidR="23E98782" w:rsidRDefault="00BF1618" w:rsidP="002D2E95">
      <w:pPr>
        <w:pStyle w:val="Caption"/>
        <w:ind w:left="5040" w:firstLine="720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D2E95">
        <w:rPr>
          <w:noProof/>
        </w:rPr>
        <w:t>2</w:t>
      </w:r>
      <w:r>
        <w:fldChar w:fldCharType="end"/>
      </w:r>
      <w:r>
        <w:t xml:space="preserve"> - Pesquisa com algoritmo de </w:t>
      </w:r>
      <w:proofErr w:type="spellStart"/>
      <w:r>
        <w:t>Dijkstra</w:t>
      </w:r>
      <w:proofErr w:type="spellEnd"/>
      <w:r>
        <w:t xml:space="preserve"> Bidirecional</w:t>
      </w:r>
    </w:p>
    <w:p w14:paraId="11379880" w14:textId="5B5F72B2" w:rsidR="6321D57D" w:rsidRDefault="6321D57D" w:rsidP="6321D57D">
      <w:pPr>
        <w:pStyle w:val="Heading2"/>
      </w:pPr>
    </w:p>
    <w:p w14:paraId="02B7C09F" w14:textId="4AC592C7" w:rsidR="4B68F66C" w:rsidRDefault="4B68F66C" w:rsidP="6321D57D">
      <w:pPr>
        <w:pStyle w:val="Heading2"/>
      </w:pPr>
      <w:bookmarkStart w:id="103" w:name="_Toc68887864"/>
      <w:r>
        <w:t>Percurso de duração mínima entre todos os pares de pontos</w:t>
      </w:r>
      <w:bookmarkEnd w:id="103"/>
    </w:p>
    <w:p w14:paraId="189CBADB" w14:textId="77777777" w:rsidR="008F4509" w:rsidRPr="008F4509" w:rsidRDefault="008F4509" w:rsidP="008F4509"/>
    <w:p w14:paraId="06DEA537" w14:textId="646FB41D" w:rsidR="6321D57D" w:rsidRDefault="33347D37" w:rsidP="00BF1618">
      <w:pPr>
        <w:ind w:firstLine="720"/>
      </w:pPr>
      <w:r w:rsidRPr="6321D57D">
        <w:t xml:space="preserve">Como já foi referido na fase de pré-processamento, </w:t>
      </w:r>
      <w:r w:rsidR="38B104C8" w:rsidRPr="6321D57D">
        <w:t>surge a hipótese de pré-calcular os percursos de duração mínima entre todos os pares de vértices, aumentando a eficiência do resto do programa</w:t>
      </w:r>
      <w:r w:rsidR="618F93C2" w:rsidRPr="6321D57D">
        <w:t>, caso seja escolhido um método que usufrua destes cálculos.</w:t>
      </w:r>
    </w:p>
    <w:p w14:paraId="24B68B3A" w14:textId="554FE3C8" w:rsidR="6321D57D" w:rsidRDefault="2D693E08" w:rsidP="6321D57D">
      <w:r>
        <w:t xml:space="preserve">Com efeito, serão consideradas duas abordagens: </w:t>
      </w:r>
    </w:p>
    <w:p w14:paraId="44F3EA64" w14:textId="00F8DB00" w:rsidR="08C9DD34" w:rsidRDefault="08C9DD34" w:rsidP="6321D57D">
      <w:pPr>
        <w:pStyle w:val="Heading3"/>
      </w:pPr>
      <w:bookmarkStart w:id="104" w:name="_Toc68887865"/>
      <w:r>
        <w:t xml:space="preserve">Execução repetida do </w:t>
      </w:r>
      <w:r w:rsidR="2D693E08">
        <w:t xml:space="preserve">Algoritmo de </w:t>
      </w:r>
      <w:proofErr w:type="spellStart"/>
      <w:r w:rsidR="2D693E08">
        <w:t>Dijkstra</w:t>
      </w:r>
      <w:bookmarkEnd w:id="104"/>
      <w:proofErr w:type="spellEnd"/>
    </w:p>
    <w:p w14:paraId="276CF5E1" w14:textId="09524C42" w:rsidR="477ADCA5" w:rsidRDefault="477ADCA5" w:rsidP="6321D57D">
      <w:pPr>
        <w:ind w:firstLine="720"/>
        <w:rPr>
          <w:rFonts w:cs="Georgia"/>
        </w:rPr>
      </w:pPr>
      <w:r>
        <w:t xml:space="preserve">O algoritmo de </w:t>
      </w:r>
      <w:proofErr w:type="spellStart"/>
      <w:r>
        <w:t>Dijkstra</w:t>
      </w:r>
      <w:proofErr w:type="spellEnd"/>
      <w:r>
        <w:t xml:space="preserve">, como já foi previamente referido, executa com uma complexidade temporal de </w:t>
      </w:r>
      <w:r w:rsidR="7B0F3135" w:rsidRPr="0F8DB8BF">
        <w:rPr>
          <w:rFonts w:cs="Georgia"/>
        </w:rPr>
        <w:t>Θ</w:t>
      </w:r>
      <w:r w:rsidRPr="0F8DB8BF">
        <w:rPr>
          <w:rFonts w:cs="Georgia"/>
        </w:rPr>
        <w:t xml:space="preserve"> ((|V|+|E|) </w:t>
      </w:r>
      <w:proofErr w:type="spellStart"/>
      <w:r w:rsidRPr="0F8DB8BF">
        <w:rPr>
          <w:rFonts w:cs="Georgia"/>
        </w:rPr>
        <w:t>log|V</w:t>
      </w:r>
      <w:proofErr w:type="spellEnd"/>
      <w:r w:rsidRPr="0F8DB8BF">
        <w:rPr>
          <w:rFonts w:cs="Georgia"/>
        </w:rPr>
        <w:t>|). Consequentemente, visto ser necessário exec</w:t>
      </w:r>
      <w:r w:rsidR="310A7866" w:rsidRPr="0F8DB8BF">
        <w:rPr>
          <w:rFonts w:cs="Georgia"/>
        </w:rPr>
        <w:t>utar este algoritmo para todos os vértices, e</w:t>
      </w:r>
      <w:r w:rsidR="2D693E08">
        <w:t xml:space="preserve">sta abordagem </w:t>
      </w:r>
      <w:r w:rsidR="350E176E">
        <w:t>executa</w:t>
      </w:r>
      <w:r w:rsidR="2D693E08">
        <w:t xml:space="preserve"> com uma complexidade temporal de</w:t>
      </w:r>
      <w:r w:rsidR="24471F62" w:rsidRPr="0F8DB8BF">
        <w:rPr>
          <w:rFonts w:cs="Georgia"/>
        </w:rPr>
        <w:t xml:space="preserve"> Θ</w:t>
      </w:r>
      <w:r w:rsidR="57B3A2A7" w:rsidRPr="0F8DB8BF">
        <w:rPr>
          <w:rFonts w:cs="Georgia"/>
        </w:rPr>
        <w:t xml:space="preserve"> (|V| (|V|+|E|) </w:t>
      </w:r>
      <w:proofErr w:type="spellStart"/>
      <w:r w:rsidR="57B3A2A7" w:rsidRPr="0F8DB8BF">
        <w:rPr>
          <w:rFonts w:cs="Georgia"/>
        </w:rPr>
        <w:t>log|V</w:t>
      </w:r>
      <w:proofErr w:type="spellEnd"/>
      <w:r w:rsidR="57B3A2A7" w:rsidRPr="0F8DB8BF">
        <w:rPr>
          <w:rFonts w:cs="Georgia"/>
        </w:rPr>
        <w:t xml:space="preserve">|) e é recomendada a sua utilização em grafos esparsos </w:t>
      </w:r>
      <w:r w:rsidR="18A58F5E" w:rsidRPr="0F8DB8BF">
        <w:rPr>
          <w:rFonts w:cs="Georgia"/>
        </w:rPr>
        <w:t>(|V| ~ |E|)</w:t>
      </w:r>
      <w:r w:rsidR="5BD83F08" w:rsidRPr="0F8DB8BF">
        <w:rPr>
          <w:rFonts w:cs="Georgia"/>
        </w:rPr>
        <w:t xml:space="preserve">, como é normalmente o caso das redes viárias. </w:t>
      </w:r>
    </w:p>
    <w:p w14:paraId="0B118D8F" w14:textId="188E8CF8" w:rsidR="5BD83F08" w:rsidRDefault="5BD83F08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Finalmente, a complexidade desta alternativa será </w:t>
      </w:r>
      <w:r w:rsidR="089AEAB9" w:rsidRPr="0F8DB8BF">
        <w:rPr>
          <w:rFonts w:cs="Georgia"/>
        </w:rPr>
        <w:t>Θ</w:t>
      </w:r>
      <w:r w:rsidR="3C167C0F" w:rsidRPr="0F8DB8BF">
        <w:rPr>
          <w:rFonts w:cs="Georgia"/>
        </w:rPr>
        <w:t xml:space="preserve"> (|V|</w:t>
      </w:r>
      <w:r w:rsidR="3C167C0F" w:rsidRPr="0F8DB8BF">
        <w:rPr>
          <w:rFonts w:cs="Georgia"/>
          <w:vertAlign w:val="superscript"/>
        </w:rPr>
        <w:t>2</w:t>
      </w:r>
      <w:r w:rsidR="3C167C0F" w:rsidRPr="0F8DB8BF">
        <w:rPr>
          <w:rFonts w:cs="Georgia"/>
        </w:rPr>
        <w:t xml:space="preserve"> log(|V|)),</w:t>
      </w:r>
      <w:r w:rsidR="12F00FBE" w:rsidRPr="0F8DB8BF">
        <w:rPr>
          <w:rFonts w:cs="Georgia"/>
        </w:rPr>
        <w:t xml:space="preserve"> sendo mais eficiente do que o algoritmo que será mencionado de seguida.</w:t>
      </w:r>
    </w:p>
    <w:p w14:paraId="3DEE31DD" w14:textId="2E947211" w:rsidR="12F00FBE" w:rsidRDefault="12F00FBE" w:rsidP="6321D57D">
      <w:pPr>
        <w:pStyle w:val="Heading3"/>
      </w:pPr>
      <w:bookmarkStart w:id="105" w:name="_Toc68887866"/>
      <w:r>
        <w:t xml:space="preserve">Algoritmo de </w:t>
      </w:r>
      <w:proofErr w:type="spellStart"/>
      <w:r>
        <w:t>Floyd-Warshall</w:t>
      </w:r>
      <w:bookmarkEnd w:id="105"/>
      <w:proofErr w:type="spellEnd"/>
    </w:p>
    <w:p w14:paraId="6FD0D6F7" w14:textId="73B34C99" w:rsidR="6321D57D" w:rsidRDefault="12F00FBE" w:rsidP="00BF1618">
      <w:pPr>
        <w:ind w:firstLine="720"/>
        <w:rPr>
          <w:rFonts w:cs="Georgia"/>
        </w:rPr>
      </w:pPr>
      <w:r>
        <w:t xml:space="preserve">Este algoritmo baseado em programação dinâmica, prova ser superior ao anterior </w:t>
      </w:r>
      <w:r w:rsidR="0C1AB0B0">
        <w:t>se o grafo for denso (</w:t>
      </w:r>
      <w:r w:rsidR="0C1AB0B0" w:rsidRPr="0F8DB8BF">
        <w:rPr>
          <w:rFonts w:cs="Georgia"/>
        </w:rPr>
        <w:t>|E| ~ |V|</w:t>
      </w:r>
      <w:r w:rsidR="0C1AB0B0" w:rsidRPr="0F8DB8BF">
        <w:rPr>
          <w:rFonts w:cs="Georgia"/>
          <w:vertAlign w:val="superscript"/>
        </w:rPr>
        <w:t>2</w:t>
      </w:r>
      <w:r w:rsidR="0C1AB0B0" w:rsidRPr="0F8DB8BF">
        <w:rPr>
          <w:rFonts w:cs="Georgia"/>
        </w:rPr>
        <w:t xml:space="preserve">). </w:t>
      </w:r>
      <w:r w:rsidR="21EF4001" w:rsidRPr="0F8DB8BF">
        <w:rPr>
          <w:rFonts w:cs="Georgia"/>
        </w:rPr>
        <w:t>Adicionalmente</w:t>
      </w:r>
      <w:r w:rsidR="01678E80" w:rsidRPr="0F8DB8BF">
        <w:rPr>
          <w:rFonts w:cs="Georgia"/>
        </w:rPr>
        <w:t>, outro fator a seu favor é simplicidade do seu código</w:t>
      </w:r>
      <w:r w:rsidR="11455F84" w:rsidRPr="0F8DB8BF">
        <w:rPr>
          <w:rFonts w:cs="Georgia"/>
        </w:rPr>
        <w:t xml:space="preserve"> e utiliza uma matriz de adjacências</w:t>
      </w:r>
      <w:r w:rsidR="2D6B1BC1" w:rsidRPr="0F8DB8BF">
        <w:rPr>
          <w:rFonts w:cs="Georgia"/>
        </w:rPr>
        <w:t xml:space="preserve"> com pesos. Por fim, o algoritmo retorna uma matriz de distâncias mínimas e uma matriz de predecessores, que permite determinar os vértices que pertencem ao caminho mais curto entre dois </w:t>
      </w:r>
      <w:r w:rsidR="0C395C38" w:rsidRPr="0F8DB8BF">
        <w:rPr>
          <w:rFonts w:cs="Georgia"/>
        </w:rPr>
        <w:t>pontos.</w:t>
      </w:r>
    </w:p>
    <w:p w14:paraId="4A24ECD8" w14:textId="210F22F6" w:rsidR="6321D57D" w:rsidRDefault="4B345641" w:rsidP="00BF1618">
      <w:pPr>
        <w:ind w:firstLine="720"/>
        <w:rPr>
          <w:rFonts w:cs="Georgia"/>
        </w:rPr>
      </w:pPr>
      <w:r w:rsidRPr="0F8DB8BF">
        <w:rPr>
          <w:rFonts w:cs="Georgia"/>
        </w:rPr>
        <w:t>A sua complexidade temporal é (Θ (|V|</w:t>
      </w:r>
      <w:r w:rsidRPr="0F8DB8BF">
        <w:rPr>
          <w:rFonts w:cs="Georgia"/>
          <w:vertAlign w:val="superscript"/>
        </w:rPr>
        <w:t>3</w:t>
      </w:r>
      <w:r w:rsidRPr="0F8DB8BF">
        <w:rPr>
          <w:rFonts w:cs="Georgia"/>
        </w:rPr>
        <w:t>)), pelo que, relativamente aos outros métodos possíveis, é preferível em situações de grafos densos.</w:t>
      </w:r>
    </w:p>
    <w:p w14:paraId="62947D19" w14:textId="01B5B135" w:rsidR="6321D57D" w:rsidRDefault="6321D57D" w:rsidP="6321D57D"/>
    <w:p w14:paraId="317323C7" w14:textId="7F46D558" w:rsidR="00D15CD0" w:rsidRDefault="00D15CD0" w:rsidP="00D15CD0">
      <w:pPr>
        <w:pStyle w:val="Heading2"/>
      </w:pPr>
      <w:bookmarkStart w:id="106" w:name="_Toc68874229"/>
      <w:bookmarkStart w:id="107" w:name="_Toc68887867"/>
      <w:r>
        <w:t>Algoritmos considerados para a 1ª Fase</w:t>
      </w:r>
      <w:bookmarkEnd w:id="106"/>
      <w:bookmarkEnd w:id="107"/>
      <w:r>
        <w:t xml:space="preserve"> </w:t>
      </w:r>
    </w:p>
    <w:p w14:paraId="2678DED8" w14:textId="204BEC5B" w:rsidR="00AD7D41" w:rsidRDefault="00AD7D41" w:rsidP="00D15CD0"/>
    <w:p w14:paraId="78878DBF" w14:textId="5C63A06F" w:rsidR="00FB6855" w:rsidRDefault="00AD7D41" w:rsidP="00BB06BC">
      <w:r>
        <w:tab/>
        <w:t>Como este problema se assemelha ao TSP, existem vários algoritmos que procuram alcançar soluções para este problema. Assim, existem soluções exatas de elevada complexidade temporal e, por outro lado, soluções m</w:t>
      </w:r>
      <w:r w:rsidR="006D6D1C">
        <w:t>ais</w:t>
      </w:r>
      <w:r>
        <w:t xml:space="preserve"> eficientes, que alcançam resultados aproximados.</w:t>
      </w:r>
    </w:p>
    <w:p w14:paraId="1A0E489D" w14:textId="4C5BCB00" w:rsidR="007E6EF5" w:rsidRDefault="007E6EF5" w:rsidP="007E6EF5">
      <w:pPr>
        <w:pStyle w:val="Heading3"/>
      </w:pPr>
      <w:bookmarkStart w:id="108" w:name="_Toc68874230"/>
      <w:bookmarkStart w:id="109" w:name="_Toc68887868"/>
      <w:r>
        <w:t>Soluções Aproximadas</w:t>
      </w:r>
      <w:bookmarkEnd w:id="108"/>
      <w:bookmarkEnd w:id="109"/>
    </w:p>
    <w:p w14:paraId="738BE270" w14:textId="596CC126" w:rsidR="00BE77CF" w:rsidRPr="000340A8" w:rsidRDefault="00581000" w:rsidP="00BE77CF">
      <w:r>
        <w:tab/>
      </w:r>
      <w:r w:rsidRPr="00581000">
        <w:t xml:space="preserve">O </w:t>
      </w:r>
      <w:proofErr w:type="spellStart"/>
      <w:r w:rsidRPr="00581000">
        <w:rPr>
          <w:b/>
          <w:bCs/>
        </w:rPr>
        <w:t>nearest</w:t>
      </w:r>
      <w:proofErr w:type="spellEnd"/>
      <w:r w:rsidRPr="00581000">
        <w:rPr>
          <w:b/>
          <w:bCs/>
        </w:rPr>
        <w:t xml:space="preserve"> </w:t>
      </w:r>
      <w:proofErr w:type="spellStart"/>
      <w:r w:rsidRPr="00581000">
        <w:rPr>
          <w:b/>
          <w:bCs/>
        </w:rPr>
        <w:t>neighbour</w:t>
      </w:r>
      <w:proofErr w:type="spellEnd"/>
      <w:r w:rsidRPr="00581000">
        <w:rPr>
          <w:b/>
          <w:bCs/>
        </w:rPr>
        <w:t xml:space="preserve"> (NN) </w:t>
      </w:r>
      <w:r w:rsidRPr="00581000">
        <w:t>é um algoritmo</w:t>
      </w:r>
      <w:r>
        <w:t xml:space="preserve"> heurístico, que fornece uma solução </w:t>
      </w:r>
      <w:r w:rsidR="00BB06BC">
        <w:t>razoavelmente</w:t>
      </w:r>
      <w:r>
        <w:t xml:space="preserve"> eficiente, mas que não é a mais próxima da ótima (em média</w:t>
      </w:r>
      <w:r w:rsidR="00BB06BC">
        <w:t>,</w:t>
      </w:r>
      <w:r>
        <w:t xml:space="preserve"> possui um desvio de </w:t>
      </w:r>
      <w:r>
        <w:lastRenderedPageBreak/>
        <w:t>25%).</w:t>
      </w:r>
      <w:r w:rsidR="00BE77CF">
        <w:t xml:space="preserve"> Este</w:t>
      </w:r>
      <w:r w:rsidR="0056210F">
        <w:t xml:space="preserve"> algoritmo, de natureza gananciosa,</w:t>
      </w:r>
      <w:r w:rsidR="00BE77CF">
        <w:t xml:space="preserve"> começa escolhendo um vértice aleatório e, repetidamente, visitando o vértice mais próximo que ainda não foi visitado, até ter percorrido todos os nós</w:t>
      </w:r>
      <w:r w:rsidR="000340A8">
        <w:t>, tendo uma complexidade temporal de O(n</w:t>
      </w:r>
      <w:r w:rsidR="000340A8">
        <w:rPr>
          <w:vertAlign w:val="superscript"/>
        </w:rPr>
        <w:t>2</w:t>
      </w:r>
      <w:r w:rsidR="000340A8">
        <w:t>), no pior caso.</w:t>
      </w:r>
    </w:p>
    <w:p w14:paraId="6B8D9ED9" w14:textId="57DEF1A8" w:rsidR="007B0A1B" w:rsidRDefault="00602754" w:rsidP="00BE77CF">
      <w:r>
        <w:tab/>
        <w:t>Observe-se que, neste caso de estudo, o vértice inicial será sempre a padaria, o que remove a aleatoriedade associada a este passo.</w:t>
      </w:r>
    </w:p>
    <w:p w14:paraId="5A6CCA51" w14:textId="77777777" w:rsidR="002D2E95" w:rsidRDefault="007B0A1B" w:rsidP="002D2E95">
      <w:pPr>
        <w:keepNext/>
        <w:jc w:val="center"/>
      </w:pPr>
      <w:r>
        <w:rPr>
          <w:noProof/>
        </w:rPr>
        <w:drawing>
          <wp:inline distT="0" distB="0" distL="0" distR="0" wp14:anchorId="5D847E12" wp14:editId="648BA1E9">
            <wp:extent cx="5000625" cy="4067175"/>
            <wp:effectExtent l="190500" t="190500" r="200025" b="2000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067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245BFD" w14:textId="75110AD9" w:rsidR="007B0A1B" w:rsidRDefault="002D2E95" w:rsidP="002D2E95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- Pseudocódigo para o algoritmo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Neighbour</w:t>
      </w:r>
      <w:proofErr w:type="spellEnd"/>
    </w:p>
    <w:p w14:paraId="1A07D9D1" w14:textId="4196EA05" w:rsidR="007B0A1B" w:rsidRDefault="007B0A1B" w:rsidP="007B0A1B">
      <w:pPr>
        <w:jc w:val="center"/>
      </w:pPr>
    </w:p>
    <w:p w14:paraId="2CC5600A" w14:textId="682C6ACE" w:rsidR="0056210F" w:rsidRDefault="0056210F" w:rsidP="00BE77CF">
      <w:r>
        <w:tab/>
      </w:r>
      <w:r w:rsidR="00C94779">
        <w:t xml:space="preserve">O </w:t>
      </w:r>
      <w:proofErr w:type="spellStart"/>
      <w:r w:rsidR="00C94779">
        <w:rPr>
          <w:b/>
          <w:bCs/>
        </w:rPr>
        <w:t>Bitonic</w:t>
      </w:r>
      <w:proofErr w:type="spellEnd"/>
      <w:r w:rsidR="00C94779">
        <w:rPr>
          <w:b/>
          <w:bCs/>
        </w:rPr>
        <w:t xml:space="preserve"> tour</w:t>
      </w:r>
      <w:r w:rsidR="00C94779">
        <w:t xml:space="preserve"> </w:t>
      </w:r>
      <w:r w:rsidR="00C94779">
        <w:rPr>
          <w:b/>
          <w:bCs/>
        </w:rPr>
        <w:t xml:space="preserve">(BT) </w:t>
      </w:r>
      <w:r w:rsidR="00C94779">
        <w:t xml:space="preserve">é um algoritmo baseado em programação dinâmica que calcula a cadeia poligonal fechada, de perímetro mínimo, que inclui todos os vértices de um grafo. </w:t>
      </w:r>
      <w:r w:rsidR="00BB06BC">
        <w:t>Este poderá ser aplicado nos vértices de interesse, resolvendo o problema desta fase.</w:t>
      </w:r>
      <w:r w:rsidR="000340A8">
        <w:t xml:space="preserve"> As implementações deste algoritmo também têm, usualmente, complexidade temporal de O(n</w:t>
      </w:r>
      <w:r w:rsidR="000340A8">
        <w:rPr>
          <w:vertAlign w:val="superscript"/>
        </w:rPr>
        <w:t>2</w:t>
      </w:r>
      <w:r w:rsidR="000340A8">
        <w:t>), embora sejam conhecidas algumas com O</w:t>
      </w:r>
      <w:r w:rsidR="0062393A">
        <w:t xml:space="preserve"> </w:t>
      </w:r>
      <w:r w:rsidR="000340A8">
        <w:t>(n log</w:t>
      </w:r>
      <w:r w:rsidR="000340A8">
        <w:rPr>
          <w:vertAlign w:val="superscript"/>
        </w:rPr>
        <w:t xml:space="preserve">2 </w:t>
      </w:r>
      <w:r w:rsidR="000340A8">
        <w:t>n)</w:t>
      </w:r>
      <w:r w:rsidR="0058306C">
        <w:t>.</w:t>
      </w:r>
    </w:p>
    <w:p w14:paraId="2E57FDF9" w14:textId="24183392" w:rsidR="00C94779" w:rsidRDefault="00C94779" w:rsidP="00BB06BC">
      <w:pPr>
        <w:pStyle w:val="Heading3"/>
      </w:pPr>
      <w:bookmarkStart w:id="110" w:name="_Toc68874231"/>
      <w:bookmarkStart w:id="111" w:name="_Toc68887869"/>
      <w:r>
        <w:t>Soluções Exatas</w:t>
      </w:r>
      <w:bookmarkEnd w:id="110"/>
      <w:bookmarkEnd w:id="111"/>
    </w:p>
    <w:p w14:paraId="05D7510D" w14:textId="0C5D0734" w:rsidR="00C94779" w:rsidRDefault="00C94779" w:rsidP="00AE0325">
      <w:r>
        <w:lastRenderedPageBreak/>
        <w:tab/>
      </w:r>
      <w:r w:rsidR="00AE0325">
        <w:t xml:space="preserve">O algoritmo </w:t>
      </w:r>
      <w:r w:rsidR="00BB06BC" w:rsidRPr="00BB06BC">
        <w:rPr>
          <w:b/>
          <w:bCs/>
        </w:rPr>
        <w:t>naïve</w:t>
      </w:r>
      <w:r w:rsidR="00AE0325">
        <w:t xml:space="preserve"> (</w:t>
      </w:r>
      <w:proofErr w:type="spellStart"/>
      <w:r w:rsidR="00AE0325" w:rsidRPr="00BB06BC">
        <w:rPr>
          <w:i/>
          <w:iCs/>
        </w:rPr>
        <w:t>brute</w:t>
      </w:r>
      <w:proofErr w:type="spellEnd"/>
      <w:r w:rsidR="00AE0325" w:rsidRPr="00BB06BC">
        <w:rPr>
          <w:i/>
          <w:iCs/>
        </w:rPr>
        <w:t xml:space="preserve"> force</w:t>
      </w:r>
      <w:r w:rsidR="00AE0325">
        <w:t xml:space="preserve">) consistiria em calcular todas as permutações entre vértices do grafo, </w:t>
      </w:r>
      <w:r w:rsidR="00BB06BC">
        <w:t>escolhendo</w:t>
      </w:r>
      <w:r w:rsidR="00AE0325">
        <w:t xml:space="preserve"> a</w:t>
      </w:r>
      <w:r w:rsidR="00BB06BC">
        <w:t xml:space="preserve"> solução</w:t>
      </w:r>
      <w:r w:rsidR="00AE0325">
        <w:t xml:space="preserve"> que possui o caminho mais curto. No entanto, possui uma complexidade de O</w:t>
      </w:r>
      <w:r w:rsidR="00DF1630">
        <w:t xml:space="preserve"> </w:t>
      </w:r>
      <w:r w:rsidR="00AE0325">
        <w:t>(n!)</w:t>
      </w:r>
      <w:r w:rsidR="00904953">
        <w:t>.</w:t>
      </w:r>
    </w:p>
    <w:p w14:paraId="51EBA235" w14:textId="19797DA0" w:rsidR="00904953" w:rsidRDefault="00AE0325" w:rsidP="00AE0325">
      <w:r>
        <w:tab/>
        <w:t xml:space="preserve">O algoritmo </w:t>
      </w:r>
      <w:proofErr w:type="spellStart"/>
      <w:r>
        <w:rPr>
          <w:b/>
          <w:bCs/>
        </w:rPr>
        <w:t>Held-Karp</w:t>
      </w:r>
      <w:proofErr w:type="spellEnd"/>
      <w:r>
        <w:t xml:space="preserve"> é </w:t>
      </w:r>
      <w:r w:rsidR="00904953">
        <w:t>outra solução possível,</w:t>
      </w:r>
      <w:r>
        <w:t xml:space="preserve"> baseada em programação dinâmica, </w:t>
      </w:r>
      <w:r w:rsidR="00DF1630">
        <w:t>com complexidade O (n</w:t>
      </w:r>
      <w:r w:rsidR="00DF1630">
        <w:rPr>
          <w:vertAlign w:val="superscript"/>
        </w:rPr>
        <w:t>2</w:t>
      </w:r>
      <w:r w:rsidR="00DF1630">
        <w:t xml:space="preserve"> 2</w:t>
      </w:r>
      <w:r w:rsidR="00DF1630">
        <w:rPr>
          <w:vertAlign w:val="superscript"/>
        </w:rPr>
        <w:t>n</w:t>
      </w:r>
      <w:r w:rsidR="00DF1630">
        <w:t>)</w:t>
      </w:r>
      <w:r w:rsidR="00904953">
        <w:t>.</w:t>
      </w:r>
    </w:p>
    <w:p w14:paraId="64D511F4" w14:textId="18482EE4" w:rsidR="00904953" w:rsidRDefault="00904953" w:rsidP="00AE0325">
      <w:r>
        <w:tab/>
        <w:t>Desta forma, se for pretendida uma solução ótima para este problema, será tid</w:t>
      </w:r>
      <w:r w:rsidR="00BB06BC">
        <w:t>o</w:t>
      </w:r>
      <w:r>
        <w:t xml:space="preserve"> em conta o número de vértices (N) a analisar no caso em questão, dado que para N &lt; 8 a técnica de </w:t>
      </w:r>
      <w:proofErr w:type="spellStart"/>
      <w:r w:rsidRPr="00BB06BC">
        <w:rPr>
          <w:i/>
          <w:iCs/>
        </w:rPr>
        <w:t>brute</w:t>
      </w:r>
      <w:proofErr w:type="spellEnd"/>
      <w:r w:rsidRPr="00BB06BC">
        <w:rPr>
          <w:i/>
          <w:iCs/>
        </w:rPr>
        <w:t xml:space="preserve"> force</w:t>
      </w:r>
      <w:r>
        <w:t xml:space="preserve"> apresenta</w:t>
      </w:r>
      <w:r w:rsidR="00CE5CF6">
        <w:t>rá</w:t>
      </w:r>
      <w:r>
        <w:t xml:space="preserve"> um tempo menor de execução, relativamente ao segundo método apresentado. </w:t>
      </w:r>
      <w:r w:rsidR="00CE5CF6">
        <w:t xml:space="preserve">Consequentemente, para N ≥ 8, o </w:t>
      </w:r>
      <w:proofErr w:type="spellStart"/>
      <w:r w:rsidR="00CE5CF6">
        <w:t>Held-Karp</w:t>
      </w:r>
      <w:proofErr w:type="spellEnd"/>
      <w:r w:rsidR="00CE5CF6">
        <w:t xml:space="preserve"> revela-se superior.</w:t>
      </w:r>
    </w:p>
    <w:p w14:paraId="0046BCAC" w14:textId="1AFD372D" w:rsidR="00030164" w:rsidRDefault="00030164" w:rsidP="6321D57D"/>
    <w:p w14:paraId="61B538C5" w14:textId="19C7128D" w:rsidR="00030164" w:rsidRDefault="00D037C8" w:rsidP="00D037C8">
      <w:pPr>
        <w:pStyle w:val="Heading2"/>
      </w:pPr>
      <w:bookmarkStart w:id="112" w:name="_Toc68874232"/>
      <w:bookmarkStart w:id="113" w:name="_Toc68887870"/>
      <w:r>
        <w:t>Integração da hora de entrega do pão (2ª Fase)</w:t>
      </w:r>
      <w:bookmarkEnd w:id="112"/>
      <w:bookmarkEnd w:id="113"/>
    </w:p>
    <w:p w14:paraId="66A3D1D0" w14:textId="35B5153E" w:rsidR="00D037C8" w:rsidRDefault="00D037C8" w:rsidP="00D037C8"/>
    <w:p w14:paraId="7EAB3564" w14:textId="6EA6A045" w:rsidR="00D037C8" w:rsidRDefault="00D037C8" w:rsidP="00D037C8">
      <w:r>
        <w:tab/>
      </w:r>
      <w:r w:rsidR="005F185B">
        <w:t>Como se pretende minimizar o tempo de atraso das entregas para além do tempo de viagem total,</w:t>
      </w:r>
      <w:r w:rsidR="00BA730A">
        <w:t xml:space="preserve"> </w:t>
      </w:r>
      <w:r w:rsidR="31F16BA6">
        <w:t>teremos de encontrar novos algoritmos que tomem isto em consideração ou, em alternativa, alterar as soluções da 1ª fase de modo a integrar</w:t>
      </w:r>
      <w:r w:rsidR="147E45FE">
        <w:t xml:space="preserve"> as novas mudanças.</w:t>
      </w:r>
      <w:r w:rsidR="3CB63E29">
        <w:t xml:space="preserve"> Devido a caminhos mais curtos e horas de entrega diferentes, é agora possível passar por casa de um cliente mais do que uma vez (embora se faça uma única entrega)</w:t>
      </w:r>
      <w:r w:rsidR="00711244">
        <w:t>.</w:t>
      </w:r>
    </w:p>
    <w:p w14:paraId="4C4D5234" w14:textId="4FAED7AC" w:rsidR="6321D57D" w:rsidRDefault="6321D57D" w:rsidP="6321D57D"/>
    <w:p w14:paraId="07B52234" w14:textId="3C9E5D5B" w:rsidR="6321D57D" w:rsidRDefault="6421B0B8" w:rsidP="00711244">
      <w:pPr>
        <w:ind w:firstLine="720"/>
      </w:pPr>
      <w:r>
        <w:t xml:space="preserve">Em relação a uma solução exata, poderá ser usada </w:t>
      </w:r>
      <w:r w:rsidRPr="0F8DB8BF">
        <w:rPr>
          <w:b/>
          <w:bCs/>
        </w:rPr>
        <w:t>força bruta</w:t>
      </w:r>
      <w:r>
        <w:t>, tal como se f</w:t>
      </w:r>
      <w:r w:rsidR="267239C1">
        <w:t>e</w:t>
      </w:r>
      <w:r>
        <w:t>z para a 1ª fase, calculando</w:t>
      </w:r>
      <w:r w:rsidR="4C388A7B">
        <w:t xml:space="preserve"> os tempos de viagem e atraso para</w:t>
      </w:r>
      <w:r>
        <w:t xml:space="preserve"> todas</w:t>
      </w:r>
      <w:r w:rsidR="1ED80420">
        <w:t xml:space="preserve"> as ordens possíveis </w:t>
      </w:r>
      <w:r w:rsidR="344C6EA5">
        <w:t>de clientes</w:t>
      </w:r>
      <w:r w:rsidR="04AFE78F">
        <w:t>. Estes tempos podem ser calculados previamente (para tentar melhorar ligeiramente o tempo de execução)</w:t>
      </w:r>
      <w:r w:rsidR="5DEBC8BB">
        <w:t>, usando, p</w:t>
      </w:r>
      <w:r w:rsidR="32C33755">
        <w:t>ara tal, um algoritmo de cálculo do percurso de duração mínima entre todos os pontos, que foram exp</w:t>
      </w:r>
      <w:r w:rsidR="20473833">
        <w:t>ostos</w:t>
      </w:r>
      <w:r w:rsidR="32C33755">
        <w:t xml:space="preserve"> previamente</w:t>
      </w:r>
      <w:r w:rsidR="1F46044D">
        <w:t>.</w:t>
      </w:r>
      <w:r w:rsidR="00711244">
        <w:t xml:space="preserve"> Mesmo assim, este algoritmo teria uma complexidade temporal fatorial, o que não é viável.</w:t>
      </w:r>
    </w:p>
    <w:p w14:paraId="391D9161" w14:textId="06D189E4" w:rsidR="6321D57D" w:rsidRDefault="6321D57D" w:rsidP="6321D57D"/>
    <w:p w14:paraId="1AAE427E" w14:textId="44FA7F79" w:rsidR="00D037C8" w:rsidRDefault="0218E3E4" w:rsidP="6321D57D">
      <w:pPr>
        <w:ind w:firstLine="720"/>
      </w:pPr>
      <w:r>
        <w:t>A primeira possibilidade</w:t>
      </w:r>
      <w:r w:rsidR="47A051AD">
        <w:t xml:space="preserve"> de solução heurística</w:t>
      </w:r>
      <w:r>
        <w:t xml:space="preserve">, que se torna </w:t>
      </w:r>
      <w:r w:rsidR="783AEC13">
        <w:t>apelador</w:t>
      </w:r>
      <w:r w:rsidR="594C2ACB">
        <w:t>a</w:t>
      </w:r>
      <w:r w:rsidR="783AEC13">
        <w:t xml:space="preserve"> pela sua simplicidade de implementação, é a de </w:t>
      </w:r>
      <w:r w:rsidR="783AEC13" w:rsidRPr="0F8DB8BF">
        <w:rPr>
          <w:b/>
          <w:bCs/>
        </w:rPr>
        <w:t xml:space="preserve">ordenar </w:t>
      </w:r>
      <w:r w:rsidR="783AEC13">
        <w:t>todos as encomendas pelas suas horas de preferência</w:t>
      </w:r>
      <w:r w:rsidR="0CF02215">
        <w:t xml:space="preserve"> e, por essa ordem, descobrir</w:t>
      </w:r>
      <w:r w:rsidR="68272361">
        <w:t>, dois a dois,</w:t>
      </w:r>
      <w:r w:rsidR="0CF02215">
        <w:t xml:space="preserve"> o </w:t>
      </w:r>
      <w:r w:rsidR="64E9037D">
        <w:t>tempo mínimo de viagem entre as casas d</w:t>
      </w:r>
      <w:r w:rsidR="24462FD1">
        <w:t xml:space="preserve">os </w:t>
      </w:r>
      <w:r w:rsidR="64E9037D">
        <w:t>clientes,</w:t>
      </w:r>
      <w:r w:rsidR="0CF02215">
        <w:t xml:space="preserve"> usando um algoritmo</w:t>
      </w:r>
      <w:r w:rsidR="0A32BC1A">
        <w:t xml:space="preserve"> de cálculo</w:t>
      </w:r>
      <w:r w:rsidR="0EE0692A">
        <w:t xml:space="preserve"> do percurso mínimo entre dois pontos,</w:t>
      </w:r>
      <w:r w:rsidR="0CF02215">
        <w:t xml:space="preserve"> como o de </w:t>
      </w:r>
      <w:proofErr w:type="spellStart"/>
      <w:r w:rsidR="0CF02215" w:rsidRPr="0F8DB8BF">
        <w:rPr>
          <w:b/>
          <w:bCs/>
        </w:rPr>
        <w:t>Dijsktra</w:t>
      </w:r>
      <w:proofErr w:type="spellEnd"/>
      <w:r w:rsidR="38AAC292">
        <w:t xml:space="preserve">, o que nos daria uma solução </w:t>
      </w:r>
      <w:r w:rsidR="1FF70765">
        <w:t>aproximada</w:t>
      </w:r>
      <w:r w:rsidR="38AAC292">
        <w:t>. No entanto</w:t>
      </w:r>
      <w:r w:rsidR="418ED99F">
        <w:t xml:space="preserve">, devido à sua natureza gananciosa, que só tenta minimizar o tempo de atraso da próxima entrega, </w:t>
      </w:r>
      <w:r w:rsidR="56DFA7DB">
        <w:t xml:space="preserve">o erro (comparando à solução ótima) deste método pode crescer significativamente </w:t>
      </w:r>
      <w:r w:rsidR="0E7F2044">
        <w:t xml:space="preserve">de acordo com o caso em questão (por exemplo, </w:t>
      </w:r>
      <w:r w:rsidR="67C3A1CE">
        <w:t>imaginemos um</w:t>
      </w:r>
      <w:r w:rsidR="48308456">
        <w:t xml:space="preserve"> cas</w:t>
      </w:r>
      <w:r w:rsidR="3001A0A3">
        <w:t>o</w:t>
      </w:r>
      <w:r w:rsidR="48308456">
        <w:t xml:space="preserve"> </w:t>
      </w:r>
      <w:r w:rsidR="0E7F2044">
        <w:t xml:space="preserve">onde a casa </w:t>
      </w:r>
      <w:r w:rsidR="1DFB0363">
        <w:t xml:space="preserve">de um cliente que pediu uma encomenda às 9:10 fica “a caminho” da casa de um cliente que pediu </w:t>
      </w:r>
      <w:r w:rsidR="00711244">
        <w:t>para as</w:t>
      </w:r>
      <w:r w:rsidR="1DFB0363">
        <w:t xml:space="preserve"> 9:00</w:t>
      </w:r>
      <w:r w:rsidR="1B0A475B">
        <w:t>. Se forem já 9:05, é provavelmente melhor parar na casa do primeiro cliente antes do segundo</w:t>
      </w:r>
      <w:r w:rsidR="63787F8A">
        <w:t xml:space="preserve"> em vez de repetir o caminho de volta</w:t>
      </w:r>
      <w:r w:rsidR="1B0A475B">
        <w:t xml:space="preserve">, embora </w:t>
      </w:r>
      <w:r w:rsidR="7FD0558B">
        <w:t>a hora dele seja mais tarde)</w:t>
      </w:r>
      <w:r w:rsidR="3B33A2A0">
        <w:t>.</w:t>
      </w:r>
    </w:p>
    <w:p w14:paraId="595C523D" w14:textId="2CE19127" w:rsidR="00D037C8" w:rsidRDefault="3B33A2A0" w:rsidP="6321D57D">
      <w:pPr>
        <w:ind w:firstLine="720"/>
      </w:pPr>
      <w:r>
        <w:t xml:space="preserve">Para combater este problema, terão de ser consideradas otimizações a aplicar ao algoritmo. Uma delas </w:t>
      </w:r>
      <w:r w:rsidR="3E6E0A5F">
        <w:t>poderá ser a seguinte condição:</w:t>
      </w:r>
    </w:p>
    <w:p w14:paraId="21FE107D" w14:textId="05832E39" w:rsidR="00D037C8" w:rsidRDefault="3E6E0A5F" w:rsidP="78136202">
      <w:pPr>
        <w:pStyle w:val="ListParagraph"/>
        <w:numPr>
          <w:ilvl w:val="0"/>
          <w:numId w:val="4"/>
        </w:numPr>
        <w:rPr>
          <w:rFonts w:cs="Georgia"/>
        </w:rPr>
      </w:pPr>
      <w:r>
        <w:lastRenderedPageBreak/>
        <w:t xml:space="preserve">Se, a caminho da casa de um cliente, passarmos pela casa de um outro cliente cuja hora de preferência é mais </w:t>
      </w:r>
      <w:r w:rsidR="59A0CBD0">
        <w:t>tardia</w:t>
      </w:r>
      <w:r w:rsidR="1B8A3D08">
        <w:t>,</w:t>
      </w:r>
      <w:r w:rsidR="58B50162">
        <w:t xml:space="preserve"> mas </w:t>
      </w:r>
      <w:r w:rsidR="60076234">
        <w:t>a hora atual está dentro da margem de entrega</w:t>
      </w:r>
      <w:r w:rsidR="33A2B5B6">
        <w:t>, então realiza-se essa entrega.</w:t>
      </w:r>
    </w:p>
    <w:p w14:paraId="36E70C96" w14:textId="2B31FD03" w:rsidR="00D037C8" w:rsidRDefault="2744E145" w:rsidP="78136202">
      <w:r>
        <w:t>Será também estudada a possibilidade de escalar esta condição a vértices próximos dos que estamos a percorrer, tal como outras</w:t>
      </w:r>
      <w:r w:rsidR="117E8B0E">
        <w:t xml:space="preserve"> possíveis</w:t>
      </w:r>
      <w:r>
        <w:t xml:space="preserve"> otimizações</w:t>
      </w:r>
      <w:r w:rsidR="02D312FF">
        <w:t>.</w:t>
      </w:r>
    </w:p>
    <w:p w14:paraId="5752871D" w14:textId="4E22F51D" w:rsidR="0031611B" w:rsidRDefault="000340A8" w:rsidP="78136202">
      <w:r>
        <w:tab/>
        <w:t>Este algoritmo tem a mesma complexidade temporal que o algoritmo usado para calcular a distância entre os vértices, visto ser a ação mais dispendiosa.</w:t>
      </w:r>
    </w:p>
    <w:p w14:paraId="498A2A42" w14:textId="77777777" w:rsidR="002D2E95" w:rsidRDefault="0031611B" w:rsidP="002D2E95">
      <w:pPr>
        <w:keepNext/>
        <w:jc w:val="center"/>
      </w:pPr>
      <w:r>
        <w:rPr>
          <w:noProof/>
        </w:rPr>
        <w:drawing>
          <wp:inline distT="0" distB="0" distL="0" distR="0" wp14:anchorId="506912CE" wp14:editId="0281F1B9">
            <wp:extent cx="6858000" cy="3368675"/>
            <wp:effectExtent l="190500" t="190500" r="190500" b="1936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8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67D46A" w14:textId="079A8A5C" w:rsidR="0031611B" w:rsidRDefault="002D2E95" w:rsidP="002D2E95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Pseudocódigo do algoritmo para visita ordenada a clientes, usando </w:t>
      </w:r>
      <w:proofErr w:type="spellStart"/>
      <w:r>
        <w:t>Dijsktra</w:t>
      </w:r>
      <w:proofErr w:type="spellEnd"/>
    </w:p>
    <w:p w14:paraId="178D4B92" w14:textId="1568AD6E" w:rsidR="00D037C8" w:rsidRDefault="00D037C8" w:rsidP="78136202"/>
    <w:p w14:paraId="2357390A" w14:textId="34EA9F34" w:rsidR="00D037C8" w:rsidRDefault="39D5189E" w:rsidP="004C45BC">
      <w:pPr>
        <w:ind w:firstLine="720"/>
      </w:pPr>
      <w:r>
        <w:t>Outra técnica</w:t>
      </w:r>
      <w:r w:rsidR="10C58F50">
        <w:t xml:space="preserve"> </w:t>
      </w:r>
      <w:r>
        <w:t>que será considerada, embora mais complexa</w:t>
      </w:r>
      <w:r w:rsidR="48FB7F1E">
        <w:t xml:space="preserve"> e com uma implementação mais trabalhosa, </w:t>
      </w:r>
      <w:r w:rsidR="27AFFDEF">
        <w:t xml:space="preserve">é uma aplicação de </w:t>
      </w:r>
      <w:r w:rsidR="27AFFDEF" w:rsidRPr="6321D57D">
        <w:rPr>
          <w:i/>
          <w:iCs/>
        </w:rPr>
        <w:t xml:space="preserve">General </w:t>
      </w:r>
      <w:proofErr w:type="spellStart"/>
      <w:r w:rsidR="27AFFDEF" w:rsidRPr="6321D57D">
        <w:rPr>
          <w:i/>
          <w:iCs/>
        </w:rPr>
        <w:t>Variable</w:t>
      </w:r>
      <w:proofErr w:type="spellEnd"/>
      <w:r w:rsidR="27AFFDEF" w:rsidRPr="6321D57D">
        <w:rPr>
          <w:i/>
          <w:iCs/>
        </w:rPr>
        <w:t xml:space="preserve"> </w:t>
      </w:r>
      <w:proofErr w:type="spellStart"/>
      <w:r w:rsidR="27AFFDEF" w:rsidRPr="6321D57D">
        <w:rPr>
          <w:i/>
          <w:iCs/>
        </w:rPr>
        <w:t>Neighborhood</w:t>
      </w:r>
      <w:proofErr w:type="spellEnd"/>
      <w:r w:rsidR="27AFFDEF" w:rsidRPr="6321D57D">
        <w:rPr>
          <w:i/>
          <w:iCs/>
        </w:rPr>
        <w:t xml:space="preserve"> </w:t>
      </w:r>
      <w:proofErr w:type="spellStart"/>
      <w:r w:rsidR="27AFFDEF" w:rsidRPr="6321D57D">
        <w:rPr>
          <w:i/>
          <w:iCs/>
        </w:rPr>
        <w:t>Search</w:t>
      </w:r>
      <w:proofErr w:type="spellEnd"/>
      <w:r w:rsidR="27AFFDEF" w:rsidRPr="6321D57D">
        <w:rPr>
          <w:i/>
          <w:iCs/>
        </w:rPr>
        <w:t xml:space="preserve"> (GVNS)</w:t>
      </w:r>
      <w:r w:rsidR="76771DAD">
        <w:t xml:space="preserve">, que se divide </w:t>
      </w:r>
      <w:r w:rsidR="7E6D2E5E">
        <w:t>em</w:t>
      </w:r>
      <w:r w:rsidR="76771DAD">
        <w:t xml:space="preserve"> duas fases: uma fase construtiva, que resulta numa solução </w:t>
      </w:r>
      <w:r w:rsidR="00711244">
        <w:t>possível,</w:t>
      </w:r>
      <w:r w:rsidR="76771DAD">
        <w:t xml:space="preserve"> mas não necessariamente perto da ótima e uma fase de otimização, que pega na solução anterior e tenta</w:t>
      </w:r>
      <w:r w:rsidR="71420953">
        <w:t xml:space="preserve"> melhorá-la</w:t>
      </w:r>
      <w:r w:rsidR="17382461">
        <w:t xml:space="preserve"> o máximo que conseguir.</w:t>
      </w:r>
    </w:p>
    <w:p w14:paraId="5FBEC5BC" w14:textId="6572E07D" w:rsidR="00D037C8" w:rsidRDefault="17382461" w:rsidP="004C45BC">
      <w:pPr>
        <w:ind w:firstLine="720"/>
      </w:pPr>
      <w:r>
        <w:t>Para</w:t>
      </w:r>
      <w:r w:rsidR="2783F1DC">
        <w:t xml:space="preserve"> a fase construtiva, poderemos reutilizar uma solução da 1ª fase ou, para </w:t>
      </w:r>
      <w:r w:rsidR="372977F6">
        <w:t xml:space="preserve">tentar </w:t>
      </w:r>
      <w:r w:rsidR="2783F1DC">
        <w:t>diminuir a complexidade temporal, gerar uma solução aleatória</w:t>
      </w:r>
      <w:r w:rsidR="4A44F644">
        <w:t xml:space="preserve"> e melho</w:t>
      </w:r>
      <w:r w:rsidR="6C052F90">
        <w:t>rá-la até termos uma solução prática</w:t>
      </w:r>
      <w:r w:rsidR="284B01F4">
        <w:t xml:space="preserve"> (de forma semelhante à segunda fase)</w:t>
      </w:r>
      <w:r w:rsidR="6C052F90">
        <w:t>. Em relação à fase de otimizaç</w:t>
      </w:r>
      <w:r w:rsidR="13C3DFFA">
        <w:t xml:space="preserve">ão, </w:t>
      </w:r>
      <w:r w:rsidR="2AA33862">
        <w:t xml:space="preserve">a ideia será </w:t>
      </w:r>
      <w:r w:rsidR="167A1597">
        <w:t>fazer mudanças aleatórias ligeiras, calcula</w:t>
      </w:r>
      <w:r w:rsidR="1E3F7E16">
        <w:t>r</w:t>
      </w:r>
      <w:r w:rsidR="167A1597">
        <w:t xml:space="preserve"> o resultado da nova solução e comparando-a à antiga</w:t>
      </w:r>
      <w:r w:rsidR="3B6B4FFB">
        <w:t xml:space="preserve"> e</w:t>
      </w:r>
      <w:r w:rsidR="167A1597">
        <w:t xml:space="preserve"> atualizando-a</w:t>
      </w:r>
      <w:r w:rsidR="16B1433A">
        <w:t>,</w:t>
      </w:r>
      <w:r w:rsidR="167A1597">
        <w:t xml:space="preserve"> caso te</w:t>
      </w:r>
      <w:r w:rsidR="3094EEE5">
        <w:t>nhamos obtido um resultado melhor</w:t>
      </w:r>
      <w:r w:rsidR="0EB73DEA">
        <w:t>.</w:t>
      </w:r>
    </w:p>
    <w:p w14:paraId="0510402A" w14:textId="1F41C2C0" w:rsidR="00A53827" w:rsidRDefault="0EB73DEA" w:rsidP="00A53827">
      <w:pPr>
        <w:ind w:firstLine="720"/>
      </w:pPr>
      <w:r>
        <w:lastRenderedPageBreak/>
        <w:t>De seguida, é possível analisar pseudocódigo</w:t>
      </w:r>
      <w:r w:rsidR="41A98F11">
        <w:t xml:space="preserve"> que tenta explicitar este algoritmo</w:t>
      </w:r>
      <w:r w:rsidR="6BDEE53F">
        <w:t>, que terá de ser adaptado para o projeto</w:t>
      </w:r>
      <w:r w:rsidR="41A98F11">
        <w:t xml:space="preserve">, retirado do artigo </w:t>
      </w:r>
      <w:r w:rsidR="0311BFB2" w:rsidRPr="0F8DB8BF">
        <w:rPr>
          <w:i/>
          <w:iCs/>
        </w:rPr>
        <w:t xml:space="preserve">“A General VNS </w:t>
      </w:r>
      <w:proofErr w:type="spellStart"/>
      <w:r w:rsidR="0311BFB2" w:rsidRPr="0F8DB8BF">
        <w:rPr>
          <w:i/>
          <w:iCs/>
        </w:rPr>
        <w:t>heuristic</w:t>
      </w:r>
      <w:proofErr w:type="spellEnd"/>
      <w:r w:rsidR="0311BFB2" w:rsidRPr="0F8DB8BF">
        <w:rPr>
          <w:i/>
          <w:iCs/>
        </w:rPr>
        <w:t xml:space="preserve"> for </w:t>
      </w:r>
      <w:proofErr w:type="spellStart"/>
      <w:r w:rsidR="0311BFB2" w:rsidRPr="0F8DB8BF">
        <w:rPr>
          <w:i/>
          <w:iCs/>
        </w:rPr>
        <w:t>the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traveling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salesman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problem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with</w:t>
      </w:r>
      <w:proofErr w:type="spellEnd"/>
      <w:r w:rsidR="0311BFB2" w:rsidRPr="0F8DB8BF">
        <w:rPr>
          <w:i/>
          <w:iCs/>
        </w:rPr>
        <w:t xml:space="preserve"> time </w:t>
      </w:r>
      <w:proofErr w:type="spellStart"/>
      <w:r w:rsidR="0311BFB2" w:rsidRPr="0F8DB8BF">
        <w:rPr>
          <w:i/>
          <w:iCs/>
        </w:rPr>
        <w:t>windows</w:t>
      </w:r>
      <w:proofErr w:type="spellEnd"/>
      <w:r w:rsidR="0311BFB2" w:rsidRPr="0F8DB8BF">
        <w:rPr>
          <w:i/>
          <w:iCs/>
        </w:rPr>
        <w:t xml:space="preserve">” </w:t>
      </w:r>
      <w:r w:rsidR="0311BFB2">
        <w:t>(ver bibliografia):</w:t>
      </w:r>
    </w:p>
    <w:p w14:paraId="7B0C829D" w14:textId="77777777" w:rsidR="00A53827" w:rsidRDefault="00A53827" w:rsidP="6321D57D"/>
    <w:p w14:paraId="07EA9F6D" w14:textId="77777777" w:rsidR="00A53827" w:rsidRDefault="0311BFB2" w:rsidP="00A53827">
      <w:pPr>
        <w:keepNext/>
        <w:jc w:val="center"/>
      </w:pPr>
      <w:r>
        <w:rPr>
          <w:noProof/>
        </w:rPr>
        <w:drawing>
          <wp:inline distT="0" distB="0" distL="0" distR="0" wp14:anchorId="7A40C9A8" wp14:editId="6ABD25A3">
            <wp:extent cx="3705225" cy="2524125"/>
            <wp:effectExtent l="0" t="0" r="0" b="0"/>
            <wp:docPr id="1109538062" name="Picture 11095380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953806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8795" w14:textId="3B7AFB88" w:rsidR="00D037C8" w:rsidRDefault="00A53827" w:rsidP="00A53827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D2E95">
        <w:rPr>
          <w:noProof/>
        </w:rPr>
        <w:t>5</w:t>
      </w:r>
      <w:r>
        <w:fldChar w:fldCharType="end"/>
      </w:r>
      <w:r>
        <w:rPr>
          <w:noProof/>
        </w:rPr>
        <w:t xml:space="preserve"> - </w:t>
      </w:r>
      <w:r w:rsidRPr="00F3506E">
        <w:rPr>
          <w:noProof/>
        </w:rPr>
        <w:t>Fase construtiva</w:t>
      </w:r>
    </w:p>
    <w:p w14:paraId="2A269BD8" w14:textId="77777777" w:rsidR="00A53827" w:rsidRDefault="41D56422" w:rsidP="00A53827">
      <w:pPr>
        <w:keepNext/>
        <w:jc w:val="center"/>
      </w:pPr>
      <w:r>
        <w:rPr>
          <w:noProof/>
        </w:rPr>
        <w:drawing>
          <wp:inline distT="0" distB="0" distL="0" distR="0" wp14:anchorId="2F2F2052" wp14:editId="49F1C5A7">
            <wp:extent cx="3981451" cy="2308510"/>
            <wp:effectExtent l="0" t="0" r="0" b="0"/>
            <wp:docPr id="1542669076" name="Picture 1542669076" title="A inserir a imagem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266907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1" cy="230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0EF3" w14:textId="46459338" w:rsidR="00D037C8" w:rsidRDefault="00A53827" w:rsidP="00A53827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D2E95">
        <w:rPr>
          <w:noProof/>
        </w:rPr>
        <w:t>6</w:t>
      </w:r>
      <w:r>
        <w:fldChar w:fldCharType="end"/>
      </w:r>
      <w:r>
        <w:t xml:space="preserve"> - </w:t>
      </w:r>
      <w:r w:rsidRPr="00D6606E">
        <w:t xml:space="preserve">Fase de otimização, onde VND e </w:t>
      </w:r>
      <w:proofErr w:type="spellStart"/>
      <w:r w:rsidRPr="00D6606E">
        <w:t>Perturbation</w:t>
      </w:r>
      <w:proofErr w:type="spellEnd"/>
      <w:r w:rsidRPr="00D6606E">
        <w:t xml:space="preserve"> são funções para obter novas soluções</w:t>
      </w:r>
    </w:p>
    <w:p w14:paraId="4C391D10" w14:textId="12C2487E" w:rsidR="6321D57D" w:rsidRDefault="6321D57D" w:rsidP="6321D57D"/>
    <w:p w14:paraId="624B5343" w14:textId="7659B15C" w:rsidR="78136202" w:rsidRDefault="78136202" w:rsidP="78136202"/>
    <w:p w14:paraId="644FC97A" w14:textId="62BA8F39" w:rsidR="6321D57D" w:rsidRDefault="45327C59" w:rsidP="00711244">
      <w:pPr>
        <w:ind w:firstLine="720"/>
      </w:pPr>
      <w:r>
        <w:t>Também foi estudada uma possibilidade de modificar os algoritmos implementados na 1ª fase, alterando a forma como são tratados os pesos das arestas</w:t>
      </w:r>
      <w:r w:rsidR="609A2C00">
        <w:t>, de forma a calcular, dinamicamente, novos pesos tendo em conta a hora atual (dando mais importância ao tempo de atraso do que ao tempo de viagem)</w:t>
      </w:r>
      <w:r w:rsidR="2221C68C">
        <w:t>. No entanto, este método pareceu rebuscado e iria ser difícil ter em conta a possibilidade de repetir visitas a vértices passados</w:t>
      </w:r>
      <w:r w:rsidR="10E23212">
        <w:t>, visto que os métodos anteriores buscam passar apenas uma vez por cada cliente.</w:t>
      </w:r>
    </w:p>
    <w:p w14:paraId="50CCDC8B" w14:textId="5E35AF9D" w:rsidR="00A53827" w:rsidRDefault="00A53827" w:rsidP="6321D57D"/>
    <w:p w14:paraId="4C9F022F" w14:textId="77777777" w:rsidR="00A53827" w:rsidRDefault="00A53827" w:rsidP="6321D57D"/>
    <w:p w14:paraId="317E8802" w14:textId="7C6C3E91" w:rsidR="6321D57D" w:rsidRDefault="6321D57D" w:rsidP="6321D57D"/>
    <w:p w14:paraId="7B3AF91B" w14:textId="4F9D9AE0" w:rsidR="005F185B" w:rsidRDefault="000A3CCC" w:rsidP="000A3CCC">
      <w:pPr>
        <w:pStyle w:val="Heading2"/>
      </w:pPr>
      <w:bookmarkStart w:id="114" w:name="_Toc68874233"/>
      <w:bookmarkStart w:id="115" w:name="_Toc68887871"/>
      <w:r>
        <w:t>Utilização de múltiplas carrinhas com capacidade limitada (3ª Fase)</w:t>
      </w:r>
      <w:bookmarkEnd w:id="114"/>
      <w:bookmarkEnd w:id="115"/>
    </w:p>
    <w:p w14:paraId="302838C4" w14:textId="6162FAE7" w:rsidR="000A3CCC" w:rsidRDefault="000A3CCC" w:rsidP="000A3CCC"/>
    <w:p w14:paraId="048C3B4A" w14:textId="739EC9AD" w:rsidR="00B94DAD" w:rsidRDefault="6757DAA9" w:rsidP="00A53827">
      <w:pPr>
        <w:ind w:firstLine="720"/>
      </w:pPr>
      <w:r>
        <w:t>Numa última fase, integrar-se-á múltiplas carrinhas ao problema resolvido na 2ª fase, sendo que os clientes também pedem um certo número de p</w:t>
      </w:r>
      <w:r w:rsidR="1CBA6300">
        <w:t>ães. Assim sendo, será necessário alocar as várias carrinhas aos</w:t>
      </w:r>
      <w:r w:rsidR="5632638A">
        <w:t xml:space="preserve"> seus</w:t>
      </w:r>
      <w:r w:rsidR="1CBA6300">
        <w:t xml:space="preserve"> clientes</w:t>
      </w:r>
      <w:r w:rsidR="6C8971A9">
        <w:t>, de forma a minimizar o número de veículos usados, além dos atributos que já se tentavam minimizar anteriormente.</w:t>
      </w:r>
    </w:p>
    <w:p w14:paraId="7B344AD5" w14:textId="21048294" w:rsidR="6321D57D" w:rsidRDefault="6321D57D" w:rsidP="6321D57D"/>
    <w:p w14:paraId="4AA50B80" w14:textId="2FC26708" w:rsidR="6321D57D" w:rsidRDefault="5D4B34A6" w:rsidP="00A53827">
      <w:pPr>
        <w:ind w:firstLine="720"/>
      </w:pPr>
      <w:r>
        <w:t>Uma possível abordagem será resolver o problema de alocação das</w:t>
      </w:r>
      <w:r w:rsidR="4FCA24CF">
        <w:t xml:space="preserve"> </w:t>
      </w:r>
      <w:r w:rsidR="2B281424">
        <w:t>carrinhas independentemente</w:t>
      </w:r>
      <w:r w:rsidR="150335A2">
        <w:t xml:space="preserve">, usando, após esta primeira fase, um dos algoritmos implementados na 2ª fase </w:t>
      </w:r>
      <w:r w:rsidR="4E7D15A0">
        <w:t xml:space="preserve">para cada um dos veículos utilizados (como já sabemos que a carrinha tem capacidade para todos os clientes alocados, caímos num problema idêntico ao anterior). </w:t>
      </w:r>
    </w:p>
    <w:p w14:paraId="0A4D619D" w14:textId="13D217CC" w:rsidR="6321D57D" w:rsidRDefault="7BFC52A0" w:rsidP="00A53827">
      <w:pPr>
        <w:ind w:firstLine="720"/>
      </w:pPr>
      <w:r>
        <w:t xml:space="preserve">Assim sendo, caímos num problema semelhante ao </w:t>
      </w:r>
      <w:proofErr w:type="spellStart"/>
      <w:r w:rsidRPr="0F8DB8BF">
        <w:rPr>
          <w:b/>
          <w:bCs/>
          <w:i/>
          <w:iCs/>
        </w:rPr>
        <w:t>Knapsack</w:t>
      </w:r>
      <w:proofErr w:type="spellEnd"/>
      <w:r w:rsidRPr="0F8DB8BF">
        <w:rPr>
          <w:b/>
          <w:bCs/>
          <w:i/>
          <w:iCs/>
        </w:rPr>
        <w:t xml:space="preserve"> </w:t>
      </w:r>
      <w:proofErr w:type="spellStart"/>
      <w:r w:rsidRPr="0F8DB8BF">
        <w:rPr>
          <w:b/>
          <w:bCs/>
          <w:i/>
          <w:iCs/>
        </w:rPr>
        <w:t>problem</w:t>
      </w:r>
      <w:proofErr w:type="spellEnd"/>
      <w:r>
        <w:t>, com a diferença de ter várias “mochilas”</w:t>
      </w:r>
      <w:r w:rsidR="2EE1B6FB">
        <w:t>. Como o nosso obje</w:t>
      </w:r>
      <w:r w:rsidR="458BD120">
        <w:t>tivo primário é minimizar o número de carrinhas usadas, podemos usar uma abordagem gananciosa e preencher primeiro as carrinhas com maior capacidade,</w:t>
      </w:r>
      <w:r w:rsidR="62D5E0CE">
        <w:t xml:space="preserve"> dando prioridade a clientes que moram perto uns dos outros</w:t>
      </w:r>
      <w:r w:rsidR="0EE6B966">
        <w:t>, até acabarem as encomendas.</w:t>
      </w:r>
    </w:p>
    <w:p w14:paraId="465BBB6E" w14:textId="20ED7508" w:rsidR="0EE6B966" w:rsidRDefault="0EE6B966" w:rsidP="6321D57D">
      <w:pPr>
        <w:ind w:firstLine="720"/>
        <w:rPr>
          <w:i/>
          <w:iCs/>
        </w:rPr>
      </w:pPr>
      <w:r>
        <w:t>De forma a otimizar o algoritmo, e como é provável que a última carrinha fique com</w:t>
      </w:r>
      <w:r w:rsidR="03FF1895">
        <w:t xml:space="preserve"> algum espaço livre, podemos percorrer as alocações das outras carrinhas à procura de clientes </w:t>
      </w:r>
      <w:r w:rsidR="5A70CD3E">
        <w:t xml:space="preserve">cuja entrega seja </w:t>
      </w:r>
      <w:r w:rsidR="76E8FF08">
        <w:t>um transtorno menor n</w:t>
      </w:r>
      <w:r w:rsidR="7DD59A70">
        <w:t xml:space="preserve">a rota do último veículo, isto é, se </w:t>
      </w:r>
      <w:r w:rsidR="7A2BD3A6">
        <w:t xml:space="preserve">a carrinha </w:t>
      </w:r>
      <w:r w:rsidR="7DD59A70">
        <w:t xml:space="preserve">tiver um número de entregas muito </w:t>
      </w:r>
      <w:r w:rsidR="114572C2">
        <w:t xml:space="preserve">superior à última </w:t>
      </w:r>
      <w:r w:rsidR="7DD59A70">
        <w:t xml:space="preserve">ou se </w:t>
      </w:r>
      <w:r w:rsidR="0D415CC4">
        <w:t xml:space="preserve">há </w:t>
      </w:r>
      <w:r w:rsidR="7A2366C7">
        <w:t>casa</w:t>
      </w:r>
      <w:r w:rsidR="7A9430CF">
        <w:t>s que</w:t>
      </w:r>
      <w:r w:rsidR="7A2366C7">
        <w:t xml:space="preserve"> fica</w:t>
      </w:r>
      <w:r w:rsidR="1168C266">
        <w:t>m</w:t>
      </w:r>
      <w:r w:rsidR="7A2366C7">
        <w:t xml:space="preserve"> consideravelmente mais perto d</w:t>
      </w:r>
      <w:r w:rsidR="24F4E0D2">
        <w:t>as moradas dos clientes alocados ao último veículo</w:t>
      </w:r>
      <w:r w:rsidR="5C40BF1F">
        <w:t xml:space="preserve"> </w:t>
      </w:r>
      <w:r w:rsidR="5C40BF1F" w:rsidRPr="0F8DB8BF">
        <w:rPr>
          <w:i/>
          <w:iCs/>
        </w:rPr>
        <w:t>(</w:t>
      </w:r>
      <w:proofErr w:type="spellStart"/>
      <w:r w:rsidR="5C40BF1F" w:rsidRPr="0F8DB8BF">
        <w:rPr>
          <w:i/>
          <w:iCs/>
        </w:rPr>
        <w:t>edge</w:t>
      </w:r>
      <w:proofErr w:type="spellEnd"/>
      <w:r w:rsidR="5C40BF1F" w:rsidRPr="0F8DB8BF">
        <w:rPr>
          <w:i/>
          <w:iCs/>
        </w:rPr>
        <w:t xml:space="preserve"> cases)</w:t>
      </w:r>
      <w:r w:rsidR="7A2366C7" w:rsidRPr="0F8DB8BF">
        <w:rPr>
          <w:i/>
          <w:iCs/>
        </w:rPr>
        <w:t>.</w:t>
      </w:r>
    </w:p>
    <w:p w14:paraId="1733440D" w14:textId="77777777" w:rsidR="002D2E95" w:rsidRDefault="0076533D" w:rsidP="002D2E95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5A79BE4D" wp14:editId="332328B3">
            <wp:extent cx="4786942" cy="2360177"/>
            <wp:effectExtent l="190500" t="190500" r="185420" b="1930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8853" cy="2375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F8368" w14:textId="734162EF" w:rsidR="0076533D" w:rsidRPr="0076533D" w:rsidRDefault="002D2E95" w:rsidP="002D2E95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- Pseudocódigo do algoritmo de alocação de clientes a carrinhas</w:t>
      </w:r>
    </w:p>
    <w:p w14:paraId="0AA04DB5" w14:textId="6C2207A9" w:rsidR="6321D57D" w:rsidRDefault="6321D57D" w:rsidP="6321D57D">
      <w:pPr>
        <w:rPr>
          <w:i/>
          <w:iCs/>
        </w:rPr>
      </w:pPr>
    </w:p>
    <w:p w14:paraId="44BDB7D6" w14:textId="3A19D0B9" w:rsidR="7CC030D5" w:rsidRDefault="7CC030D5" w:rsidP="6321D57D">
      <w:pPr>
        <w:ind w:firstLine="720"/>
      </w:pPr>
      <w:r w:rsidRPr="6321D57D">
        <w:t xml:space="preserve">O problema de </w:t>
      </w:r>
      <w:proofErr w:type="spellStart"/>
      <w:r w:rsidRPr="6321D57D">
        <w:rPr>
          <w:b/>
          <w:bCs/>
          <w:i/>
          <w:iCs/>
        </w:rPr>
        <w:t>Knapsack</w:t>
      </w:r>
      <w:proofErr w:type="spellEnd"/>
      <w:r w:rsidRPr="6321D57D">
        <w:t xml:space="preserve"> </w:t>
      </w:r>
      <w:r w:rsidR="25895658" w:rsidRPr="6321D57D">
        <w:t xml:space="preserve">pode ser resolvido através de vários métodos, como a </w:t>
      </w:r>
      <w:r w:rsidR="66E47126" w:rsidRPr="6321D57D">
        <w:t>programação</w:t>
      </w:r>
      <w:r w:rsidR="25895658" w:rsidRPr="6321D57D">
        <w:t xml:space="preserve"> dinâmica, o </w:t>
      </w:r>
      <w:proofErr w:type="spellStart"/>
      <w:r w:rsidR="25895658" w:rsidRPr="6321D57D">
        <w:t>backtrac</w:t>
      </w:r>
      <w:r w:rsidR="3E855E67" w:rsidRPr="6321D57D">
        <w:t>king</w:t>
      </w:r>
      <w:proofErr w:type="spellEnd"/>
      <w:r w:rsidR="643C74A3" w:rsidRPr="6321D57D">
        <w:t xml:space="preserve">, métodos </w:t>
      </w:r>
      <w:r w:rsidR="3614B9C2" w:rsidRPr="6321D57D">
        <w:t>gananciosos</w:t>
      </w:r>
      <w:r w:rsidR="643C74A3" w:rsidRPr="6321D57D">
        <w:t>, entre outros. No entanto, opta</w:t>
      </w:r>
      <w:r w:rsidR="0032340A">
        <w:t>remos</w:t>
      </w:r>
      <w:r w:rsidR="643C74A3" w:rsidRPr="6321D57D">
        <w:t xml:space="preserve"> por utilizar o primeiro, pois é uma forma eficaz de</w:t>
      </w:r>
      <w:r w:rsidR="78EC4177" w:rsidRPr="6321D57D">
        <w:t xml:space="preserve"> ultrapassar este </w:t>
      </w:r>
      <w:r w:rsidR="0032340A">
        <w:t>problema</w:t>
      </w:r>
      <w:r w:rsidR="61EDD752" w:rsidRPr="6321D57D">
        <w:t xml:space="preserve">. </w:t>
      </w:r>
    </w:p>
    <w:p w14:paraId="553EA025" w14:textId="00198878" w:rsidR="61EDD752" w:rsidRDefault="61EDD752" w:rsidP="6321D57D">
      <w:pPr>
        <w:ind w:firstLine="720"/>
      </w:pPr>
      <w:r w:rsidRPr="6321D57D">
        <w:t xml:space="preserve">Este método armazena </w:t>
      </w:r>
      <w:r w:rsidR="17A06034" w:rsidRPr="6321D57D">
        <w:t>recursivamente</w:t>
      </w:r>
      <w:r w:rsidRPr="6321D57D">
        <w:t xml:space="preserve"> o resultado para </w:t>
      </w:r>
      <w:r w:rsidR="47C316E6" w:rsidRPr="6321D57D">
        <w:t xml:space="preserve">que </w:t>
      </w:r>
      <w:r w:rsidRPr="6321D57D">
        <w:t xml:space="preserve">cada vez que </w:t>
      </w:r>
      <w:r w:rsidR="0032340A">
        <w:t>um problema é dado</w:t>
      </w:r>
      <w:r w:rsidR="3E87FC6E" w:rsidRPr="6321D57D">
        <w:t xml:space="preserve">, </w:t>
      </w:r>
      <w:r w:rsidR="74B99EF3" w:rsidRPr="6321D57D">
        <w:t>é retornado o resultado e não outro problema</w:t>
      </w:r>
      <w:r w:rsidR="0032340A">
        <w:t xml:space="preserve"> (de forma iterativa)</w:t>
      </w:r>
      <w:r w:rsidR="74B99EF3" w:rsidRPr="6321D57D">
        <w:t>.</w:t>
      </w:r>
    </w:p>
    <w:p w14:paraId="78221CF6" w14:textId="48E164AC" w:rsidR="00400568" w:rsidRDefault="00400568" w:rsidP="00400568">
      <w:pPr>
        <w:ind w:firstLine="720"/>
      </w:pPr>
      <w:r>
        <w:t xml:space="preserve">Como o problema do </w:t>
      </w:r>
      <w:proofErr w:type="spellStart"/>
      <w:r>
        <w:rPr>
          <w:i/>
          <w:iCs/>
        </w:rPr>
        <w:t>knapsack</w:t>
      </w:r>
      <w:proofErr w:type="spellEnd"/>
      <w:r>
        <w:t xml:space="preserve"> pode ser resolvido em O(</w:t>
      </w:r>
      <w:proofErr w:type="spellStart"/>
      <w:r>
        <w:t>nW</w:t>
      </w:r>
      <w:proofErr w:type="spellEnd"/>
      <w:r>
        <w:t>), onde W é a capacidade máxima da carrinha</w:t>
      </w:r>
      <w:r w:rsidRPr="00400568">
        <w:t xml:space="preserve"> </w:t>
      </w:r>
      <w:r>
        <w:t>e n o número de clientes, este algoritmo teria complexidade O(</w:t>
      </w:r>
      <w:proofErr w:type="spellStart"/>
      <w:r>
        <w:t>nWC</w:t>
      </w:r>
      <w:proofErr w:type="spellEnd"/>
      <w:r>
        <w:t>), onde C é o número de carrinhas.</w:t>
      </w:r>
    </w:p>
    <w:p w14:paraId="6B3DD45E" w14:textId="6829F85C" w:rsidR="4C94F13E" w:rsidRDefault="4C94F13E" w:rsidP="6321D57D"/>
    <w:p w14:paraId="48186524" w14:textId="6EA03391" w:rsidR="6321D57D" w:rsidRDefault="3E3051DD" w:rsidP="00A53827">
      <w:pPr>
        <w:ind w:firstLine="720"/>
      </w:pPr>
      <w:r>
        <w:t xml:space="preserve">Outro algoritmo que merece uma menção é o </w:t>
      </w:r>
      <w:r w:rsidRPr="0F8DB8BF">
        <w:rPr>
          <w:i/>
          <w:iCs/>
        </w:rPr>
        <w:t>“</w:t>
      </w:r>
      <w:proofErr w:type="spellStart"/>
      <w:r w:rsidRPr="0F8DB8BF">
        <w:rPr>
          <w:i/>
          <w:iCs/>
        </w:rPr>
        <w:t>Vehicle</w:t>
      </w:r>
      <w:proofErr w:type="spellEnd"/>
      <w:r w:rsidRPr="0F8DB8BF">
        <w:rPr>
          <w:i/>
          <w:iCs/>
        </w:rPr>
        <w:t xml:space="preserve"> </w:t>
      </w:r>
      <w:proofErr w:type="spellStart"/>
      <w:r w:rsidRPr="0F8DB8BF">
        <w:rPr>
          <w:i/>
          <w:iCs/>
        </w:rPr>
        <w:t>Routing</w:t>
      </w:r>
      <w:proofErr w:type="spellEnd"/>
      <w:r w:rsidRPr="0F8DB8BF">
        <w:rPr>
          <w:i/>
          <w:iCs/>
        </w:rPr>
        <w:t xml:space="preserve"> </w:t>
      </w:r>
      <w:proofErr w:type="spellStart"/>
      <w:r w:rsidRPr="0F8DB8BF">
        <w:rPr>
          <w:i/>
          <w:iCs/>
        </w:rPr>
        <w:t>Problem</w:t>
      </w:r>
      <w:proofErr w:type="spellEnd"/>
      <w:r w:rsidRPr="0F8DB8BF">
        <w:rPr>
          <w:i/>
          <w:iCs/>
        </w:rPr>
        <w:t xml:space="preserve"> </w:t>
      </w:r>
      <w:proofErr w:type="spellStart"/>
      <w:r w:rsidRPr="0F8DB8BF">
        <w:rPr>
          <w:i/>
          <w:iCs/>
        </w:rPr>
        <w:t>with</w:t>
      </w:r>
      <w:proofErr w:type="spellEnd"/>
      <w:r w:rsidRPr="0F8DB8BF">
        <w:rPr>
          <w:i/>
          <w:iCs/>
        </w:rPr>
        <w:t xml:space="preserve"> Time Windows”</w:t>
      </w:r>
      <w:r w:rsidR="1AC8E2D9" w:rsidRPr="0F8DB8BF">
        <w:rPr>
          <w:i/>
          <w:iCs/>
        </w:rPr>
        <w:t xml:space="preserve">, </w:t>
      </w:r>
      <w:r w:rsidR="1AC8E2D9">
        <w:t>que usa MCPSO (</w:t>
      </w:r>
      <w:proofErr w:type="spellStart"/>
      <w:r w:rsidR="1AC8E2D9" w:rsidRPr="0F8DB8BF">
        <w:rPr>
          <w:i/>
          <w:iCs/>
        </w:rPr>
        <w:t>multi-swarm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cooperative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particle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swarm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optimizer</w:t>
      </w:r>
      <w:proofErr w:type="spellEnd"/>
      <w:r w:rsidR="1AC8E2D9" w:rsidRPr="0F8DB8BF">
        <w:rPr>
          <w:i/>
          <w:iCs/>
        </w:rPr>
        <w:t>)</w:t>
      </w:r>
      <w:r w:rsidR="36110DC2" w:rsidRPr="0F8DB8BF">
        <w:rPr>
          <w:i/>
          <w:iCs/>
        </w:rPr>
        <w:t xml:space="preserve"> </w:t>
      </w:r>
      <w:r w:rsidR="36110DC2">
        <w:t>para</w:t>
      </w:r>
      <w:r w:rsidR="1AC8E2D9">
        <w:t xml:space="preserve"> tentar minimizar custo</w:t>
      </w:r>
      <w:r w:rsidR="7189C44E">
        <w:t>s</w:t>
      </w:r>
      <w:r w:rsidR="1AC8E2D9">
        <w:t xml:space="preserve"> de deslocação de vários veículos que</w:t>
      </w:r>
      <w:r w:rsidR="7D55BD30">
        <w:t xml:space="preserve"> cobrem um mesmo conjunto de pontos no mapa. No entanto, esta técnica tem uma complexidade elevada e não tem foco no nosso principal objetivo</w:t>
      </w:r>
      <w:r w:rsidR="1BB4AD47">
        <w:t>,</w:t>
      </w:r>
      <w:r w:rsidR="7D55BD30">
        <w:t xml:space="preserve"> </w:t>
      </w:r>
      <w:r w:rsidR="3BDC5BCA">
        <w:t>o de</w:t>
      </w:r>
      <w:r w:rsidR="7D55BD30">
        <w:t xml:space="preserve"> </w:t>
      </w:r>
      <w:r w:rsidR="1D797285">
        <w:t>usar o mínimo de carrinhas possíveis</w:t>
      </w:r>
      <w:r w:rsidR="0234D8A3">
        <w:t>, pelo que foi decidido não o implementar.</w:t>
      </w:r>
    </w:p>
    <w:p w14:paraId="6D73BF6E" w14:textId="77777777" w:rsidR="00400568" w:rsidRDefault="00400568" w:rsidP="00B94DAD">
      <w:pPr>
        <w:pStyle w:val="Heading2"/>
      </w:pPr>
      <w:bookmarkStart w:id="116" w:name="_Toc68874234"/>
      <w:bookmarkStart w:id="117" w:name="_Toc68887872"/>
    </w:p>
    <w:p w14:paraId="35D0D126" w14:textId="77777777" w:rsidR="00400568" w:rsidRDefault="00400568" w:rsidP="00B94DAD">
      <w:pPr>
        <w:pStyle w:val="Heading2"/>
      </w:pPr>
    </w:p>
    <w:p w14:paraId="175647C3" w14:textId="0C83C2B2" w:rsidR="00B94DAD" w:rsidRDefault="00B94DAD" w:rsidP="00B94DAD">
      <w:pPr>
        <w:pStyle w:val="Heading2"/>
      </w:pPr>
      <w:r>
        <w:t>Análise da conectividade</w:t>
      </w:r>
      <w:bookmarkEnd w:id="116"/>
      <w:bookmarkEnd w:id="117"/>
    </w:p>
    <w:p w14:paraId="4AF45A99" w14:textId="1B447DB2" w:rsidR="006F70BF" w:rsidRDefault="006F70BF" w:rsidP="006F70BF"/>
    <w:p w14:paraId="2D96CE89" w14:textId="479ABF48" w:rsidR="006F70BF" w:rsidRDefault="00414115" w:rsidP="006F70BF">
      <w:r>
        <w:tab/>
        <w:t>Tal como já foi referido anteriormente, durante a fase de pré-processamento do grafo, os vértices que não se encontram no componente fortemente conexo da padaria devem ser removidos do grafo.</w:t>
      </w:r>
    </w:p>
    <w:p w14:paraId="16A8F610" w14:textId="58439C25" w:rsidR="00414115" w:rsidRDefault="00414115" w:rsidP="006F70BF">
      <w:r>
        <w:tab/>
        <w:t>Consequentemente, torna-se necessário analisar a conectividade do grafo, de forma a excluir os nós com pouca acessibilidade. Apresentam-se de seguida dois algoritmos para resolver este problema:</w:t>
      </w:r>
    </w:p>
    <w:p w14:paraId="34CA2271" w14:textId="49980B36" w:rsidR="00414115" w:rsidRDefault="00414115" w:rsidP="006F70BF"/>
    <w:p w14:paraId="68F2FF5D" w14:textId="138A9E3E" w:rsidR="00414115" w:rsidRDefault="00414115" w:rsidP="00414115">
      <w:pPr>
        <w:pStyle w:val="Heading3"/>
      </w:pPr>
      <w:bookmarkStart w:id="118" w:name="_Toc68874235"/>
      <w:bookmarkStart w:id="119" w:name="_Toc68887873"/>
      <w:r>
        <w:t>Algoritmo de Kosaraju</w:t>
      </w:r>
      <w:bookmarkEnd w:id="118"/>
      <w:bookmarkEnd w:id="119"/>
    </w:p>
    <w:p w14:paraId="47E5699E" w14:textId="4F696A1B" w:rsidR="00414115" w:rsidRDefault="00414115" w:rsidP="00414115">
      <w:r>
        <w:tab/>
      </w:r>
      <w:r w:rsidR="00A71207">
        <w:t>Este algoritmo encontra todos os componentes fortemente conexos de um grafo e consiste em fazer uma pesquisa em profundidade, numerando os vértices em pós-ordem, e fazendo, após a inversão de todas as arestas, uma segunda pesquisa em profundidade, começando pelos vértices de numeração superior.</w:t>
      </w:r>
      <w:r w:rsidR="00DB67E6">
        <w:t xml:space="preserve"> No final desta sequência de passos, cada árvore obtida é um componente fortemente conexo. Contudo, apenas interessa o componente que inclui a origem, ou seja, a padaria.</w:t>
      </w:r>
    </w:p>
    <w:p w14:paraId="1A1863AE" w14:textId="1CBEBD91" w:rsidR="00F60E11" w:rsidRDefault="00F60E11" w:rsidP="00414115">
      <w:r>
        <w:tab/>
        <w:t xml:space="preserve">Este método tem uma complexidade </w:t>
      </w:r>
      <w:proofErr w:type="gramStart"/>
      <w:r>
        <w:t>O(</w:t>
      </w:r>
      <w:proofErr w:type="gramEnd"/>
      <w:r>
        <w:t>|V| + |E|), ou seja, corre em tempo linear.</w:t>
      </w:r>
    </w:p>
    <w:p w14:paraId="5C7B1DF8" w14:textId="7A399911" w:rsidR="001C4A32" w:rsidRDefault="001C4A32" w:rsidP="00414115"/>
    <w:p w14:paraId="0EB2298C" w14:textId="68EEEEF9" w:rsidR="001C4A32" w:rsidRDefault="001C4A32" w:rsidP="001C4A32">
      <w:pPr>
        <w:pStyle w:val="Heading3"/>
      </w:pPr>
      <w:bookmarkStart w:id="120" w:name="_Toc68874236"/>
      <w:bookmarkStart w:id="121" w:name="_Toc68887874"/>
      <w:r>
        <w:t xml:space="preserve">Algoritmo de </w:t>
      </w:r>
      <w:proofErr w:type="spellStart"/>
      <w:r>
        <w:t>Tarjan</w:t>
      </w:r>
      <w:bookmarkEnd w:id="120"/>
      <w:bookmarkEnd w:id="121"/>
      <w:proofErr w:type="spellEnd"/>
    </w:p>
    <w:p w14:paraId="3152A64B" w14:textId="1FB6BC85" w:rsidR="00C3343E" w:rsidRDefault="001C4A32" w:rsidP="001C4A32">
      <w:r>
        <w:lastRenderedPageBreak/>
        <w:tab/>
        <w:t xml:space="preserve">O método proposto por Robert </w:t>
      </w:r>
      <w:proofErr w:type="spellStart"/>
      <w:r>
        <w:t>Tarjan</w:t>
      </w:r>
      <w:proofErr w:type="spellEnd"/>
      <w:r>
        <w:t xml:space="preserve"> surge como uma alternativa ao algoritmo de Kosaraju. Apesar de executar em tempo linear, executa apenas uma pesquisa em profundidade, sendo por isso mais eficiente. </w:t>
      </w:r>
    </w:p>
    <w:p w14:paraId="0D2F3593" w14:textId="77777777" w:rsidR="0036490E" w:rsidRDefault="0036490E" w:rsidP="0036490E">
      <w:pPr>
        <w:suppressAutoHyphens w:val="0"/>
        <w:spacing w:line="240" w:lineRule="auto"/>
      </w:pPr>
      <w:bookmarkStart w:id="122" w:name="_Toc68874237"/>
    </w:p>
    <w:p w14:paraId="5F6E4ED4" w14:textId="005B6EED" w:rsidR="0036490E" w:rsidRDefault="0036490E" w:rsidP="0036490E">
      <w:pPr>
        <w:suppressAutoHyphens w:val="0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0AF8BD8" wp14:editId="72E54018">
                <wp:simplePos x="0" y="0"/>
                <wp:positionH relativeFrom="margin">
                  <wp:align>center</wp:align>
                </wp:positionH>
                <wp:positionV relativeFrom="paragraph">
                  <wp:posOffset>104775</wp:posOffset>
                </wp:positionV>
                <wp:extent cx="4790441" cy="618491"/>
                <wp:effectExtent l="19050" t="19050" r="10160" b="10160"/>
                <wp:wrapSquare wrapText="bothSides"/>
                <wp:docPr id="1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BCD96A8" w14:textId="5FBA2538" w:rsidR="003128C7" w:rsidRPr="0035336D" w:rsidRDefault="003128C7" w:rsidP="0036490E">
                            <w:pPr>
                              <w:pStyle w:val="Heading1"/>
                              <w:rPr>
                                <w:lang w:val="en-US"/>
                              </w:rPr>
                            </w:pPr>
                            <w:bookmarkStart w:id="123" w:name="_Toc68887875"/>
                            <w:r>
                              <w:rPr>
                                <w:lang w:val="en-US"/>
                              </w:rPr>
                              <w:t xml:space="preserve">Casos de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Utilização</w:t>
                            </w:r>
                            <w:bookmarkEnd w:id="123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F8BD8" id="_x0000_s1030" type="#_x0000_t202" style="position:absolute;margin-left:0;margin-top:8.25pt;width:377.2pt;height:48.7pt;z-index:251678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" strokecolor="#35494d" strokeweight="2.25pt">
                <v:textbox>
                  <w:txbxContent>
                    <w:p w14:paraId="0BCD96A8" w14:textId="5FBA2538" w:rsidR="003128C7" w:rsidRPr="0035336D" w:rsidRDefault="003128C7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3" w:name="_Toc68887875"/>
                      <w:r>
                        <w:rPr>
                          <w:lang w:val="en-US"/>
                        </w:rPr>
                        <w:t xml:space="preserve">Casos de </w:t>
                      </w:r>
                      <w:proofErr w:type="spellStart"/>
                      <w:r>
                        <w:rPr>
                          <w:lang w:val="en-US"/>
                        </w:rPr>
                        <w:t>Utilização</w:t>
                      </w:r>
                      <w:bookmarkEnd w:id="133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DFBEE33" w14:textId="663E554E" w:rsidR="0036490E" w:rsidRDefault="0036490E" w:rsidP="0036490E">
      <w:pPr>
        <w:suppressAutoHyphens w:val="0"/>
        <w:spacing w:line="240" w:lineRule="auto"/>
      </w:pPr>
    </w:p>
    <w:p w14:paraId="258E454D" w14:textId="06E0EF57" w:rsidR="0036490E" w:rsidRDefault="0036490E" w:rsidP="0036490E">
      <w:pPr>
        <w:suppressAutoHyphens w:val="0"/>
        <w:spacing w:line="240" w:lineRule="auto"/>
      </w:pPr>
    </w:p>
    <w:p w14:paraId="0D7CB97F" w14:textId="2E1666AC" w:rsidR="0036490E" w:rsidRDefault="0036490E" w:rsidP="0036490E">
      <w:pPr>
        <w:suppressAutoHyphens w:val="0"/>
        <w:spacing w:line="240" w:lineRule="auto"/>
      </w:pPr>
    </w:p>
    <w:p w14:paraId="5C4EBB75" w14:textId="77777777" w:rsidR="0036490E" w:rsidRDefault="0036490E" w:rsidP="0036490E">
      <w:pPr>
        <w:suppressAutoHyphens w:val="0"/>
        <w:spacing w:line="240" w:lineRule="auto"/>
      </w:pPr>
    </w:p>
    <w:p w14:paraId="485AABDD" w14:textId="77777777" w:rsidR="0036490E" w:rsidRDefault="0036490E" w:rsidP="0036490E">
      <w:pPr>
        <w:ind w:firstLine="720"/>
      </w:pPr>
    </w:p>
    <w:p w14:paraId="521F3F2D" w14:textId="6B0F6320" w:rsidR="0036490E" w:rsidRDefault="0036490E" w:rsidP="0036490E">
      <w:pPr>
        <w:ind w:firstLine="720"/>
      </w:pPr>
      <w:r>
        <w:t>A aplicação a desenvolver terá uma interface simples onde o utilizador poderá</w:t>
      </w:r>
      <w:r w:rsidRPr="00C3343E">
        <w:t xml:space="preserve"> </w:t>
      </w:r>
      <w:r>
        <w:t>inserir os dados de entrada e escolher as opções que pretende, tais como:</w:t>
      </w:r>
    </w:p>
    <w:p w14:paraId="13C77C63" w14:textId="77777777" w:rsidR="0036490E" w:rsidRDefault="0036490E" w:rsidP="0036490E">
      <w:pPr>
        <w:pStyle w:val="ListParagraph"/>
        <w:numPr>
          <w:ilvl w:val="0"/>
          <w:numId w:val="15"/>
        </w:numPr>
      </w:pPr>
      <w:r>
        <w:t>Se pretende carregar um ficheiro de texto com toda a informação necessária para o algoritmo ou se quer inserir a informação manualmente.</w:t>
      </w:r>
    </w:p>
    <w:p w14:paraId="66FBB00A" w14:textId="77777777" w:rsidR="0036490E" w:rsidRDefault="0036490E" w:rsidP="0036490E">
      <w:pPr>
        <w:pStyle w:val="ListParagraph"/>
        <w:numPr>
          <w:ilvl w:val="0"/>
          <w:numId w:val="15"/>
        </w:numPr>
      </w:pPr>
      <w:r>
        <w:t>Se quer guardar o resultado do programa num ficheiro de texto.</w:t>
      </w:r>
    </w:p>
    <w:p w14:paraId="609D53CF" w14:textId="4615E473" w:rsidR="0036490E" w:rsidRDefault="0036490E" w:rsidP="0036490E">
      <w:pPr>
        <w:pStyle w:val="ListParagraph"/>
        <w:numPr>
          <w:ilvl w:val="0"/>
          <w:numId w:val="15"/>
        </w:numPr>
      </w:pPr>
      <w:r>
        <w:t>Se quer utilizar uma única carrinha com capacidade infinita</w:t>
      </w:r>
      <w:r w:rsidR="00711244">
        <w:t xml:space="preserve"> (e dentro desta opção, se quer inserir horas de entrega ou não)</w:t>
      </w:r>
      <w:r>
        <w:t xml:space="preserve"> ou várias com capacidades limitadas.</w:t>
      </w:r>
    </w:p>
    <w:p w14:paraId="0EA526C9" w14:textId="77777777" w:rsidR="0036490E" w:rsidRDefault="0036490E" w:rsidP="0036490E">
      <w:pPr>
        <w:pStyle w:val="ListParagraph"/>
        <w:numPr>
          <w:ilvl w:val="0"/>
          <w:numId w:val="15"/>
        </w:numPr>
      </w:pPr>
      <w:r>
        <w:t>Se prefere uma solução ótima (e possivelmente mais demorada) ou aproximada (e mais rápida).</w:t>
      </w:r>
    </w:p>
    <w:p w14:paraId="70CDA6C9" w14:textId="77777777" w:rsidR="0036490E" w:rsidRDefault="0036490E" w:rsidP="0036490E">
      <w:pPr>
        <w:pStyle w:val="ListParagraph"/>
        <w:numPr>
          <w:ilvl w:val="0"/>
          <w:numId w:val="14"/>
        </w:numPr>
      </w:pPr>
      <w:r>
        <w:t xml:space="preserve">Nome do ficheiro contendo os dados de entrada ou apenas do grafo (coordenadas reais retiradas do </w:t>
      </w:r>
      <w:hyperlink r:id="rId25" w:history="1">
        <w:proofErr w:type="spellStart"/>
        <w:r w:rsidRPr="00AE31D6">
          <w:rPr>
            <w:rStyle w:val="Hyperlink"/>
            <w:rFonts w:cs="Arial"/>
            <w:shd w:val="clear" w:color="auto" w:fill="FFFFFF"/>
          </w:rPr>
          <w:t>OpenStreetMaps</w:t>
        </w:r>
        <w:proofErr w:type="spellEnd"/>
      </w:hyperlink>
      <w:r>
        <w:t>).</w:t>
      </w:r>
    </w:p>
    <w:p w14:paraId="1C846EF3" w14:textId="77777777" w:rsidR="0036490E" w:rsidRDefault="0036490E" w:rsidP="0036490E">
      <w:pPr>
        <w:pStyle w:val="ListParagraph"/>
        <w:numPr>
          <w:ilvl w:val="0"/>
          <w:numId w:val="14"/>
        </w:numPr>
      </w:pPr>
      <w:r>
        <w:t>Caso escolha fazê-lo manualmente, pode inserir informação sobre a(s) carrinha(s), os clientes, o raio de entrega da padaria e as margens de falha para a hora preferencial dos clientes. O vértice de partida será o primeiro no ficheiro do grafo.</w:t>
      </w:r>
    </w:p>
    <w:bookmarkEnd w:id="122"/>
    <w:p w14:paraId="4E4C9A98" w14:textId="38080B46" w:rsidR="00AE31D6" w:rsidRDefault="00AE31D6" w:rsidP="0036490E">
      <w:pPr>
        <w:suppressAutoHyphens w:val="0"/>
        <w:spacing w:line="240" w:lineRule="auto"/>
      </w:pPr>
    </w:p>
    <w:p w14:paraId="14DCF086" w14:textId="76358F5B" w:rsidR="00AE31D6" w:rsidRDefault="00AE31D6" w:rsidP="002D13E7">
      <w:pPr>
        <w:ind w:firstLine="720"/>
      </w:pPr>
      <w:r>
        <w:t>Além disso, o programa terá as seguintes funcionalidades:</w:t>
      </w:r>
    </w:p>
    <w:p w14:paraId="4B141E6A" w14:textId="5928D547" w:rsidR="00AE31D6" w:rsidRDefault="00AE31D6" w:rsidP="00AE31D6">
      <w:pPr>
        <w:pStyle w:val="ListParagraph"/>
        <w:numPr>
          <w:ilvl w:val="0"/>
          <w:numId w:val="16"/>
        </w:numPr>
      </w:pPr>
      <w:r>
        <w:t>Cálculo do caminho ótimo (ou aproximado) para realizar as encomendas</w:t>
      </w:r>
      <w:r w:rsidR="002D13E7">
        <w:t>.</w:t>
      </w:r>
    </w:p>
    <w:p w14:paraId="421F1DC8" w14:textId="0E8ADB0A" w:rsidR="00AE31D6" w:rsidRDefault="00AE31D6" w:rsidP="00AE31D6">
      <w:pPr>
        <w:pStyle w:val="ListParagraph"/>
        <w:numPr>
          <w:ilvl w:val="0"/>
          <w:numId w:val="16"/>
        </w:numPr>
      </w:pPr>
      <w:r>
        <w:t>Verificação da acessibilidade dos destinos pretendidos (moradas dos clientes)</w:t>
      </w:r>
      <w:r w:rsidR="002D13E7">
        <w:t>.</w:t>
      </w:r>
    </w:p>
    <w:p w14:paraId="5CC558AD" w14:textId="0001C4BC" w:rsidR="00AE31D6" w:rsidRDefault="00AE31D6" w:rsidP="00AE31D6">
      <w:pPr>
        <w:pStyle w:val="ListParagraph"/>
        <w:numPr>
          <w:ilvl w:val="0"/>
          <w:numId w:val="16"/>
        </w:numPr>
      </w:pPr>
      <w:r>
        <w:t>Organização e alocação de encomendas a uma lista de carrinhas</w:t>
      </w:r>
      <w:r w:rsidR="002D13E7">
        <w:t>.</w:t>
      </w:r>
    </w:p>
    <w:p w14:paraId="387A0E5F" w14:textId="7DE7C96D" w:rsidR="0032460A" w:rsidRDefault="002D13E7" w:rsidP="007379A6">
      <w:pPr>
        <w:pStyle w:val="ListParagraph"/>
        <w:numPr>
          <w:ilvl w:val="0"/>
          <w:numId w:val="16"/>
        </w:numPr>
      </w:pPr>
      <w:r>
        <w:t>Toda a informação obtida (trajeto, entregas, tempo total, etc.) pelos pontos anteriores será mostrada ao utilizador (e guardada, se assim for pretendido).</w:t>
      </w:r>
    </w:p>
    <w:p w14:paraId="402766F0" w14:textId="5EECF58A" w:rsidR="0036490E" w:rsidRDefault="0036490E" w:rsidP="0036490E"/>
    <w:p w14:paraId="1A4C26D6" w14:textId="0F12CA70" w:rsidR="0036490E" w:rsidRDefault="0036490E" w:rsidP="0036490E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05692BA" wp14:editId="2DF98D1E">
                <wp:simplePos x="0" y="0"/>
                <wp:positionH relativeFrom="margin">
                  <wp:align>center</wp:align>
                </wp:positionH>
                <wp:positionV relativeFrom="paragraph">
                  <wp:posOffset>179070</wp:posOffset>
                </wp:positionV>
                <wp:extent cx="4790441" cy="618491"/>
                <wp:effectExtent l="19050" t="19050" r="10160" b="10160"/>
                <wp:wrapSquare wrapText="bothSides"/>
                <wp:docPr id="1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986FA7C" w14:textId="4BFE3250" w:rsidR="003128C7" w:rsidRPr="0035336D" w:rsidRDefault="003128C7" w:rsidP="0036490E">
                            <w:pPr>
                              <w:pStyle w:val="Heading1"/>
                              <w:rPr>
                                <w:lang w:val="en-US"/>
                              </w:rPr>
                            </w:pPr>
                            <w:bookmarkStart w:id="124" w:name="_Toc68887876"/>
                            <w:proofErr w:type="spellStart"/>
                            <w:r>
                              <w:rPr>
                                <w:lang w:val="en-US"/>
                              </w:rPr>
                              <w:t>Conclusão</w:t>
                            </w:r>
                            <w:bookmarkEnd w:id="124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692BA" id="_x0000_s1031" type="#_x0000_t202" style="position:absolute;margin-left:0;margin-top:14.1pt;width:377.2pt;height:48.7pt;z-index:2516807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" strokecolor="#35494d" strokeweight="2.25pt">
                <v:textbox>
                  <w:txbxContent>
                    <w:p w14:paraId="2986FA7C" w14:textId="4BFE3250" w:rsidR="003128C7" w:rsidRPr="0035336D" w:rsidRDefault="003128C7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5" w:name="_Toc68887876"/>
                      <w:proofErr w:type="spellStart"/>
                      <w:r>
                        <w:rPr>
                          <w:lang w:val="en-US"/>
                        </w:rPr>
                        <w:t>Conclusão</w:t>
                      </w:r>
                      <w:bookmarkEnd w:id="135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7F5B6F0" w14:textId="5EA9602E" w:rsidR="0036490E" w:rsidRDefault="0036490E" w:rsidP="0036490E"/>
    <w:p w14:paraId="7BC37517" w14:textId="689CB286" w:rsidR="0036490E" w:rsidRPr="0036490E" w:rsidRDefault="0036490E" w:rsidP="0036490E"/>
    <w:p w14:paraId="5969B564" w14:textId="0CB3AA1A" w:rsidR="004163B8" w:rsidRDefault="004163B8" w:rsidP="78136202"/>
    <w:p w14:paraId="63914D82" w14:textId="5857588E" w:rsidR="0036490E" w:rsidRDefault="0036490E" w:rsidP="78136202"/>
    <w:p w14:paraId="29ED21BE" w14:textId="77777777" w:rsidR="0036490E" w:rsidRPr="00BD56AC" w:rsidRDefault="0036490E" w:rsidP="78136202"/>
    <w:p w14:paraId="64F718B7" w14:textId="2C6E286B" w:rsidR="004163B8" w:rsidRPr="00BD56AC" w:rsidRDefault="4337089F" w:rsidP="6321D57D">
      <w:pPr>
        <w:ind w:firstLine="720"/>
        <w:rPr>
          <w:rFonts w:cs="Georgia"/>
        </w:rPr>
      </w:pPr>
      <w:r w:rsidRPr="0F8DB8BF">
        <w:rPr>
          <w:rFonts w:cs="Georgia"/>
        </w:rPr>
        <w:t>Em suma, o caso de estudo em questão, a cria</w:t>
      </w:r>
      <w:r w:rsidR="5B1CB17C" w:rsidRPr="0F8DB8BF">
        <w:rPr>
          <w:rFonts w:cs="Georgia"/>
        </w:rPr>
        <w:t>ção de um programa que trata a distribuição de pão numa vila em tempo de COVID-19</w:t>
      </w:r>
      <w:r w:rsidR="33560FBE" w:rsidRPr="0F8DB8BF">
        <w:rPr>
          <w:rFonts w:cs="Georgia"/>
        </w:rPr>
        <w:t xml:space="preserve">, foi analisado e desenvolvido de modo a criar um produto final </w:t>
      </w:r>
      <w:r w:rsidR="33560FBE" w:rsidRPr="0F8DB8BF">
        <w:rPr>
          <w:rFonts w:cs="Georgia"/>
        </w:rPr>
        <w:lastRenderedPageBreak/>
        <w:t xml:space="preserve">eficaz e funcional. Para tal, </w:t>
      </w:r>
      <w:r w:rsidR="05E505FF" w:rsidRPr="0F8DB8BF">
        <w:rPr>
          <w:rFonts w:cs="Georgia"/>
        </w:rPr>
        <w:t>o seu desenvolvimento foi dividido em três partes</w:t>
      </w:r>
      <w:r w:rsidR="39D272DC" w:rsidRPr="0F8DB8BF">
        <w:rPr>
          <w:rFonts w:cs="Georgia"/>
        </w:rPr>
        <w:t>, progressivamente mais complexas</w:t>
      </w:r>
      <w:r w:rsidR="05E505FF" w:rsidRPr="0F8DB8BF">
        <w:rPr>
          <w:rFonts w:cs="Georgia"/>
        </w:rPr>
        <w:t xml:space="preserve">. </w:t>
      </w:r>
    </w:p>
    <w:p w14:paraId="24B7EABC" w14:textId="2A5DA94F" w:rsidR="004163B8" w:rsidRPr="00BD56AC" w:rsidRDefault="004163B8" w:rsidP="6321D57D">
      <w:pPr>
        <w:rPr>
          <w:rFonts w:cs="Georgia"/>
        </w:rPr>
      </w:pPr>
    </w:p>
    <w:p w14:paraId="5B312847" w14:textId="7A4C66F5" w:rsidR="004163B8" w:rsidRPr="00BD56AC" w:rsidRDefault="7F1D5467" w:rsidP="6321D57D">
      <w:pPr>
        <w:ind w:firstLine="720"/>
        <w:rPr>
          <w:rFonts w:cs="Georgia"/>
        </w:rPr>
      </w:pPr>
      <w:r w:rsidRPr="0F8DB8BF">
        <w:rPr>
          <w:rFonts w:cs="Georgia"/>
        </w:rPr>
        <w:t>Para a execução do projeto, foi feito um estudo acerca dos problemas in</w:t>
      </w:r>
      <w:r w:rsidR="658585EA" w:rsidRPr="0F8DB8BF">
        <w:rPr>
          <w:rFonts w:cs="Georgia"/>
        </w:rPr>
        <w:t>trínsecos ao tema em questão, tendo como objetivo o planeamento e discussão sobre as técnicas e algoritmos mais adequados e eficientes.</w:t>
      </w:r>
    </w:p>
    <w:p w14:paraId="096B2F95" w14:textId="227D373D" w:rsidR="6321D57D" w:rsidRDefault="6321D57D" w:rsidP="6321D57D">
      <w:pPr>
        <w:ind w:firstLine="720"/>
        <w:rPr>
          <w:rFonts w:cs="Georgia"/>
        </w:rPr>
      </w:pPr>
    </w:p>
    <w:p w14:paraId="7F91050B" w14:textId="5CE8227D" w:rsidR="065D5A58" w:rsidRDefault="065D5A58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Com efeito, através da utilização de grafos, procedemos à construção do </w:t>
      </w:r>
      <w:r w:rsidR="38ABB8F6" w:rsidRPr="0F8DB8BF">
        <w:rPr>
          <w:rFonts w:cs="Georgia"/>
        </w:rPr>
        <w:t>pseudo</w:t>
      </w:r>
      <w:r w:rsidRPr="0F8DB8BF">
        <w:rPr>
          <w:rFonts w:cs="Georgia"/>
        </w:rPr>
        <w:t>código para as três fases previamente enunciadas</w:t>
      </w:r>
      <w:r w:rsidR="5AE3B346" w:rsidRPr="0F8DB8BF">
        <w:rPr>
          <w:rFonts w:cs="Georgia"/>
        </w:rPr>
        <w:t>.</w:t>
      </w:r>
      <w:r w:rsidR="4479A937" w:rsidRPr="0F8DB8BF">
        <w:rPr>
          <w:rFonts w:cs="Georgia"/>
        </w:rPr>
        <w:t xml:space="preserve"> Deste modo, um dos principais problemas associados a esta estratégia foi a implementação de um </w:t>
      </w:r>
      <w:r w:rsidR="797C8EC0" w:rsidRPr="0F8DB8BF">
        <w:rPr>
          <w:rFonts w:cs="Georgia"/>
        </w:rPr>
        <w:t xml:space="preserve">algoritmo </w:t>
      </w:r>
      <w:r w:rsidR="4479A937" w:rsidRPr="0F8DB8BF">
        <w:rPr>
          <w:rFonts w:cs="Georgia"/>
        </w:rPr>
        <w:t xml:space="preserve">que permitisse entregar o pão num caminho mais curto e </w:t>
      </w:r>
      <w:r w:rsidR="26CC5AA4" w:rsidRPr="0F8DB8BF">
        <w:rPr>
          <w:rFonts w:cs="Georgia"/>
        </w:rPr>
        <w:t>com menor tempo de atraso, te</w:t>
      </w:r>
      <w:r w:rsidR="6502ECBD" w:rsidRPr="0F8DB8BF">
        <w:rPr>
          <w:rFonts w:cs="Georgia"/>
        </w:rPr>
        <w:t>ndo</w:t>
      </w:r>
      <w:r w:rsidR="26CC5AA4" w:rsidRPr="0F8DB8BF">
        <w:rPr>
          <w:rFonts w:cs="Georgia"/>
        </w:rPr>
        <w:t xml:space="preserve"> em conta a hora de cada encomenda, os pontos de entrega a visitar e a distância entre eles.</w:t>
      </w:r>
    </w:p>
    <w:p w14:paraId="2F6A926D" w14:textId="751CD7D9" w:rsidR="6321D57D" w:rsidRDefault="6321D57D" w:rsidP="6321D57D">
      <w:pPr>
        <w:ind w:firstLine="720"/>
        <w:rPr>
          <w:rFonts w:cs="Georgia"/>
        </w:rPr>
      </w:pPr>
    </w:p>
    <w:p w14:paraId="2F14AB11" w14:textId="70CA71CD" w:rsidR="004163B8" w:rsidRPr="00BD56AC" w:rsidRDefault="05E505FF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A primeira </w:t>
      </w:r>
      <w:r w:rsidR="2EDE4522" w:rsidRPr="0F8DB8BF">
        <w:rPr>
          <w:rFonts w:cs="Georgia"/>
        </w:rPr>
        <w:t xml:space="preserve">análise do problema, </w:t>
      </w:r>
      <w:r w:rsidRPr="0F8DB8BF">
        <w:rPr>
          <w:rFonts w:cs="Georgia"/>
        </w:rPr>
        <w:t xml:space="preserve">mais simples, </w:t>
      </w:r>
      <w:r w:rsidR="5C40022D" w:rsidRPr="0F8DB8BF">
        <w:rPr>
          <w:rFonts w:cs="Georgia"/>
        </w:rPr>
        <w:t>consisti</w:t>
      </w:r>
      <w:r w:rsidR="6173E814" w:rsidRPr="0F8DB8BF">
        <w:rPr>
          <w:rFonts w:cs="Georgia"/>
        </w:rPr>
        <w:t>a em elaborar u</w:t>
      </w:r>
      <w:r w:rsidR="677FF6D0" w:rsidRPr="0F8DB8BF">
        <w:rPr>
          <w:rFonts w:cs="Georgia"/>
        </w:rPr>
        <w:t>ma solução para um problema</w:t>
      </w:r>
      <w:r w:rsidR="6173E814" w:rsidRPr="0F8DB8BF">
        <w:rPr>
          <w:rFonts w:cs="Georgia"/>
        </w:rPr>
        <w:t xml:space="preserve"> </w:t>
      </w:r>
      <w:r w:rsidR="4AD56824" w:rsidRPr="0F8DB8BF">
        <w:rPr>
          <w:rFonts w:cs="Georgia"/>
        </w:rPr>
        <w:t xml:space="preserve">semelhante ao NP-hard, mais conhecido como </w:t>
      </w:r>
      <w:r w:rsidR="4AD56824" w:rsidRPr="0F8DB8BF">
        <w:rPr>
          <w:rFonts w:cs="Georgia"/>
          <w:b/>
          <w:bCs/>
        </w:rPr>
        <w:t xml:space="preserve">TSP, </w:t>
      </w:r>
      <w:r w:rsidR="6173E814" w:rsidRPr="0F8DB8BF">
        <w:rPr>
          <w:rFonts w:cs="Georgia"/>
        </w:rPr>
        <w:t xml:space="preserve">que </w:t>
      </w:r>
      <w:r w:rsidR="58D41DD7" w:rsidRPr="0F8DB8BF">
        <w:rPr>
          <w:rFonts w:cs="Georgia"/>
        </w:rPr>
        <w:t xml:space="preserve">tratava a deslocação de </w:t>
      </w:r>
      <w:r w:rsidR="6173E814" w:rsidRPr="0F8DB8BF">
        <w:rPr>
          <w:rFonts w:cs="Georgia"/>
        </w:rPr>
        <w:t>uma única carrinha</w:t>
      </w:r>
      <w:r w:rsidR="50FB48EE" w:rsidRPr="0F8DB8BF">
        <w:rPr>
          <w:rFonts w:cs="Georgia"/>
        </w:rPr>
        <w:t>,</w:t>
      </w:r>
      <w:r w:rsidR="2445767B" w:rsidRPr="0F8DB8BF">
        <w:rPr>
          <w:rFonts w:cs="Georgia"/>
        </w:rPr>
        <w:t xml:space="preserve"> </w:t>
      </w:r>
      <w:r w:rsidR="6173E814" w:rsidRPr="0F8DB8BF">
        <w:rPr>
          <w:rFonts w:cs="Georgia"/>
        </w:rPr>
        <w:t>sem restrição de ordem de entrega pela hora das encomendas</w:t>
      </w:r>
      <w:r w:rsidR="470B94F3" w:rsidRPr="0F8DB8BF">
        <w:rPr>
          <w:rFonts w:cs="Georgia"/>
        </w:rPr>
        <w:t>, nem limite de capacidade da carrinha</w:t>
      </w:r>
      <w:r w:rsidR="3462A032" w:rsidRPr="0F8DB8BF">
        <w:rPr>
          <w:rFonts w:cs="Georgia"/>
        </w:rPr>
        <w:t xml:space="preserve"> e retorn</w:t>
      </w:r>
      <w:r w:rsidR="7E14B520" w:rsidRPr="0F8DB8BF">
        <w:rPr>
          <w:rFonts w:cs="Georgia"/>
        </w:rPr>
        <w:t>o</w:t>
      </w:r>
      <w:r w:rsidR="3462A032" w:rsidRPr="0F8DB8BF">
        <w:rPr>
          <w:rFonts w:cs="Georgia"/>
        </w:rPr>
        <w:t xml:space="preserve"> ao ponto de partida, ou seja, a padaria. Tudo isto, no menor tempo possível</w:t>
      </w:r>
      <w:r w:rsidR="346083D3" w:rsidRPr="0F8DB8BF">
        <w:rPr>
          <w:rFonts w:cs="Georgia"/>
        </w:rPr>
        <w:t>.</w:t>
      </w:r>
    </w:p>
    <w:p w14:paraId="5FACBDF5" w14:textId="4BC85ECF" w:rsidR="6321D57D" w:rsidRDefault="6321D57D" w:rsidP="6321D57D">
      <w:pPr>
        <w:ind w:firstLine="720"/>
        <w:rPr>
          <w:rFonts w:cs="Georgia"/>
        </w:rPr>
      </w:pPr>
    </w:p>
    <w:p w14:paraId="5F4935CE" w14:textId="018EDBC4" w:rsidR="004163B8" w:rsidRPr="00BD56AC" w:rsidRDefault="0445AD07" w:rsidP="78136202">
      <w:pPr>
        <w:ind w:firstLine="720"/>
        <w:rPr>
          <w:rFonts w:cs="Georgia"/>
        </w:rPr>
      </w:pPr>
      <w:r w:rsidRPr="6321D57D">
        <w:rPr>
          <w:rFonts w:cs="Georgia"/>
        </w:rPr>
        <w:t xml:space="preserve">De seguida, </w:t>
      </w:r>
      <w:r w:rsidR="5D5FF4A5" w:rsidRPr="6321D57D">
        <w:rPr>
          <w:rFonts w:cs="Georgia"/>
        </w:rPr>
        <w:t xml:space="preserve">na segunda fase, </w:t>
      </w:r>
      <w:r w:rsidR="337A5E05" w:rsidRPr="6321D57D">
        <w:rPr>
          <w:rFonts w:cs="Georgia"/>
        </w:rPr>
        <w:t xml:space="preserve">com base na fase anterior, </w:t>
      </w:r>
      <w:r w:rsidR="3359A116" w:rsidRPr="6321D57D">
        <w:rPr>
          <w:rFonts w:cs="Georgia"/>
        </w:rPr>
        <w:t>criou</w:t>
      </w:r>
      <w:r w:rsidR="5D5FF4A5" w:rsidRPr="6321D57D">
        <w:rPr>
          <w:rFonts w:cs="Georgia"/>
        </w:rPr>
        <w:t>-se um algoritmo capaz de executar o problema</w:t>
      </w:r>
      <w:r w:rsidR="27E09495" w:rsidRPr="6321D57D">
        <w:rPr>
          <w:rFonts w:cs="Georgia"/>
        </w:rPr>
        <w:t>, tendo em atenção a restrição da hora de entrega, equilibrando o tempo de atraso nas entregas através da alteração de ordem de passagem pelos pontos de interesse.</w:t>
      </w:r>
    </w:p>
    <w:p w14:paraId="7A4E5470" w14:textId="056B1330" w:rsidR="6321D57D" w:rsidRDefault="6321D57D" w:rsidP="6321D57D">
      <w:pPr>
        <w:ind w:firstLine="720"/>
        <w:rPr>
          <w:rFonts w:cs="Georgia"/>
        </w:rPr>
      </w:pPr>
    </w:p>
    <w:p w14:paraId="2D4EB353" w14:textId="0966BE03" w:rsidR="004163B8" w:rsidRPr="00BD56AC" w:rsidRDefault="5003A689" w:rsidP="78136202">
      <w:pPr>
        <w:ind w:firstLine="720"/>
        <w:rPr>
          <w:rFonts w:cs="Georgia"/>
        </w:rPr>
      </w:pPr>
      <w:r w:rsidRPr="6321D57D">
        <w:rPr>
          <w:rFonts w:cs="Georgia"/>
        </w:rPr>
        <w:t>Por fim, tendo em conta o</w:t>
      </w:r>
      <w:r w:rsidR="4255B681" w:rsidRPr="6321D57D">
        <w:rPr>
          <w:rFonts w:cs="Georgia"/>
        </w:rPr>
        <w:t xml:space="preserve">s algoritmos </w:t>
      </w:r>
      <w:r w:rsidRPr="6321D57D">
        <w:rPr>
          <w:rFonts w:cs="Georgia"/>
        </w:rPr>
        <w:t>já elaborado</w:t>
      </w:r>
      <w:r w:rsidR="6EC9CAD1" w:rsidRPr="6321D57D">
        <w:rPr>
          <w:rFonts w:cs="Georgia"/>
        </w:rPr>
        <w:t>s</w:t>
      </w:r>
      <w:r w:rsidR="465A44F3" w:rsidRPr="6321D57D">
        <w:rPr>
          <w:rFonts w:cs="Georgia"/>
        </w:rPr>
        <w:t xml:space="preserve">, foram efetuadas alterações de modo a resolver o mesmo problema de estudo, tendo em conta as duas fases já </w:t>
      </w:r>
      <w:r w:rsidR="5F1B97C6" w:rsidRPr="6321D57D">
        <w:rPr>
          <w:rFonts w:cs="Georgia"/>
        </w:rPr>
        <w:t>concluídas, bem como novas funcionalidades, nomeadamente, a escolha do nú</w:t>
      </w:r>
      <w:r w:rsidR="09C38283" w:rsidRPr="6321D57D">
        <w:rPr>
          <w:rFonts w:cs="Georgia"/>
        </w:rPr>
        <w:t xml:space="preserve">mero de carrinhas que tratarão </w:t>
      </w:r>
      <w:r w:rsidR="52615DCC" w:rsidRPr="6321D57D">
        <w:rPr>
          <w:rFonts w:cs="Georgia"/>
        </w:rPr>
        <w:t>das entregas</w:t>
      </w:r>
      <w:r w:rsidR="09C38283" w:rsidRPr="6321D57D">
        <w:rPr>
          <w:rFonts w:cs="Georgia"/>
        </w:rPr>
        <w:t xml:space="preserve"> e a alocação otimizada das mesmas aos clientes.</w:t>
      </w:r>
    </w:p>
    <w:p w14:paraId="51E559DD" w14:textId="13C7B486" w:rsidR="6321D57D" w:rsidRDefault="6321D57D" w:rsidP="6321D57D">
      <w:pPr>
        <w:ind w:firstLine="720"/>
        <w:rPr>
          <w:rFonts w:cs="Georgia"/>
        </w:rPr>
      </w:pPr>
    </w:p>
    <w:p w14:paraId="5F3BDB5A" w14:textId="34F48C2D" w:rsidR="734D2065" w:rsidRDefault="734D2065" w:rsidP="6321D57D">
      <w:pPr>
        <w:ind w:firstLine="720"/>
        <w:rPr>
          <w:rFonts w:cs="Georgia"/>
        </w:rPr>
      </w:pPr>
      <w:r w:rsidRPr="6321D57D">
        <w:rPr>
          <w:rFonts w:cs="Georgia"/>
        </w:rPr>
        <w:t xml:space="preserve">Assim, é importante referir quais foram os métodos/algoritmos utlizados ao longo do projeto, sendo eles, o </w:t>
      </w:r>
      <w:proofErr w:type="spellStart"/>
      <w:r w:rsidR="28E70270" w:rsidRPr="6321D57D">
        <w:rPr>
          <w:rFonts w:cs="Georgia"/>
          <w:b/>
          <w:bCs/>
        </w:rPr>
        <w:t>Dijkstra</w:t>
      </w:r>
      <w:proofErr w:type="spellEnd"/>
      <w:r w:rsidR="28E70270" w:rsidRPr="6321D57D">
        <w:rPr>
          <w:rFonts w:cs="Georgia"/>
        </w:rPr>
        <w:t xml:space="preserve">, </w:t>
      </w:r>
      <w:proofErr w:type="spellStart"/>
      <w:r w:rsidR="28E70270" w:rsidRPr="6321D57D">
        <w:rPr>
          <w:rFonts w:cs="Georgia"/>
          <w:b/>
          <w:bCs/>
        </w:rPr>
        <w:t>Floyd-</w:t>
      </w:r>
      <w:r w:rsidR="23E4C159" w:rsidRPr="6321D57D">
        <w:rPr>
          <w:rFonts w:cs="Georgia"/>
          <w:b/>
          <w:bCs/>
        </w:rPr>
        <w:t>Warshall</w:t>
      </w:r>
      <w:proofErr w:type="spellEnd"/>
      <w:r w:rsidR="23E4C159" w:rsidRPr="6321D57D">
        <w:rPr>
          <w:rFonts w:cs="Georgia"/>
        </w:rPr>
        <w:t xml:space="preserve">, </w:t>
      </w:r>
      <w:proofErr w:type="spellStart"/>
      <w:r w:rsidR="23E4C159" w:rsidRPr="6321D57D">
        <w:rPr>
          <w:rFonts w:cs="Georgia"/>
          <w:b/>
          <w:bCs/>
        </w:rPr>
        <w:t>Nearest</w:t>
      </w:r>
      <w:proofErr w:type="spellEnd"/>
      <w:r w:rsidR="23E4C159" w:rsidRPr="6321D57D">
        <w:rPr>
          <w:rFonts w:cs="Georgia"/>
          <w:b/>
          <w:bCs/>
        </w:rPr>
        <w:t xml:space="preserve"> </w:t>
      </w:r>
      <w:proofErr w:type="spellStart"/>
      <w:r w:rsidR="23E4C159" w:rsidRPr="6321D57D">
        <w:rPr>
          <w:rFonts w:cs="Georgia"/>
          <w:b/>
          <w:bCs/>
        </w:rPr>
        <w:t>Neighbor</w:t>
      </w:r>
      <w:proofErr w:type="spellEnd"/>
      <w:r w:rsidR="23E4C159" w:rsidRPr="6321D57D">
        <w:rPr>
          <w:rFonts w:cs="Georgia"/>
        </w:rPr>
        <w:t xml:space="preserve">, </w:t>
      </w:r>
      <w:proofErr w:type="spellStart"/>
      <w:r w:rsidR="23E4C159" w:rsidRPr="6321D57D">
        <w:rPr>
          <w:rFonts w:cs="Georgia"/>
          <w:b/>
          <w:bCs/>
        </w:rPr>
        <w:t>Held-Karp</w:t>
      </w:r>
      <w:proofErr w:type="spellEnd"/>
      <w:r w:rsidR="23E4C159" w:rsidRPr="6321D57D">
        <w:rPr>
          <w:rFonts w:cs="Georgia"/>
        </w:rPr>
        <w:t xml:space="preserve">, </w:t>
      </w:r>
      <w:proofErr w:type="spellStart"/>
      <w:r w:rsidR="23E4C159" w:rsidRPr="6321D57D">
        <w:rPr>
          <w:rFonts w:cs="Georgia"/>
          <w:b/>
          <w:bCs/>
        </w:rPr>
        <w:t>Trajan</w:t>
      </w:r>
      <w:proofErr w:type="spellEnd"/>
      <w:r w:rsidR="078ADAA6" w:rsidRPr="6321D57D">
        <w:rPr>
          <w:rFonts w:cs="Georgia"/>
          <w:b/>
          <w:bCs/>
        </w:rPr>
        <w:t xml:space="preserve">, </w:t>
      </w:r>
      <w:proofErr w:type="spellStart"/>
      <w:r w:rsidR="078ADAA6" w:rsidRPr="6321D57D">
        <w:rPr>
          <w:rFonts w:cs="Georgia"/>
          <w:b/>
          <w:bCs/>
        </w:rPr>
        <w:t>Bitonic</w:t>
      </w:r>
      <w:proofErr w:type="spellEnd"/>
      <w:r w:rsidR="078ADAA6" w:rsidRPr="6321D57D">
        <w:rPr>
          <w:rFonts w:cs="Georgia"/>
          <w:b/>
          <w:bCs/>
        </w:rPr>
        <w:t xml:space="preserve"> Tour</w:t>
      </w:r>
      <w:r w:rsidR="23E4C159" w:rsidRPr="6321D57D">
        <w:rPr>
          <w:rFonts w:cs="Georgia"/>
          <w:b/>
          <w:bCs/>
        </w:rPr>
        <w:t xml:space="preserve"> </w:t>
      </w:r>
      <w:r w:rsidR="23E4C159" w:rsidRPr="6321D57D">
        <w:rPr>
          <w:rFonts w:cs="Georgia"/>
        </w:rPr>
        <w:t xml:space="preserve">e </w:t>
      </w:r>
      <w:r w:rsidR="23E4C159" w:rsidRPr="6321D57D">
        <w:rPr>
          <w:rFonts w:cs="Georgia"/>
          <w:b/>
          <w:bCs/>
        </w:rPr>
        <w:t>Kosaraju</w:t>
      </w:r>
      <w:r w:rsidR="611E20DF" w:rsidRPr="6321D57D">
        <w:rPr>
          <w:rFonts w:cs="Georgia"/>
        </w:rPr>
        <w:t xml:space="preserve">. Além disso, recorreu- se a vários conceitos, entre eles, </w:t>
      </w:r>
      <w:r w:rsidR="338D2968" w:rsidRPr="6321D57D">
        <w:rPr>
          <w:rFonts w:cs="Georgia"/>
          <w:b/>
          <w:bCs/>
        </w:rPr>
        <w:t>recursividade</w:t>
      </w:r>
      <w:r w:rsidR="611E20DF" w:rsidRPr="6321D57D">
        <w:rPr>
          <w:rFonts w:cs="Georgia"/>
        </w:rPr>
        <w:t xml:space="preserve">, </w:t>
      </w:r>
      <w:proofErr w:type="spellStart"/>
      <w:r w:rsidR="611E20DF" w:rsidRPr="6321D57D">
        <w:rPr>
          <w:rFonts w:cs="Georgia"/>
          <w:b/>
          <w:bCs/>
          <w:i/>
          <w:iCs/>
        </w:rPr>
        <w:t>bruteforce</w:t>
      </w:r>
      <w:proofErr w:type="spellEnd"/>
      <w:r w:rsidR="611E20DF" w:rsidRPr="6321D57D">
        <w:rPr>
          <w:rFonts w:cs="Georgia"/>
        </w:rPr>
        <w:t xml:space="preserve">, </w:t>
      </w:r>
      <w:r w:rsidR="33B3604A" w:rsidRPr="6321D57D">
        <w:rPr>
          <w:rFonts w:cs="Georgia"/>
          <w:b/>
          <w:bCs/>
        </w:rPr>
        <w:t xml:space="preserve">algoritmos </w:t>
      </w:r>
      <w:r w:rsidR="317116C9" w:rsidRPr="6321D57D">
        <w:rPr>
          <w:rFonts w:cs="Georgia"/>
          <w:b/>
          <w:bCs/>
        </w:rPr>
        <w:t>gananciosos</w:t>
      </w:r>
      <w:r w:rsidR="4BD62CEA" w:rsidRPr="6321D57D">
        <w:rPr>
          <w:rFonts w:cs="Georgia"/>
          <w:b/>
          <w:bCs/>
        </w:rPr>
        <w:t xml:space="preserve"> e</w:t>
      </w:r>
      <w:r w:rsidR="317116C9" w:rsidRPr="6321D57D">
        <w:rPr>
          <w:rFonts w:cs="Georgia"/>
          <w:b/>
          <w:bCs/>
        </w:rPr>
        <w:t xml:space="preserve"> programação dinâmica</w:t>
      </w:r>
      <w:r w:rsidR="190281BC" w:rsidRPr="6321D57D">
        <w:rPr>
          <w:rFonts w:cs="Georgia"/>
          <w:b/>
          <w:bCs/>
        </w:rPr>
        <w:t xml:space="preserve"> (</w:t>
      </w:r>
      <w:proofErr w:type="spellStart"/>
      <w:r w:rsidR="190281BC" w:rsidRPr="6321D57D">
        <w:rPr>
          <w:rFonts w:cs="Georgia"/>
          <w:b/>
          <w:bCs/>
        </w:rPr>
        <w:t>Knapsack</w:t>
      </w:r>
      <w:proofErr w:type="spellEnd"/>
      <w:r w:rsidR="19EEAC6F" w:rsidRPr="6321D57D">
        <w:rPr>
          <w:rFonts w:cs="Georgia"/>
          <w:b/>
          <w:bCs/>
        </w:rPr>
        <w:t xml:space="preserve"> </w:t>
      </w:r>
      <w:proofErr w:type="spellStart"/>
      <w:r w:rsidR="19EEAC6F" w:rsidRPr="6321D57D">
        <w:rPr>
          <w:rFonts w:cs="Georgia"/>
          <w:b/>
          <w:bCs/>
        </w:rPr>
        <w:t>Problem</w:t>
      </w:r>
      <w:proofErr w:type="spellEnd"/>
      <w:r w:rsidR="190281BC" w:rsidRPr="6321D57D">
        <w:rPr>
          <w:rFonts w:cs="Georgia"/>
          <w:b/>
          <w:bCs/>
        </w:rPr>
        <w:t>)</w:t>
      </w:r>
      <w:r w:rsidR="317116C9" w:rsidRPr="6321D57D">
        <w:rPr>
          <w:rFonts w:cs="Georgia"/>
        </w:rPr>
        <w:t>.</w:t>
      </w:r>
    </w:p>
    <w:p w14:paraId="18FB590C" w14:textId="3168A5F8" w:rsidR="6321D57D" w:rsidRDefault="6321D57D" w:rsidP="6321D57D">
      <w:pPr>
        <w:ind w:firstLine="720"/>
        <w:rPr>
          <w:rFonts w:cs="Georgia"/>
        </w:rPr>
      </w:pPr>
    </w:p>
    <w:p w14:paraId="154A2ED3" w14:textId="1004B654" w:rsidR="6321D57D" w:rsidRDefault="6321D57D" w:rsidP="6321D57D">
      <w:pPr>
        <w:ind w:firstLine="720"/>
        <w:rPr>
          <w:rFonts w:cs="Georgia"/>
        </w:rPr>
      </w:pPr>
    </w:p>
    <w:p w14:paraId="4B5F101D" w14:textId="77777777" w:rsidR="009436FA" w:rsidRDefault="009436FA" w:rsidP="6321D57D"/>
    <w:p w14:paraId="4A930A8A" w14:textId="77777777" w:rsidR="009436FA" w:rsidRDefault="009436FA" w:rsidP="6321D57D"/>
    <w:p w14:paraId="0047FDC4" w14:textId="77777777" w:rsidR="009436FA" w:rsidRDefault="009436FA" w:rsidP="6321D57D"/>
    <w:p w14:paraId="5830C1FB" w14:textId="77777777" w:rsidR="009436FA" w:rsidRDefault="009436FA" w:rsidP="6321D57D"/>
    <w:p w14:paraId="363BD711" w14:textId="77777777" w:rsidR="009436FA" w:rsidRDefault="009436FA" w:rsidP="6321D57D"/>
    <w:p w14:paraId="64946738" w14:textId="77777777" w:rsidR="009436FA" w:rsidRDefault="009436FA" w:rsidP="6321D57D"/>
    <w:p w14:paraId="7BEB1218" w14:textId="77777777" w:rsidR="009436FA" w:rsidRDefault="009436FA" w:rsidP="6321D57D"/>
    <w:p w14:paraId="520BAFAF" w14:textId="2C48B240" w:rsidR="6321D57D" w:rsidRDefault="0036490E" w:rsidP="6321D57D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FEE3165" wp14:editId="2D9B3461">
                <wp:simplePos x="0" y="0"/>
                <wp:positionH relativeFrom="margin">
                  <wp:align>center</wp:align>
                </wp:positionH>
                <wp:positionV relativeFrom="paragraph">
                  <wp:posOffset>28575</wp:posOffset>
                </wp:positionV>
                <wp:extent cx="4790441" cy="618491"/>
                <wp:effectExtent l="19050" t="19050" r="10160" b="10160"/>
                <wp:wrapSquare wrapText="bothSides"/>
                <wp:docPr id="1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E88CB35" w14:textId="077FF416" w:rsidR="003128C7" w:rsidRPr="0035336D" w:rsidRDefault="003128C7" w:rsidP="0036490E">
                            <w:pPr>
                              <w:pStyle w:val="Heading1"/>
                              <w:rPr>
                                <w:lang w:val="en-US"/>
                              </w:rPr>
                            </w:pPr>
                            <w:bookmarkStart w:id="125" w:name="_Toc68887877"/>
                            <w:proofErr w:type="spellStart"/>
                            <w:r>
                              <w:rPr>
                                <w:lang w:val="en-US"/>
                              </w:rPr>
                              <w:t>Contribuição</w:t>
                            </w:r>
                            <w:bookmarkEnd w:id="125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E3165" id="_x0000_s1032" type="#_x0000_t202" style="position:absolute;margin-left:0;margin-top:2.25pt;width:377.2pt;height:48.7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" strokecolor="#35494d" strokeweight="2.25pt">
                <v:textbox>
                  <w:txbxContent>
                    <w:p w14:paraId="7E88CB35" w14:textId="077FF416" w:rsidR="003128C7" w:rsidRPr="0035336D" w:rsidRDefault="003128C7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7" w:name="_Toc68887877"/>
                      <w:proofErr w:type="spellStart"/>
                      <w:r>
                        <w:rPr>
                          <w:lang w:val="en-US"/>
                        </w:rPr>
                        <w:t>Contribuição</w:t>
                      </w:r>
                      <w:bookmarkEnd w:id="137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1838B6F" w14:textId="11CEEEA5" w:rsidR="0036490E" w:rsidRDefault="0036490E" w:rsidP="6321D57D"/>
    <w:p w14:paraId="5A7E000B" w14:textId="77777777" w:rsidR="0036490E" w:rsidRDefault="0036490E" w:rsidP="6321D57D"/>
    <w:p w14:paraId="28CBCB55" w14:textId="77777777" w:rsidR="0036490E" w:rsidRDefault="0036490E" w:rsidP="6321D57D"/>
    <w:p w14:paraId="2C410314" w14:textId="77777777" w:rsidR="0036490E" w:rsidRDefault="0036490E" w:rsidP="6321D57D"/>
    <w:p w14:paraId="745170E7" w14:textId="551FCE63" w:rsidR="3D78CFEA" w:rsidRDefault="3D78CFEA" w:rsidP="6321D57D">
      <w:r>
        <w:t xml:space="preserve">Cada membro do projeto realizou as tarefas a si </w:t>
      </w:r>
      <w:r w:rsidR="6285487B">
        <w:t>atribuídas</w:t>
      </w:r>
      <w:r>
        <w:t>, nomeadamente:</w:t>
      </w:r>
    </w:p>
    <w:p w14:paraId="4216B42B" w14:textId="07E0A2CF" w:rsidR="3D78CFEA" w:rsidRDefault="3D78CFEA" w:rsidP="0F8DB8BF">
      <w:pPr>
        <w:pStyle w:val="ListParagraph"/>
        <w:numPr>
          <w:ilvl w:val="0"/>
          <w:numId w:val="3"/>
        </w:numPr>
        <w:rPr>
          <w:rFonts w:cs="Georgia"/>
        </w:rPr>
      </w:pPr>
      <w:r w:rsidRPr="0F8DB8BF">
        <w:rPr>
          <w:b/>
          <w:bCs/>
        </w:rPr>
        <w:t>Bruno Rosendo</w:t>
      </w:r>
      <w:r w:rsidR="18FC098C" w:rsidRPr="0F8DB8BF">
        <w:rPr>
          <w:b/>
          <w:bCs/>
        </w:rPr>
        <w:t xml:space="preserve"> (1/3)</w:t>
      </w:r>
      <w:r>
        <w:t xml:space="preserve">: </w:t>
      </w:r>
    </w:p>
    <w:p w14:paraId="0B397BD4" w14:textId="2B104B5C" w:rsidR="3D78CFEA" w:rsidRDefault="3F2462E9" w:rsidP="0F8DB8BF">
      <w:pPr>
        <w:pStyle w:val="ListParagraph"/>
        <w:numPr>
          <w:ilvl w:val="1"/>
          <w:numId w:val="3"/>
        </w:numPr>
      </w:pPr>
      <w:r>
        <w:t>D</w:t>
      </w:r>
      <w:r w:rsidR="609459E9">
        <w:t>escrição do problema</w:t>
      </w:r>
    </w:p>
    <w:p w14:paraId="2D861A0A" w14:textId="2D25D804" w:rsidR="3D78CFEA" w:rsidRDefault="3FC460F7" w:rsidP="0F8DB8BF">
      <w:pPr>
        <w:pStyle w:val="ListParagraph"/>
        <w:numPr>
          <w:ilvl w:val="1"/>
          <w:numId w:val="3"/>
        </w:numPr>
      </w:pPr>
      <w:r>
        <w:t>F</w:t>
      </w:r>
      <w:r w:rsidR="4AF05BCB">
        <w:t>ormalização</w:t>
      </w:r>
      <w:r w:rsidR="3AF7005E">
        <w:t xml:space="preserve"> do problema</w:t>
      </w:r>
    </w:p>
    <w:p w14:paraId="234452EE" w14:textId="2A4B2E59" w:rsidR="3D78CFEA" w:rsidRDefault="2C328754" w:rsidP="0F8DB8BF">
      <w:pPr>
        <w:pStyle w:val="ListParagraph"/>
        <w:numPr>
          <w:ilvl w:val="1"/>
          <w:numId w:val="3"/>
        </w:numPr>
      </w:pPr>
      <w:r>
        <w:t>A</w:t>
      </w:r>
      <w:r w:rsidR="071DB167">
        <w:t xml:space="preserve">lgoritmos para as </w:t>
      </w:r>
      <w:r w:rsidR="2948A33A">
        <w:t>1ª e 2ª fases</w:t>
      </w:r>
    </w:p>
    <w:p w14:paraId="1C721994" w14:textId="3CCF1077" w:rsidR="3D78CFEA" w:rsidRDefault="2948A33A" w:rsidP="0F8DB8BF">
      <w:pPr>
        <w:pStyle w:val="ListParagraph"/>
        <w:numPr>
          <w:ilvl w:val="1"/>
          <w:numId w:val="3"/>
        </w:numPr>
        <w:rPr>
          <w:rFonts w:cs="Georgia"/>
        </w:rPr>
      </w:pPr>
      <w:r>
        <w:t>Casos de utilização</w:t>
      </w:r>
    </w:p>
    <w:p w14:paraId="2F74F9A8" w14:textId="3269144A" w:rsidR="3D78CFEA" w:rsidRDefault="15735D0E" w:rsidP="0F8DB8BF">
      <w:pPr>
        <w:pStyle w:val="ListParagraph"/>
        <w:numPr>
          <w:ilvl w:val="1"/>
          <w:numId w:val="3"/>
        </w:numPr>
      </w:pPr>
      <w:r>
        <w:t>B</w:t>
      </w:r>
      <w:r w:rsidR="1ACDA519">
        <w:t>ibliografia</w:t>
      </w:r>
    </w:p>
    <w:p w14:paraId="443F6AB2" w14:textId="07ADBD13" w:rsidR="3D78CFEA" w:rsidRDefault="3D78CFEA" w:rsidP="0F8DB8BF">
      <w:pPr>
        <w:pStyle w:val="ListParagraph"/>
        <w:numPr>
          <w:ilvl w:val="0"/>
          <w:numId w:val="3"/>
        </w:numPr>
        <w:rPr>
          <w:rFonts w:cs="Georgia"/>
        </w:rPr>
      </w:pPr>
      <w:r w:rsidRPr="0F8DB8BF">
        <w:rPr>
          <w:b/>
          <w:bCs/>
        </w:rPr>
        <w:t>Domingos Santos</w:t>
      </w:r>
      <w:r w:rsidR="4F1A4AD8" w:rsidRPr="0F8DB8BF">
        <w:rPr>
          <w:b/>
          <w:bCs/>
        </w:rPr>
        <w:t xml:space="preserve"> (1/3)</w:t>
      </w:r>
      <w:r>
        <w:t xml:space="preserve">: </w:t>
      </w:r>
    </w:p>
    <w:p w14:paraId="46DC54DF" w14:textId="1B07F55E" w:rsidR="3D78CFEA" w:rsidRDefault="7C80B8DB" w:rsidP="0F8DB8BF">
      <w:pPr>
        <w:pStyle w:val="ListParagraph"/>
        <w:numPr>
          <w:ilvl w:val="1"/>
          <w:numId w:val="3"/>
        </w:numPr>
      </w:pPr>
      <w:r>
        <w:t>A</w:t>
      </w:r>
      <w:r w:rsidR="29BE9C42">
        <w:t>lgoritmos para a 3ª fase</w:t>
      </w:r>
    </w:p>
    <w:p w14:paraId="1C8F5B99" w14:textId="025DE73E" w:rsidR="3D78CFEA" w:rsidRDefault="6391713F" w:rsidP="0F8DB8BF">
      <w:pPr>
        <w:pStyle w:val="ListParagraph"/>
        <w:numPr>
          <w:ilvl w:val="1"/>
          <w:numId w:val="3"/>
        </w:numPr>
      </w:pPr>
      <w:r>
        <w:t>C</w:t>
      </w:r>
      <w:r w:rsidR="46D134F3">
        <w:t>onclusão</w:t>
      </w:r>
    </w:p>
    <w:p w14:paraId="66FEDC85" w14:textId="5074B692" w:rsidR="3D78CFEA" w:rsidRDefault="5FFA0F21" w:rsidP="0F8DB8BF">
      <w:pPr>
        <w:pStyle w:val="ListParagraph"/>
        <w:numPr>
          <w:ilvl w:val="1"/>
          <w:numId w:val="3"/>
        </w:numPr>
      </w:pPr>
      <w:r>
        <w:t>E</w:t>
      </w:r>
      <w:r w:rsidR="4AE804C8">
        <w:t>struturação</w:t>
      </w:r>
      <w:r w:rsidR="2036337C">
        <w:t xml:space="preserve"> do documento</w:t>
      </w:r>
    </w:p>
    <w:p w14:paraId="0E8186DC" w14:textId="31F06CC8" w:rsidR="3D78CFEA" w:rsidRDefault="2036337C" w:rsidP="0F8DB8BF">
      <w:pPr>
        <w:pStyle w:val="ListParagraph"/>
        <w:numPr>
          <w:ilvl w:val="1"/>
          <w:numId w:val="3"/>
        </w:numPr>
      </w:pPr>
      <w:r>
        <w:t>C</w:t>
      </w:r>
      <w:r w:rsidR="46D11867">
        <w:t>ontribuição</w:t>
      </w:r>
    </w:p>
    <w:p w14:paraId="6767284D" w14:textId="074FFDCE" w:rsidR="3D78CFEA" w:rsidRDefault="3D78CFEA" w:rsidP="0F8DB8BF">
      <w:pPr>
        <w:pStyle w:val="ListParagraph"/>
        <w:numPr>
          <w:ilvl w:val="0"/>
          <w:numId w:val="3"/>
        </w:numPr>
        <w:rPr>
          <w:rFonts w:cs="Georgia"/>
        </w:rPr>
      </w:pPr>
      <w:r w:rsidRPr="0F8DB8BF">
        <w:rPr>
          <w:b/>
          <w:bCs/>
        </w:rPr>
        <w:t>João Mesquita</w:t>
      </w:r>
      <w:r w:rsidR="184ED4CF" w:rsidRPr="0F8DB8BF">
        <w:rPr>
          <w:b/>
          <w:bCs/>
        </w:rPr>
        <w:t xml:space="preserve"> (1/3)</w:t>
      </w:r>
      <w:r>
        <w:t xml:space="preserve">: </w:t>
      </w:r>
    </w:p>
    <w:p w14:paraId="4ED34C80" w14:textId="594D43E0" w:rsidR="3D78CFEA" w:rsidRDefault="113AE010" w:rsidP="0F8DB8BF">
      <w:pPr>
        <w:pStyle w:val="ListParagraph"/>
        <w:numPr>
          <w:ilvl w:val="1"/>
          <w:numId w:val="3"/>
        </w:numPr>
      </w:pPr>
      <w:r>
        <w:t>D</w:t>
      </w:r>
      <w:r w:rsidR="58E94519">
        <w:t>escrição do problema</w:t>
      </w:r>
    </w:p>
    <w:p w14:paraId="2989E32A" w14:textId="2296A6F9" w:rsidR="3D78CFEA" w:rsidRDefault="5FC4A080" w:rsidP="0F8DB8BF">
      <w:pPr>
        <w:pStyle w:val="ListParagraph"/>
        <w:numPr>
          <w:ilvl w:val="1"/>
          <w:numId w:val="3"/>
        </w:numPr>
      </w:pPr>
      <w:r>
        <w:t>P</w:t>
      </w:r>
      <w:r w:rsidR="4866CBE0">
        <w:t>ré-processamento</w:t>
      </w:r>
    </w:p>
    <w:p w14:paraId="637CF17F" w14:textId="3EC6628A" w:rsidR="3D78CFEA" w:rsidRDefault="70B67851" w:rsidP="0F8DB8BF">
      <w:pPr>
        <w:pStyle w:val="ListParagraph"/>
        <w:numPr>
          <w:ilvl w:val="1"/>
          <w:numId w:val="3"/>
        </w:numPr>
        <w:rPr>
          <w:rFonts w:cs="Georgia"/>
        </w:rPr>
      </w:pPr>
      <w:r>
        <w:t>Análise da conetividade</w:t>
      </w:r>
    </w:p>
    <w:p w14:paraId="44EC4CCE" w14:textId="77777777" w:rsidR="00A17375" w:rsidRDefault="70B67851" w:rsidP="007379A6">
      <w:pPr>
        <w:pStyle w:val="ListParagraph"/>
        <w:numPr>
          <w:ilvl w:val="1"/>
          <w:numId w:val="3"/>
        </w:numPr>
      </w:pPr>
      <w:r>
        <w:t>A</w:t>
      </w:r>
      <w:r w:rsidR="628F564B">
        <w:t>lgoritmos de percurso de duração mínima entre dois pontos</w:t>
      </w:r>
    </w:p>
    <w:p w14:paraId="6A0288D6" w14:textId="0ECEA26B" w:rsidR="0032460A" w:rsidRDefault="00A17375" w:rsidP="007379A6">
      <w:pPr>
        <w:pStyle w:val="ListParagraph"/>
        <w:numPr>
          <w:ilvl w:val="1"/>
          <w:numId w:val="3"/>
        </w:numPr>
      </w:pPr>
      <w:r>
        <w:t xml:space="preserve">Algoritmos de percurso de duração mínima entre </w:t>
      </w:r>
      <w:r w:rsidR="628F564B">
        <w:t>todos os pares de pontos</w:t>
      </w:r>
    </w:p>
    <w:p w14:paraId="61423773" w14:textId="0422228D" w:rsidR="0036490E" w:rsidRDefault="0036490E" w:rsidP="0032460A"/>
    <w:p w14:paraId="2C942A34" w14:textId="77777777" w:rsidR="009436FA" w:rsidRDefault="009436FA" w:rsidP="0032460A"/>
    <w:p w14:paraId="39B9162B" w14:textId="0467CF8F" w:rsidR="0036490E" w:rsidRDefault="0036490E" w:rsidP="0032460A"/>
    <w:p w14:paraId="6D0CFFC0" w14:textId="37DD65D5" w:rsidR="0036490E" w:rsidRDefault="0036490E" w:rsidP="0036490E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5522BED" wp14:editId="43987C96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4790441" cy="618491"/>
                <wp:effectExtent l="19050" t="19050" r="10160" b="10160"/>
                <wp:wrapSquare wrapText="bothSides"/>
                <wp:docPr id="1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694A560" w14:textId="19152593" w:rsidR="003128C7" w:rsidRPr="0035336D" w:rsidRDefault="003128C7" w:rsidP="0036490E">
                            <w:pPr>
                              <w:pStyle w:val="Heading1"/>
                              <w:rPr>
                                <w:lang w:val="en-US"/>
                              </w:rPr>
                            </w:pPr>
                            <w:bookmarkStart w:id="126" w:name="_Toc68887878"/>
                            <w:proofErr w:type="spellStart"/>
                            <w:r>
                              <w:rPr>
                                <w:lang w:val="en-US"/>
                              </w:rPr>
                              <w:t>Bibliografia</w:t>
                            </w:r>
                            <w:bookmarkEnd w:id="126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22BED" id="_x0000_s1033" type="#_x0000_t202" style="position:absolute;margin-left:0;margin-top:1.5pt;width:377.2pt;height:48.7pt;z-index:251684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" strokecolor="#35494d" strokeweight="2.25pt">
                <v:textbox>
                  <w:txbxContent>
                    <w:p w14:paraId="5694A560" w14:textId="19152593" w:rsidR="003128C7" w:rsidRPr="0035336D" w:rsidRDefault="003128C7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9" w:name="_Toc68887878"/>
                      <w:proofErr w:type="spellStart"/>
                      <w:r>
                        <w:rPr>
                          <w:lang w:val="en-US"/>
                        </w:rPr>
                        <w:t>Bibliografia</w:t>
                      </w:r>
                      <w:bookmarkEnd w:id="139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D628AC5" w14:textId="28728FB8" w:rsidR="0036490E" w:rsidRDefault="0036490E" w:rsidP="0036490E">
      <w:pPr>
        <w:spacing w:line="360" w:lineRule="auto"/>
      </w:pPr>
    </w:p>
    <w:p w14:paraId="4E004BC0" w14:textId="77777777" w:rsidR="0036490E" w:rsidRDefault="0036490E" w:rsidP="0036490E">
      <w:pPr>
        <w:spacing w:line="360" w:lineRule="auto"/>
      </w:pPr>
    </w:p>
    <w:p w14:paraId="24DC8CC6" w14:textId="77777777" w:rsidR="0036490E" w:rsidRDefault="0036490E" w:rsidP="0036490E">
      <w:pPr>
        <w:spacing w:line="360" w:lineRule="auto"/>
        <w:ind w:left="360"/>
      </w:pPr>
    </w:p>
    <w:p w14:paraId="1C459C07" w14:textId="26BC6788" w:rsidR="0032460A" w:rsidRDefault="0032460A" w:rsidP="00FA7C89">
      <w:pPr>
        <w:pStyle w:val="ListParagraph"/>
        <w:numPr>
          <w:ilvl w:val="0"/>
          <w:numId w:val="17"/>
        </w:numPr>
        <w:spacing w:line="360" w:lineRule="auto"/>
      </w:pPr>
      <w:r>
        <w:t>Slides utilizados nas aulas teóricas de CAL, pelos professores: R. Rossetti, A. Rocha, L. Ferreira, G. Leão, F. Ramos e J. Fernandes</w:t>
      </w:r>
    </w:p>
    <w:p w14:paraId="7ADB5669" w14:textId="1248AD6C" w:rsidR="0032460A" w:rsidRDefault="0032460A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32460A">
        <w:rPr>
          <w:lang w:val="en-GB"/>
        </w:rPr>
        <w:t>“Introduction to Algorithms”, Thomas H.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Cormen</w:t>
      </w:r>
      <w:proofErr w:type="spellEnd"/>
    </w:p>
    <w:p w14:paraId="0931C8C0" w14:textId="20E7AF0C" w:rsidR="0032460A" w:rsidRDefault="00FC3EF7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>
        <w:rPr>
          <w:lang w:val="en-GB"/>
        </w:rPr>
        <w:t xml:space="preserve">Travelling Salesman Problem- </w:t>
      </w:r>
      <w:hyperlink r:id="rId26" w:anchor="Computing_a_solution" w:history="1">
        <w:r w:rsidRPr="00694ED4">
          <w:rPr>
            <w:rStyle w:val="Hyperlink"/>
            <w:lang w:val="en-GB"/>
          </w:rPr>
          <w:t>https://en.wikipedia.org/wiki/Travelling_salesman_problem</w:t>
        </w:r>
      </w:hyperlink>
    </w:p>
    <w:p w14:paraId="6CD9AD75" w14:textId="5A251B99" w:rsidR="00FA7C89" w:rsidRPr="00FA7C89" w:rsidRDefault="00BE4DB2" w:rsidP="00FA7C89">
      <w:pPr>
        <w:pStyle w:val="ListParagraph"/>
        <w:spacing w:line="360" w:lineRule="auto"/>
        <w:rPr>
          <w:lang w:val="en-GB"/>
        </w:rPr>
      </w:pPr>
      <w:hyperlink r:id="rId27" w:history="1">
        <w:r w:rsidR="00FA7C89" w:rsidRPr="00FA7C89">
          <w:rPr>
            <w:rStyle w:val="Hyperlink"/>
            <w:lang w:val="en-GB"/>
          </w:rPr>
          <w:t>https://en.ppt-online.org/31503</w:t>
        </w:r>
      </w:hyperlink>
    </w:p>
    <w:p w14:paraId="3312600B" w14:textId="4F5BC9CB" w:rsidR="00FA7C89" w:rsidRPr="00FA7C89" w:rsidRDefault="00FC3EF7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FC3EF7">
        <w:rPr>
          <w:lang w:val="en-GB"/>
        </w:rPr>
        <w:lastRenderedPageBreak/>
        <w:t>Vehicle routing problem</w:t>
      </w:r>
      <w:r>
        <w:rPr>
          <w:lang w:val="en-GB"/>
        </w:rPr>
        <w:t xml:space="preserve">- </w:t>
      </w:r>
      <w:hyperlink r:id="rId28" w:history="1">
        <w:r w:rsidRPr="00FA7C89">
          <w:rPr>
            <w:rStyle w:val="Hyperlink"/>
            <w:lang w:val="en-GB"/>
          </w:rPr>
          <w:t>https://en.wikipedia.org/wiki/Vehicle_routing_problem</w:t>
        </w:r>
      </w:hyperlink>
    </w:p>
    <w:p w14:paraId="5A07919C" w14:textId="6B19EEC1" w:rsidR="00FC3EF7" w:rsidRDefault="00FC3EF7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FC3EF7">
        <w:rPr>
          <w:lang w:val="en-GB"/>
        </w:rPr>
        <w:t xml:space="preserve">Strongly </w:t>
      </w:r>
      <w:r>
        <w:rPr>
          <w:lang w:val="en-GB"/>
        </w:rPr>
        <w:t>C</w:t>
      </w:r>
      <w:r w:rsidRPr="00FC3EF7">
        <w:rPr>
          <w:lang w:val="en-GB"/>
        </w:rPr>
        <w:t xml:space="preserve">onnected </w:t>
      </w:r>
      <w:r>
        <w:rPr>
          <w:lang w:val="en-GB"/>
        </w:rPr>
        <w:t>C</w:t>
      </w:r>
      <w:r w:rsidRPr="00FC3EF7">
        <w:rPr>
          <w:lang w:val="en-GB"/>
        </w:rPr>
        <w:t>omponent</w:t>
      </w:r>
      <w:r>
        <w:rPr>
          <w:lang w:val="en-GB"/>
        </w:rPr>
        <w:t xml:space="preserve">- </w:t>
      </w:r>
      <w:hyperlink r:id="rId29" w:history="1">
        <w:r w:rsidRPr="00694ED4">
          <w:rPr>
            <w:rStyle w:val="Hyperlink"/>
            <w:lang w:val="en-GB"/>
          </w:rPr>
          <w:t>https://en.wikipedia.org/wiki/Strongly_connected_component</w:t>
        </w:r>
      </w:hyperlink>
    </w:p>
    <w:p w14:paraId="523345DB" w14:textId="27E6FD1C" w:rsidR="00FC3EF7" w:rsidRDefault="00FA7C89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>Heuristics and Local Search</w:t>
      </w:r>
      <w:r>
        <w:rPr>
          <w:lang w:val="en-GB"/>
        </w:rPr>
        <w:t xml:space="preserve">- </w:t>
      </w:r>
      <w:hyperlink r:id="rId30" w:history="1">
        <w:r w:rsidRPr="00694ED4">
          <w:rPr>
            <w:rStyle w:val="Hyperlink"/>
            <w:lang w:val="en-GB"/>
          </w:rPr>
          <w:t>https://paginas.fe.up.pt/~mac/ensino/docs/OR/CombinatorialOptimizationHeuristicsLocalSearch.pdf</w:t>
        </w:r>
      </w:hyperlink>
    </w:p>
    <w:p w14:paraId="6388F1A3" w14:textId="19C7E4F8" w:rsidR="00FA7C89" w:rsidRDefault="00FA7C89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>Nearest neighbour algorithm</w:t>
      </w:r>
      <w:r>
        <w:rPr>
          <w:lang w:val="en-GB"/>
        </w:rPr>
        <w:t xml:space="preserve">- </w:t>
      </w:r>
      <w:hyperlink r:id="rId31" w:history="1">
        <w:r w:rsidRPr="00FA7C89">
          <w:rPr>
            <w:rStyle w:val="Hyperlink"/>
            <w:lang w:val="en-GB"/>
          </w:rPr>
          <w:t>https://en.wikipedia.org/wiki/Nearest_neighbour_algorithm</w:t>
        </w:r>
      </w:hyperlink>
    </w:p>
    <w:p w14:paraId="3C9297AF" w14:textId="6039235C" w:rsidR="00FA7C89" w:rsidRDefault="00FA7C89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proofErr w:type="spellStart"/>
      <w:r w:rsidRPr="00FA7C89">
        <w:rPr>
          <w:lang w:val="en-GB"/>
        </w:rPr>
        <w:t>Tarjan's</w:t>
      </w:r>
      <w:proofErr w:type="spellEnd"/>
      <w:r w:rsidRPr="00FA7C89">
        <w:rPr>
          <w:lang w:val="en-GB"/>
        </w:rPr>
        <w:t xml:space="preserve"> strongly connected components algorithm</w:t>
      </w:r>
      <w:r>
        <w:rPr>
          <w:lang w:val="en-GB"/>
        </w:rPr>
        <w:t xml:space="preserve">- </w:t>
      </w:r>
      <w:hyperlink r:id="rId32" w:history="1">
        <w:r w:rsidRPr="00694ED4">
          <w:rPr>
            <w:rStyle w:val="Hyperlink"/>
            <w:lang w:val="en-GB"/>
          </w:rPr>
          <w:t>https://en.wikipedia.org/wiki/Tarjan%27s_strongly_connected_components_algorithm</w:t>
        </w:r>
      </w:hyperlink>
    </w:p>
    <w:p w14:paraId="139DA1F6" w14:textId="50AD45FB" w:rsidR="00FA7C89" w:rsidRDefault="00FA7C89" w:rsidP="00FA7C89">
      <w:pPr>
        <w:pStyle w:val="ListParagraph"/>
        <w:numPr>
          <w:ilvl w:val="0"/>
          <w:numId w:val="17"/>
        </w:numPr>
        <w:spacing w:line="360" w:lineRule="auto"/>
      </w:pPr>
      <w:proofErr w:type="spellStart"/>
      <w:r w:rsidRPr="00FA7C89">
        <w:t>Kosaraju's</w:t>
      </w:r>
      <w:proofErr w:type="spellEnd"/>
      <w:r w:rsidRPr="00FA7C89">
        <w:t xml:space="preserve"> </w:t>
      </w:r>
      <w:proofErr w:type="spellStart"/>
      <w:r w:rsidRPr="00FA7C89">
        <w:t>algorithm</w:t>
      </w:r>
      <w:proofErr w:type="spellEnd"/>
      <w:r w:rsidRPr="00FA7C89">
        <w:t xml:space="preserve">- </w:t>
      </w:r>
      <w:hyperlink r:id="rId33" w:history="1">
        <w:r w:rsidRPr="00694ED4">
          <w:rPr>
            <w:rStyle w:val="Hyperlink"/>
          </w:rPr>
          <w:t>https://en.wikipedia.org/wiki/Kosaraju%27s_algorithm</w:t>
        </w:r>
      </w:hyperlink>
    </w:p>
    <w:p w14:paraId="2B22224A" w14:textId="0B24509A" w:rsidR="00FA7C89" w:rsidRDefault="00FA7C89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 xml:space="preserve">Held–Karp algorithm- </w:t>
      </w:r>
      <w:hyperlink r:id="rId34" w:history="1">
        <w:r w:rsidRPr="00694ED4">
          <w:rPr>
            <w:rStyle w:val="Hyperlink"/>
            <w:lang w:val="en-GB"/>
          </w:rPr>
          <w:t>https://en.wikipedia.org/wiki/Held–Karp_algorithm</w:t>
        </w:r>
      </w:hyperlink>
    </w:p>
    <w:p w14:paraId="3A6AF30C" w14:textId="21950933" w:rsidR="00FA7C89" w:rsidRPr="00FA7C89" w:rsidRDefault="00FA7C89" w:rsidP="6321D57D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proofErr w:type="spellStart"/>
      <w:r w:rsidRPr="6321D57D">
        <w:rPr>
          <w:lang w:val="en-GB"/>
        </w:rPr>
        <w:t>Bitonic</w:t>
      </w:r>
      <w:proofErr w:type="spellEnd"/>
      <w:r w:rsidRPr="6321D57D">
        <w:rPr>
          <w:lang w:val="en-GB"/>
        </w:rPr>
        <w:t xml:space="preserve"> tour- </w:t>
      </w:r>
      <w:hyperlink r:id="rId35" w:history="1">
        <w:r w:rsidRPr="00A40419">
          <w:rPr>
            <w:rStyle w:val="Hyperlink"/>
            <w:lang w:val="en-GB"/>
          </w:rPr>
          <w:t>https://en.wikipedia.org/wiki/Bitonic_tour</w:t>
        </w:r>
      </w:hyperlink>
    </w:p>
    <w:p w14:paraId="0476A2EF" w14:textId="0AA34184" w:rsidR="6224B75A" w:rsidRPr="0035336D" w:rsidRDefault="6224B75A" w:rsidP="6321D57D">
      <w:pPr>
        <w:pStyle w:val="ListParagraph"/>
        <w:numPr>
          <w:ilvl w:val="0"/>
          <w:numId w:val="17"/>
        </w:numPr>
        <w:spacing w:line="360" w:lineRule="auto"/>
        <w:rPr>
          <w:rFonts w:cs="Georgia"/>
        </w:rPr>
      </w:pPr>
      <w:r w:rsidRPr="0035336D">
        <w:t xml:space="preserve">Problema da Mochila- </w:t>
      </w:r>
      <w:hyperlink r:id="rId36">
        <w:r w:rsidRPr="0035336D">
          <w:rPr>
            <w:rStyle w:val="Hyperlink"/>
          </w:rPr>
          <w:t>https://pt.wikipedia.org/wiki/Problema_da_mochila</w:t>
        </w:r>
      </w:hyperlink>
    </w:p>
    <w:p w14:paraId="45295760" w14:textId="246C24BD" w:rsidR="6224B75A" w:rsidRDefault="6224B75A" w:rsidP="6321D57D">
      <w:pPr>
        <w:pStyle w:val="ListParagraph"/>
        <w:numPr>
          <w:ilvl w:val="0"/>
          <w:numId w:val="17"/>
        </w:numPr>
        <w:spacing w:line="360" w:lineRule="auto"/>
        <w:rPr>
          <w:rFonts w:cs="Georgia"/>
          <w:lang w:val="en-GB"/>
        </w:rPr>
      </w:pPr>
      <w:r w:rsidRPr="0F8DB8BF">
        <w:rPr>
          <w:lang w:val="en-GB"/>
        </w:rPr>
        <w:t xml:space="preserve">A General VNS heuristic for the traveling salesman problem with time windows- </w:t>
      </w:r>
      <w:hyperlink r:id="rId37">
        <w:r w:rsidRPr="0F8DB8BF">
          <w:rPr>
            <w:rStyle w:val="Hyperlink"/>
            <w:lang w:val="en-GB"/>
          </w:rPr>
          <w:t>https://core.ac.uk/download/pdf/82432413.pdf</w:t>
        </w:r>
      </w:hyperlink>
    </w:p>
    <w:p w14:paraId="2F0A2AD4" w14:textId="4A4D7E8A" w:rsidR="6224B75A" w:rsidRDefault="6224B75A" w:rsidP="6321D57D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F8DB8BF">
        <w:rPr>
          <w:lang w:val="en-GB"/>
        </w:rPr>
        <w:t>An Optimal Algorithm for the Traveling Salesman Problem</w:t>
      </w:r>
    </w:p>
    <w:p w14:paraId="46B845D8" w14:textId="08030843" w:rsidR="6224B75A" w:rsidRDefault="6224B75A" w:rsidP="6321D57D">
      <w:pPr>
        <w:spacing w:line="360" w:lineRule="auto"/>
        <w:ind w:firstLine="720"/>
        <w:rPr>
          <w:lang w:val="en-GB"/>
        </w:rPr>
      </w:pPr>
      <w:r w:rsidRPr="0F8DB8BF">
        <w:rPr>
          <w:lang w:val="en-GB"/>
        </w:rPr>
        <w:t xml:space="preserve">with Time Windows- </w:t>
      </w:r>
      <w:hyperlink r:id="rId38">
        <w:r w:rsidRPr="0F8DB8BF">
          <w:rPr>
            <w:rStyle w:val="Hyperlink"/>
            <w:lang w:val="en-GB"/>
          </w:rPr>
          <w:t>https://pubsonline.informs.org/doi/pdf/10.1287/opre.43.2.367</w:t>
        </w:r>
      </w:hyperlink>
    </w:p>
    <w:p w14:paraId="7CF267E0" w14:textId="0ABD88D2" w:rsidR="6224B75A" w:rsidRDefault="6224B75A" w:rsidP="6321D57D">
      <w:pPr>
        <w:pStyle w:val="ListParagraph"/>
        <w:numPr>
          <w:ilvl w:val="0"/>
          <w:numId w:val="1"/>
        </w:numPr>
        <w:spacing w:line="360" w:lineRule="auto"/>
        <w:rPr>
          <w:rFonts w:cs="Georgia"/>
          <w:lang w:val="en-GB"/>
        </w:rPr>
      </w:pPr>
      <w:r w:rsidRPr="0F8DB8BF">
        <w:rPr>
          <w:lang w:val="en-GB"/>
        </w:rPr>
        <w:t xml:space="preserve">Vehicle Routing Problem with Time Windows and Simultaneous Delivery and Pick-Up Service Based on MCPSO- </w:t>
      </w:r>
      <w:hyperlink r:id="rId39">
        <w:r w:rsidRPr="0F8DB8BF">
          <w:rPr>
            <w:rStyle w:val="Hyperlink"/>
            <w:lang w:val="en-GB"/>
          </w:rPr>
          <w:t>https://www.hindawi.com/journals/mpe/2012/104279/</w:t>
        </w:r>
      </w:hyperlink>
    </w:p>
    <w:p w14:paraId="5612CFA7" w14:textId="464BCD21" w:rsidR="417E6124" w:rsidRDefault="417E6124" w:rsidP="0F8DB8BF">
      <w:pPr>
        <w:pStyle w:val="ListParagraph"/>
        <w:numPr>
          <w:ilvl w:val="0"/>
          <w:numId w:val="1"/>
        </w:numPr>
        <w:spacing w:line="360" w:lineRule="auto"/>
        <w:rPr>
          <w:rFonts w:cs="Georgia"/>
          <w:lang w:val="en-GB"/>
        </w:rPr>
      </w:pPr>
      <w:r w:rsidRPr="0F8DB8BF">
        <w:rPr>
          <w:lang w:val="en-GB"/>
        </w:rPr>
        <w:t xml:space="preserve">Dijkstra vs Bi-directional Dijkstra Algorithm on US Road Network- </w:t>
      </w:r>
      <w:hyperlink r:id="rId40">
        <w:r w:rsidRPr="0F8DB8BF">
          <w:rPr>
            <w:rStyle w:val="Hyperlink"/>
            <w:lang w:val="en-GB"/>
          </w:rPr>
          <w:t>https://www.youtube.com/watch?v=1oVuQsxkhY0</w:t>
        </w:r>
      </w:hyperlink>
    </w:p>
    <w:sectPr w:rsidR="417E6124">
      <w:footerReference w:type="default" r:id="rId41"/>
      <w:pgSz w:w="12240" w:h="15840"/>
      <w:pgMar w:top="720" w:right="720" w:bottom="720" w:left="720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377727" w14:textId="77777777" w:rsidR="00BE4DB2" w:rsidRDefault="00BE4DB2" w:rsidP="00B16767">
      <w:r>
        <w:separator/>
      </w:r>
    </w:p>
    <w:p w14:paraId="71E2D40E" w14:textId="77777777" w:rsidR="00BE4DB2" w:rsidRDefault="00BE4DB2" w:rsidP="00B16767"/>
    <w:p w14:paraId="25EE0277" w14:textId="77777777" w:rsidR="00BE4DB2" w:rsidRDefault="00BE4DB2" w:rsidP="00B16767"/>
  </w:endnote>
  <w:endnote w:type="continuationSeparator" w:id="0">
    <w:p w14:paraId="7F29F8FC" w14:textId="77777777" w:rsidR="00BE4DB2" w:rsidRDefault="00BE4DB2" w:rsidP="00B16767">
      <w:r>
        <w:continuationSeparator/>
      </w:r>
    </w:p>
    <w:p w14:paraId="0841DF59" w14:textId="77777777" w:rsidR="00BE4DB2" w:rsidRDefault="00BE4DB2" w:rsidP="00B16767"/>
    <w:p w14:paraId="6222204A" w14:textId="77777777" w:rsidR="00BE4DB2" w:rsidRDefault="00BE4DB2" w:rsidP="00B1676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eorgia Pro">
    <w:altName w:val="Georgia Pro"/>
    <w:charset w:val="00"/>
    <w:family w:val="roman"/>
    <w:pitch w:val="variable"/>
    <w:sig w:usb0="80000287" w:usb1="0000004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83F333" w14:textId="77777777" w:rsidR="003128C7" w:rsidRPr="006F56B8" w:rsidRDefault="003128C7" w:rsidP="00B16767">
    <w:pPr>
      <w:pStyle w:val="Footer"/>
    </w:pPr>
  </w:p>
  <w:tbl>
    <w:tblPr>
      <w:tblW w:w="10790" w:type="dxa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079"/>
      <w:gridCol w:w="5395"/>
      <w:gridCol w:w="3237"/>
      <w:gridCol w:w="1079"/>
    </w:tblGrid>
    <w:tr w:rsidR="003128C7" w14:paraId="206CD41A" w14:textId="77777777"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0015BCAE" w14:textId="77777777" w:rsidR="003128C7" w:rsidRDefault="003128C7" w:rsidP="00B16767">
          <w:pPr>
            <w:pStyle w:val="Footer"/>
          </w:pPr>
        </w:p>
      </w:tc>
      <w:tc>
        <w:tcPr>
          <w:tcW w:w="5395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5CF407D2" w14:textId="77777777" w:rsidR="003128C7" w:rsidRDefault="003128C7" w:rsidP="00B16767">
          <w:pPr>
            <w:pStyle w:val="Footer"/>
          </w:pPr>
          <w:r>
            <w:t>O Padeiro da Vila em Época Covid</w:t>
          </w:r>
        </w:p>
      </w:tc>
      <w:tc>
        <w:tcPr>
          <w:tcW w:w="3237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18DCEE5E" w14:textId="77777777" w:rsidR="003128C7" w:rsidRDefault="003128C7" w:rsidP="00B16767">
          <w:pPr>
            <w:pStyle w:val="Footer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t>4</w:t>
          </w:r>
          <w:r>
            <w:fldChar w:fldCharType="end"/>
          </w:r>
        </w:p>
      </w:tc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6EB13C8D" w14:textId="77777777" w:rsidR="003128C7" w:rsidRDefault="003128C7" w:rsidP="00B16767">
          <w:pPr>
            <w:pStyle w:val="Footer"/>
          </w:pPr>
        </w:p>
      </w:tc>
    </w:tr>
  </w:tbl>
  <w:p w14:paraId="0A11AC0F" w14:textId="77777777" w:rsidR="003128C7" w:rsidRDefault="003128C7" w:rsidP="00B16767"/>
  <w:p w14:paraId="63028148" w14:textId="77777777" w:rsidR="003128C7" w:rsidRDefault="003128C7" w:rsidP="00B16767"/>
  <w:p w14:paraId="3457EF71" w14:textId="77777777" w:rsidR="003128C7" w:rsidRDefault="003128C7" w:rsidP="00B16767"/>
  <w:p w14:paraId="625A5891" w14:textId="77777777" w:rsidR="003128C7" w:rsidRDefault="003128C7" w:rsidP="00B1676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4AAA84" w14:textId="77777777" w:rsidR="00BE4DB2" w:rsidRDefault="00BE4DB2" w:rsidP="00B16767">
      <w:r>
        <w:separator/>
      </w:r>
    </w:p>
    <w:p w14:paraId="1E7C8BCE" w14:textId="77777777" w:rsidR="00BE4DB2" w:rsidRDefault="00BE4DB2" w:rsidP="00B16767"/>
    <w:p w14:paraId="2B0C2F6F" w14:textId="77777777" w:rsidR="00BE4DB2" w:rsidRDefault="00BE4DB2" w:rsidP="00B16767"/>
  </w:footnote>
  <w:footnote w:type="continuationSeparator" w:id="0">
    <w:p w14:paraId="30587CBC" w14:textId="77777777" w:rsidR="00BE4DB2" w:rsidRDefault="00BE4DB2" w:rsidP="00B16767">
      <w:r>
        <w:continuationSeparator/>
      </w:r>
    </w:p>
    <w:p w14:paraId="4DB603AD" w14:textId="77777777" w:rsidR="00BE4DB2" w:rsidRDefault="00BE4DB2" w:rsidP="00B16767"/>
    <w:p w14:paraId="5AB7D358" w14:textId="77777777" w:rsidR="00BE4DB2" w:rsidRDefault="00BE4DB2" w:rsidP="00B1676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02261"/>
    <w:multiLevelType w:val="hybridMultilevel"/>
    <w:tmpl w:val="FFFFFFFF"/>
    <w:lvl w:ilvl="0" w:tplc="1B54C5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BFE6E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3EAE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BACE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4010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A07A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268C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7A0F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6602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56887"/>
    <w:multiLevelType w:val="multilevel"/>
    <w:tmpl w:val="7C843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4C2FA4"/>
    <w:multiLevelType w:val="hybridMultilevel"/>
    <w:tmpl w:val="A93A9E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11154B"/>
    <w:multiLevelType w:val="hybridMultilevel"/>
    <w:tmpl w:val="FFFFFFFF"/>
    <w:lvl w:ilvl="0" w:tplc="47E6AF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1E4CC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FD423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D26A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3CAE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7E12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FC30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A2D1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D8A1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642BA6"/>
    <w:multiLevelType w:val="hybridMultilevel"/>
    <w:tmpl w:val="534027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4010FC"/>
    <w:multiLevelType w:val="hybridMultilevel"/>
    <w:tmpl w:val="862CAAE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7F7610"/>
    <w:multiLevelType w:val="hybridMultilevel"/>
    <w:tmpl w:val="4BC6486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A77950"/>
    <w:multiLevelType w:val="hybridMultilevel"/>
    <w:tmpl w:val="FFFFFFFF"/>
    <w:lvl w:ilvl="0" w:tplc="65863F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5E45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D9E10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A071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3C03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521F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EA57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264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AAB9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6435E9"/>
    <w:multiLevelType w:val="hybridMultilevel"/>
    <w:tmpl w:val="FFFFFFFF"/>
    <w:lvl w:ilvl="0" w:tplc="AE4877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24FE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96A7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E63D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9839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FA5B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2A12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58F1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F27A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CF24F0"/>
    <w:multiLevelType w:val="hybridMultilevel"/>
    <w:tmpl w:val="9B72F13E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BA53D8B"/>
    <w:multiLevelType w:val="hybridMultilevel"/>
    <w:tmpl w:val="90DCCE4A"/>
    <w:lvl w:ilvl="0" w:tplc="0816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1" w15:restartNumberingAfterBreak="0">
    <w:nsid w:val="4CFB77EB"/>
    <w:multiLevelType w:val="hybridMultilevel"/>
    <w:tmpl w:val="D7E61E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7A7E10"/>
    <w:multiLevelType w:val="hybridMultilevel"/>
    <w:tmpl w:val="F1FCFD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CD0C1D"/>
    <w:multiLevelType w:val="hybridMultilevel"/>
    <w:tmpl w:val="AD1E0D6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D746DF"/>
    <w:multiLevelType w:val="hybridMultilevel"/>
    <w:tmpl w:val="BF6622C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DE6996"/>
    <w:multiLevelType w:val="hybridMultilevel"/>
    <w:tmpl w:val="E12AC850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EBC53DD"/>
    <w:multiLevelType w:val="hybridMultilevel"/>
    <w:tmpl w:val="0B24B88A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7"/>
  </w:num>
  <w:num w:numId="4">
    <w:abstractNumId w:val="0"/>
  </w:num>
  <w:num w:numId="5">
    <w:abstractNumId w:val="11"/>
  </w:num>
  <w:num w:numId="6">
    <w:abstractNumId w:val="10"/>
  </w:num>
  <w:num w:numId="7">
    <w:abstractNumId w:val="13"/>
  </w:num>
  <w:num w:numId="8">
    <w:abstractNumId w:val="5"/>
  </w:num>
  <w:num w:numId="9">
    <w:abstractNumId w:val="4"/>
  </w:num>
  <w:num w:numId="10">
    <w:abstractNumId w:val="14"/>
  </w:num>
  <w:num w:numId="11">
    <w:abstractNumId w:val="12"/>
  </w:num>
  <w:num w:numId="12">
    <w:abstractNumId w:val="1"/>
  </w:num>
  <w:num w:numId="13">
    <w:abstractNumId w:val="2"/>
  </w:num>
  <w:num w:numId="14">
    <w:abstractNumId w:val="9"/>
  </w:num>
  <w:num w:numId="15">
    <w:abstractNumId w:val="16"/>
  </w:num>
  <w:num w:numId="16">
    <w:abstractNumId w:val="15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2359"/>
    <w:rsid w:val="00017789"/>
    <w:rsid w:val="00030164"/>
    <w:rsid w:val="000340A8"/>
    <w:rsid w:val="00082125"/>
    <w:rsid w:val="000A3CCC"/>
    <w:rsid w:val="000B3B0F"/>
    <w:rsid w:val="00152359"/>
    <w:rsid w:val="00184B3E"/>
    <w:rsid w:val="001C4A32"/>
    <w:rsid w:val="001D3EDE"/>
    <w:rsid w:val="001D40C9"/>
    <w:rsid w:val="0020443E"/>
    <w:rsid w:val="00225686"/>
    <w:rsid w:val="00230752"/>
    <w:rsid w:val="00234613"/>
    <w:rsid w:val="002A4C55"/>
    <w:rsid w:val="002B1162"/>
    <w:rsid w:val="002B742B"/>
    <w:rsid w:val="002D13E7"/>
    <w:rsid w:val="002D2E95"/>
    <w:rsid w:val="003128C7"/>
    <w:rsid w:val="0031611B"/>
    <w:rsid w:val="0032340A"/>
    <w:rsid w:val="0032460A"/>
    <w:rsid w:val="0035336D"/>
    <w:rsid w:val="0036490E"/>
    <w:rsid w:val="003E3F28"/>
    <w:rsid w:val="00400568"/>
    <w:rsid w:val="00414115"/>
    <w:rsid w:val="004163B8"/>
    <w:rsid w:val="004C45BC"/>
    <w:rsid w:val="004C58B3"/>
    <w:rsid w:val="0053209A"/>
    <w:rsid w:val="0056210F"/>
    <w:rsid w:val="00570A26"/>
    <w:rsid w:val="0057447B"/>
    <w:rsid w:val="00581000"/>
    <w:rsid w:val="0058306C"/>
    <w:rsid w:val="005878D7"/>
    <w:rsid w:val="005F185B"/>
    <w:rsid w:val="00602754"/>
    <w:rsid w:val="0062393A"/>
    <w:rsid w:val="00640055"/>
    <w:rsid w:val="00653139"/>
    <w:rsid w:val="00661A38"/>
    <w:rsid w:val="00684357"/>
    <w:rsid w:val="006B006F"/>
    <w:rsid w:val="006D6D1C"/>
    <w:rsid w:val="006F56B8"/>
    <w:rsid w:val="006F70BF"/>
    <w:rsid w:val="00707171"/>
    <w:rsid w:val="00711244"/>
    <w:rsid w:val="00717ED4"/>
    <w:rsid w:val="007379A6"/>
    <w:rsid w:val="00746427"/>
    <w:rsid w:val="00750AD8"/>
    <w:rsid w:val="0076533D"/>
    <w:rsid w:val="00772A80"/>
    <w:rsid w:val="00772D79"/>
    <w:rsid w:val="007A7A21"/>
    <w:rsid w:val="007B0A1B"/>
    <w:rsid w:val="007D2F6A"/>
    <w:rsid w:val="007E2F56"/>
    <w:rsid w:val="007E6EF5"/>
    <w:rsid w:val="0080773D"/>
    <w:rsid w:val="008179B4"/>
    <w:rsid w:val="0084442C"/>
    <w:rsid w:val="0084733E"/>
    <w:rsid w:val="00857476"/>
    <w:rsid w:val="008713FC"/>
    <w:rsid w:val="00877DAD"/>
    <w:rsid w:val="00887A5E"/>
    <w:rsid w:val="008910F8"/>
    <w:rsid w:val="008A039B"/>
    <w:rsid w:val="008C279C"/>
    <w:rsid w:val="008C5148"/>
    <w:rsid w:val="008D28F0"/>
    <w:rsid w:val="008F2FCF"/>
    <w:rsid w:val="008F3933"/>
    <w:rsid w:val="008F4509"/>
    <w:rsid w:val="00904953"/>
    <w:rsid w:val="009358ED"/>
    <w:rsid w:val="009436FA"/>
    <w:rsid w:val="009C53ED"/>
    <w:rsid w:val="009D212C"/>
    <w:rsid w:val="00A17375"/>
    <w:rsid w:val="00A235AE"/>
    <w:rsid w:val="00A40419"/>
    <w:rsid w:val="00A53827"/>
    <w:rsid w:val="00A66F65"/>
    <w:rsid w:val="00A6746D"/>
    <w:rsid w:val="00A71207"/>
    <w:rsid w:val="00AA1370"/>
    <w:rsid w:val="00AA5BD7"/>
    <w:rsid w:val="00AD7D41"/>
    <w:rsid w:val="00AE0325"/>
    <w:rsid w:val="00AE31D6"/>
    <w:rsid w:val="00AE63D9"/>
    <w:rsid w:val="00B16767"/>
    <w:rsid w:val="00B52848"/>
    <w:rsid w:val="00B86E94"/>
    <w:rsid w:val="00B90476"/>
    <w:rsid w:val="00B94DAD"/>
    <w:rsid w:val="00BA730A"/>
    <w:rsid w:val="00BB06BC"/>
    <w:rsid w:val="00BB429C"/>
    <w:rsid w:val="00BC4C85"/>
    <w:rsid w:val="00BD56AC"/>
    <w:rsid w:val="00BD658B"/>
    <w:rsid w:val="00BE4DB2"/>
    <w:rsid w:val="00BE77CF"/>
    <w:rsid w:val="00BF1618"/>
    <w:rsid w:val="00C3343E"/>
    <w:rsid w:val="00C37C43"/>
    <w:rsid w:val="00C42135"/>
    <w:rsid w:val="00C44A62"/>
    <w:rsid w:val="00C821E5"/>
    <w:rsid w:val="00C94779"/>
    <w:rsid w:val="00CB1931"/>
    <w:rsid w:val="00CE5CF6"/>
    <w:rsid w:val="00CF56D7"/>
    <w:rsid w:val="00D021DB"/>
    <w:rsid w:val="00D037C8"/>
    <w:rsid w:val="00D15CD0"/>
    <w:rsid w:val="00D6040F"/>
    <w:rsid w:val="00D759AB"/>
    <w:rsid w:val="00DB67E6"/>
    <w:rsid w:val="00DD63C3"/>
    <w:rsid w:val="00DE5745"/>
    <w:rsid w:val="00DF1630"/>
    <w:rsid w:val="00DF705F"/>
    <w:rsid w:val="00E058BF"/>
    <w:rsid w:val="00E102F9"/>
    <w:rsid w:val="00E15017"/>
    <w:rsid w:val="00E1502B"/>
    <w:rsid w:val="00E5453C"/>
    <w:rsid w:val="00E6278D"/>
    <w:rsid w:val="00E96384"/>
    <w:rsid w:val="00EA1FAC"/>
    <w:rsid w:val="00EB1731"/>
    <w:rsid w:val="00EC2B84"/>
    <w:rsid w:val="00ED031D"/>
    <w:rsid w:val="00EE6B85"/>
    <w:rsid w:val="00F32270"/>
    <w:rsid w:val="00F5378E"/>
    <w:rsid w:val="00F54B4B"/>
    <w:rsid w:val="00F60E11"/>
    <w:rsid w:val="00FA7C89"/>
    <w:rsid w:val="00FB6855"/>
    <w:rsid w:val="00FC3288"/>
    <w:rsid w:val="00FC3EF7"/>
    <w:rsid w:val="00FC62B6"/>
    <w:rsid w:val="014EB45F"/>
    <w:rsid w:val="015CA7CB"/>
    <w:rsid w:val="01678E80"/>
    <w:rsid w:val="020D4EE1"/>
    <w:rsid w:val="0218E3E4"/>
    <w:rsid w:val="0234D8A3"/>
    <w:rsid w:val="023EFA75"/>
    <w:rsid w:val="028178F9"/>
    <w:rsid w:val="0294D4CD"/>
    <w:rsid w:val="0296AA5F"/>
    <w:rsid w:val="02D312FF"/>
    <w:rsid w:val="02F553D3"/>
    <w:rsid w:val="0311BFB2"/>
    <w:rsid w:val="0320BF3F"/>
    <w:rsid w:val="032525B1"/>
    <w:rsid w:val="0348449D"/>
    <w:rsid w:val="0386E6FD"/>
    <w:rsid w:val="03FF1895"/>
    <w:rsid w:val="04328B7E"/>
    <w:rsid w:val="04375831"/>
    <w:rsid w:val="0445AD07"/>
    <w:rsid w:val="04AFE78F"/>
    <w:rsid w:val="04CE8F68"/>
    <w:rsid w:val="04E767CF"/>
    <w:rsid w:val="05E505FF"/>
    <w:rsid w:val="065D5A58"/>
    <w:rsid w:val="069C3DC0"/>
    <w:rsid w:val="06BDA0B1"/>
    <w:rsid w:val="06F74D9E"/>
    <w:rsid w:val="071DB167"/>
    <w:rsid w:val="0754EA1C"/>
    <w:rsid w:val="078ADAA6"/>
    <w:rsid w:val="07EE252B"/>
    <w:rsid w:val="083FDDF5"/>
    <w:rsid w:val="089AEAB9"/>
    <w:rsid w:val="08C9DD34"/>
    <w:rsid w:val="08CEEDE0"/>
    <w:rsid w:val="08CF0385"/>
    <w:rsid w:val="08DDCBD2"/>
    <w:rsid w:val="092CB07C"/>
    <w:rsid w:val="094E9153"/>
    <w:rsid w:val="099ADE50"/>
    <w:rsid w:val="09C38283"/>
    <w:rsid w:val="0A32BC1A"/>
    <w:rsid w:val="0A4BEA0D"/>
    <w:rsid w:val="0A55E76A"/>
    <w:rsid w:val="0A9F44A2"/>
    <w:rsid w:val="0AB3654E"/>
    <w:rsid w:val="0C1AB0B0"/>
    <w:rsid w:val="0C395C38"/>
    <w:rsid w:val="0C9623FF"/>
    <w:rsid w:val="0CD27F12"/>
    <w:rsid w:val="0CF02215"/>
    <w:rsid w:val="0D415CC4"/>
    <w:rsid w:val="0DB8C4D9"/>
    <w:rsid w:val="0DC2E565"/>
    <w:rsid w:val="0DF80EF6"/>
    <w:rsid w:val="0E603244"/>
    <w:rsid w:val="0E71640D"/>
    <w:rsid w:val="0E7F2044"/>
    <w:rsid w:val="0EB73DEA"/>
    <w:rsid w:val="0EE0692A"/>
    <w:rsid w:val="0EE6B966"/>
    <w:rsid w:val="0F72B5C5"/>
    <w:rsid w:val="0F8DB8BF"/>
    <w:rsid w:val="0F9E36E1"/>
    <w:rsid w:val="0FBFC413"/>
    <w:rsid w:val="100EC7FF"/>
    <w:rsid w:val="10796763"/>
    <w:rsid w:val="10C58F50"/>
    <w:rsid w:val="10E23212"/>
    <w:rsid w:val="10F59F4C"/>
    <w:rsid w:val="113AE010"/>
    <w:rsid w:val="11455F84"/>
    <w:rsid w:val="114572C2"/>
    <w:rsid w:val="115BA8A5"/>
    <w:rsid w:val="1168C266"/>
    <w:rsid w:val="117E8B0E"/>
    <w:rsid w:val="1196B834"/>
    <w:rsid w:val="11ED53B8"/>
    <w:rsid w:val="129AC3F1"/>
    <w:rsid w:val="12C87617"/>
    <w:rsid w:val="12F00FBE"/>
    <w:rsid w:val="130F4818"/>
    <w:rsid w:val="1350BDCA"/>
    <w:rsid w:val="13C3DFFA"/>
    <w:rsid w:val="13F4D024"/>
    <w:rsid w:val="14044460"/>
    <w:rsid w:val="14429686"/>
    <w:rsid w:val="144A23CE"/>
    <w:rsid w:val="1466AEF0"/>
    <w:rsid w:val="147D2961"/>
    <w:rsid w:val="147E45FE"/>
    <w:rsid w:val="14F953A2"/>
    <w:rsid w:val="150335A2"/>
    <w:rsid w:val="1509925A"/>
    <w:rsid w:val="154B8959"/>
    <w:rsid w:val="15735D0E"/>
    <w:rsid w:val="15F20FD3"/>
    <w:rsid w:val="15F567C7"/>
    <w:rsid w:val="167A1597"/>
    <w:rsid w:val="16B1433A"/>
    <w:rsid w:val="17139886"/>
    <w:rsid w:val="17382461"/>
    <w:rsid w:val="179B7D25"/>
    <w:rsid w:val="17A06034"/>
    <w:rsid w:val="17ED29C4"/>
    <w:rsid w:val="17FA8495"/>
    <w:rsid w:val="184ED4CF"/>
    <w:rsid w:val="187C0ED5"/>
    <w:rsid w:val="18A58F5E"/>
    <w:rsid w:val="18FC098C"/>
    <w:rsid w:val="190281BC"/>
    <w:rsid w:val="191CC730"/>
    <w:rsid w:val="1929118D"/>
    <w:rsid w:val="19377B92"/>
    <w:rsid w:val="19E97A29"/>
    <w:rsid w:val="19EEA721"/>
    <w:rsid w:val="19EEAC6F"/>
    <w:rsid w:val="19F68F86"/>
    <w:rsid w:val="1A79DD73"/>
    <w:rsid w:val="1AC8E2D9"/>
    <w:rsid w:val="1ACDA519"/>
    <w:rsid w:val="1B0387EA"/>
    <w:rsid w:val="1B0A475B"/>
    <w:rsid w:val="1B8A3D08"/>
    <w:rsid w:val="1BB4AD47"/>
    <w:rsid w:val="1BEDB12F"/>
    <w:rsid w:val="1C381070"/>
    <w:rsid w:val="1C51E4EF"/>
    <w:rsid w:val="1CB92A4E"/>
    <w:rsid w:val="1CBA6300"/>
    <w:rsid w:val="1D4B6DD1"/>
    <w:rsid w:val="1D6DBE3D"/>
    <w:rsid w:val="1D797285"/>
    <w:rsid w:val="1D94DD0B"/>
    <w:rsid w:val="1D98EFE3"/>
    <w:rsid w:val="1DB5CEFB"/>
    <w:rsid w:val="1DD5B879"/>
    <w:rsid w:val="1DF80A53"/>
    <w:rsid w:val="1DFB0363"/>
    <w:rsid w:val="1E3F7E16"/>
    <w:rsid w:val="1E726E5F"/>
    <w:rsid w:val="1EC8B345"/>
    <w:rsid w:val="1ED6E58C"/>
    <w:rsid w:val="1ED80420"/>
    <w:rsid w:val="1F46044D"/>
    <w:rsid w:val="1FF5B8A6"/>
    <w:rsid w:val="1FF70765"/>
    <w:rsid w:val="20174860"/>
    <w:rsid w:val="2036337C"/>
    <w:rsid w:val="20473833"/>
    <w:rsid w:val="2075020A"/>
    <w:rsid w:val="20A0A991"/>
    <w:rsid w:val="20EAFDB0"/>
    <w:rsid w:val="21A118C8"/>
    <w:rsid w:val="21EF4001"/>
    <w:rsid w:val="2204D18B"/>
    <w:rsid w:val="2221C68C"/>
    <w:rsid w:val="22E5BDDC"/>
    <w:rsid w:val="23207F47"/>
    <w:rsid w:val="23D70505"/>
    <w:rsid w:val="23E4C159"/>
    <w:rsid w:val="23E98782"/>
    <w:rsid w:val="23F00C30"/>
    <w:rsid w:val="24327EF6"/>
    <w:rsid w:val="2445767B"/>
    <w:rsid w:val="24462FD1"/>
    <w:rsid w:val="24471F62"/>
    <w:rsid w:val="24973C84"/>
    <w:rsid w:val="24F4E0D2"/>
    <w:rsid w:val="250A9F7B"/>
    <w:rsid w:val="25206DD9"/>
    <w:rsid w:val="255504D8"/>
    <w:rsid w:val="25895658"/>
    <w:rsid w:val="2590641A"/>
    <w:rsid w:val="25AB0F60"/>
    <w:rsid w:val="261EA17A"/>
    <w:rsid w:val="267239C1"/>
    <w:rsid w:val="26B9CAB5"/>
    <w:rsid w:val="26CC5AA4"/>
    <w:rsid w:val="2726A9CC"/>
    <w:rsid w:val="27296C53"/>
    <w:rsid w:val="273FD229"/>
    <w:rsid w:val="27413545"/>
    <w:rsid w:val="2744E145"/>
    <w:rsid w:val="2783F1DC"/>
    <w:rsid w:val="27AFFDEF"/>
    <w:rsid w:val="27E09495"/>
    <w:rsid w:val="27EFCD1D"/>
    <w:rsid w:val="284B01F4"/>
    <w:rsid w:val="28C3ED87"/>
    <w:rsid w:val="28DAA66B"/>
    <w:rsid w:val="28E70270"/>
    <w:rsid w:val="29076684"/>
    <w:rsid w:val="2948A33A"/>
    <w:rsid w:val="29B9666D"/>
    <w:rsid w:val="29BE9C42"/>
    <w:rsid w:val="2A7772EB"/>
    <w:rsid w:val="2A872590"/>
    <w:rsid w:val="2AA33862"/>
    <w:rsid w:val="2AB10072"/>
    <w:rsid w:val="2B281424"/>
    <w:rsid w:val="2BBFFB4B"/>
    <w:rsid w:val="2C328754"/>
    <w:rsid w:val="2C69923E"/>
    <w:rsid w:val="2CCD3092"/>
    <w:rsid w:val="2D201656"/>
    <w:rsid w:val="2D669648"/>
    <w:rsid w:val="2D693E08"/>
    <w:rsid w:val="2D6B1BC1"/>
    <w:rsid w:val="2E0BC6A0"/>
    <w:rsid w:val="2E168986"/>
    <w:rsid w:val="2E346E04"/>
    <w:rsid w:val="2E5557BA"/>
    <w:rsid w:val="2E9D2EB4"/>
    <w:rsid w:val="2EDE4522"/>
    <w:rsid w:val="2EE1B6FB"/>
    <w:rsid w:val="2F93716A"/>
    <w:rsid w:val="3001A0A3"/>
    <w:rsid w:val="3094EEE5"/>
    <w:rsid w:val="310A7866"/>
    <w:rsid w:val="317116C9"/>
    <w:rsid w:val="317D8706"/>
    <w:rsid w:val="31918464"/>
    <w:rsid w:val="31F16BA6"/>
    <w:rsid w:val="31FC3FF3"/>
    <w:rsid w:val="32063B5C"/>
    <w:rsid w:val="321293A9"/>
    <w:rsid w:val="328B8B5A"/>
    <w:rsid w:val="32C33755"/>
    <w:rsid w:val="33010B54"/>
    <w:rsid w:val="33092B43"/>
    <w:rsid w:val="332FF69C"/>
    <w:rsid w:val="33347D37"/>
    <w:rsid w:val="33560FBE"/>
    <w:rsid w:val="3359A116"/>
    <w:rsid w:val="336598D1"/>
    <w:rsid w:val="337647C3"/>
    <w:rsid w:val="337A5E05"/>
    <w:rsid w:val="338D2968"/>
    <w:rsid w:val="33A2B5B6"/>
    <w:rsid w:val="33B3604A"/>
    <w:rsid w:val="33F9EDC1"/>
    <w:rsid w:val="343FA782"/>
    <w:rsid w:val="344B3D0E"/>
    <w:rsid w:val="344C6EA5"/>
    <w:rsid w:val="346083D3"/>
    <w:rsid w:val="3461DFC7"/>
    <w:rsid w:val="3462A032"/>
    <w:rsid w:val="34730E8A"/>
    <w:rsid w:val="3474A423"/>
    <w:rsid w:val="34AAED50"/>
    <w:rsid w:val="350E176E"/>
    <w:rsid w:val="357D35B9"/>
    <w:rsid w:val="35DBC6B9"/>
    <w:rsid w:val="35F3C877"/>
    <w:rsid w:val="36110DC2"/>
    <w:rsid w:val="3614B9C2"/>
    <w:rsid w:val="3638F424"/>
    <w:rsid w:val="36A8260E"/>
    <w:rsid w:val="36EC0898"/>
    <w:rsid w:val="36F4730B"/>
    <w:rsid w:val="372977F6"/>
    <w:rsid w:val="37C65B37"/>
    <w:rsid w:val="3878FC02"/>
    <w:rsid w:val="387D4561"/>
    <w:rsid w:val="38AAC292"/>
    <w:rsid w:val="38ABB8F6"/>
    <w:rsid w:val="38B104C8"/>
    <w:rsid w:val="38B993E1"/>
    <w:rsid w:val="39137219"/>
    <w:rsid w:val="39A8996E"/>
    <w:rsid w:val="39D272DC"/>
    <w:rsid w:val="39D5189E"/>
    <w:rsid w:val="3A12EB70"/>
    <w:rsid w:val="3A2A500C"/>
    <w:rsid w:val="3A7430EF"/>
    <w:rsid w:val="3A807F2B"/>
    <w:rsid w:val="3AF7005E"/>
    <w:rsid w:val="3AFBB6DB"/>
    <w:rsid w:val="3B13BA5A"/>
    <w:rsid w:val="3B33A2A0"/>
    <w:rsid w:val="3B6B4FFB"/>
    <w:rsid w:val="3BDC5BCA"/>
    <w:rsid w:val="3C167C0F"/>
    <w:rsid w:val="3C20A5AA"/>
    <w:rsid w:val="3C713CBD"/>
    <w:rsid w:val="3C747AB7"/>
    <w:rsid w:val="3CB63E29"/>
    <w:rsid w:val="3D78CFEA"/>
    <w:rsid w:val="3DC4FA0E"/>
    <w:rsid w:val="3DCED4C5"/>
    <w:rsid w:val="3E05E732"/>
    <w:rsid w:val="3E094F73"/>
    <w:rsid w:val="3E3051DD"/>
    <w:rsid w:val="3E38A739"/>
    <w:rsid w:val="3E6E0A5F"/>
    <w:rsid w:val="3E855E67"/>
    <w:rsid w:val="3E87FC6E"/>
    <w:rsid w:val="3F2462E9"/>
    <w:rsid w:val="3FC460F7"/>
    <w:rsid w:val="4029ED4B"/>
    <w:rsid w:val="4065EFFD"/>
    <w:rsid w:val="417E6124"/>
    <w:rsid w:val="418ED99F"/>
    <w:rsid w:val="41A98F11"/>
    <w:rsid w:val="41D56422"/>
    <w:rsid w:val="41EE0B76"/>
    <w:rsid w:val="4201C05E"/>
    <w:rsid w:val="4255B681"/>
    <w:rsid w:val="4257A322"/>
    <w:rsid w:val="42A76E46"/>
    <w:rsid w:val="430ABA20"/>
    <w:rsid w:val="430D0583"/>
    <w:rsid w:val="432A5032"/>
    <w:rsid w:val="4337089F"/>
    <w:rsid w:val="43819B43"/>
    <w:rsid w:val="43B12976"/>
    <w:rsid w:val="43F67278"/>
    <w:rsid w:val="442F41B3"/>
    <w:rsid w:val="4479A937"/>
    <w:rsid w:val="45327C59"/>
    <w:rsid w:val="458BD120"/>
    <w:rsid w:val="465A44F3"/>
    <w:rsid w:val="46D11867"/>
    <w:rsid w:val="46D134F3"/>
    <w:rsid w:val="470B94F3"/>
    <w:rsid w:val="4742DAE1"/>
    <w:rsid w:val="477ADCA5"/>
    <w:rsid w:val="478F224B"/>
    <w:rsid w:val="479429A9"/>
    <w:rsid w:val="47A051AD"/>
    <w:rsid w:val="47C316E6"/>
    <w:rsid w:val="47D0C3D3"/>
    <w:rsid w:val="480A8265"/>
    <w:rsid w:val="481B252C"/>
    <w:rsid w:val="48308456"/>
    <w:rsid w:val="4865213F"/>
    <w:rsid w:val="4866CBE0"/>
    <w:rsid w:val="489D0345"/>
    <w:rsid w:val="48A0CC83"/>
    <w:rsid w:val="48A36746"/>
    <w:rsid w:val="48AA1ACF"/>
    <w:rsid w:val="48D6F08D"/>
    <w:rsid w:val="48FB7F1E"/>
    <w:rsid w:val="49756834"/>
    <w:rsid w:val="4A44F644"/>
    <w:rsid w:val="4A9E3E2F"/>
    <w:rsid w:val="4AD56824"/>
    <w:rsid w:val="4AE804C8"/>
    <w:rsid w:val="4AF05BCB"/>
    <w:rsid w:val="4B345641"/>
    <w:rsid w:val="4B68F66C"/>
    <w:rsid w:val="4BA353FF"/>
    <w:rsid w:val="4BD4A407"/>
    <w:rsid w:val="4BD62CEA"/>
    <w:rsid w:val="4BD86D45"/>
    <w:rsid w:val="4C0F45F3"/>
    <w:rsid w:val="4C17EA33"/>
    <w:rsid w:val="4C194D07"/>
    <w:rsid w:val="4C388A7B"/>
    <w:rsid w:val="4C3F753B"/>
    <w:rsid w:val="4C94F13E"/>
    <w:rsid w:val="4E24389A"/>
    <w:rsid w:val="4E7D15A0"/>
    <w:rsid w:val="4EDE84A5"/>
    <w:rsid w:val="4EE04DFE"/>
    <w:rsid w:val="4F1A4AD8"/>
    <w:rsid w:val="4F8036B6"/>
    <w:rsid w:val="4FCA24CF"/>
    <w:rsid w:val="5003A689"/>
    <w:rsid w:val="50041907"/>
    <w:rsid w:val="50FB48EE"/>
    <w:rsid w:val="5147D166"/>
    <w:rsid w:val="5158101E"/>
    <w:rsid w:val="5203A961"/>
    <w:rsid w:val="52615DCC"/>
    <w:rsid w:val="52BEE3DE"/>
    <w:rsid w:val="539FAC93"/>
    <w:rsid w:val="542AD123"/>
    <w:rsid w:val="542F7C2A"/>
    <w:rsid w:val="54C0AA71"/>
    <w:rsid w:val="5512D9B5"/>
    <w:rsid w:val="5553F79B"/>
    <w:rsid w:val="5632638A"/>
    <w:rsid w:val="56A21A5C"/>
    <w:rsid w:val="56C8F542"/>
    <w:rsid w:val="56DFA7DB"/>
    <w:rsid w:val="57B3A2A7"/>
    <w:rsid w:val="5837F9F7"/>
    <w:rsid w:val="589227CC"/>
    <w:rsid w:val="58B50162"/>
    <w:rsid w:val="58D41DD7"/>
    <w:rsid w:val="58E94519"/>
    <w:rsid w:val="594C2ACB"/>
    <w:rsid w:val="59A0CBD0"/>
    <w:rsid w:val="59B1E1F0"/>
    <w:rsid w:val="59BE568F"/>
    <w:rsid w:val="59D39DE8"/>
    <w:rsid w:val="5A009604"/>
    <w:rsid w:val="5A70CD3E"/>
    <w:rsid w:val="5AD58B4F"/>
    <w:rsid w:val="5AE3B346"/>
    <w:rsid w:val="5B1CB17C"/>
    <w:rsid w:val="5BD83F08"/>
    <w:rsid w:val="5BDA6BED"/>
    <w:rsid w:val="5C40022D"/>
    <w:rsid w:val="5C40BF1F"/>
    <w:rsid w:val="5C7D812D"/>
    <w:rsid w:val="5CBCB6A0"/>
    <w:rsid w:val="5D4B34A6"/>
    <w:rsid w:val="5D51B123"/>
    <w:rsid w:val="5D5FF4A5"/>
    <w:rsid w:val="5D63FAC0"/>
    <w:rsid w:val="5D6E1CF2"/>
    <w:rsid w:val="5DAB41E1"/>
    <w:rsid w:val="5DEBC8BB"/>
    <w:rsid w:val="5E1B3FBA"/>
    <w:rsid w:val="5E595BE2"/>
    <w:rsid w:val="5E6796C9"/>
    <w:rsid w:val="5EFE5F4E"/>
    <w:rsid w:val="5F1B97C6"/>
    <w:rsid w:val="5FC4A080"/>
    <w:rsid w:val="5FFA0F21"/>
    <w:rsid w:val="60076234"/>
    <w:rsid w:val="606C7D89"/>
    <w:rsid w:val="609459E9"/>
    <w:rsid w:val="609A2C00"/>
    <w:rsid w:val="60D13A33"/>
    <w:rsid w:val="60DDF7AE"/>
    <w:rsid w:val="60EEA61A"/>
    <w:rsid w:val="60F58E86"/>
    <w:rsid w:val="611E20DF"/>
    <w:rsid w:val="6173E814"/>
    <w:rsid w:val="6186051C"/>
    <w:rsid w:val="618F93C2"/>
    <w:rsid w:val="61A43D11"/>
    <w:rsid w:val="61AA7E9B"/>
    <w:rsid w:val="61EDD752"/>
    <w:rsid w:val="6224B75A"/>
    <w:rsid w:val="6285487B"/>
    <w:rsid w:val="628F564B"/>
    <w:rsid w:val="62B06DEC"/>
    <w:rsid w:val="62D5E0CE"/>
    <w:rsid w:val="6316672F"/>
    <w:rsid w:val="6321D57D"/>
    <w:rsid w:val="636F45D7"/>
    <w:rsid w:val="63787F8A"/>
    <w:rsid w:val="638D53CE"/>
    <w:rsid w:val="6391713F"/>
    <w:rsid w:val="63B4B712"/>
    <w:rsid w:val="640F4F15"/>
    <w:rsid w:val="6421B0B8"/>
    <w:rsid w:val="643C74A3"/>
    <w:rsid w:val="649D6CF6"/>
    <w:rsid w:val="64E9037D"/>
    <w:rsid w:val="6502ECBD"/>
    <w:rsid w:val="6529242F"/>
    <w:rsid w:val="658585EA"/>
    <w:rsid w:val="65C2173D"/>
    <w:rsid w:val="66CD57EC"/>
    <w:rsid w:val="66E47126"/>
    <w:rsid w:val="66FC25EF"/>
    <w:rsid w:val="6718FB47"/>
    <w:rsid w:val="6757DAA9"/>
    <w:rsid w:val="677FF6D0"/>
    <w:rsid w:val="67C3A1CE"/>
    <w:rsid w:val="67D0409A"/>
    <w:rsid w:val="67D09D84"/>
    <w:rsid w:val="67E5779C"/>
    <w:rsid w:val="680AD375"/>
    <w:rsid w:val="68272361"/>
    <w:rsid w:val="68AE5CCF"/>
    <w:rsid w:val="68CAC8AE"/>
    <w:rsid w:val="68DFE06C"/>
    <w:rsid w:val="6928B857"/>
    <w:rsid w:val="694EAFC8"/>
    <w:rsid w:val="696E941A"/>
    <w:rsid w:val="69C55EFE"/>
    <w:rsid w:val="6A97268F"/>
    <w:rsid w:val="6B060D98"/>
    <w:rsid w:val="6B80A161"/>
    <w:rsid w:val="6B8AE982"/>
    <w:rsid w:val="6BDEE53F"/>
    <w:rsid w:val="6C052F90"/>
    <w:rsid w:val="6C8971A9"/>
    <w:rsid w:val="6CB8E8BF"/>
    <w:rsid w:val="6CFB3A53"/>
    <w:rsid w:val="6D4E1D27"/>
    <w:rsid w:val="6D773EAF"/>
    <w:rsid w:val="6DA402BE"/>
    <w:rsid w:val="6DA6CFAA"/>
    <w:rsid w:val="6DA83D4E"/>
    <w:rsid w:val="6DDD148D"/>
    <w:rsid w:val="6E055E91"/>
    <w:rsid w:val="6E6C75AA"/>
    <w:rsid w:val="6EC9CAD1"/>
    <w:rsid w:val="6F2FB85D"/>
    <w:rsid w:val="6F97F9DB"/>
    <w:rsid w:val="7068DA79"/>
    <w:rsid w:val="70B67851"/>
    <w:rsid w:val="711EB082"/>
    <w:rsid w:val="71420953"/>
    <w:rsid w:val="71720390"/>
    <w:rsid w:val="7189C44E"/>
    <w:rsid w:val="71E567E9"/>
    <w:rsid w:val="727BAE71"/>
    <w:rsid w:val="72A49067"/>
    <w:rsid w:val="732E7925"/>
    <w:rsid w:val="734D2065"/>
    <w:rsid w:val="73A4364E"/>
    <w:rsid w:val="73FB6FC6"/>
    <w:rsid w:val="743B907C"/>
    <w:rsid w:val="74B4BBE4"/>
    <w:rsid w:val="74B99EF3"/>
    <w:rsid w:val="74C70CE5"/>
    <w:rsid w:val="74E85A70"/>
    <w:rsid w:val="7517053C"/>
    <w:rsid w:val="7538D6BF"/>
    <w:rsid w:val="754006AF"/>
    <w:rsid w:val="76771DAD"/>
    <w:rsid w:val="769E0DF6"/>
    <w:rsid w:val="76BFE38C"/>
    <w:rsid w:val="76CD9C29"/>
    <w:rsid w:val="76E8FF08"/>
    <w:rsid w:val="77137A2E"/>
    <w:rsid w:val="77C70AF3"/>
    <w:rsid w:val="78136202"/>
    <w:rsid w:val="7839DE57"/>
    <w:rsid w:val="783AEC13"/>
    <w:rsid w:val="78EC4177"/>
    <w:rsid w:val="793BECC1"/>
    <w:rsid w:val="797C8EC0"/>
    <w:rsid w:val="79CF0E49"/>
    <w:rsid w:val="79F31F85"/>
    <w:rsid w:val="79F58006"/>
    <w:rsid w:val="7A2366C7"/>
    <w:rsid w:val="7A2BD3A6"/>
    <w:rsid w:val="7A3BA344"/>
    <w:rsid w:val="7A9430CF"/>
    <w:rsid w:val="7ACF45BB"/>
    <w:rsid w:val="7AEEF738"/>
    <w:rsid w:val="7AF5C5A6"/>
    <w:rsid w:val="7B0F3135"/>
    <w:rsid w:val="7B11271E"/>
    <w:rsid w:val="7B4908ED"/>
    <w:rsid w:val="7B8EEFE6"/>
    <w:rsid w:val="7BFC52A0"/>
    <w:rsid w:val="7C80B8DB"/>
    <w:rsid w:val="7CC030D5"/>
    <w:rsid w:val="7CD0306C"/>
    <w:rsid w:val="7D06AF0B"/>
    <w:rsid w:val="7D4B1894"/>
    <w:rsid w:val="7D55BD30"/>
    <w:rsid w:val="7DD59A70"/>
    <w:rsid w:val="7E14B520"/>
    <w:rsid w:val="7E25B32A"/>
    <w:rsid w:val="7E29E20A"/>
    <w:rsid w:val="7E697117"/>
    <w:rsid w:val="7E6D2E5E"/>
    <w:rsid w:val="7E8008C3"/>
    <w:rsid w:val="7EA91FDB"/>
    <w:rsid w:val="7F1D5467"/>
    <w:rsid w:val="7F81F504"/>
    <w:rsid w:val="7F9E4217"/>
    <w:rsid w:val="7FBE48CF"/>
    <w:rsid w:val="7FD05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AADC07"/>
  <w15:docId w15:val="{50F96C59-2C69-4A9F-A74F-5C23ADEEC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eorgia" w:eastAsia="Georgia" w:hAnsi="Georgia" w:cs="Times New Roman"/>
        <w:sz w:val="24"/>
        <w:szCs w:val="24"/>
        <w:lang w:val="en-US" w:eastAsia="en-US" w:bidi="ar-SA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6767"/>
    <w:pPr>
      <w:suppressAutoHyphens/>
      <w:spacing w:line="276" w:lineRule="auto"/>
    </w:pPr>
    <w:rPr>
      <w:lang w:val="pt-PT"/>
    </w:rPr>
  </w:style>
  <w:style w:type="paragraph" w:styleId="Heading1">
    <w:name w:val="heading 1"/>
    <w:basedOn w:val="Normal"/>
    <w:next w:val="Normal"/>
    <w:uiPriority w:val="9"/>
    <w:qFormat/>
    <w:pPr>
      <w:jc w:val="center"/>
      <w:outlineLvl w:val="0"/>
    </w:pPr>
    <w:rPr>
      <w:rFonts w:ascii="Georgia Pro" w:hAnsi="Georgia Pro" w:cs="Arial"/>
      <w:bCs/>
      <w:color w:val="000000"/>
      <w:sz w:val="48"/>
      <w:szCs w:val="48"/>
    </w:rPr>
  </w:style>
  <w:style w:type="paragraph" w:styleId="Heading2">
    <w:name w:val="heading 2"/>
    <w:basedOn w:val="Heading5"/>
    <w:next w:val="Normal"/>
    <w:uiPriority w:val="9"/>
    <w:unhideWhenUsed/>
    <w:qFormat/>
    <w:pPr>
      <w:outlineLvl w:val="1"/>
    </w:pPr>
  </w:style>
  <w:style w:type="paragraph" w:styleId="Heading3">
    <w:name w:val="heading 3"/>
    <w:basedOn w:val="Heading2"/>
    <w:next w:val="Normal"/>
    <w:uiPriority w:val="9"/>
    <w:unhideWhenUsed/>
    <w:qFormat/>
    <w:rsid w:val="00A235AE"/>
    <w:pPr>
      <w:spacing w:after="240"/>
      <w:outlineLvl w:val="2"/>
    </w:pPr>
    <w:rPr>
      <w:rFonts w:ascii="Georgia" w:hAnsi="Georgia"/>
      <w:b w:val="0"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pPr>
      <w:jc w:val="center"/>
      <w:outlineLvl w:val="3"/>
    </w:pPr>
    <w:rPr>
      <w:rFonts w:ascii="Century Gothic" w:hAnsi="Century Gothic"/>
      <w:b/>
      <w:color w:val="476166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/>
      <w:outlineLvl w:val="4"/>
    </w:pPr>
    <w:rPr>
      <w:rFonts w:ascii="Century Gothic" w:hAnsi="Century Gothic"/>
      <w:b/>
      <w:color w:val="476166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rPr>
      <w:sz w:val="10"/>
    </w:rPr>
  </w:style>
  <w:style w:type="paragraph" w:styleId="BalloonText">
    <w:name w:val="Balloon Text"/>
    <w:basedOn w:val="Normal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uiPriority w:val="9"/>
    <w:rPr>
      <w:rFonts w:ascii="Georgia Pro" w:hAnsi="Georgia Pro" w:cs="Arial"/>
      <w:bCs/>
      <w:color w:val="000000"/>
      <w:sz w:val="48"/>
      <w:szCs w:val="48"/>
      <w:lang w:val="pt-PT"/>
    </w:rPr>
  </w:style>
  <w:style w:type="character" w:customStyle="1" w:styleId="Heading2Char">
    <w:name w:val="Heading 2 Char"/>
    <w:basedOn w:val="DefaultParagraphFont"/>
    <w:rPr>
      <w:b/>
      <w:sz w:val="48"/>
      <w:szCs w:val="48"/>
    </w:rPr>
  </w:style>
  <w:style w:type="character" w:customStyle="1" w:styleId="Heading3Char">
    <w:name w:val="Heading 3 Char"/>
    <w:basedOn w:val="DefaultParagraphFont"/>
    <w:rPr>
      <w:sz w:val="36"/>
      <w:szCs w:val="36"/>
    </w:rPr>
  </w:style>
  <w:style w:type="character" w:customStyle="1" w:styleId="Heading4Char">
    <w:name w:val="Heading 4 Char"/>
    <w:basedOn w:val="DefaultParagraphFont"/>
    <w:rPr>
      <w:rFonts w:ascii="Century Gothic" w:hAnsi="Century Gothic"/>
      <w:b/>
      <w:color w:val="476166"/>
      <w:sz w:val="28"/>
      <w:szCs w:val="28"/>
    </w:rPr>
  </w:style>
  <w:style w:type="paragraph" w:customStyle="1" w:styleId="Text">
    <w:name w:val="Text"/>
    <w:basedOn w:val="Normal"/>
    <w:rPr>
      <w:sz w:val="28"/>
      <w:szCs w:val="28"/>
    </w:rPr>
  </w:style>
  <w:style w:type="paragraph" w:styleId="Header">
    <w:name w:val="header"/>
    <w:basedOn w:val="Footer"/>
    <w:rPr>
      <w:rFonts w:ascii="Georgia" w:hAnsi="Georgia"/>
    </w:rPr>
  </w:style>
  <w:style w:type="character" w:customStyle="1" w:styleId="HeaderChar">
    <w:name w:val="Header Char"/>
    <w:basedOn w:val="DefaultParagraphFont"/>
    <w:rPr>
      <w:rFonts w:ascii="Georgia" w:hAnsi="Georgia"/>
    </w:rPr>
  </w:style>
  <w:style w:type="paragraph" w:styleId="Footer">
    <w:name w:val="footer"/>
    <w:basedOn w:val="Normal"/>
    <w:pPr>
      <w:tabs>
        <w:tab w:val="center" w:pos="4680"/>
        <w:tab w:val="right" w:pos="9360"/>
      </w:tabs>
    </w:pPr>
    <w:rPr>
      <w:rFonts w:ascii="Century Gothic" w:hAnsi="Century Gothic"/>
      <w:b/>
      <w:color w:val="476166"/>
    </w:rPr>
  </w:style>
  <w:style w:type="character" w:customStyle="1" w:styleId="FooterChar">
    <w:name w:val="Footer Char"/>
    <w:basedOn w:val="DefaultParagraphFont"/>
    <w:rPr>
      <w:rFonts w:ascii="Century Gothic" w:hAnsi="Century Gothic"/>
      <w:b/>
      <w:color w:val="476166"/>
    </w:rPr>
  </w:style>
  <w:style w:type="character" w:styleId="PageNumber">
    <w:name w:val="page number"/>
    <w:basedOn w:val="DefaultParagraphFont"/>
  </w:style>
  <w:style w:type="character" w:customStyle="1" w:styleId="Heading5Char">
    <w:name w:val="Heading 5 Char"/>
    <w:basedOn w:val="DefaultParagraphFont"/>
    <w:rPr>
      <w:rFonts w:ascii="Century Gothic" w:hAnsi="Century Gothic"/>
      <w:b/>
      <w:color w:val="476166"/>
      <w:sz w:val="28"/>
      <w:szCs w:val="28"/>
    </w:rPr>
  </w:style>
  <w:style w:type="paragraph" w:styleId="Quote">
    <w:name w:val="Quote"/>
    <w:basedOn w:val="Normal"/>
    <w:next w:val="Normal"/>
    <w:rPr>
      <w:color w:val="476166"/>
      <w:sz w:val="96"/>
      <w:szCs w:val="96"/>
    </w:rPr>
  </w:style>
  <w:style w:type="character" w:customStyle="1" w:styleId="QuoteChar">
    <w:name w:val="Quote Char"/>
    <w:basedOn w:val="DefaultParagraphFont"/>
    <w:rPr>
      <w:color w:val="476166"/>
      <w:sz w:val="96"/>
      <w:szCs w:val="96"/>
    </w:rPr>
  </w:style>
  <w:style w:type="character" w:styleId="PlaceholderText">
    <w:name w:val="Placeholder Text"/>
    <w:basedOn w:val="DefaultParagraphFont"/>
    <w:rPr>
      <w:color w:val="808080"/>
    </w:rPr>
  </w:style>
  <w:style w:type="character" w:customStyle="1" w:styleId="c5">
    <w:name w:val="c5"/>
    <w:basedOn w:val="DefaultParagraphFont"/>
  </w:style>
  <w:style w:type="paragraph" w:styleId="TOCHeading">
    <w:name w:val="TOC Heading"/>
    <w:basedOn w:val="Heading1"/>
    <w:next w:val="Normal"/>
    <w:uiPriority w:val="39"/>
    <w:qFormat/>
    <w:pPr>
      <w:keepNext/>
      <w:keepLines/>
      <w:spacing w:before="240" w:line="254" w:lineRule="auto"/>
      <w:jc w:val="left"/>
    </w:pPr>
    <w:rPr>
      <w:rFonts w:eastAsia="Times New Roman" w:cs="Times New Roman"/>
      <w:b/>
      <w:color w:val="35484C"/>
      <w:sz w:val="32"/>
      <w:szCs w:val="32"/>
    </w:rPr>
  </w:style>
  <w:style w:type="paragraph" w:styleId="TOC1">
    <w:name w:val="toc 1"/>
    <w:basedOn w:val="Normal"/>
    <w:next w:val="Normal"/>
    <w:autoRedefine/>
    <w:uiPriority w:val="39"/>
    <w:pPr>
      <w:spacing w:after="100"/>
    </w:pPr>
  </w:style>
  <w:style w:type="paragraph" w:styleId="TOC2">
    <w:name w:val="toc 2"/>
    <w:basedOn w:val="Normal"/>
    <w:next w:val="Normal"/>
    <w:autoRedefine/>
    <w:uiPriority w:val="3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pPr>
      <w:spacing w:after="100"/>
      <w:ind w:left="480"/>
    </w:p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customStyle="1" w:styleId="fontcapa">
    <w:name w:val="font capa"/>
    <w:basedOn w:val="Heading3"/>
    <w:pPr>
      <w:jc w:val="center"/>
    </w:pPr>
    <w:rPr>
      <w:rFonts w:ascii="Georgia Pro" w:hAnsi="Georgia Pro"/>
      <w:color w:val="auto"/>
    </w:rPr>
  </w:style>
  <w:style w:type="paragraph" w:customStyle="1" w:styleId="body">
    <w:name w:val="body"/>
    <w:basedOn w:val="Text"/>
  </w:style>
  <w:style w:type="character" w:customStyle="1" w:styleId="Heading5Char1">
    <w:name w:val="Heading 5 Char1"/>
    <w:basedOn w:val="DefaultParagraphFont"/>
    <w:rPr>
      <w:rFonts w:ascii="Century Gothic" w:hAnsi="Century Gothic"/>
      <w:b/>
      <w:color w:val="476166"/>
      <w:sz w:val="28"/>
      <w:szCs w:val="28"/>
    </w:rPr>
  </w:style>
  <w:style w:type="character" w:customStyle="1" w:styleId="Heading2Char1">
    <w:name w:val="Heading 2 Char1"/>
    <w:basedOn w:val="Heading5Char1"/>
    <w:rPr>
      <w:rFonts w:ascii="Century Gothic" w:hAnsi="Century Gothic"/>
      <w:b/>
      <w:color w:val="476166"/>
      <w:sz w:val="28"/>
      <w:szCs w:val="28"/>
    </w:rPr>
  </w:style>
  <w:style w:type="character" w:customStyle="1" w:styleId="Heading3Char1">
    <w:name w:val="Heading 3 Char1"/>
    <w:basedOn w:val="Heading2Char1"/>
    <w:rPr>
      <w:rFonts w:ascii="Century Gothic" w:hAnsi="Century Gothic"/>
      <w:b w:val="0"/>
      <w:color w:val="476166"/>
      <w:sz w:val="36"/>
      <w:szCs w:val="36"/>
    </w:rPr>
  </w:style>
  <w:style w:type="character" w:customStyle="1" w:styleId="fontcapaChar">
    <w:name w:val="font capa Char"/>
    <w:basedOn w:val="Heading3Char1"/>
    <w:rPr>
      <w:rFonts w:ascii="Georgia Pro" w:hAnsi="Georgia Pro"/>
      <w:b w:val="0"/>
      <w:color w:val="476166"/>
      <w:sz w:val="36"/>
      <w:szCs w:val="36"/>
      <w:lang w:val="pt-PT"/>
    </w:rPr>
  </w:style>
  <w:style w:type="character" w:customStyle="1" w:styleId="c8">
    <w:name w:val="c8"/>
    <w:basedOn w:val="DefaultParagraphFont"/>
  </w:style>
  <w:style w:type="character" w:customStyle="1" w:styleId="TextChar">
    <w:name w:val="Text Char"/>
    <w:basedOn w:val="DefaultParagraphFont"/>
    <w:rPr>
      <w:sz w:val="28"/>
      <w:szCs w:val="28"/>
    </w:rPr>
  </w:style>
  <w:style w:type="character" w:customStyle="1" w:styleId="bodyChar">
    <w:name w:val="body Char"/>
    <w:basedOn w:val="TextChar"/>
    <w:rPr>
      <w:sz w:val="28"/>
      <w:szCs w:val="28"/>
      <w:lang w:val="pt-PT"/>
    </w:rPr>
  </w:style>
  <w:style w:type="character" w:customStyle="1" w:styleId="c4">
    <w:name w:val="c4"/>
    <w:basedOn w:val="DefaultParagraphFont"/>
  </w:style>
  <w:style w:type="character" w:customStyle="1" w:styleId="c11">
    <w:name w:val="c11"/>
    <w:basedOn w:val="DefaultParagraphFont"/>
  </w:style>
  <w:style w:type="paragraph" w:customStyle="1" w:styleId="c7">
    <w:name w:val="c7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  <w:style w:type="paragraph" w:customStyle="1" w:styleId="c2">
    <w:name w:val="c2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  <w:style w:type="paragraph" w:styleId="ListParagraph">
    <w:name w:val="List Paragraph"/>
    <w:basedOn w:val="Normal"/>
    <w:uiPriority w:val="34"/>
    <w:qFormat/>
    <w:rsid w:val="00B1676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2D13E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3EF7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DF705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monki\Desktop\FEUP\2ano\2semestre\cal\projeto\relatorio.docx" TargetMode="External"/><Relationship Id="rId18" Type="http://schemas.openxmlformats.org/officeDocument/2006/relationships/image" Target="media/image3.png"/><Relationship Id="rId26" Type="http://schemas.openxmlformats.org/officeDocument/2006/relationships/hyperlink" Target="https://en.wikipedia.org/wiki/Travelling_salesman_problem" TargetMode="External"/><Relationship Id="rId39" Type="http://schemas.openxmlformats.org/officeDocument/2006/relationships/hyperlink" Target="https://www.hindawi.com/journals/mpe/2012/104279/" TargetMode="External"/><Relationship Id="rId21" Type="http://schemas.openxmlformats.org/officeDocument/2006/relationships/image" Target="media/image6.png"/><Relationship Id="rId34" Type="http://schemas.openxmlformats.org/officeDocument/2006/relationships/hyperlink" Target="https://en.wikipedia.org/wiki/Held&#8211;Karp_algorithm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monki\Desktop\FEUP\2ano\2semestre\cal\projeto\relatorio.docx" TargetMode="External"/><Relationship Id="rId20" Type="http://schemas.openxmlformats.org/officeDocument/2006/relationships/image" Target="media/image5.png"/><Relationship Id="rId29" Type="http://schemas.openxmlformats.org/officeDocument/2006/relationships/hyperlink" Target="https://en.wikipedia.org/wiki/Strongly_connected_component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monki\Desktop\FEUP\2ano\2semestre\cal\projeto\relatorio.docx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s://en.wikipedia.org/wiki/Tarjan%27s_strongly_connected_components_algorithm" TargetMode="External"/><Relationship Id="rId37" Type="http://schemas.openxmlformats.org/officeDocument/2006/relationships/hyperlink" Target="https://core.ac.uk/download/pdf/82432413.pdf" TargetMode="External"/><Relationship Id="rId40" Type="http://schemas.openxmlformats.org/officeDocument/2006/relationships/hyperlink" Target="https://www.youtube.com/watch?v=1oVuQsxkhY0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file:///C:\Users\monki\Desktop\FEUP\2ano\2semestre\cal\projeto\relatorio.docx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en.wikipedia.org/wiki/Vehicle_routing_problem" TargetMode="External"/><Relationship Id="rId36" Type="http://schemas.openxmlformats.org/officeDocument/2006/relationships/hyperlink" Target="https://pt.wikipedia.org/wiki/Problema_da_mochila" TargetMode="External"/><Relationship Id="rId10" Type="http://schemas.openxmlformats.org/officeDocument/2006/relationships/hyperlink" Target="file:///C:\Users\monki\Desktop\FEUP\2ano\2semestre\cal\projeto\relatorio.docx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s://en.wikipedia.org/wiki/Nearest_neighbour_algorith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file:///C:\Users\monki\Desktop\FEUP\2ano\2semestre\cal\projeto\relatorio.docx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en.ppt-online.org/31503" TargetMode="External"/><Relationship Id="rId30" Type="http://schemas.openxmlformats.org/officeDocument/2006/relationships/hyperlink" Target="https://paginas.fe.up.pt/~mac/ensino/docs/OR/CombinatorialOptimizationHeuristicsLocalSearch.pdf" TargetMode="External"/><Relationship Id="rId35" Type="http://schemas.openxmlformats.org/officeDocument/2006/relationships/hyperlink" Target="https://en.wikipedia.org/wiki/Bitonic_tour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file:///C:\Users\monki\Desktop\FEUP\2ano\2semestre\cal\projeto\relatorio.docx" TargetMode="External"/><Relationship Id="rId17" Type="http://schemas.openxmlformats.org/officeDocument/2006/relationships/hyperlink" Target="file:///C:\Users\monki\Desktop\FEUP\2ano\2semestre\cal\projeto\relatorio.docx" TargetMode="External"/><Relationship Id="rId25" Type="http://schemas.openxmlformats.org/officeDocument/2006/relationships/hyperlink" Target="https://www.google.com/url?q=http://www.openstreetmap.org&amp;sa=D&amp;source=editors&amp;ust=1617931022735000&amp;usg=AOvVaw3H6Cpih-yc3b7jhwuTu6Uk" TargetMode="External"/><Relationship Id="rId33" Type="http://schemas.openxmlformats.org/officeDocument/2006/relationships/hyperlink" Target="https://en.wikipedia.org/wiki/Kosaraju%27s_algorithm" TargetMode="External"/><Relationship Id="rId38" Type="http://schemas.openxmlformats.org/officeDocument/2006/relationships/hyperlink" Target="https://pubsonline.informs.org/doi/pdf/10.1287/opre.43.2.367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onki\AppData\Roaming\Microsoft\Templates\Modern%20student%20report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541887-838B-40AE-9C5B-7C608E9F1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241</TotalTime>
  <Pages>1</Pages>
  <Words>5257</Words>
  <Characters>29967</Characters>
  <Application>Microsoft Office Word</Application>
  <DocSecurity>0</DocSecurity>
  <Lines>249</Lines>
  <Paragraphs>70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35154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André Moreira Rosendo</dc:creator>
  <dc:description/>
  <cp:lastModifiedBy>Bruno</cp:lastModifiedBy>
  <cp:revision>93</cp:revision>
  <dcterms:created xsi:type="dcterms:W3CDTF">2021-04-09T17:20:00Z</dcterms:created>
  <dcterms:modified xsi:type="dcterms:W3CDTF">2021-05-16T18:45:00Z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