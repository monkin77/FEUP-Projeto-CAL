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7FB814EB"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Heading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1" w:name="_Toc68460560"/>
      <w:bookmarkStart w:id="62" w:name="_Toc68611791"/>
      <w:bookmarkEnd w:id="61"/>
      <w:bookmarkEnd w:id="62"/>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3E06DB4A" w:rsidR="00082125" w:rsidRDefault="6321D57D">
                <w:pPr>
                  <w:pStyle w:val="TOC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yperlink"/>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732D9C">
                    <w:rPr>
                      <w:noProof/>
                      <w:webHidden/>
                    </w:rPr>
                    <w:t>1</w:t>
                  </w:r>
                  <w:r w:rsidR="00082125">
                    <w:rPr>
                      <w:noProof/>
                      <w:webHidden/>
                    </w:rPr>
                    <w:fldChar w:fldCharType="end"/>
                  </w:r>
                </w:hyperlink>
              </w:p>
              <w:p w14:paraId="46ED329B" w14:textId="6C5E1795"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yperlink"/>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4BB305D" w14:textId="6A64CBA8"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yperlink"/>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3B2145" w14:textId="087CA44E"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yperlink"/>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3784AD4" w14:textId="1A7191D8"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yperlink"/>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8DB7D1C" w14:textId="76C98A83"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yperlink"/>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75B69B3" w14:textId="51F1612B"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yperlink"/>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8F2B94A" w14:textId="36A75C96"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yperlink"/>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B2DBD" w14:textId="4FA6867A"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yperlink"/>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1D68E0B" w14:textId="084F6FC1"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yperlink"/>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F140280" w14:textId="20F71602"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yperlink"/>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DB0E5C7" w14:textId="14E9389B"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yperlink"/>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6BF81B" w14:textId="31F9F23B"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yperlink"/>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71A048A" w14:textId="7AA69AF0"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yperlink"/>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2D0F14" w14:textId="72BD16E6"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yperlink"/>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7A85027" w14:textId="1DB5A89B"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yperlink"/>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F17B293" w14:textId="18F464D1"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yperlink"/>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B2A730A" w14:textId="28A7C6E3"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yperlink"/>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68C24F7" w14:textId="71B9AC7D"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yperlink"/>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9730BDF" w14:textId="5E4E127D"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yperlink"/>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D9B3251" w14:textId="42D36575"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yperlink"/>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5E63222" w14:textId="5A0781FD"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yperlink"/>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B1DFA9F" w14:textId="7EECF493"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yperlink"/>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8248F68" w14:textId="4BEF43E3"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yperlink"/>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D9E8D7B" w14:textId="2F37F097"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yperlink"/>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A67589" w14:textId="260C50D6"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yperlink"/>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AF7D80C" w14:textId="47E1250A"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yperlink"/>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127FE95" w14:textId="53F5B1E1"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yperlink"/>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65E52C6" w14:textId="426DCDD8" w:rsidR="00082125" w:rsidRDefault="00B7506F">
                <w:pPr>
                  <w:pStyle w:val="TOC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yperlink"/>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B9A5C10" w14:textId="5C39D74F"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yperlink"/>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BCA80A5" w14:textId="26D0B71A" w:rsidR="00082125" w:rsidRDefault="00B7506F">
                <w:pPr>
                  <w:pStyle w:val="TOC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yperlink"/>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60192" w14:textId="0690338C"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yperlink"/>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4B6730C1" w14:textId="22A0F80B"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yperlink"/>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0C6398C" w14:textId="2105D51F"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yperlink"/>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F9A9D1A" w14:textId="2CD0DD03" w:rsidR="00082125" w:rsidRDefault="00B7506F">
                <w:pPr>
                  <w:pStyle w:val="TOC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yperlink"/>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70ED223" w14:textId="4989E834" w:rsidR="6321D57D" w:rsidRDefault="6321D57D" w:rsidP="6321D57D">
                <w:pPr>
                  <w:pStyle w:val="TOC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63"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3"/>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Heading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64" w:name="_Toc68611794"/>
            <w:bookmarkStart w:id="65" w:name="_Toc68874214"/>
            <w:bookmarkStart w:id="66" w:name="_Toc68887847"/>
            <w:r>
              <w:t>1ª Fase: Minimizar o tempo do itinerário sem considerar hora de entrega e apenas uma carrinha de capacidade ilimitada</w:t>
            </w:r>
            <w:bookmarkEnd w:id="64"/>
            <w:bookmarkEnd w:id="65"/>
            <w:bookmarkEnd w:id="66"/>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Heading3"/>
            </w:pPr>
            <w:bookmarkStart w:id="67" w:name="_Toc68611795"/>
            <w:bookmarkStart w:id="68" w:name="_Toc68874215"/>
            <w:bookmarkStart w:id="69" w:name="_Toc68887848"/>
            <w:r>
              <w:t xml:space="preserve">2ª Fase: Entrega considerando a hora preferencial, equilibrando o tempo de atraso, com uma carrinha </w:t>
            </w:r>
            <w:r w:rsidR="1DB5CEFB">
              <w:t>de</w:t>
            </w:r>
            <w:r>
              <w:t xml:space="preserve"> capacidade ilimitada</w:t>
            </w:r>
            <w:bookmarkEnd w:id="67"/>
            <w:bookmarkEnd w:id="68"/>
            <w:bookmarkEnd w:id="69"/>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0" w:name="_Toc68611796"/>
            <w:bookmarkStart w:id="71" w:name="_Toc68874216"/>
            <w:bookmarkStart w:id="72" w:name="_Toc68887849"/>
            <w:r>
              <w:t xml:space="preserve">3ª Fase: Entrega com </w:t>
            </w:r>
            <w:r w:rsidR="1DB5CEFB">
              <w:t>múltiplas carrinhas de capacidade limitada</w:t>
            </w:r>
            <w:bookmarkEnd w:id="70"/>
            <w:bookmarkEnd w:id="71"/>
            <w:bookmarkEnd w:id="72"/>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73" w:name="_Toc68874217"/>
                                  <w:bookmarkStart w:id="74"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3"/>
                                  <w:bookmarkEnd w:id="74"/>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Heading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75" w:name="_Toc68611798"/>
            <w:bookmarkStart w:id="76" w:name="_Toc68874218"/>
          </w:p>
          <w:p w14:paraId="052C980C" w14:textId="5CA332A7" w:rsidR="009358ED" w:rsidRDefault="0F9E36E1" w:rsidP="0035336D">
            <w:pPr>
              <w:pStyle w:val="Heading2"/>
            </w:pPr>
            <w:bookmarkStart w:id="77" w:name="_Toc68887851"/>
            <w:r>
              <w:t>Dados de Entrada</w:t>
            </w:r>
            <w:bookmarkEnd w:id="75"/>
            <w:bookmarkEnd w:id="76"/>
            <w:bookmarkEnd w:id="77"/>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ListParagraph"/>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78" w:name="_Toc68874219"/>
          </w:p>
          <w:p w14:paraId="313F9B0A" w14:textId="3C835380" w:rsidR="008179B4" w:rsidRDefault="2E168986" w:rsidP="00EB1731">
            <w:pPr>
              <w:pStyle w:val="Heading2"/>
            </w:pPr>
            <w:bookmarkStart w:id="79" w:name="_Toc68887852"/>
            <w:r>
              <w:t>Dados de Saída</w:t>
            </w:r>
            <w:bookmarkEnd w:id="78"/>
            <w:bookmarkEnd w:id="79"/>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0" w:name="_Toc68874220"/>
            <w:bookmarkStart w:id="81" w:name="_Toc68887853"/>
            <w:r>
              <w:t>Restrições</w:t>
            </w:r>
            <w:bookmarkEnd w:id="80"/>
            <w:bookmarkEnd w:id="81"/>
          </w:p>
          <w:p w14:paraId="61E99086" w14:textId="6A7C31C3" w:rsidR="008179B4" w:rsidRDefault="66FC25EF" w:rsidP="00AA5BD7">
            <w:pPr>
              <w:pStyle w:val="Heading3"/>
            </w:pPr>
            <w:r>
              <w:t xml:space="preserve">    </w:t>
            </w:r>
            <w:bookmarkStart w:id="82" w:name="_Toc68874221"/>
            <w:bookmarkStart w:id="83" w:name="_Toc68887854"/>
            <w:r>
              <w:t>Aos dados de entrada:</w:t>
            </w:r>
            <w:bookmarkEnd w:id="82"/>
            <w:bookmarkEnd w:id="83"/>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84" w:name="_Toc68874222"/>
          </w:p>
          <w:p w14:paraId="1203D155" w14:textId="77777777" w:rsidR="0035336D" w:rsidRDefault="0035336D" w:rsidP="001D40C9">
            <w:pPr>
              <w:pStyle w:val="Heading3"/>
            </w:pPr>
          </w:p>
          <w:p w14:paraId="529F3A69" w14:textId="0A0C396D" w:rsidR="001D40C9" w:rsidRDefault="6B060D98" w:rsidP="001D40C9">
            <w:pPr>
              <w:pStyle w:val="Heading3"/>
            </w:pPr>
            <w:bookmarkStart w:id="85" w:name="_Toc68887855"/>
            <w:r>
              <w:lastRenderedPageBreak/>
              <w:t>Aos dados de saída:</w:t>
            </w:r>
            <w:bookmarkEnd w:id="84"/>
            <w:bookmarkEnd w:id="85"/>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86" w:name="_Toc68874223"/>
            <w:bookmarkStart w:id="87" w:name="_Toc68887856"/>
            <w:r>
              <w:t>Funções Objetivo</w:t>
            </w:r>
            <w:bookmarkEnd w:id="86"/>
            <w:bookmarkEnd w:id="87"/>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88" w:name="_Toc68874224"/>
                            <w:bookmarkStart w:id="89" w:name="_Toc68887857"/>
                            <w:proofErr w:type="spellStart"/>
                            <w:r>
                              <w:rPr>
                                <w:lang w:val="en-US"/>
                              </w:rPr>
                              <w:t>Perspetiva</w:t>
                            </w:r>
                            <w:proofErr w:type="spellEnd"/>
                            <w:r>
                              <w:rPr>
                                <w:lang w:val="en-US"/>
                              </w:rPr>
                              <w:t xml:space="preserve"> de </w:t>
                            </w:r>
                            <w:proofErr w:type="spellStart"/>
                            <w:r>
                              <w:rPr>
                                <w:lang w:val="en-US"/>
                              </w:rPr>
                              <w:t>Solução</w:t>
                            </w:r>
                            <w:bookmarkEnd w:id="88"/>
                            <w:bookmarkEnd w:id="89"/>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Heading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0" w:name="_Toc68611800"/>
      <w:bookmarkStart w:id="91" w:name="_Toc68874225"/>
      <w:bookmarkStart w:id="92" w:name="_Toc68887858"/>
      <w:r>
        <w:t>Pré-Processamento dos Dados de Entrada</w:t>
      </w:r>
      <w:bookmarkEnd w:id="90"/>
      <w:bookmarkEnd w:id="91"/>
      <w:bookmarkEnd w:id="92"/>
    </w:p>
    <w:p w14:paraId="73A6AD57" w14:textId="5C54D864" w:rsidR="00AA1370" w:rsidRDefault="00AA1370" w:rsidP="00B16767"/>
    <w:p w14:paraId="3DFE62D9" w14:textId="014611F4" w:rsidR="00AA1370" w:rsidRDefault="00AA1370" w:rsidP="00B16767">
      <w:pPr>
        <w:pStyle w:val="Heading3"/>
      </w:pPr>
      <w:bookmarkStart w:id="93" w:name="_Toc68611801"/>
      <w:bookmarkStart w:id="94" w:name="_Toc68874226"/>
      <w:bookmarkStart w:id="95" w:name="_Toc68887859"/>
      <w:r>
        <w:t>Tratamento do grafo</w:t>
      </w:r>
      <w:bookmarkEnd w:id="93"/>
      <w:bookmarkEnd w:id="94"/>
      <w:bookmarkEnd w:id="95"/>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96" w:name="_Toc68611802"/>
      <w:bookmarkStart w:id="97" w:name="_Toc68874227"/>
      <w:bookmarkStart w:id="98" w:name="_Toc68887860"/>
      <w:r>
        <w:t>Tratamento dos Clientes</w:t>
      </w:r>
      <w:bookmarkEnd w:id="96"/>
      <w:bookmarkEnd w:id="97"/>
      <w:bookmarkEnd w:id="98"/>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bookmarkStart w:id="99" w:name="_Toc68887861"/>
    </w:p>
    <w:p w14:paraId="11D50E1D" w14:textId="64596349" w:rsidR="0080773D" w:rsidRDefault="1EC8B345" w:rsidP="6321D57D">
      <w:pPr>
        <w:pStyle w:val="Heading3"/>
      </w:pPr>
      <w:r w:rsidRPr="6321D57D">
        <w:lastRenderedPageBreak/>
        <w:t>Tratamento dos Percursos</w:t>
      </w:r>
      <w:bookmarkEnd w:id="99"/>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0" w:name="_Toc68874228"/>
      <w:bookmarkStart w:id="101" w:name="_Toc68887862"/>
      <w:r>
        <w:t>Identificação dos problemas encontrados</w:t>
      </w:r>
      <w:bookmarkEnd w:id="100"/>
      <w:bookmarkEnd w:id="101"/>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02" w:name="_Toc68887863"/>
      <w:r>
        <w:t>Percurso de duração mínima entre dois pontos</w:t>
      </w:r>
      <w:bookmarkEnd w:id="102"/>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22B42292"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E508C7">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79683226"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E508C7">
        <w:rPr>
          <w:noProof/>
        </w:rPr>
        <w:t>2</w:t>
      </w:r>
      <w:r>
        <w:fldChar w:fldCharType="end"/>
      </w:r>
      <w:r>
        <w:t xml:space="preserve"> - Pesquisa com algoritmo de Dijkstra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03" w:name="_Toc68887864"/>
      <w:r>
        <w:lastRenderedPageBreak/>
        <w:t>Percurso de duração mínima entre todos os pares de pontos</w:t>
      </w:r>
      <w:bookmarkEnd w:id="103"/>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04" w:name="_Toc68887865"/>
      <w:r>
        <w:t xml:space="preserve">Execução repetida do </w:t>
      </w:r>
      <w:r w:rsidR="2D693E08">
        <w:t>Algoritmo de Dijkstra</w:t>
      </w:r>
      <w:bookmarkEnd w:id="104"/>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05" w:name="_Toc68887866"/>
      <w:r>
        <w:t xml:space="preserve">Algoritmo de </w:t>
      </w:r>
      <w:proofErr w:type="spellStart"/>
      <w:r>
        <w:t>Floyd-Warshall</w:t>
      </w:r>
      <w:bookmarkEnd w:id="105"/>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06" w:name="_Toc68874229"/>
      <w:bookmarkStart w:id="107" w:name="_Toc68887867"/>
      <w:r>
        <w:t>Algoritmos considerados para a 1ª Fase</w:t>
      </w:r>
      <w:bookmarkEnd w:id="106"/>
      <w:bookmarkEnd w:id="107"/>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08" w:name="_Toc68874230"/>
      <w:bookmarkStart w:id="109" w:name="_Toc68887868"/>
      <w:r>
        <w:t>Soluções Aproximadas</w:t>
      </w:r>
      <w:bookmarkEnd w:id="108"/>
      <w:bookmarkEnd w:id="109"/>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209D6C68" w:rsidR="007B0A1B" w:rsidRDefault="002D2E95" w:rsidP="002D2E95">
      <w:pPr>
        <w:pStyle w:val="Caption"/>
        <w:jc w:val="center"/>
      </w:pPr>
      <w:r>
        <w:t xml:space="preserve">Figura </w:t>
      </w:r>
      <w:r>
        <w:fldChar w:fldCharType="begin"/>
      </w:r>
      <w:r>
        <w:instrText xml:space="preserve"> SEQ Figura \* ARABIC </w:instrText>
      </w:r>
      <w:r>
        <w:fldChar w:fldCharType="separate"/>
      </w:r>
      <w:r w:rsidR="00E508C7">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0" w:name="_Toc68874231"/>
      <w:bookmarkStart w:id="111" w:name="_Toc68887869"/>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r>
        <w:lastRenderedPageBreak/>
        <w:t>Soluções Exatas</w:t>
      </w:r>
      <w:bookmarkEnd w:id="110"/>
      <w:bookmarkEnd w:id="111"/>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12" w:name="_Toc68874232"/>
      <w:bookmarkStart w:id="113" w:name="_Toc68887870"/>
      <w:r>
        <w:t>Integração da hora de entrega do pão (2ª Fase)</w:t>
      </w:r>
      <w:bookmarkEnd w:id="112"/>
      <w:bookmarkEnd w:id="113"/>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7A289DDE" w:rsidR="0031611B" w:rsidRDefault="002D2E95" w:rsidP="002D2E95">
      <w:pPr>
        <w:pStyle w:val="Caption"/>
        <w:jc w:val="center"/>
      </w:pPr>
      <w:r>
        <w:t xml:space="preserve">Figura </w:t>
      </w:r>
      <w:r>
        <w:fldChar w:fldCharType="begin"/>
      </w:r>
      <w:r>
        <w:instrText xml:space="preserve"> SEQ Figura \* ARABIC </w:instrText>
      </w:r>
      <w:r>
        <w:fldChar w:fldCharType="separate"/>
      </w:r>
      <w:r w:rsidR="00E508C7">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2672C2DA" w:rsidR="00D037C8" w:rsidRDefault="00A53827" w:rsidP="00A53827">
      <w:pPr>
        <w:pStyle w:val="Caption"/>
        <w:jc w:val="center"/>
      </w:pPr>
      <w:r>
        <w:t xml:space="preserve">Figura </w:t>
      </w:r>
      <w:r>
        <w:fldChar w:fldCharType="begin"/>
      </w:r>
      <w:r>
        <w:instrText xml:space="preserve"> SEQ Figura \* ARABIC </w:instrText>
      </w:r>
      <w:r>
        <w:fldChar w:fldCharType="separate"/>
      </w:r>
      <w:r w:rsidR="00E508C7">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263FD560" w:rsidR="00D037C8" w:rsidRDefault="00A53827" w:rsidP="00A53827">
      <w:pPr>
        <w:pStyle w:val="Caption"/>
        <w:jc w:val="center"/>
      </w:pPr>
      <w:r>
        <w:t xml:space="preserve">Figura </w:t>
      </w:r>
      <w:r>
        <w:fldChar w:fldCharType="begin"/>
      </w:r>
      <w:r>
        <w:instrText xml:space="preserve"> SEQ Figura \* ARABIC </w:instrText>
      </w:r>
      <w:r>
        <w:fldChar w:fldCharType="separate"/>
      </w:r>
      <w:r w:rsidR="00E508C7">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14" w:name="_Toc68874233"/>
      <w:bookmarkStart w:id="115" w:name="_Toc68887871"/>
      <w:r>
        <w:lastRenderedPageBreak/>
        <w:t>Utilização de múltiplas carrinhas com capacidade limitada (3ª Fase)</w:t>
      </w:r>
      <w:bookmarkEnd w:id="114"/>
      <w:bookmarkEnd w:id="115"/>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 xml:space="preserve">Knapsack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65EB59FB"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E508C7">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lastRenderedPageBreak/>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Problem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16" w:name="_Toc68874234"/>
      <w:bookmarkStart w:id="117" w:name="_Toc68887872"/>
    </w:p>
    <w:p w14:paraId="35D0D126" w14:textId="77777777" w:rsidR="00400568" w:rsidRDefault="00400568" w:rsidP="00B94DAD">
      <w:pPr>
        <w:pStyle w:val="Heading2"/>
      </w:pPr>
    </w:p>
    <w:p w14:paraId="175647C3" w14:textId="0C83C2B2" w:rsidR="00B94DAD" w:rsidRDefault="00B94DAD" w:rsidP="00B94DAD">
      <w:pPr>
        <w:pStyle w:val="Heading2"/>
      </w:pPr>
      <w:r>
        <w:t>Análise da conectividade</w:t>
      </w:r>
      <w:bookmarkEnd w:id="116"/>
      <w:bookmarkEnd w:id="117"/>
    </w:p>
    <w:p w14:paraId="4AF45A99" w14:textId="1B447DB2" w:rsidR="006F70BF" w:rsidRDefault="006F70BF" w:rsidP="006F70BF"/>
    <w:p w14:paraId="612A56B1" w14:textId="62324C3A" w:rsidR="00471949" w:rsidRDefault="00414115" w:rsidP="006F70BF">
      <w:r>
        <w:lastRenderedPageBreak/>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18" w:name="_Toc68874235"/>
      <w:bookmarkStart w:id="119" w:name="_Toc68887873"/>
      <w:r>
        <w:t>Algoritmo de Kosaraju</w:t>
      </w:r>
      <w:bookmarkEnd w:id="118"/>
      <w:bookmarkEnd w:id="119"/>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0" w:name="_Toc68874236"/>
      <w:bookmarkStart w:id="121" w:name="_Toc68887874"/>
      <w:r>
        <w:t>Algoritmo de Tarjan</w:t>
      </w:r>
      <w:bookmarkEnd w:id="120"/>
      <w:bookmarkEnd w:id="121"/>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Heading2"/>
      </w:pPr>
      <w:r>
        <w:rPr>
          <w:noProof/>
        </w:rPr>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Heading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Heading2"/>
      </w:pPr>
    </w:p>
    <w:p w14:paraId="0ABCDBFC" w14:textId="46896509" w:rsidR="0010733A" w:rsidRDefault="00272A0F" w:rsidP="00272A0F">
      <w:pPr>
        <w:pStyle w:val="Heading2"/>
      </w:pPr>
      <w:r>
        <w:t>Estruturação do Grafo</w:t>
      </w:r>
    </w:p>
    <w:p w14:paraId="332CC0C2" w14:textId="22A9A902" w:rsidR="0010733A" w:rsidRPr="00F93DC6" w:rsidRDefault="00272A0F" w:rsidP="00272A0F">
      <w:pPr>
        <w:pStyle w:val="Heading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Heading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r>
        <w:t>Modelação da Padaria</w:t>
      </w:r>
    </w:p>
    <w:p w14:paraId="5EE3E5DA" w14:textId="4E8C6165" w:rsidR="0033682E" w:rsidRDefault="0033682E" w:rsidP="0033682E">
      <w:pPr>
        <w:pStyle w:val="Heading3"/>
      </w:pPr>
      <w:r>
        <w:t xml:space="preserve">Padaria (classe </w:t>
      </w:r>
      <w:proofErr w:type="spellStart"/>
      <w:r>
        <w:rPr>
          <w:i/>
          <w:iCs/>
        </w:rPr>
        <w:t>Bakery</w:t>
      </w:r>
      <w:proofErr w:type="spellEnd"/>
      <w:r>
        <w:t>)</w:t>
      </w:r>
    </w:p>
    <w:p w14:paraId="7A8145F7" w14:textId="115DFEE0" w:rsidR="0033682E" w:rsidRDefault="0033682E" w:rsidP="0033682E">
      <w:r>
        <w:lastRenderedPageBreak/>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lastRenderedPageBreak/>
        <w:tab/>
      </w:r>
      <w:r w:rsidR="00E554E9">
        <w:t xml:space="preserve">Após obtida a solução para o problema, a interface permite mostrar a solução </w:t>
      </w:r>
      <w:r w:rsidR="00455FB4">
        <w:t xml:space="preserve">na saída padrão, 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r>
        <w:t>Classes Utilitárias</w:t>
      </w:r>
    </w:p>
    <w:p w14:paraId="51702EDC" w14:textId="03F02352" w:rsidR="000D0859" w:rsidRDefault="009B3F5E" w:rsidP="000D0859">
      <w:pPr>
        <w:pStyle w:val="Heading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67023E6C"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4F059E01" w14:textId="77777777" w:rsidR="00356B05" w:rsidRDefault="00356B05" w:rsidP="00C00224">
      <w:pPr>
        <w:suppressAutoHyphens w:val="0"/>
        <w:spacing w:line="240" w:lineRule="auto"/>
        <w:jc w:val="both"/>
      </w:pPr>
      <w:r>
        <w:tab/>
      </w:r>
    </w:p>
    <w:p w14:paraId="5C21972A" w14:textId="409A4ECA" w:rsidR="00356B05" w:rsidRDefault="00356B05" w:rsidP="00C00224">
      <w:pPr>
        <w:suppressAutoHyphens w:val="0"/>
        <w:spacing w:line="240" w:lineRule="auto"/>
        <w:jc w:val="both"/>
      </w:pPr>
      <w:r>
        <w:t>Nota: Em todas as análises empíricas, apenas uma variável é mudada em cada ponto calculado (o que está explicitado no eixo das abcissas do gráfico). Esta foi feita no seguinte computador:</w:t>
      </w:r>
    </w:p>
    <w:p w14:paraId="7ACD6C4D" w14:textId="72D00BB2" w:rsidR="00356B05" w:rsidRDefault="00356B05" w:rsidP="00356B05">
      <w:pPr>
        <w:pStyle w:val="ListParagraph"/>
        <w:numPr>
          <w:ilvl w:val="0"/>
          <w:numId w:val="28"/>
        </w:numPr>
        <w:suppressAutoHyphens w:val="0"/>
        <w:spacing w:line="240" w:lineRule="auto"/>
        <w:jc w:val="both"/>
      </w:pPr>
      <w:r>
        <w:t xml:space="preserve">Modelo: Lenovo </w:t>
      </w:r>
      <w:proofErr w:type="spellStart"/>
      <w:r>
        <w:t>Ideapad</w:t>
      </w:r>
      <w:proofErr w:type="spellEnd"/>
      <w:r>
        <w:t xml:space="preserve"> 5 15ARE05</w:t>
      </w:r>
    </w:p>
    <w:p w14:paraId="7EB65D65" w14:textId="600647DE" w:rsidR="00356B05" w:rsidRDefault="00356B05" w:rsidP="00356B05">
      <w:pPr>
        <w:pStyle w:val="ListParagraph"/>
        <w:numPr>
          <w:ilvl w:val="0"/>
          <w:numId w:val="28"/>
        </w:numPr>
        <w:suppressAutoHyphens w:val="0"/>
        <w:spacing w:line="240" w:lineRule="auto"/>
        <w:jc w:val="both"/>
      </w:pPr>
      <w:r>
        <w:t xml:space="preserve">CPU: AMD </w:t>
      </w:r>
      <w:proofErr w:type="spellStart"/>
      <w:r>
        <w:t>Ryzen</w:t>
      </w:r>
      <w:proofErr w:type="spellEnd"/>
      <w:r>
        <w:t xml:space="preserve"> 5 4500U</w:t>
      </w:r>
    </w:p>
    <w:p w14:paraId="6BFFFEFD" w14:textId="25B35E02" w:rsidR="00356B05" w:rsidRDefault="00356B05" w:rsidP="00356B05">
      <w:pPr>
        <w:pStyle w:val="ListParagraph"/>
        <w:numPr>
          <w:ilvl w:val="0"/>
          <w:numId w:val="28"/>
        </w:numPr>
        <w:suppressAutoHyphens w:val="0"/>
        <w:spacing w:line="240" w:lineRule="auto"/>
        <w:jc w:val="both"/>
      </w:pPr>
      <w:r>
        <w:t>Memória RAM: 8GB</w:t>
      </w:r>
    </w:p>
    <w:p w14:paraId="6D2A32B7" w14:textId="613C5A14" w:rsidR="00356B05" w:rsidRDefault="00356B05" w:rsidP="00356B05">
      <w:pPr>
        <w:pStyle w:val="ListParagraph"/>
        <w:numPr>
          <w:ilvl w:val="0"/>
          <w:numId w:val="28"/>
        </w:numPr>
        <w:suppressAutoHyphens w:val="0"/>
        <w:spacing w:line="240" w:lineRule="auto"/>
        <w:jc w:val="both"/>
      </w:pPr>
      <w:r>
        <w:t xml:space="preserve">Placa Gráfica: AMD </w:t>
      </w:r>
      <w:proofErr w:type="spellStart"/>
      <w:r>
        <w:t>Radeon</w:t>
      </w:r>
      <w:proofErr w:type="spellEnd"/>
      <w:r>
        <w:t xml:space="preserve"> </w:t>
      </w:r>
      <w:proofErr w:type="spellStart"/>
      <w:r>
        <w:t>Graphics</w:t>
      </w:r>
      <w:proofErr w:type="spellEnd"/>
    </w:p>
    <w:p w14:paraId="5EDE32D6" w14:textId="1658FF9C" w:rsidR="003F1DAB" w:rsidRDefault="003F1DAB" w:rsidP="003F1DAB">
      <w:pPr>
        <w:pStyle w:val="Heading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Heading3"/>
      </w:pPr>
      <w:r>
        <w:t>Pseudocódigo</w:t>
      </w:r>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15FC4DCE" w:rsidR="003F1DAB" w:rsidRDefault="000729E5" w:rsidP="000729E5">
      <w:pPr>
        <w:pStyle w:val="Caption"/>
        <w:jc w:val="center"/>
      </w:pPr>
      <w:r>
        <w:t xml:space="preserve">Figura </w:t>
      </w:r>
      <w:r>
        <w:fldChar w:fldCharType="begin"/>
      </w:r>
      <w:r>
        <w:instrText xml:space="preserve"> SEQ Figura \* ARABIC </w:instrText>
      </w:r>
      <w:r>
        <w:fldChar w:fldCharType="separate"/>
      </w:r>
      <w:r w:rsidR="00E508C7">
        <w:rPr>
          <w:noProof/>
        </w:rPr>
        <w:t>8</w:t>
      </w:r>
      <w:r>
        <w:fldChar w:fldCharType="end"/>
      </w:r>
      <w:r w:rsidR="004B6535">
        <w:t xml:space="preserve"> </w:t>
      </w:r>
      <w:r>
        <w:t>- Pseudocódigo do Algoritmo de DFS</w:t>
      </w:r>
    </w:p>
    <w:p w14:paraId="37956795" w14:textId="581C1920" w:rsidR="003F1DAB" w:rsidRPr="003F1DAB" w:rsidRDefault="003F1DAB" w:rsidP="003F1DAB">
      <w:pPr>
        <w:pStyle w:val="Heading3"/>
      </w:pPr>
      <w:r>
        <w:t>Análise da Complexidade</w:t>
      </w:r>
    </w:p>
    <w:p w14:paraId="0BCA5E44" w14:textId="4AA26B88" w:rsidR="003F1DAB" w:rsidRDefault="00893915" w:rsidP="003F1DAB">
      <w:r>
        <w:tab/>
        <w:t xml:space="preserve">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w:t>
      </w:r>
      <w:proofErr w:type="gramStart"/>
      <w:r>
        <w:t>sendo, visto</w:t>
      </w:r>
      <w:proofErr w:type="gramEnd"/>
      <w:r>
        <w:t xml:space="preserve">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r>
        <w:lastRenderedPageBreak/>
        <w:t xml:space="preserve">Análise da Conetividade – Algoritmo de </w:t>
      </w:r>
      <w:proofErr w:type="spellStart"/>
      <w:r>
        <w:t>Tarjan’s</w:t>
      </w:r>
      <w:proofErr w:type="spellEnd"/>
    </w:p>
    <w:p w14:paraId="5554F300" w14:textId="77777777" w:rsidR="003F1DAB" w:rsidRDefault="003F1DAB" w:rsidP="003F1DAB">
      <w:pPr>
        <w:pStyle w:val="Heading3"/>
      </w:pPr>
      <w:r>
        <w:t>Pseudocódigo</w:t>
      </w:r>
    </w:p>
    <w:p w14:paraId="36FB1779" w14:textId="77777777" w:rsidR="003F1DAB" w:rsidRDefault="003F1DAB" w:rsidP="003F1DAB"/>
    <w:p w14:paraId="59C059F1" w14:textId="502553D5" w:rsidR="003F1DAB" w:rsidRDefault="003F1DAB" w:rsidP="003F1DAB">
      <w:pPr>
        <w:pStyle w:val="Heading3"/>
      </w:pPr>
      <w:r>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Heading5"/>
      </w:pPr>
      <w:r>
        <w:t>Algoritmo de Dijkstra e variações</w:t>
      </w:r>
    </w:p>
    <w:p w14:paraId="24088A3C" w14:textId="77777777" w:rsidR="003F1DAB" w:rsidRPr="003F1DAB" w:rsidRDefault="003F1DAB" w:rsidP="003F1DAB"/>
    <w:p w14:paraId="28DFFD56" w14:textId="6B68EF93" w:rsidR="003F1DAB" w:rsidRDefault="003F1DAB" w:rsidP="004B6535">
      <w:pPr>
        <w:pStyle w:val="Heading3"/>
      </w:pPr>
      <w:r>
        <w:t>Pseudocódigo</w:t>
      </w:r>
    </w:p>
    <w:p w14:paraId="302EE59B" w14:textId="77777777" w:rsidR="004B6535" w:rsidRDefault="004B6535" w:rsidP="004B6535">
      <w:pPr>
        <w:pStyle w:val="Heading3"/>
        <w:keepNext/>
        <w:jc w:val="center"/>
      </w:pPr>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247813" cy="3526529"/>
                    </a:xfrm>
                    <a:prstGeom prst="rect">
                      <a:avLst/>
                    </a:prstGeom>
                  </pic:spPr>
                </pic:pic>
              </a:graphicData>
            </a:graphic>
          </wp:inline>
        </w:drawing>
      </w:r>
    </w:p>
    <w:p w14:paraId="55B199D9" w14:textId="22FDD839" w:rsidR="00A359F2" w:rsidRDefault="004B6535" w:rsidP="004B6535">
      <w:pPr>
        <w:pStyle w:val="Caption"/>
        <w:jc w:val="center"/>
      </w:pPr>
      <w:r>
        <w:t xml:space="preserve">Figura </w:t>
      </w:r>
      <w:r>
        <w:fldChar w:fldCharType="begin"/>
      </w:r>
      <w:r>
        <w:instrText xml:space="preserve"> SEQ Figura \* ARABIC </w:instrText>
      </w:r>
      <w:r>
        <w:fldChar w:fldCharType="separate"/>
      </w:r>
      <w:r w:rsidR="00E508C7">
        <w:rPr>
          <w:noProof/>
        </w:rPr>
        <w:t>9</w:t>
      </w:r>
      <w:r>
        <w:fldChar w:fldCharType="end"/>
      </w:r>
      <w:r>
        <w:t xml:space="preserve"> - Pseudocódigo </w:t>
      </w:r>
      <w:proofErr w:type="spellStart"/>
      <w:r>
        <w:t>Dikstra</w:t>
      </w:r>
      <w:proofErr w:type="spellEnd"/>
    </w:p>
    <w:p w14:paraId="051D6696" w14:textId="77777777" w:rsidR="004B6535" w:rsidRDefault="004B6535" w:rsidP="004B6535">
      <w:pPr>
        <w:keepNext/>
        <w:jc w:val="center"/>
      </w:pPr>
      <w:r>
        <w:rPr>
          <w:noProof/>
        </w:rPr>
        <w:lastRenderedPageBreak/>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3505884" cy="2083540"/>
                    </a:xfrm>
                    <a:prstGeom prst="rect">
                      <a:avLst/>
                    </a:prstGeom>
                  </pic:spPr>
                </pic:pic>
              </a:graphicData>
            </a:graphic>
          </wp:inline>
        </w:drawing>
      </w:r>
    </w:p>
    <w:p w14:paraId="5656B1C8" w14:textId="4399446F" w:rsidR="004B6535" w:rsidRPr="004B6535" w:rsidRDefault="004B6535" w:rsidP="004B6535">
      <w:pPr>
        <w:pStyle w:val="Caption"/>
        <w:jc w:val="center"/>
      </w:pPr>
      <w:r>
        <w:t xml:space="preserve">Figura </w:t>
      </w:r>
      <w:r>
        <w:fldChar w:fldCharType="begin"/>
      </w:r>
      <w:r>
        <w:instrText xml:space="preserve"> SEQ Figura \* ARABIC </w:instrText>
      </w:r>
      <w:r>
        <w:fldChar w:fldCharType="separate"/>
      </w:r>
      <w:r w:rsidR="00E508C7">
        <w:rPr>
          <w:noProof/>
        </w:rPr>
        <w:t>10</w:t>
      </w:r>
      <w:r>
        <w:fldChar w:fldCharType="end"/>
      </w:r>
      <w:r>
        <w:t xml:space="preserve"> - Pseudocódigo Função Relax</w:t>
      </w:r>
    </w:p>
    <w:p w14:paraId="3406862A" w14:textId="5610985A" w:rsidR="003F1DAB" w:rsidRDefault="003F1DAB" w:rsidP="003F1DAB">
      <w:pPr>
        <w:pStyle w:val="Heading3"/>
      </w:pPr>
      <w:r>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w:t>
      </w:r>
      <w:proofErr w:type="gramStart"/>
      <w:r>
        <w:rPr>
          <w:rFonts w:cs="Georgia"/>
        </w:rPr>
        <w:t>enquanto que</w:t>
      </w:r>
      <w:proofErr w:type="gramEnd"/>
      <w:r>
        <w:rPr>
          <w:rFonts w:cs="Georgia"/>
        </w:rPr>
        <w:t xml:space="preserv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 xml:space="preserve">Em certos algoritmos, não nos é importante encontrar o caminho para um cliente </w:t>
      </w:r>
      <w:proofErr w:type="gramStart"/>
      <w:r w:rsidR="00492531">
        <w:t>específico</w:t>
      </w:r>
      <w:proofErr w:type="gramEnd"/>
      <w:r w:rsidR="00492531">
        <w:t xml:space="preserve">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43C4C007" w14:textId="0EB95B1E" w:rsidR="006E5E0D" w:rsidRDefault="00DD76B7" w:rsidP="004B75B9">
      <w:r>
        <w:tab/>
        <w:t>Ao procurar, paralelamente, o caminho de ambos os vértices (início e destino), é possível convergir para uma solução mais rapidamente.</w:t>
      </w:r>
    </w:p>
    <w:p w14:paraId="58F8FBFB" w14:textId="112140EF" w:rsidR="003F1DAB" w:rsidRDefault="003F1DAB" w:rsidP="003F1DAB">
      <w:pPr>
        <w:pStyle w:val="Heading5"/>
      </w:pPr>
      <w:r>
        <w:t>Pré-processamento:</w:t>
      </w:r>
    </w:p>
    <w:p w14:paraId="0F3D4621" w14:textId="77777777" w:rsidR="003F1DAB" w:rsidRDefault="003F1DAB" w:rsidP="003F1DAB">
      <w:pPr>
        <w:pStyle w:val="Heading3"/>
      </w:pPr>
      <w:r>
        <w:t>Pseudocódigo</w:t>
      </w:r>
    </w:p>
    <w:p w14:paraId="0D439888" w14:textId="77777777" w:rsidR="006E5E0D" w:rsidRDefault="006E5E0D" w:rsidP="006E5E0D">
      <w:pPr>
        <w:keepNext/>
        <w:jc w:val="center"/>
      </w:pPr>
      <w:r>
        <w:rPr>
          <w:noProof/>
        </w:rPr>
        <w:drawing>
          <wp:inline distT="0" distB="0" distL="0" distR="0" wp14:anchorId="55CF9EFD" wp14:editId="348706AA">
            <wp:extent cx="5394960" cy="3840218"/>
            <wp:effectExtent l="190500" t="190500" r="186690" b="1987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5404244" cy="3846827"/>
                    </a:xfrm>
                    <a:prstGeom prst="rect">
                      <a:avLst/>
                    </a:prstGeom>
                    <a:ln>
                      <a:noFill/>
                    </a:ln>
                    <a:effectLst>
                      <a:outerShdw blurRad="190500" algn="tl" rotWithShape="0">
                        <a:srgbClr val="000000">
                          <a:alpha val="70000"/>
                        </a:srgbClr>
                      </a:outerShdw>
                    </a:effectLst>
                  </pic:spPr>
                </pic:pic>
              </a:graphicData>
            </a:graphic>
          </wp:inline>
        </w:drawing>
      </w:r>
    </w:p>
    <w:p w14:paraId="3CB822E6" w14:textId="6EB5A1BA" w:rsidR="003F1DAB" w:rsidRDefault="006E5E0D" w:rsidP="006E5E0D">
      <w:pPr>
        <w:pStyle w:val="Caption"/>
        <w:jc w:val="center"/>
      </w:pPr>
      <w:r>
        <w:t xml:space="preserve">Figura </w:t>
      </w:r>
      <w:r>
        <w:fldChar w:fldCharType="begin"/>
      </w:r>
      <w:r>
        <w:instrText xml:space="preserve"> SEQ Figura \* ARABIC </w:instrText>
      </w:r>
      <w:r>
        <w:fldChar w:fldCharType="separate"/>
      </w:r>
      <w:r w:rsidR="00E508C7">
        <w:rPr>
          <w:noProof/>
        </w:rPr>
        <w:t>11</w:t>
      </w:r>
      <w:r>
        <w:fldChar w:fldCharType="end"/>
      </w:r>
      <w:r>
        <w:t xml:space="preserve"> - Pseudocódigo Pré-processamento</w:t>
      </w:r>
    </w:p>
    <w:p w14:paraId="7F1FB342" w14:textId="0FCFB6A4" w:rsidR="003F1DAB" w:rsidRDefault="003F1DAB" w:rsidP="003F1DAB">
      <w:pPr>
        <w:pStyle w:val="Heading3"/>
      </w:pPr>
      <w:r>
        <w:t>Análise da Complexidade</w:t>
      </w:r>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 xml:space="preserve">Para tal, precisamos de percorrer todos os vértices, verificando se devem ser removidos, e, se tal acontecer, removê-lo. Por fim, teremos que </w:t>
      </w:r>
      <w:r w:rsidR="000E33FB">
        <w:lastRenderedPageBreak/>
        <w:t>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Nota: As arestas no conjunto de arestas adjacentes em cada vértice nunca são repetidas, pelo que a iteração e remoção destas podem ser consideradas uma operação em tempo linear, em 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3F138977" w14:textId="77E941AC" w:rsidR="00A012B0" w:rsidRDefault="004C46D5" w:rsidP="004B75B9">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73AEAEF1" w14:textId="77777777" w:rsidR="00A012B0" w:rsidRDefault="00A012B0" w:rsidP="00A012B0">
      <w:pPr>
        <w:keepNext/>
        <w:ind w:left="360"/>
        <w:jc w:val="center"/>
      </w:pPr>
      <w:r>
        <w:rPr>
          <w:noProof/>
        </w:rPr>
        <w:drawing>
          <wp:inline distT="0" distB="0" distL="0" distR="0" wp14:anchorId="7E1801F5" wp14:editId="2426F82D">
            <wp:extent cx="4751070" cy="2575257"/>
            <wp:effectExtent l="171450" t="152400" r="163830" b="16827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9"/>
                    <a:stretch>
                      <a:fillRect/>
                    </a:stretch>
                  </pic:blipFill>
                  <pic:spPr>
                    <a:xfrm>
                      <a:off x="0" y="0"/>
                      <a:ext cx="4779677" cy="25907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5BBDF" w14:textId="55FACA98" w:rsidR="00A012B0" w:rsidRDefault="00A012B0" w:rsidP="00A012B0">
      <w:pPr>
        <w:pStyle w:val="Caption"/>
        <w:jc w:val="center"/>
      </w:pPr>
      <w:r>
        <w:t xml:space="preserve">Figura </w:t>
      </w:r>
      <w:r>
        <w:fldChar w:fldCharType="begin"/>
      </w:r>
      <w:r>
        <w:instrText xml:space="preserve"> SEQ Figura \* ARABIC </w:instrText>
      </w:r>
      <w:r>
        <w:fldChar w:fldCharType="separate"/>
      </w:r>
      <w:r w:rsidR="00E508C7">
        <w:rPr>
          <w:noProof/>
        </w:rPr>
        <w:t>12</w:t>
      </w:r>
      <w:r>
        <w:fldChar w:fldCharType="end"/>
      </w:r>
      <w:r>
        <w:t xml:space="preserve"> - Análise Empírica Pré-processamento</w:t>
      </w:r>
    </w:p>
    <w:p w14:paraId="1B781EC6" w14:textId="2081C6F1" w:rsidR="003F1DAB" w:rsidRDefault="003F1DAB" w:rsidP="003F1DAB">
      <w:pPr>
        <w:pStyle w:val="Heading5"/>
      </w:pPr>
      <w:r>
        <w:lastRenderedPageBreak/>
        <w:t>1ª fase- Carrinha única com capacidade ilimitada e em consideração de horas de entrega:</w:t>
      </w:r>
    </w:p>
    <w:p w14:paraId="2DB9BE5B" w14:textId="77777777" w:rsidR="007D138A" w:rsidRPr="007D138A" w:rsidRDefault="007D138A" w:rsidP="007D138A"/>
    <w:p w14:paraId="182507AE" w14:textId="060BADDE" w:rsidR="006E5E0D" w:rsidRDefault="007D138A" w:rsidP="004B75B9">
      <w:r>
        <w:tab/>
        <w:t xml:space="preserve">O algoritmo utilizado para a 1ª fase do projeto é uma implementação do </w:t>
      </w:r>
      <w:r>
        <w:rPr>
          <w:i/>
          <w:iCs/>
        </w:rPr>
        <w:t>Nearest Neighbour</w:t>
      </w:r>
      <w:r>
        <w:t>, com o auxílio de duas variações do algoritmo de Dijkstra:</w:t>
      </w:r>
    </w:p>
    <w:p w14:paraId="67CF0EDD" w14:textId="5FA45BF3" w:rsidR="007D138A" w:rsidRDefault="003F1DAB" w:rsidP="003F1DAB">
      <w:pPr>
        <w:pStyle w:val="Heading3"/>
      </w:pPr>
      <w:r>
        <w:t>Pseudocódigo</w:t>
      </w:r>
    </w:p>
    <w:p w14:paraId="00E654DC" w14:textId="77777777" w:rsidR="00600105" w:rsidRDefault="00600105" w:rsidP="00600105">
      <w:pPr>
        <w:pStyle w:val="Heading3"/>
        <w:keepNext/>
        <w:jc w:val="center"/>
      </w:pPr>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5994985" cy="4194270"/>
                    </a:xfrm>
                    <a:prstGeom prst="rect">
                      <a:avLst/>
                    </a:prstGeom>
                  </pic:spPr>
                </pic:pic>
              </a:graphicData>
            </a:graphic>
          </wp:inline>
        </w:drawing>
      </w:r>
    </w:p>
    <w:p w14:paraId="205F9D93" w14:textId="6A6A79F3" w:rsidR="007D138A" w:rsidRDefault="00600105" w:rsidP="00600105">
      <w:pPr>
        <w:pStyle w:val="Caption"/>
        <w:jc w:val="center"/>
      </w:pPr>
      <w:r>
        <w:t xml:space="preserve">Figura </w:t>
      </w:r>
      <w:r>
        <w:fldChar w:fldCharType="begin"/>
      </w:r>
      <w:r>
        <w:instrText xml:space="preserve"> SEQ Figura \* ARABIC </w:instrText>
      </w:r>
      <w:r>
        <w:fldChar w:fldCharType="separate"/>
      </w:r>
      <w:r w:rsidR="00E508C7">
        <w:rPr>
          <w:noProof/>
        </w:rPr>
        <w:t>13</w:t>
      </w:r>
      <w:r>
        <w:fldChar w:fldCharType="end"/>
      </w:r>
      <w:r>
        <w:t xml:space="preserve"> - Pseudocódigo Nearest Neighbour</w:t>
      </w:r>
    </w:p>
    <w:p w14:paraId="702D85CE" w14:textId="0F2CC1A2" w:rsidR="003F1DAB" w:rsidRDefault="003F1DAB" w:rsidP="003F1DAB">
      <w:pPr>
        <w:pStyle w:val="Heading3"/>
      </w:pPr>
      <w:r>
        <w:t>Análise da Complexidade</w:t>
      </w:r>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lastRenderedPageBreak/>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54CA1D71" w14:textId="0BD994DA" w:rsidR="0065570A" w:rsidRDefault="0065570A" w:rsidP="0065570A">
      <w:pPr>
        <w:ind w:firstLine="360"/>
      </w:pPr>
    </w:p>
    <w:p w14:paraId="35303734" w14:textId="1D326C80" w:rsidR="0065570A" w:rsidRDefault="0065570A" w:rsidP="0065570A">
      <w:pPr>
        <w:ind w:firstLine="360"/>
        <w:rPr>
          <w:rFonts w:cs="Georgia"/>
        </w:rPr>
      </w:pPr>
      <w:r>
        <w:t xml:space="preserve">Por fim, é executado o Dijkstra bidirecional para encontrar o caminho de volta à padaria, a partir do último cliente visitado. Evidentemente, a execução temporal está na ordem de O </w:t>
      </w:r>
      <w:r>
        <w:rPr>
          <w:rFonts w:cs="Georgia"/>
        </w:rPr>
        <w:t>((|V| + |E|) log(|V|))</w:t>
      </w:r>
      <w:r w:rsidR="00012A19">
        <w:rPr>
          <w:rFonts w:cs="Georgia"/>
        </w:rPr>
        <w:t>.</w:t>
      </w:r>
    </w:p>
    <w:p w14:paraId="3279344E" w14:textId="6ED86AF3" w:rsidR="00012A19" w:rsidRDefault="00012A19" w:rsidP="0065570A">
      <w:pPr>
        <w:ind w:firstLine="360"/>
        <w:rPr>
          <w:rFonts w:cs="Georgia"/>
        </w:rPr>
      </w:pPr>
    </w:p>
    <w:p w14:paraId="2ADB4FF7" w14:textId="1FD0A15A"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2DED5791" w14:textId="77777777" w:rsidR="001951A2" w:rsidRDefault="001951A2" w:rsidP="001951A2">
      <w:pPr>
        <w:keepNext/>
        <w:ind w:firstLine="360"/>
        <w:jc w:val="center"/>
      </w:pPr>
      <w:r>
        <w:rPr>
          <w:noProof/>
        </w:rPr>
        <w:drawing>
          <wp:inline distT="0" distB="0" distL="0" distR="0" wp14:anchorId="39FA498E" wp14:editId="1AA0AEAC">
            <wp:extent cx="4831080" cy="3014504"/>
            <wp:effectExtent l="152400" t="152400" r="160020" b="16700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1"/>
                    <a:stretch>
                      <a:fillRect/>
                    </a:stretch>
                  </pic:blipFill>
                  <pic:spPr>
                    <a:xfrm>
                      <a:off x="0" y="0"/>
                      <a:ext cx="4855709" cy="30298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CAC633" w14:textId="57B0F918" w:rsidR="001951A2" w:rsidRDefault="001951A2" w:rsidP="001951A2">
      <w:pPr>
        <w:pStyle w:val="Caption"/>
        <w:jc w:val="center"/>
      </w:pPr>
      <w:r>
        <w:t xml:space="preserve">Figura </w:t>
      </w:r>
      <w:r>
        <w:fldChar w:fldCharType="begin"/>
      </w:r>
      <w:r>
        <w:instrText xml:space="preserve"> SEQ Figura \* ARABIC </w:instrText>
      </w:r>
      <w:r>
        <w:fldChar w:fldCharType="separate"/>
      </w:r>
      <w:r w:rsidR="00E508C7">
        <w:rPr>
          <w:noProof/>
        </w:rPr>
        <w:t>14</w:t>
      </w:r>
      <w:r>
        <w:fldChar w:fldCharType="end"/>
      </w:r>
      <w:r>
        <w:t xml:space="preserve"> - Análise Empírica </w:t>
      </w:r>
      <w:r w:rsidRPr="001951A2">
        <w:t>Nearest Neighbour</w:t>
      </w:r>
    </w:p>
    <w:p w14:paraId="63E4C562" w14:textId="36A866CD" w:rsidR="003F1DAB" w:rsidRDefault="003F1DAB" w:rsidP="003F1DAB">
      <w:pPr>
        <w:pStyle w:val="Heading5"/>
      </w:pPr>
      <w:r>
        <w:lastRenderedPageBreak/>
        <w:t>2ª fase- Carrinha única com capacidade ilimitada e com consideração de horas de entrega:</w:t>
      </w:r>
    </w:p>
    <w:p w14:paraId="757C8D0D" w14:textId="113138ED" w:rsidR="007D541D" w:rsidRDefault="007D541D" w:rsidP="007D541D"/>
    <w:p w14:paraId="28619412" w14:textId="265848A3" w:rsidR="007D541D" w:rsidRPr="007D541D" w:rsidRDefault="007D541D" w:rsidP="00EA27E1">
      <w:pPr>
        <w:ind w:firstLine="720"/>
      </w:pPr>
      <w:r>
        <w:t>O algoritmo usado para esta fase do projeto é tem uma natureza gananciosa, ordenando os clientes pela sua hora de entrega e, posteriormente, calculando o caminho mais curto entre eles usando Dijkstra bidirecional, tal como foi explicado na secção da perspetiva da solução.</w:t>
      </w:r>
      <w:r w:rsidR="00EA27E1">
        <w:t xml:space="preserve"> A otimização falada anteriormente, onde a ordem de entrega dos clientes pode ser trocada, foi implementada independentemente do algoritmo de Dijkstra.</w:t>
      </w:r>
    </w:p>
    <w:p w14:paraId="67D520BA" w14:textId="77777777" w:rsidR="003F1DAB" w:rsidRDefault="003F1DAB" w:rsidP="003F1DAB">
      <w:pPr>
        <w:pStyle w:val="Heading3"/>
      </w:pPr>
      <w:r>
        <w:t>Pseudocódigo</w:t>
      </w:r>
    </w:p>
    <w:p w14:paraId="12B833D9" w14:textId="77777777" w:rsidR="009F0617" w:rsidRDefault="009F0617" w:rsidP="009F0617">
      <w:pPr>
        <w:pStyle w:val="Heading3"/>
        <w:keepNext/>
        <w:jc w:val="center"/>
      </w:pPr>
      <w:r>
        <w:rPr>
          <w:noProof/>
        </w:rPr>
        <w:drawing>
          <wp:inline distT="0" distB="0" distL="0" distR="0" wp14:anchorId="2BCE4DE3" wp14:editId="6F877291">
            <wp:extent cx="5204460" cy="2422966"/>
            <wp:effectExtent l="190500" t="190500" r="186690" b="1873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2"/>
                    <a:stretch>
                      <a:fillRect/>
                    </a:stretch>
                  </pic:blipFill>
                  <pic:spPr>
                    <a:xfrm>
                      <a:off x="0" y="0"/>
                      <a:ext cx="5223836" cy="2431987"/>
                    </a:xfrm>
                    <a:prstGeom prst="rect">
                      <a:avLst/>
                    </a:prstGeom>
                    <a:ln>
                      <a:noFill/>
                    </a:ln>
                    <a:effectLst>
                      <a:outerShdw blurRad="190500" algn="tl" rotWithShape="0">
                        <a:srgbClr val="000000">
                          <a:alpha val="70000"/>
                        </a:srgbClr>
                      </a:outerShdw>
                    </a:effectLst>
                  </pic:spPr>
                </pic:pic>
              </a:graphicData>
            </a:graphic>
          </wp:inline>
        </w:drawing>
      </w:r>
    </w:p>
    <w:p w14:paraId="1E22DB39" w14:textId="2A049F7F" w:rsidR="002215A4" w:rsidRDefault="009F0617" w:rsidP="009F0617">
      <w:pPr>
        <w:pStyle w:val="Caption"/>
        <w:jc w:val="center"/>
      </w:pPr>
      <w:r>
        <w:t xml:space="preserve">Figura </w:t>
      </w:r>
      <w:r>
        <w:fldChar w:fldCharType="begin"/>
      </w:r>
      <w:r>
        <w:instrText xml:space="preserve"> SEQ Figura \* ARABIC </w:instrText>
      </w:r>
      <w:r>
        <w:fldChar w:fldCharType="separate"/>
      </w:r>
      <w:r w:rsidR="00E508C7">
        <w:rPr>
          <w:noProof/>
        </w:rPr>
        <w:t>15</w:t>
      </w:r>
      <w:r>
        <w:fldChar w:fldCharType="end"/>
      </w:r>
      <w:r>
        <w:t xml:space="preserve"> - Pseudocódigo Algoritmo Ganancioso</w:t>
      </w:r>
    </w:p>
    <w:p w14:paraId="701C3E0A" w14:textId="4910A1FA" w:rsidR="007D541D" w:rsidRDefault="003F1DAB" w:rsidP="007D541D">
      <w:pPr>
        <w:pStyle w:val="Heading3"/>
      </w:pPr>
      <w:r>
        <w:t>Análise da Complexidade</w:t>
      </w:r>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ListParagraph"/>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1A1AC7AA" w14:textId="77777777" w:rsidR="001951A2" w:rsidRDefault="001951A2" w:rsidP="001951A2">
      <w:pPr>
        <w:keepNext/>
        <w:jc w:val="center"/>
      </w:pPr>
      <w:r>
        <w:rPr>
          <w:noProof/>
        </w:rPr>
        <w:drawing>
          <wp:inline distT="0" distB="0" distL="0" distR="0" wp14:anchorId="03EBAB44" wp14:editId="04475885">
            <wp:extent cx="5052060" cy="3240803"/>
            <wp:effectExtent l="171450" t="171450" r="167640" b="16954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3"/>
                    <a:stretch>
                      <a:fillRect/>
                    </a:stretch>
                  </pic:blipFill>
                  <pic:spPr>
                    <a:xfrm>
                      <a:off x="0" y="0"/>
                      <a:ext cx="5058446" cy="32449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945BC" w14:textId="5334EDC1" w:rsidR="003F1DAB" w:rsidRDefault="001951A2" w:rsidP="001951A2">
      <w:pPr>
        <w:pStyle w:val="Caption"/>
        <w:jc w:val="center"/>
      </w:pPr>
      <w:r>
        <w:t xml:space="preserve">Figura </w:t>
      </w:r>
      <w:r>
        <w:fldChar w:fldCharType="begin"/>
      </w:r>
      <w:r>
        <w:instrText xml:space="preserve"> SEQ Figura \* ARABIC </w:instrText>
      </w:r>
      <w:r>
        <w:fldChar w:fldCharType="separate"/>
      </w:r>
      <w:r w:rsidR="00E508C7">
        <w:rPr>
          <w:noProof/>
        </w:rPr>
        <w:t>16</w:t>
      </w:r>
      <w:r>
        <w:fldChar w:fldCharType="end"/>
      </w:r>
      <w:r>
        <w:t xml:space="preserve"> - Análise Empírica Algoritmo Ganancioso</w:t>
      </w:r>
    </w:p>
    <w:p w14:paraId="2FE9D660" w14:textId="3ACB6A57" w:rsidR="003F1DAB" w:rsidRDefault="003F1DAB" w:rsidP="003F1DAB">
      <w:pPr>
        <w:pStyle w:val="Heading5"/>
      </w:pPr>
      <w:r>
        <w:t>3ª fase- Múltiplas carrinhas com capacidade limitada e com consideração de horas de entrega:</w:t>
      </w:r>
    </w:p>
    <w:p w14:paraId="28BB5F4D" w14:textId="3743E2B1" w:rsidR="00ED76E0" w:rsidRDefault="00ED76E0" w:rsidP="00ED76E0"/>
    <w:p w14:paraId="425C7259" w14:textId="7CF81DC1" w:rsidR="00ED76E0" w:rsidRPr="00ED76E0" w:rsidRDefault="00732D9C" w:rsidP="00ED76E0">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98ED7B2" w14:textId="77777777" w:rsidR="002215A4" w:rsidRDefault="002215A4" w:rsidP="00694A4E">
      <w:pPr>
        <w:pStyle w:val="Heading3"/>
      </w:pPr>
    </w:p>
    <w:p w14:paraId="190D37D3" w14:textId="77777777" w:rsidR="002215A4" w:rsidRDefault="002215A4" w:rsidP="00694A4E">
      <w:pPr>
        <w:pStyle w:val="Heading3"/>
      </w:pPr>
    </w:p>
    <w:p w14:paraId="721F8BFE" w14:textId="77777777" w:rsidR="002215A4" w:rsidRDefault="002215A4" w:rsidP="00694A4E">
      <w:pPr>
        <w:pStyle w:val="Heading3"/>
      </w:pPr>
    </w:p>
    <w:p w14:paraId="38FD160F" w14:textId="7ECCBD10" w:rsidR="00694A4E" w:rsidRPr="00694A4E" w:rsidRDefault="003F1DAB" w:rsidP="00694A4E">
      <w:pPr>
        <w:pStyle w:val="Heading3"/>
        <w:rPr>
          <w:i/>
          <w:iCs/>
        </w:rPr>
      </w:pPr>
      <w:r>
        <w:lastRenderedPageBreak/>
        <w:t>Pseudocódigo</w:t>
      </w:r>
      <w:r w:rsidR="004B75B9">
        <w:t xml:space="preserve"> </w:t>
      </w:r>
      <w:r w:rsidR="00694A4E">
        <w:t xml:space="preserve">- </w:t>
      </w:r>
      <w:r w:rsidR="00694A4E">
        <w:rPr>
          <w:i/>
          <w:iCs/>
        </w:rPr>
        <w:t>Knapsack Allocation</w:t>
      </w:r>
    </w:p>
    <w:p w14:paraId="6361F51F" w14:textId="77777777" w:rsidR="002215A4" w:rsidRDefault="00694A4E" w:rsidP="002215A4">
      <w:pPr>
        <w:pStyle w:val="Heading3"/>
        <w:keepNext/>
        <w:jc w:val="center"/>
      </w:pPr>
      <w:r>
        <w:rPr>
          <w:noProof/>
        </w:rPr>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4"/>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p>
    <w:p w14:paraId="6375312A" w14:textId="0AA7D79B" w:rsidR="00732D9C" w:rsidRDefault="002215A4" w:rsidP="002215A4">
      <w:pPr>
        <w:pStyle w:val="Caption"/>
        <w:jc w:val="center"/>
      </w:pPr>
      <w:r>
        <w:t xml:space="preserve">Figura </w:t>
      </w:r>
      <w:r>
        <w:fldChar w:fldCharType="begin"/>
      </w:r>
      <w:r>
        <w:instrText xml:space="preserve"> SEQ Figura \* ARABIC </w:instrText>
      </w:r>
      <w:r>
        <w:fldChar w:fldCharType="separate"/>
      </w:r>
      <w:r w:rsidR="00E508C7">
        <w:rPr>
          <w:noProof/>
        </w:rPr>
        <w:t>17</w:t>
      </w:r>
      <w:r>
        <w:fldChar w:fldCharType="end"/>
      </w:r>
      <w:r>
        <w:t xml:space="preserve"> - Pseudocódigo Knapsack</w:t>
      </w:r>
    </w:p>
    <w:p w14:paraId="07409963" w14:textId="0C05C848" w:rsidR="002215A4" w:rsidRDefault="002215A4" w:rsidP="002215A4">
      <w:pPr>
        <w:pStyle w:val="Heading3"/>
      </w:pPr>
      <w:r>
        <w:t>Pseudocódigo – Alocação Gananciosa</w:t>
      </w:r>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5"/>
                    <a:stretch>
                      <a:fillRect/>
                    </a:stretch>
                  </pic:blipFill>
                  <pic:spPr>
                    <a:xfrm>
                      <a:off x="0" y="0"/>
                      <a:ext cx="4811545" cy="2891695"/>
                    </a:xfrm>
                    <a:prstGeom prst="rect">
                      <a:avLst/>
                    </a:prstGeom>
                  </pic:spPr>
                </pic:pic>
              </a:graphicData>
            </a:graphic>
          </wp:inline>
        </w:drawing>
      </w:r>
    </w:p>
    <w:p w14:paraId="54E130CC" w14:textId="53E92E09" w:rsidR="002215A4" w:rsidRDefault="002215A4" w:rsidP="002215A4">
      <w:pPr>
        <w:pStyle w:val="Caption"/>
        <w:jc w:val="center"/>
      </w:pPr>
      <w:r>
        <w:t xml:space="preserve">Figura </w:t>
      </w:r>
      <w:r>
        <w:fldChar w:fldCharType="begin"/>
      </w:r>
      <w:r>
        <w:instrText xml:space="preserve"> SEQ Figura \* ARABIC </w:instrText>
      </w:r>
      <w:r>
        <w:fldChar w:fldCharType="separate"/>
      </w:r>
      <w:r w:rsidR="00E508C7">
        <w:rPr>
          <w:noProof/>
        </w:rPr>
        <w:t>18</w:t>
      </w:r>
      <w:r>
        <w:fldChar w:fldCharType="end"/>
      </w:r>
      <w:r>
        <w:t xml:space="preserve"> - Pseudocódigo Alocação Gananciosa</w:t>
      </w:r>
    </w:p>
    <w:p w14:paraId="0E2EFC2F" w14:textId="17ED1F0C" w:rsidR="00E34A60" w:rsidRDefault="00E34A60" w:rsidP="00E34A60">
      <w:pPr>
        <w:pStyle w:val="Heading3"/>
      </w:pPr>
      <w:r w:rsidRPr="009B63E2">
        <w:lastRenderedPageBreak/>
        <w:t>Pseudocódigo</w:t>
      </w:r>
      <w:r w:rsidR="004B75B9">
        <w:t xml:space="preserve"> </w:t>
      </w:r>
      <w:r w:rsidRPr="009B63E2">
        <w:t>- Otimização da Alocação</w:t>
      </w:r>
    </w:p>
    <w:p w14:paraId="07BB85CE" w14:textId="77777777" w:rsidR="009B63E2" w:rsidRDefault="009B63E2" w:rsidP="009B63E2">
      <w:pPr>
        <w:keepNext/>
        <w:jc w:val="center"/>
      </w:pPr>
      <w:r>
        <w:rPr>
          <w:noProof/>
        </w:rPr>
        <w:drawing>
          <wp:inline distT="0" distB="0" distL="0" distR="0" wp14:anchorId="44735E66" wp14:editId="5061B57D">
            <wp:extent cx="4183380" cy="3172460"/>
            <wp:effectExtent l="190500" t="190500" r="198120" b="19939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6"/>
                    <a:stretch>
                      <a:fillRect/>
                    </a:stretch>
                  </pic:blipFill>
                  <pic:spPr>
                    <a:xfrm>
                      <a:off x="0" y="0"/>
                      <a:ext cx="4206218" cy="3189779"/>
                    </a:xfrm>
                    <a:prstGeom prst="rect">
                      <a:avLst/>
                    </a:prstGeom>
                    <a:ln>
                      <a:noFill/>
                    </a:ln>
                    <a:effectLst>
                      <a:outerShdw blurRad="190500" algn="tl" rotWithShape="0">
                        <a:srgbClr val="000000">
                          <a:alpha val="70000"/>
                        </a:srgbClr>
                      </a:outerShdw>
                    </a:effectLst>
                  </pic:spPr>
                </pic:pic>
              </a:graphicData>
            </a:graphic>
          </wp:inline>
        </w:drawing>
      </w:r>
    </w:p>
    <w:p w14:paraId="4ECE2FF3" w14:textId="5AA7D752" w:rsidR="00E34A60" w:rsidRDefault="009B63E2" w:rsidP="009B63E2">
      <w:pPr>
        <w:pStyle w:val="Caption"/>
        <w:jc w:val="center"/>
      </w:pPr>
      <w:r>
        <w:t xml:space="preserve">Figura </w:t>
      </w:r>
      <w:r>
        <w:fldChar w:fldCharType="begin"/>
      </w:r>
      <w:r>
        <w:instrText xml:space="preserve"> SEQ Figura \* ARABIC </w:instrText>
      </w:r>
      <w:r>
        <w:fldChar w:fldCharType="separate"/>
      </w:r>
      <w:r w:rsidR="00E508C7">
        <w:rPr>
          <w:noProof/>
        </w:rPr>
        <w:t>19</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7"/>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5CCBBC44" w:rsidR="009B63E2" w:rsidRPr="009B63E2" w:rsidRDefault="00934BDB" w:rsidP="00934BDB">
      <w:pPr>
        <w:pStyle w:val="Caption"/>
        <w:jc w:val="center"/>
      </w:pPr>
      <w:r>
        <w:t xml:space="preserve">Figura </w:t>
      </w:r>
      <w:r>
        <w:fldChar w:fldCharType="begin"/>
      </w:r>
      <w:r>
        <w:instrText xml:space="preserve"> SEQ Figura \* ARABIC </w:instrText>
      </w:r>
      <w:r>
        <w:fldChar w:fldCharType="separate"/>
      </w:r>
      <w:r w:rsidR="00E508C7">
        <w:rPr>
          <w:noProof/>
        </w:rPr>
        <w:t>20</w:t>
      </w:r>
      <w:r>
        <w:fldChar w:fldCharType="end"/>
      </w:r>
      <w:r>
        <w:t xml:space="preserve"> - Pseudocódigo Dividir Entrega</w:t>
      </w:r>
    </w:p>
    <w:p w14:paraId="7714DB03" w14:textId="32523CA4" w:rsidR="00E34A60" w:rsidRDefault="00E34A60" w:rsidP="00E34A60">
      <w:pPr>
        <w:pStyle w:val="Heading3"/>
      </w:pPr>
      <w:r>
        <w:lastRenderedPageBreak/>
        <w:t>Pseudocódigo</w:t>
      </w:r>
      <w:r w:rsidR="004B75B9">
        <w:t xml:space="preserve"> </w:t>
      </w:r>
      <w:r>
        <w:t>- Algoritmo Completo</w:t>
      </w:r>
    </w:p>
    <w:p w14:paraId="11A2734A" w14:textId="77777777" w:rsidR="00E34A60" w:rsidRDefault="00E34A60" w:rsidP="00E34A60">
      <w:pPr>
        <w:keepNext/>
        <w:jc w:val="center"/>
      </w:pPr>
      <w:r>
        <w:rPr>
          <w:noProof/>
        </w:rPr>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8"/>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7E3EFF72" w:rsidR="00E34A60" w:rsidRPr="00E34A60" w:rsidRDefault="00E34A60" w:rsidP="00E34A60">
      <w:pPr>
        <w:pStyle w:val="Caption"/>
        <w:jc w:val="center"/>
      </w:pPr>
      <w:r>
        <w:t xml:space="preserve">Figura </w:t>
      </w:r>
      <w:r>
        <w:fldChar w:fldCharType="begin"/>
      </w:r>
      <w:r>
        <w:instrText xml:space="preserve"> SEQ Figura \* ARABIC </w:instrText>
      </w:r>
      <w:r>
        <w:fldChar w:fldCharType="separate"/>
      </w:r>
      <w:r w:rsidR="00E508C7">
        <w:rPr>
          <w:noProof/>
        </w:rPr>
        <w:t>21</w:t>
      </w:r>
      <w:r>
        <w:fldChar w:fldCharType="end"/>
      </w:r>
      <w:r>
        <w:t xml:space="preserve"> - Pseudocódigo 3ª fase</w:t>
      </w:r>
    </w:p>
    <w:p w14:paraId="0C49047B" w14:textId="74E5E36A" w:rsidR="003F1DAB" w:rsidRDefault="003F1DAB" w:rsidP="003F1DAB">
      <w:pPr>
        <w:pStyle w:val="Heading3"/>
      </w:pPr>
      <w:r>
        <w:t>Análise da Complexidade</w:t>
      </w:r>
      <w:r w:rsidR="004B75B9">
        <w:t xml:space="preserve"> </w:t>
      </w:r>
      <w:r w:rsidR="00732D9C">
        <w:t xml:space="preserve">- </w:t>
      </w:r>
      <w:r w:rsidR="00732D9C">
        <w:rPr>
          <w:i/>
          <w:iCs/>
        </w:rPr>
        <w:t>Knapsack Allocation</w:t>
      </w:r>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31586248"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BE299A">
        <w:t>extremamente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22" w:name="_Hlk72437036"/>
    </w:p>
    <w:bookmarkEnd w:id="122"/>
    <w:p w14:paraId="754792AE" w14:textId="77777777" w:rsidR="00BE299A" w:rsidRDefault="00BE299A" w:rsidP="00BE299A">
      <w:pPr>
        <w:keepNext/>
        <w:ind w:left="720"/>
        <w:jc w:val="center"/>
      </w:pPr>
      <w:r>
        <w:rPr>
          <w:noProof/>
        </w:rPr>
        <w:lastRenderedPageBreak/>
        <w:drawing>
          <wp:inline distT="0" distB="0" distL="0" distR="0" wp14:anchorId="3A1F26DB" wp14:editId="44F3A754">
            <wp:extent cx="4828151" cy="3118629"/>
            <wp:effectExtent l="152400" t="152400" r="16319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9">
                      <a:extLst>
                        <a:ext uri="{28A0092B-C50C-407E-A947-70E740481C1C}">
                          <a14:useLocalDpi xmlns:a14="http://schemas.microsoft.com/office/drawing/2010/main" val="0"/>
                        </a:ext>
                      </a:extLst>
                    </a:blip>
                    <a:srcRect l="484" r="484"/>
                    <a:stretch>
                      <a:fillRect/>
                    </a:stretch>
                  </pic:blipFill>
                  <pic:spPr>
                    <a:xfrm>
                      <a:off x="0" y="0"/>
                      <a:ext cx="4828151" cy="31186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094FDD" w14:textId="3B245F8C" w:rsidR="004E2185" w:rsidRDefault="00BE299A" w:rsidP="00BE299A">
      <w:pPr>
        <w:pStyle w:val="Caption"/>
        <w:jc w:val="center"/>
      </w:pPr>
      <w:r>
        <w:t xml:space="preserve">Figura </w:t>
      </w:r>
      <w:r>
        <w:fldChar w:fldCharType="begin"/>
      </w:r>
      <w:r>
        <w:instrText xml:space="preserve"> SEQ Figura \* ARABIC </w:instrText>
      </w:r>
      <w:r>
        <w:fldChar w:fldCharType="separate"/>
      </w:r>
      <w:r w:rsidR="00E508C7">
        <w:rPr>
          <w:noProof/>
        </w:rPr>
        <w:t>22</w:t>
      </w:r>
      <w:r>
        <w:fldChar w:fldCharType="end"/>
      </w:r>
      <w:r>
        <w:t xml:space="preserve"> - Análise Empírica Knapsack</w:t>
      </w:r>
    </w:p>
    <w:p w14:paraId="59C65F87" w14:textId="0C3C5102" w:rsidR="00FB5D73" w:rsidRPr="00FB5D73" w:rsidRDefault="00FB5D73" w:rsidP="00FB5D73">
      <w:r>
        <w:t>Nota: Análise feita com uma carrinha com 2000 de capacidade.</w:t>
      </w:r>
    </w:p>
    <w:p w14:paraId="2E31D0BE" w14:textId="6E595A30" w:rsidR="008D4BC2" w:rsidRDefault="008D4BC2" w:rsidP="008D4BC2">
      <w:pPr>
        <w:pStyle w:val="Heading3"/>
      </w:pPr>
      <w:r>
        <w:t>Análise da Complexidade</w:t>
      </w:r>
      <w:r w:rsidR="004B75B9">
        <w:t xml:space="preserve"> </w:t>
      </w:r>
      <w:r>
        <w:t>- Alocação Gananciosa</w:t>
      </w:r>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proofErr w:type="gramStart"/>
      <w:r w:rsidRPr="00FA58EF">
        <w:rPr>
          <w:rFonts w:ascii="Consolas" w:hAnsi="Consolas" w:cs="Arial"/>
          <w:color w:val="202122"/>
          <w:sz w:val="20"/>
          <w:szCs w:val="20"/>
          <w:shd w:val="clear" w:color="auto" w:fill="FFFFFF"/>
          <w:lang w:val="en-US"/>
        </w:rPr>
        <w:t>).time</w:t>
      </w:r>
      <w:proofErr w:type="gramEnd"/>
      <w:r w:rsidRPr="00FA58EF">
        <w:rPr>
          <w:rFonts w:ascii="Consolas" w:hAnsi="Consolas" w:cs="Arial"/>
          <w:color w:val="202122"/>
          <w:sz w:val="20"/>
          <w:szCs w:val="20"/>
          <w:shd w:val="clear" w:color="auto" w:fill="FFFFFF"/>
          <w:lang w:val="en-US"/>
        </w:rPr>
        <w:t xml:space="preserv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24EBA587" w14:textId="77777777" w:rsidR="00EB10F6" w:rsidRDefault="00EB10F6" w:rsidP="00EB10F6">
      <w:pPr>
        <w:keepNext/>
        <w:ind w:firstLine="720"/>
        <w:jc w:val="center"/>
      </w:pPr>
      <w:r>
        <w:rPr>
          <w:noProof/>
        </w:rPr>
        <w:lastRenderedPageBreak/>
        <w:drawing>
          <wp:inline distT="0" distB="0" distL="0" distR="0" wp14:anchorId="1495920B" wp14:editId="68B4DB5A">
            <wp:extent cx="4770953" cy="3086100"/>
            <wp:effectExtent l="171450" t="152400" r="163195" b="15240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40"/>
                    <a:stretch>
                      <a:fillRect/>
                    </a:stretch>
                  </pic:blipFill>
                  <pic:spPr>
                    <a:xfrm>
                      <a:off x="0" y="0"/>
                      <a:ext cx="4786982" cy="3096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5F3E" w14:textId="06CCF6DB" w:rsidR="001D23B1" w:rsidRDefault="00EB10F6" w:rsidP="00EB10F6">
      <w:pPr>
        <w:pStyle w:val="Caption"/>
        <w:jc w:val="center"/>
      </w:pPr>
      <w:r>
        <w:t xml:space="preserve">Figura </w:t>
      </w:r>
      <w:r>
        <w:fldChar w:fldCharType="begin"/>
      </w:r>
      <w:r>
        <w:instrText xml:space="preserve"> SEQ Figura \* ARABIC </w:instrText>
      </w:r>
      <w:r>
        <w:fldChar w:fldCharType="separate"/>
      </w:r>
      <w:r w:rsidR="00E508C7">
        <w:rPr>
          <w:noProof/>
        </w:rPr>
        <w:t>23</w:t>
      </w:r>
      <w:r>
        <w:fldChar w:fldCharType="end"/>
      </w:r>
      <w:r>
        <w:t xml:space="preserve"> - Análise Empírica Alocação Gananciosa</w:t>
      </w:r>
    </w:p>
    <w:p w14:paraId="3A79454E" w14:textId="009CA1D0" w:rsidR="00FB5D73" w:rsidRPr="00FB5D73" w:rsidRDefault="00FB5D73" w:rsidP="00FB5D73">
      <w:r>
        <w:t>Nota: Análise feita com uma carrinha com 2000 de capacidade.</w:t>
      </w:r>
    </w:p>
    <w:p w14:paraId="65243CE6" w14:textId="4F7C4B16" w:rsidR="001D23B1" w:rsidRDefault="001D23B1" w:rsidP="001D23B1">
      <w:pPr>
        <w:pStyle w:val="Heading3"/>
      </w:pPr>
      <w:r>
        <w:t>Análise da complexidade</w:t>
      </w:r>
      <w:r w:rsidR="004B75B9">
        <w:t xml:space="preserve"> </w:t>
      </w:r>
      <w:r>
        <w:t xml:space="preserve">- Otimização da </w:t>
      </w:r>
      <w:r w:rsidR="00E34A60">
        <w:t>A</w:t>
      </w:r>
      <w:r>
        <w:t>locação</w:t>
      </w:r>
    </w:p>
    <w:p w14:paraId="27AED175" w14:textId="38FE63A0"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xml:space="preserve">), o utilizador tem a possibilidade de usar um algoritmo de otimização, que </w:t>
      </w:r>
      <w:r w:rsidR="00891D0E">
        <w:t>consegue obter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ListParagraph"/>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ListParagraph"/>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ListParagraph"/>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13F8579F" w:rsidR="00BC340A" w:rsidRDefault="00BC340A" w:rsidP="001D23B1"/>
    <w:p w14:paraId="394624F0" w14:textId="1FFFAD88" w:rsidR="00FB5D73" w:rsidRDefault="00FB5D73" w:rsidP="001D23B1">
      <w:r>
        <w:t xml:space="preserve">Nota: </w:t>
      </w:r>
      <w:r w:rsidR="00477C90">
        <w:t>A análise empírica é feita juntamen</w:t>
      </w:r>
      <w:r w:rsidR="004B75B9">
        <w:t>te</w:t>
      </w:r>
      <w:r w:rsidR="00477C90">
        <w:t xml:space="preserve"> com o algoritmo completo.</w:t>
      </w:r>
    </w:p>
    <w:p w14:paraId="30032218" w14:textId="0F7E0760" w:rsidR="00BC340A" w:rsidRDefault="00BC340A" w:rsidP="00BC340A">
      <w:pPr>
        <w:pStyle w:val="Heading3"/>
      </w:pPr>
      <w:r>
        <w:t>Análise da complexidade</w:t>
      </w:r>
      <w:r w:rsidR="004B75B9">
        <w:t xml:space="preserve"> </w:t>
      </w:r>
      <w:r>
        <w:t>- Algoritmo completo</w:t>
      </w:r>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2EB0FA9F" w:rsidR="00BB690C" w:rsidRDefault="00BC340A" w:rsidP="00BC340A">
      <w:r>
        <w:tab/>
      </w:r>
      <w:r>
        <w:rPr>
          <w:i/>
          <w:iCs/>
        </w:rPr>
        <w:t>Knapsack</w:t>
      </w:r>
      <w:r>
        <w:t xml:space="preserve"> sem otimização: O (|V|</w:t>
      </w:r>
      <w:r w:rsidR="00BB690C">
        <w:t xml:space="preserve"> (</w:t>
      </w:r>
      <w:proofErr w:type="spellStart"/>
      <w:r>
        <w:t>log|V</w:t>
      </w:r>
      <w:proofErr w:type="spellEnd"/>
      <w:r>
        <w:t>| + W</w:t>
      </w:r>
      <w:r w:rsidR="00BB690C">
        <w:t xml:space="preserve"> </w:t>
      </w:r>
      <w:r>
        <w:t>|</w:t>
      </w:r>
      <w:proofErr w:type="gramStart"/>
      <w:r>
        <w:t>C</w:t>
      </w:r>
      <w:r w:rsidR="00BB690C">
        <w:t>)</w:t>
      </w:r>
      <w:r>
        <w:t>|</w:t>
      </w:r>
      <w:proofErr w:type="gramEnd"/>
      <w:r w:rsidR="00BB690C">
        <w:t>))</w:t>
      </w:r>
      <w:r w:rsidR="00C70D33">
        <w:t xml:space="preserve"> temporal e O</w:t>
      </w:r>
      <w:r w:rsidR="004B75B9">
        <w:t xml:space="preserve"> </w:t>
      </w:r>
      <w:r w:rsidR="00C70D33">
        <w:t>(W |C| + |V| + |E|) espacial</w:t>
      </w:r>
    </w:p>
    <w:p w14:paraId="0B263DA9" w14:textId="77777777" w:rsidR="0005251F" w:rsidRDefault="0005251F" w:rsidP="0005251F">
      <w:pPr>
        <w:keepNext/>
        <w:jc w:val="center"/>
      </w:pPr>
      <w:r>
        <w:rPr>
          <w:noProof/>
        </w:rPr>
        <w:drawing>
          <wp:inline distT="0" distB="0" distL="0" distR="0" wp14:anchorId="75085DA4" wp14:editId="37304535">
            <wp:extent cx="5052060" cy="3124325"/>
            <wp:effectExtent l="152400" t="152400" r="167640" b="17145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1"/>
                    <a:stretch>
                      <a:fillRect/>
                    </a:stretch>
                  </pic:blipFill>
                  <pic:spPr>
                    <a:xfrm>
                      <a:off x="0" y="0"/>
                      <a:ext cx="5077684" cy="31401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FA120A" w14:textId="2D0357E9" w:rsidR="00477C90" w:rsidRDefault="0005251F" w:rsidP="0005251F">
      <w:pPr>
        <w:pStyle w:val="Caption"/>
        <w:jc w:val="center"/>
      </w:pPr>
      <w:r>
        <w:t xml:space="preserve">Figura </w:t>
      </w:r>
      <w:r>
        <w:fldChar w:fldCharType="begin"/>
      </w:r>
      <w:r>
        <w:instrText xml:space="preserve"> SEQ Figura \* ARABIC </w:instrText>
      </w:r>
      <w:r>
        <w:fldChar w:fldCharType="separate"/>
      </w:r>
      <w:r w:rsidR="00E508C7">
        <w:rPr>
          <w:noProof/>
        </w:rPr>
        <w:t>24</w:t>
      </w:r>
      <w:r>
        <w:fldChar w:fldCharType="end"/>
      </w:r>
      <w:r>
        <w:t xml:space="preserve"> - Análise Empírica Knapsack Sem Otimização</w:t>
      </w:r>
    </w:p>
    <w:p w14:paraId="160592E1" w14:textId="77777777" w:rsidR="0005251F" w:rsidRPr="0005251F" w:rsidRDefault="0005251F" w:rsidP="0005251F"/>
    <w:p w14:paraId="3EBF7EBB" w14:textId="77777777" w:rsidR="004B75B9" w:rsidRDefault="00BB690C" w:rsidP="00BC340A">
      <w:r>
        <w:tab/>
      </w:r>
    </w:p>
    <w:p w14:paraId="328B76F0" w14:textId="77777777" w:rsidR="004B75B9" w:rsidRDefault="004B75B9" w:rsidP="00BC340A"/>
    <w:p w14:paraId="66937D92" w14:textId="77777777" w:rsidR="004B75B9" w:rsidRDefault="004B75B9" w:rsidP="00BC340A"/>
    <w:p w14:paraId="5349A930" w14:textId="77777777" w:rsidR="004B75B9" w:rsidRDefault="004B75B9" w:rsidP="00BC340A"/>
    <w:p w14:paraId="494B7D93" w14:textId="77777777" w:rsidR="004B75B9" w:rsidRDefault="004B75B9" w:rsidP="00BC340A"/>
    <w:p w14:paraId="3137015B" w14:textId="77777777" w:rsidR="004B75B9" w:rsidRDefault="004B75B9" w:rsidP="00BC340A"/>
    <w:p w14:paraId="6156DBE6" w14:textId="77777777" w:rsidR="004B75B9" w:rsidRDefault="004B75B9" w:rsidP="00BC340A"/>
    <w:p w14:paraId="7383D0BD" w14:textId="77777777" w:rsidR="004B75B9" w:rsidRDefault="004B75B9" w:rsidP="00BC340A"/>
    <w:p w14:paraId="4E4E4B53" w14:textId="77777777" w:rsidR="004B75B9" w:rsidRDefault="004B75B9" w:rsidP="00BC340A"/>
    <w:p w14:paraId="6B545B5D" w14:textId="22EBE21E" w:rsidR="00BB690C" w:rsidRDefault="00BB690C" w:rsidP="00BC340A">
      <w:r>
        <w:rPr>
          <w:i/>
          <w:iCs/>
        </w:rPr>
        <w:lastRenderedPageBreak/>
        <w:t>Knapsack</w:t>
      </w:r>
      <w:r>
        <w:t xml:space="preserve"> com otimização: O (|V| (|V| + W |C|))</w:t>
      </w:r>
      <w:r w:rsidR="00C70D33">
        <w:t xml:space="preserve"> temporal e O</w:t>
      </w:r>
      <w:r w:rsidR="00477C90">
        <w:t xml:space="preserve"> </w:t>
      </w:r>
      <w:r w:rsidR="00C70D33">
        <w:t>(</w:t>
      </w:r>
      <w:r w:rsidR="00BD3FA6">
        <w:t>W |C| + |V| + |E|</w:t>
      </w:r>
      <w:r w:rsidR="00C70D33">
        <w:t>) espacial</w:t>
      </w:r>
    </w:p>
    <w:p w14:paraId="00BA0C10" w14:textId="77777777" w:rsidR="00891D0E" w:rsidRDefault="00891D0E" w:rsidP="00891D0E">
      <w:pPr>
        <w:keepNext/>
        <w:jc w:val="center"/>
      </w:pPr>
      <w:r>
        <w:rPr>
          <w:noProof/>
        </w:rPr>
        <w:drawing>
          <wp:inline distT="0" distB="0" distL="0" distR="0" wp14:anchorId="7BF2E159" wp14:editId="26803E5B">
            <wp:extent cx="4983652" cy="3177540"/>
            <wp:effectExtent l="152400" t="152400" r="140970" b="1562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2"/>
                    <a:stretch>
                      <a:fillRect/>
                    </a:stretch>
                  </pic:blipFill>
                  <pic:spPr>
                    <a:xfrm>
                      <a:off x="0" y="0"/>
                      <a:ext cx="5001751" cy="318908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93B58D" w14:textId="5524BFC4" w:rsidR="00477C90" w:rsidRDefault="00891D0E" w:rsidP="00891D0E">
      <w:pPr>
        <w:pStyle w:val="Caption"/>
        <w:jc w:val="center"/>
      </w:pPr>
      <w:r>
        <w:t xml:space="preserve">Figura </w:t>
      </w:r>
      <w:r>
        <w:fldChar w:fldCharType="begin"/>
      </w:r>
      <w:r>
        <w:instrText xml:space="preserve"> SEQ Figura \* ARABIC </w:instrText>
      </w:r>
      <w:r>
        <w:fldChar w:fldCharType="separate"/>
      </w:r>
      <w:r w:rsidR="00E508C7">
        <w:rPr>
          <w:noProof/>
        </w:rPr>
        <w:t>25</w:t>
      </w:r>
      <w:r>
        <w:fldChar w:fldCharType="end"/>
      </w:r>
      <w:r>
        <w:t xml:space="preserve"> - Análise Empírica - Knapsack Com Otimização</w:t>
      </w:r>
    </w:p>
    <w:p w14:paraId="30EF35AA" w14:textId="2CAC925C" w:rsidR="00891D0E" w:rsidRPr="00891D0E" w:rsidRDefault="00891D0E" w:rsidP="00891D0E">
      <w:pPr>
        <w:ind w:firstLine="720"/>
      </w:pPr>
      <w:r>
        <w:t>Nota: Para ser notório o crescimento temporal em função do número de clientes na utilização do algoritmo de otimização, foi usado um caso ligeiramente diferente ao de</w:t>
      </w:r>
      <w:r w:rsidR="004B75B9">
        <w:t xml:space="preserve"> </w:t>
      </w:r>
      <w:r>
        <w:t>cima, pelo que os resultados não devem ser comparados.</w:t>
      </w:r>
    </w:p>
    <w:p w14:paraId="3567C05C" w14:textId="77777777" w:rsidR="0005251F" w:rsidRDefault="0005251F" w:rsidP="00BC340A"/>
    <w:p w14:paraId="24DEEF1F" w14:textId="77777777" w:rsidR="004B75B9" w:rsidRDefault="00BB690C" w:rsidP="00BC340A">
      <w:r>
        <w:tab/>
      </w:r>
    </w:p>
    <w:p w14:paraId="5F4A7496" w14:textId="77777777" w:rsidR="004B75B9" w:rsidRDefault="004B75B9" w:rsidP="00BC340A"/>
    <w:p w14:paraId="0EC47569" w14:textId="77777777" w:rsidR="004B75B9" w:rsidRDefault="004B75B9" w:rsidP="00BC340A"/>
    <w:p w14:paraId="1B8B0A50" w14:textId="77777777" w:rsidR="004B75B9" w:rsidRDefault="004B75B9" w:rsidP="00BC340A"/>
    <w:p w14:paraId="5E161824" w14:textId="77777777" w:rsidR="004B75B9" w:rsidRDefault="004B75B9" w:rsidP="00BC340A"/>
    <w:p w14:paraId="4153F628" w14:textId="77777777" w:rsidR="004B75B9" w:rsidRDefault="004B75B9" w:rsidP="00BC340A"/>
    <w:p w14:paraId="10C112D7" w14:textId="77777777" w:rsidR="004B75B9" w:rsidRDefault="004B75B9" w:rsidP="00BC340A"/>
    <w:p w14:paraId="44D5EB33" w14:textId="77777777" w:rsidR="004B75B9" w:rsidRDefault="004B75B9" w:rsidP="00BC340A"/>
    <w:p w14:paraId="49A4489E" w14:textId="77777777" w:rsidR="004B75B9" w:rsidRDefault="004B75B9" w:rsidP="00BC340A"/>
    <w:p w14:paraId="351F5921" w14:textId="77777777" w:rsidR="004B75B9" w:rsidRDefault="004B75B9" w:rsidP="00BC340A"/>
    <w:p w14:paraId="5359D63E" w14:textId="77777777" w:rsidR="004B75B9" w:rsidRDefault="004B75B9" w:rsidP="00BC340A"/>
    <w:p w14:paraId="2B2A0E44" w14:textId="77777777" w:rsidR="004B75B9" w:rsidRDefault="004B75B9" w:rsidP="00BC340A"/>
    <w:p w14:paraId="40854419" w14:textId="77777777" w:rsidR="004B75B9" w:rsidRDefault="004B75B9" w:rsidP="00BC340A"/>
    <w:p w14:paraId="302A798F" w14:textId="77777777" w:rsidR="004B75B9" w:rsidRDefault="004B75B9" w:rsidP="00BC340A"/>
    <w:p w14:paraId="01C85832" w14:textId="77777777" w:rsidR="004B75B9" w:rsidRDefault="004B75B9" w:rsidP="00BC340A"/>
    <w:p w14:paraId="7837A3D0" w14:textId="7DEC284A" w:rsidR="00BB690C" w:rsidRDefault="00BB690C" w:rsidP="00BC340A">
      <w:r>
        <w:lastRenderedPageBreak/>
        <w:t>Ganancioso sem otimização: O (|V| (</w:t>
      </w:r>
      <w:proofErr w:type="spellStart"/>
      <w:r>
        <w:t>log|V</w:t>
      </w:r>
      <w:proofErr w:type="spellEnd"/>
      <w:r>
        <w:t>|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3ED120FF" w14:textId="77777777" w:rsidR="00E508C7" w:rsidRDefault="00E508C7" w:rsidP="00E508C7">
      <w:pPr>
        <w:keepNext/>
        <w:jc w:val="center"/>
      </w:pPr>
      <w:r>
        <w:rPr>
          <w:noProof/>
        </w:rPr>
        <w:drawing>
          <wp:inline distT="0" distB="0" distL="0" distR="0" wp14:anchorId="081ADEF2" wp14:editId="05156EE8">
            <wp:extent cx="4898714" cy="3116580"/>
            <wp:effectExtent l="152400" t="152400" r="168910" b="16002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3"/>
                    <a:stretch>
                      <a:fillRect/>
                    </a:stretch>
                  </pic:blipFill>
                  <pic:spPr>
                    <a:xfrm>
                      <a:off x="0" y="0"/>
                      <a:ext cx="4916975" cy="312819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7C7E5F" w14:textId="62A9E3AF" w:rsidR="00477C90" w:rsidRDefault="00E508C7" w:rsidP="00E508C7">
      <w:pPr>
        <w:pStyle w:val="Caption"/>
        <w:jc w:val="center"/>
      </w:pPr>
      <w:r>
        <w:t xml:space="preserve">Figura </w:t>
      </w:r>
      <w:r>
        <w:fldChar w:fldCharType="begin"/>
      </w:r>
      <w:r>
        <w:instrText xml:space="preserve"> SEQ Figura \* ARABIC </w:instrText>
      </w:r>
      <w:r>
        <w:fldChar w:fldCharType="separate"/>
      </w:r>
      <w:r>
        <w:rPr>
          <w:noProof/>
        </w:rPr>
        <w:t>26</w:t>
      </w:r>
      <w:r>
        <w:fldChar w:fldCharType="end"/>
      </w:r>
      <w:r>
        <w:t xml:space="preserve"> - Análise Empírica Ganancioso sem Otimização</w:t>
      </w:r>
    </w:p>
    <w:p w14:paraId="2C06F739" w14:textId="77777777" w:rsidR="0005251F" w:rsidRDefault="0005251F" w:rsidP="00BC340A"/>
    <w:p w14:paraId="2923521C" w14:textId="77777777" w:rsidR="00477C90" w:rsidRDefault="00BB690C" w:rsidP="00BC340A">
      <w:r>
        <w:tab/>
        <w:t>Ganancioso com otimização O (|V| (|V|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50DC3BA7" w14:textId="77777777" w:rsidR="00E508C7" w:rsidRDefault="00E508C7" w:rsidP="00E508C7">
      <w:pPr>
        <w:keepNext/>
        <w:jc w:val="center"/>
      </w:pPr>
      <w:r>
        <w:rPr>
          <w:noProof/>
        </w:rPr>
        <w:drawing>
          <wp:inline distT="0" distB="0" distL="0" distR="0" wp14:anchorId="7642882D" wp14:editId="562533F4">
            <wp:extent cx="4814756" cy="3131820"/>
            <wp:effectExtent l="152400" t="152400" r="157480" b="16383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4"/>
                    <a:stretch>
                      <a:fillRect/>
                    </a:stretch>
                  </pic:blipFill>
                  <pic:spPr>
                    <a:xfrm>
                      <a:off x="0" y="0"/>
                      <a:ext cx="4839702" cy="31480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D1F8" w14:textId="6E24DB48" w:rsidR="00477C90" w:rsidRDefault="00E508C7" w:rsidP="00E508C7">
      <w:pPr>
        <w:pStyle w:val="Caption"/>
        <w:jc w:val="center"/>
      </w:pPr>
      <w:r>
        <w:t xml:space="preserve">Figura </w:t>
      </w:r>
      <w:r>
        <w:fldChar w:fldCharType="begin"/>
      </w:r>
      <w:r>
        <w:instrText xml:space="preserve"> SEQ Figura \* ARABIC </w:instrText>
      </w:r>
      <w:r>
        <w:fldChar w:fldCharType="separate"/>
      </w:r>
      <w:r>
        <w:rPr>
          <w:noProof/>
        </w:rPr>
        <w:t>27</w:t>
      </w:r>
      <w:r>
        <w:fldChar w:fldCharType="end"/>
      </w:r>
      <w:r>
        <w:t xml:space="preserve"> - Análise Empírica Ganancioso com Otimização</w:t>
      </w:r>
    </w:p>
    <w:p w14:paraId="521E7838" w14:textId="77777777" w:rsidR="00891D0E" w:rsidRDefault="00891D0E" w:rsidP="00BC340A"/>
    <w:p w14:paraId="0A3BA472" w14:textId="694D0F02" w:rsidR="00E508C7" w:rsidRPr="00E508C7" w:rsidRDefault="00E508C7" w:rsidP="00891D0E">
      <w:pPr>
        <w:ind w:firstLine="720"/>
      </w:pPr>
      <w:r>
        <w:t>O pico que se pode ver</w:t>
      </w:r>
      <w:r w:rsidR="004B75B9">
        <w:t xml:space="preserve"> na figura</w:t>
      </w:r>
      <w:r>
        <w:t xml:space="preserve"> deriva-se da natureza do algoritmo de otimização, que depende não só do tamanho dos dados de entrada como da situação em questão.</w:t>
      </w:r>
    </w:p>
    <w:p w14:paraId="58DA0CDF" w14:textId="059D9A78" w:rsidR="00891D0E" w:rsidRDefault="00891D0E" w:rsidP="00891D0E">
      <w:pPr>
        <w:ind w:firstLine="720"/>
      </w:pPr>
      <w:r>
        <w:t xml:space="preserve">Nota: Aplicou-se a mesma estratégia explicada no algoritmo </w:t>
      </w:r>
      <w:proofErr w:type="spellStart"/>
      <w:r w:rsidRPr="00891D0E">
        <w:rPr>
          <w:i/>
          <w:iCs/>
        </w:rPr>
        <w:t>knapsack</w:t>
      </w:r>
      <w:proofErr w:type="spellEnd"/>
      <w:r>
        <w:t xml:space="preserve"> com otimização.</w:t>
      </w:r>
    </w:p>
    <w:p w14:paraId="0A1B28C5" w14:textId="77777777" w:rsidR="00891D0E" w:rsidRDefault="00891D0E" w:rsidP="00891D0E">
      <w:pPr>
        <w:ind w:firstLine="720"/>
      </w:pPr>
    </w:p>
    <w:p w14:paraId="452EF919" w14:textId="1C045BA3" w:rsidR="003F1DAB" w:rsidRPr="00FA58EF" w:rsidRDefault="00891D0E" w:rsidP="00891D0E">
      <w:pPr>
        <w:ind w:firstLine="720"/>
      </w:pPr>
      <w:r w:rsidRPr="00891D0E">
        <w:rPr>
          <w:highlight w:val="yellow"/>
        </w:rPr>
        <w:t>POR NA CONCLUSAO QUE A OTIMIZACAO AJUDA O DIJKSTRA E O TEMPO DE EXECUCAO NÃO AUMENTA</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23"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24" w:name="_Toc68887875"/>
                            <w:r>
                              <w:rPr>
                                <w:lang w:val="en-US"/>
                              </w:rPr>
                              <w:t xml:space="preserve">Casos de </w:t>
                            </w:r>
                            <w:proofErr w:type="spellStart"/>
                            <w:r>
                              <w:rPr>
                                <w:lang w:val="en-US"/>
                              </w:rPr>
                              <w:t>Utilização</w:t>
                            </w:r>
                            <w:bookmarkEnd w:id="124"/>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Heading1"/>
                        <w:rPr>
                          <w:lang w:val="en-US"/>
                        </w:rPr>
                      </w:pPr>
                      <w:bookmarkStart w:id="134" w:name="_Toc68887875"/>
                      <w:r>
                        <w:rPr>
                          <w:lang w:val="en-US"/>
                        </w:rPr>
                        <w:t xml:space="preserve">Casos de </w:t>
                      </w:r>
                      <w:proofErr w:type="spellStart"/>
                      <w:r>
                        <w:rPr>
                          <w:lang w:val="en-US"/>
                        </w:rPr>
                        <w:t>Utilização</w:t>
                      </w:r>
                      <w:bookmarkEnd w:id="134"/>
                      <w:proofErr w:type="spellEnd"/>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45"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ListParagraph"/>
        <w:numPr>
          <w:ilvl w:val="0"/>
          <w:numId w:val="14"/>
        </w:numPr>
      </w:pPr>
      <w:r>
        <w:t>É</w:t>
      </w:r>
      <w:r w:rsidR="00F949F2">
        <w:t xml:space="preserve">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p w14:paraId="23AE65FD" w14:textId="25171E3B" w:rsidR="000729E5" w:rsidRDefault="000729E5" w:rsidP="0036490E">
      <w:pPr>
        <w:pStyle w:val="ListParagraph"/>
        <w:numPr>
          <w:ilvl w:val="0"/>
          <w:numId w:val="14"/>
        </w:numPr>
      </w:pPr>
      <w:r>
        <w:t xml:space="preserve">Também existe uma opção de gerar um ficheiro de </w:t>
      </w:r>
      <w:r>
        <w:rPr>
          <w:i/>
          <w:iCs/>
        </w:rPr>
        <w:t>input</w:t>
      </w:r>
      <w:r>
        <w:t xml:space="preserve"> aleatório, carregando na tecla ‘L’ no início do programa.</w:t>
      </w:r>
    </w:p>
    <w:bookmarkEnd w:id="123"/>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25" w:name="_Toc68887876"/>
                            <w:proofErr w:type="spellStart"/>
                            <w:r w:rsidRPr="007A6F43">
                              <w:rPr>
                                <w:highlight w:val="yellow"/>
                                <w:lang w:val="en-US"/>
                              </w:rPr>
                              <w:t>Conclusão</w:t>
                            </w:r>
                            <w:bookmarkEnd w:id="125"/>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Heading1"/>
                        <w:rPr>
                          <w:lang w:val="en-US"/>
                        </w:rPr>
                      </w:pPr>
                      <w:bookmarkStart w:id="136" w:name="_Toc68887876"/>
                      <w:proofErr w:type="spellStart"/>
                      <w:r w:rsidRPr="007A6F43">
                        <w:rPr>
                          <w:highlight w:val="yellow"/>
                          <w:lang w:val="en-US"/>
                        </w:rPr>
                        <w:t>Conclusão</w:t>
                      </w:r>
                      <w:bookmarkEnd w:id="136"/>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r w:rsidR="23E4C159" w:rsidRPr="6321D57D">
        <w:rPr>
          <w:rFonts w:cs="Georgia"/>
          <w:b/>
          <w:bCs/>
        </w:rPr>
        <w:t xml:space="preserve">Nearest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26" w:name="_Toc68887877"/>
                            <w:proofErr w:type="spellStart"/>
                            <w:r w:rsidRPr="007A6F43">
                              <w:rPr>
                                <w:highlight w:val="yellow"/>
                                <w:lang w:val="en-US"/>
                              </w:rPr>
                              <w:t>Contribuição</w:t>
                            </w:r>
                            <w:bookmarkEnd w:id="126"/>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Heading1"/>
                        <w:rPr>
                          <w:lang w:val="en-US"/>
                        </w:rPr>
                      </w:pPr>
                      <w:bookmarkStart w:id="138" w:name="_Toc68887877"/>
                      <w:proofErr w:type="spellStart"/>
                      <w:r w:rsidRPr="007A6F43">
                        <w:rPr>
                          <w:highlight w:val="yellow"/>
                          <w:lang w:val="en-US"/>
                        </w:rPr>
                        <w:t>Contribuição</w:t>
                      </w:r>
                      <w:bookmarkEnd w:id="138"/>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ListParagraph"/>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3269144A" w:rsidR="3D78CFEA" w:rsidRDefault="15735D0E" w:rsidP="0F8DB8BF">
      <w:pPr>
        <w:pStyle w:val="ListParagraph"/>
        <w:numPr>
          <w:ilvl w:val="1"/>
          <w:numId w:val="3"/>
        </w:numPr>
      </w:pPr>
      <w:r>
        <w:t>B</w:t>
      </w:r>
      <w:r w:rsidR="1ACDA519">
        <w:t>ibliografia</w:t>
      </w:r>
    </w:p>
    <w:p w14:paraId="443F6AB2" w14:textId="07ADBD13" w:rsidR="3D78CFEA" w:rsidRDefault="3D78CFEA" w:rsidP="0F8DB8BF">
      <w:pPr>
        <w:pStyle w:val="ListParagraph"/>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31F06CC8" w:rsidR="3D78CFEA" w:rsidRDefault="2036337C" w:rsidP="0F8DB8BF">
      <w:pPr>
        <w:pStyle w:val="ListParagraph"/>
        <w:numPr>
          <w:ilvl w:val="1"/>
          <w:numId w:val="3"/>
        </w:numPr>
      </w:pPr>
      <w:r>
        <w:t>C</w:t>
      </w:r>
      <w:r w:rsidR="46D11867">
        <w:t>ontribuição</w:t>
      </w:r>
    </w:p>
    <w:p w14:paraId="6767284D" w14:textId="074FFDCE" w:rsidR="3D78CFEA" w:rsidRDefault="3D78CFEA" w:rsidP="0F8DB8BF">
      <w:pPr>
        <w:pStyle w:val="ListParagraph"/>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ECEA26B" w:rsidR="0032460A" w:rsidRDefault="00A17375" w:rsidP="007379A6">
      <w:pPr>
        <w:pStyle w:val="ListParagraph"/>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27" w:name="_Toc68887878"/>
                            <w:proofErr w:type="spellStart"/>
                            <w:r>
                              <w:rPr>
                                <w:lang w:val="en-US"/>
                              </w:rPr>
                              <w:t>Bibliografia</w:t>
                            </w:r>
                            <w:bookmarkEnd w:id="127"/>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Heading1"/>
                        <w:rPr>
                          <w:lang w:val="en-US"/>
                        </w:rPr>
                      </w:pPr>
                      <w:bookmarkStart w:id="140" w:name="_Toc68887878"/>
                      <w:proofErr w:type="spellStart"/>
                      <w:r>
                        <w:rPr>
                          <w:lang w:val="en-US"/>
                        </w:rPr>
                        <w:t>Bibliografia</w:t>
                      </w:r>
                      <w:bookmarkEnd w:id="140"/>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46" w:anchor="Computing_a_solution" w:history="1">
        <w:r w:rsidRPr="00694ED4">
          <w:rPr>
            <w:rStyle w:val="Hyperlink"/>
            <w:lang w:val="en-GB"/>
          </w:rPr>
          <w:t>https://en.wikipedia.org/wiki/Travelling_salesman_problem</w:t>
        </w:r>
      </w:hyperlink>
    </w:p>
    <w:p w14:paraId="6CD9AD75" w14:textId="5A251B99" w:rsidR="00FA7C89" w:rsidRPr="00FA7C89" w:rsidRDefault="00B7506F" w:rsidP="00FA7C89">
      <w:pPr>
        <w:pStyle w:val="ListParagraph"/>
        <w:spacing w:line="360" w:lineRule="auto"/>
        <w:rPr>
          <w:lang w:val="en-GB"/>
        </w:rPr>
      </w:pPr>
      <w:hyperlink r:id="rId47"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48"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49"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50"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51"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52"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53"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54"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55"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56">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57">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58">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59">
        <w:r w:rsidRPr="0F8DB8BF">
          <w:rPr>
            <w:rStyle w:val="Hyperlink"/>
            <w:lang w:val="en-GB"/>
          </w:rPr>
          <w:t>https://www.hindawi.com/journals/mpe/2012/104279/</w:t>
        </w:r>
      </w:hyperlink>
    </w:p>
    <w:p w14:paraId="5612CFA7" w14:textId="464BCD21" w:rsidR="417E6124" w:rsidRDefault="417E6124" w:rsidP="0F8DB8BF">
      <w:pPr>
        <w:pStyle w:val="ListParagraph"/>
        <w:numPr>
          <w:ilvl w:val="0"/>
          <w:numId w:val="1"/>
        </w:numPr>
        <w:spacing w:line="360" w:lineRule="auto"/>
        <w:rPr>
          <w:rFonts w:cs="Georgia"/>
          <w:lang w:val="en-GB"/>
        </w:rPr>
      </w:pPr>
      <w:r w:rsidRPr="0F8DB8BF">
        <w:rPr>
          <w:lang w:val="en-GB"/>
        </w:rPr>
        <w:t xml:space="preserve">Dijkstra vs Bi-directional Dijkstra Algorithm on US Road Network- </w:t>
      </w:r>
      <w:hyperlink r:id="rId60">
        <w:r w:rsidRPr="0F8DB8BF">
          <w:rPr>
            <w:rStyle w:val="Hyperlink"/>
            <w:lang w:val="en-GB"/>
          </w:rPr>
          <w:t>https://www.youtube.com/watch?v=1oVuQsxkhY0</w:t>
        </w:r>
      </w:hyperlink>
    </w:p>
    <w:sectPr w:rsidR="417E6124">
      <w:footerReference w:type="default" r:id="rId61"/>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A32873" w14:textId="77777777" w:rsidR="00B7506F" w:rsidRDefault="00B7506F" w:rsidP="00B16767">
      <w:r>
        <w:separator/>
      </w:r>
    </w:p>
    <w:p w14:paraId="5953A675" w14:textId="77777777" w:rsidR="00B7506F" w:rsidRDefault="00B7506F" w:rsidP="00B16767"/>
    <w:p w14:paraId="7925B8CF" w14:textId="77777777" w:rsidR="00B7506F" w:rsidRDefault="00B7506F" w:rsidP="00B16767"/>
  </w:endnote>
  <w:endnote w:type="continuationSeparator" w:id="0">
    <w:p w14:paraId="3E59B7B0" w14:textId="77777777" w:rsidR="00B7506F" w:rsidRDefault="00B7506F" w:rsidP="00B16767">
      <w:r>
        <w:continuationSeparator/>
      </w:r>
    </w:p>
    <w:p w14:paraId="12E8B41B" w14:textId="77777777" w:rsidR="00B7506F" w:rsidRDefault="00B7506F" w:rsidP="00B16767"/>
    <w:p w14:paraId="04522922" w14:textId="77777777" w:rsidR="00B7506F" w:rsidRDefault="00B7506F"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C6B045" w14:textId="77777777" w:rsidR="00B7506F" w:rsidRDefault="00B7506F" w:rsidP="00B16767">
      <w:r>
        <w:separator/>
      </w:r>
    </w:p>
    <w:p w14:paraId="4C6545EB" w14:textId="77777777" w:rsidR="00B7506F" w:rsidRDefault="00B7506F" w:rsidP="00B16767"/>
    <w:p w14:paraId="64383610" w14:textId="77777777" w:rsidR="00B7506F" w:rsidRDefault="00B7506F" w:rsidP="00B16767"/>
  </w:footnote>
  <w:footnote w:type="continuationSeparator" w:id="0">
    <w:p w14:paraId="3256E44D" w14:textId="77777777" w:rsidR="00B7506F" w:rsidRDefault="00B7506F" w:rsidP="00B16767">
      <w:r>
        <w:continuationSeparator/>
      </w:r>
    </w:p>
    <w:p w14:paraId="4A811C63" w14:textId="77777777" w:rsidR="00B7506F" w:rsidRDefault="00B7506F" w:rsidP="00B16767"/>
    <w:p w14:paraId="562AE791" w14:textId="77777777" w:rsidR="00B7506F" w:rsidRDefault="00B7506F"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8"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2"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3" w15:restartNumberingAfterBreak="0">
    <w:nsid w:val="3BB9774C"/>
    <w:multiLevelType w:val="hybridMultilevel"/>
    <w:tmpl w:val="DF4E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5"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7"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4"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11"/>
  </w:num>
  <w:num w:numId="4">
    <w:abstractNumId w:val="1"/>
  </w:num>
  <w:num w:numId="5">
    <w:abstractNumId w:val="17"/>
  </w:num>
  <w:num w:numId="6">
    <w:abstractNumId w:val="16"/>
  </w:num>
  <w:num w:numId="7">
    <w:abstractNumId w:val="19"/>
  </w:num>
  <w:num w:numId="8">
    <w:abstractNumId w:val="9"/>
  </w:num>
  <w:num w:numId="9">
    <w:abstractNumId w:val="8"/>
  </w:num>
  <w:num w:numId="10">
    <w:abstractNumId w:val="21"/>
  </w:num>
  <w:num w:numId="11">
    <w:abstractNumId w:val="18"/>
  </w:num>
  <w:num w:numId="12">
    <w:abstractNumId w:val="4"/>
  </w:num>
  <w:num w:numId="13">
    <w:abstractNumId w:val="6"/>
  </w:num>
  <w:num w:numId="14">
    <w:abstractNumId w:val="14"/>
  </w:num>
  <w:num w:numId="15">
    <w:abstractNumId w:val="27"/>
  </w:num>
  <w:num w:numId="16">
    <w:abstractNumId w:val="23"/>
  </w:num>
  <w:num w:numId="17">
    <w:abstractNumId w:val="10"/>
  </w:num>
  <w:num w:numId="18">
    <w:abstractNumId w:val="24"/>
  </w:num>
  <w:num w:numId="19">
    <w:abstractNumId w:val="0"/>
  </w:num>
  <w:num w:numId="20">
    <w:abstractNumId w:val="25"/>
  </w:num>
  <w:num w:numId="21">
    <w:abstractNumId w:val="2"/>
  </w:num>
  <w:num w:numId="22">
    <w:abstractNumId w:val="20"/>
  </w:num>
  <w:num w:numId="23">
    <w:abstractNumId w:val="22"/>
  </w:num>
  <w:num w:numId="24">
    <w:abstractNumId w:val="5"/>
  </w:num>
  <w:num w:numId="25">
    <w:abstractNumId w:val="26"/>
  </w:num>
  <w:num w:numId="26">
    <w:abstractNumId w:val="15"/>
  </w:num>
  <w:num w:numId="27">
    <w:abstractNumId w:val="3"/>
  </w:num>
  <w:num w:numId="2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2A19"/>
    <w:rsid w:val="00017789"/>
    <w:rsid w:val="00030164"/>
    <w:rsid w:val="000340A8"/>
    <w:rsid w:val="0004420D"/>
    <w:rsid w:val="000445B1"/>
    <w:rsid w:val="0005251F"/>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51A2"/>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72A0F"/>
    <w:rsid w:val="00296EB1"/>
    <w:rsid w:val="002A358D"/>
    <w:rsid w:val="002A4C55"/>
    <w:rsid w:val="002B1162"/>
    <w:rsid w:val="002B1761"/>
    <w:rsid w:val="002B3EAB"/>
    <w:rsid w:val="002B742B"/>
    <w:rsid w:val="002D13E7"/>
    <w:rsid w:val="002D2E95"/>
    <w:rsid w:val="002F1F8D"/>
    <w:rsid w:val="003020A0"/>
    <w:rsid w:val="00311818"/>
    <w:rsid w:val="003128C7"/>
    <w:rsid w:val="0031611B"/>
    <w:rsid w:val="0031654C"/>
    <w:rsid w:val="0032340A"/>
    <w:rsid w:val="0032460A"/>
    <w:rsid w:val="0033682E"/>
    <w:rsid w:val="00345B62"/>
    <w:rsid w:val="00347E96"/>
    <w:rsid w:val="0035336D"/>
    <w:rsid w:val="00356B05"/>
    <w:rsid w:val="0036490E"/>
    <w:rsid w:val="00381B30"/>
    <w:rsid w:val="00382E09"/>
    <w:rsid w:val="003860A3"/>
    <w:rsid w:val="003B5B35"/>
    <w:rsid w:val="003D0BF8"/>
    <w:rsid w:val="003E3F28"/>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77C90"/>
    <w:rsid w:val="00485F45"/>
    <w:rsid w:val="004916C5"/>
    <w:rsid w:val="00492531"/>
    <w:rsid w:val="004A3214"/>
    <w:rsid w:val="004A726F"/>
    <w:rsid w:val="004B25F9"/>
    <w:rsid w:val="004B6535"/>
    <w:rsid w:val="004B75B9"/>
    <w:rsid w:val="004C45BC"/>
    <w:rsid w:val="004C46D5"/>
    <w:rsid w:val="004C58B3"/>
    <w:rsid w:val="004D4DF2"/>
    <w:rsid w:val="004E2185"/>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5F2D40"/>
    <w:rsid w:val="00600105"/>
    <w:rsid w:val="00602754"/>
    <w:rsid w:val="00610F0D"/>
    <w:rsid w:val="0062071F"/>
    <w:rsid w:val="0062393A"/>
    <w:rsid w:val="00640055"/>
    <w:rsid w:val="00653139"/>
    <w:rsid w:val="0065570A"/>
    <w:rsid w:val="00661A38"/>
    <w:rsid w:val="00671728"/>
    <w:rsid w:val="00672866"/>
    <w:rsid w:val="00684357"/>
    <w:rsid w:val="0068699B"/>
    <w:rsid w:val="006945C7"/>
    <w:rsid w:val="00694A4E"/>
    <w:rsid w:val="006B006F"/>
    <w:rsid w:val="006D6D1C"/>
    <w:rsid w:val="006E5E0D"/>
    <w:rsid w:val="006F56B8"/>
    <w:rsid w:val="006F5995"/>
    <w:rsid w:val="006F70BF"/>
    <w:rsid w:val="00707171"/>
    <w:rsid w:val="00711244"/>
    <w:rsid w:val="00713445"/>
    <w:rsid w:val="00717ED4"/>
    <w:rsid w:val="0072031D"/>
    <w:rsid w:val="0072370F"/>
    <w:rsid w:val="00732D9C"/>
    <w:rsid w:val="007379A6"/>
    <w:rsid w:val="00746427"/>
    <w:rsid w:val="00750AD8"/>
    <w:rsid w:val="0076533D"/>
    <w:rsid w:val="00765F19"/>
    <w:rsid w:val="00772A80"/>
    <w:rsid w:val="00772D79"/>
    <w:rsid w:val="007871A2"/>
    <w:rsid w:val="007A6F43"/>
    <w:rsid w:val="007A7A21"/>
    <w:rsid w:val="007B0A1B"/>
    <w:rsid w:val="007D138A"/>
    <w:rsid w:val="007D2F6A"/>
    <w:rsid w:val="007D541D"/>
    <w:rsid w:val="007E2F56"/>
    <w:rsid w:val="007E6EF5"/>
    <w:rsid w:val="007F5542"/>
    <w:rsid w:val="00802FD5"/>
    <w:rsid w:val="0080773D"/>
    <w:rsid w:val="008179B4"/>
    <w:rsid w:val="00823C79"/>
    <w:rsid w:val="00823F7B"/>
    <w:rsid w:val="0082759B"/>
    <w:rsid w:val="0084442C"/>
    <w:rsid w:val="0084733E"/>
    <w:rsid w:val="00857476"/>
    <w:rsid w:val="008713FC"/>
    <w:rsid w:val="00877DAD"/>
    <w:rsid w:val="00887A5E"/>
    <w:rsid w:val="008910F8"/>
    <w:rsid w:val="00891D0E"/>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8F6085"/>
    <w:rsid w:val="00904953"/>
    <w:rsid w:val="00917AEB"/>
    <w:rsid w:val="00934BDB"/>
    <w:rsid w:val="009358ED"/>
    <w:rsid w:val="009436FA"/>
    <w:rsid w:val="00963B0A"/>
    <w:rsid w:val="009B1F75"/>
    <w:rsid w:val="009B3F5E"/>
    <w:rsid w:val="009B63E2"/>
    <w:rsid w:val="009C24DC"/>
    <w:rsid w:val="009C2F12"/>
    <w:rsid w:val="009C53ED"/>
    <w:rsid w:val="009C5BED"/>
    <w:rsid w:val="009D212C"/>
    <w:rsid w:val="009F0617"/>
    <w:rsid w:val="00A012B0"/>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7506F"/>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299A"/>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00C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DF74CF"/>
    <w:rsid w:val="00E058BF"/>
    <w:rsid w:val="00E05BE5"/>
    <w:rsid w:val="00E102F9"/>
    <w:rsid w:val="00E15017"/>
    <w:rsid w:val="00E1502B"/>
    <w:rsid w:val="00E34A60"/>
    <w:rsid w:val="00E508C7"/>
    <w:rsid w:val="00E5453C"/>
    <w:rsid w:val="00E554E9"/>
    <w:rsid w:val="00E6278D"/>
    <w:rsid w:val="00E96384"/>
    <w:rsid w:val="00EA1FAC"/>
    <w:rsid w:val="00EA27E1"/>
    <w:rsid w:val="00EA6E09"/>
    <w:rsid w:val="00EB06E3"/>
    <w:rsid w:val="00EB10F6"/>
    <w:rsid w:val="00EB1731"/>
    <w:rsid w:val="00EC2B84"/>
    <w:rsid w:val="00ED031D"/>
    <w:rsid w:val="00ED6F9F"/>
    <w:rsid w:val="00ED76E0"/>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58EF"/>
    <w:rsid w:val="00FA7C89"/>
    <w:rsid w:val="00FB426F"/>
    <w:rsid w:val="00FB5D73"/>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yperlink" Target="https://en.ppt-online.org/31503" TargetMode="External"/><Relationship Id="rId50" Type="http://schemas.openxmlformats.org/officeDocument/2006/relationships/hyperlink" Target="https://paginas.fe.up.pt/~mac/ensino/docs/OR/CombinatorialOptimizationHeuristicsLocalSearch.pdf" TargetMode="External"/><Relationship Id="rId55" Type="http://schemas.openxmlformats.org/officeDocument/2006/relationships/hyperlink" Target="https://en.wikipedia.org/wiki/Bitonic_tour"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9" Type="http://schemas.openxmlformats.org/officeDocument/2006/relationships/image" Target="media/image14.png"/><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google.com/url?q=http://www.openstreetmap.org&amp;sa=D&amp;source=editors&amp;ust=1617931022735000&amp;usg=AOvVaw3H6Cpih-yc3b7jhwuTu6Uk" TargetMode="External"/><Relationship Id="rId53" Type="http://schemas.openxmlformats.org/officeDocument/2006/relationships/hyperlink" Target="https://en.wikipedia.org/wiki/Kosaraju%27s_algorithm" TargetMode="External"/><Relationship Id="rId58" Type="http://schemas.openxmlformats.org/officeDocument/2006/relationships/hyperlink" Target="https://pubsonline.informs.org/doi/pdf/10.1287/opre.43.2.367"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4.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s://en.wikipedia.org/wiki/Vehicle_routing_problem" TargetMode="External"/><Relationship Id="rId56" Type="http://schemas.openxmlformats.org/officeDocument/2006/relationships/hyperlink" Target="https://pt.wikipedia.org/wiki/Problema_da_mochila" TargetMode="External"/><Relationship Id="rId8" Type="http://schemas.openxmlformats.org/officeDocument/2006/relationships/image" Target="media/image1.png"/><Relationship Id="rId51" Type="http://schemas.openxmlformats.org/officeDocument/2006/relationships/hyperlink" Target="https://en.wikipedia.org/wiki/Nearest_neighbour_algorithm" TargetMode="External"/><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en.wikipedia.org/wiki/Travelling_salesman_problem" TargetMode="External"/><Relationship Id="rId59" Type="http://schemas.openxmlformats.org/officeDocument/2006/relationships/hyperlink" Target="https://www.hindawi.com/journals/mpe/2012/104279/"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en.wikipedia.org/wiki/Held&#8211;Karp_algorith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en.wikipedia.org/wiki/Strongly_connected_component" TargetMode="External"/><Relationship Id="rId57" Type="http://schemas.openxmlformats.org/officeDocument/2006/relationships/hyperlink" Target="https://core.ac.uk/download/pdf/82432413.pdf" TargetMode="External"/><Relationship Id="rId10" Type="http://schemas.openxmlformats.org/officeDocument/2006/relationships/hyperlink" Target="file:///C:\Users\monki\Desktop\FEUP\2ano\2semestre\cal\projeto\relatorio.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en.wikipedia.org/wiki/Tarjan%27s_strongly_connected_components_algorithm" TargetMode="External"/><Relationship Id="rId60" Type="http://schemas.openxmlformats.org/officeDocument/2006/relationships/hyperlink" Target="https://www.youtube.com/watch?v=1oVuQsxkhY0" TargetMode="External"/><Relationship Id="rId4" Type="http://schemas.openxmlformats.org/officeDocument/2006/relationships/settings" Target="settings.xml"/><Relationship Id="rId9"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1625</TotalTime>
  <Pages>43</Pages>
  <Words>8743</Words>
  <Characters>49838</Characters>
  <Application>Microsoft Office Word</Application>
  <DocSecurity>0</DocSecurity>
  <Lines>415</Lines>
  <Paragraphs>116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cp:lastModifiedBy>
  <cp:revision>238</cp:revision>
  <dcterms:created xsi:type="dcterms:W3CDTF">2021-04-09T17:20:00Z</dcterms:created>
  <dcterms:modified xsi:type="dcterms:W3CDTF">2021-05-22T22:33:00Z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