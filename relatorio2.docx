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458A69" w14:textId="1A296349" w:rsidR="00152359" w:rsidRDefault="00E102F9" w:rsidP="00B16767">
      <w:pPr>
        <w:pStyle w:val="GraphicAnchor"/>
      </w:pPr>
      <w:bookmarkStart w:id="0" w:name="_Hlk72682347"/>
      <w:bookmarkEnd w:id="0"/>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1" w:name="_Toc68459494"/>
            <w:bookmarkStart w:id="2" w:name="_Toc68459617"/>
            <w:bookmarkStart w:id="3" w:name="_Toc68460551"/>
            <w:bookmarkStart w:id="4" w:name="_Toc68611780"/>
            <w:bookmarkStart w:id="5" w:name="_Toc68874202"/>
            <w:bookmarkStart w:id="6" w:name="_Toc72674696"/>
            <w:r w:rsidRPr="6321D57D">
              <w:rPr>
                <w:rStyle w:val="c5"/>
              </w:rPr>
              <w:t>O Padeiro da Vila em Época Covid</w:t>
            </w:r>
            <w:bookmarkEnd w:id="1"/>
            <w:bookmarkEnd w:id="2"/>
            <w:bookmarkEnd w:id="3"/>
            <w:bookmarkEnd w:id="4"/>
            <w:bookmarkEnd w:id="5"/>
            <w:bookmarkEnd w:id="6"/>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7" w:name="_Toc68459495"/>
            <w:bookmarkStart w:id="8" w:name="_Toc68459618"/>
            <w:bookmarkStart w:id="9" w:name="_Toc68460552"/>
            <w:bookmarkStart w:id="10" w:name="_Toc68611781"/>
            <w:bookmarkStart w:id="11" w:name="_Toc68874203"/>
            <w:bookmarkStart w:id="12" w:name="_Toc68856044"/>
            <w:bookmarkStart w:id="13" w:name="_Toc68887785"/>
            <w:bookmarkStart w:id="14" w:name="_Toc68887837"/>
            <w:bookmarkStart w:id="15" w:name="_Toc7267469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7"/>
            <w:bookmarkEnd w:id="8"/>
            <w:bookmarkEnd w:id="9"/>
            <w:bookmarkEnd w:id="10"/>
            <w:bookmarkEnd w:id="11"/>
            <w:bookmarkEnd w:id="12"/>
            <w:bookmarkEnd w:id="13"/>
            <w:bookmarkEnd w:id="14"/>
            <w:bookmarkEnd w:id="15"/>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3F345823" w:rsidR="00152359" w:rsidRDefault="00F43BCD" w:rsidP="00B16767">
            <w:pPr>
              <w:pStyle w:val="fontcapa"/>
            </w:pPr>
            <w:bookmarkStart w:id="16" w:name="_Toc68459496"/>
            <w:bookmarkStart w:id="17" w:name="_Toc68459619"/>
            <w:bookmarkStart w:id="18" w:name="_Toc68460553"/>
            <w:bookmarkStart w:id="19" w:name="_Toc68611782"/>
            <w:bookmarkStart w:id="20" w:name="_Toc68874204"/>
            <w:bookmarkStart w:id="21" w:name="_Toc68887786"/>
            <w:bookmarkStart w:id="22" w:name="_Toc68887838"/>
            <w:bookmarkStart w:id="23" w:name="_Toc72674698"/>
            <w:r>
              <w:t>24</w:t>
            </w:r>
            <w:r w:rsidR="147D2961">
              <w:t xml:space="preserve"> / 0</w:t>
            </w:r>
            <w:r>
              <w:t>5</w:t>
            </w:r>
            <w:r w:rsidR="147D2961">
              <w:t xml:space="preserve"> / 2021</w:t>
            </w:r>
            <w:bookmarkEnd w:id="16"/>
            <w:bookmarkEnd w:id="17"/>
            <w:bookmarkEnd w:id="18"/>
            <w:bookmarkEnd w:id="19"/>
            <w:bookmarkEnd w:id="20"/>
            <w:bookmarkEnd w:id="21"/>
            <w:bookmarkEnd w:id="22"/>
            <w:bookmarkEnd w:id="23"/>
          </w:p>
          <w:p w14:paraId="5838A049" w14:textId="55A51B9A" w:rsidR="00152359" w:rsidRDefault="147D2961" w:rsidP="00B16767">
            <w:pPr>
              <w:pStyle w:val="fontcapa"/>
            </w:pPr>
            <w:bookmarkStart w:id="24" w:name="_Toc68459497"/>
            <w:bookmarkStart w:id="25" w:name="_Toc68459620"/>
            <w:bookmarkStart w:id="26" w:name="_Toc68460554"/>
            <w:bookmarkStart w:id="27" w:name="_Toc68611783"/>
            <w:bookmarkStart w:id="28" w:name="_Toc68874205"/>
            <w:bookmarkStart w:id="29" w:name="_Toc68887787"/>
            <w:bookmarkStart w:id="30" w:name="_Toc68887839"/>
            <w:bookmarkStart w:id="31" w:name="_Toc72674699"/>
            <w:r>
              <w:t>—</w:t>
            </w:r>
            <w:bookmarkEnd w:id="24"/>
            <w:bookmarkEnd w:id="25"/>
            <w:bookmarkEnd w:id="26"/>
            <w:bookmarkEnd w:id="27"/>
            <w:bookmarkEnd w:id="28"/>
            <w:bookmarkEnd w:id="29"/>
            <w:bookmarkEnd w:id="30"/>
            <w:bookmarkEnd w:id="31"/>
          </w:p>
          <w:p w14:paraId="0F69E6C4" w14:textId="56E137A4" w:rsidR="00152359" w:rsidRDefault="147D2961" w:rsidP="00B16767">
            <w:pPr>
              <w:pStyle w:val="fontcapa"/>
            </w:pPr>
            <w:bookmarkStart w:id="32" w:name="_Toc68459498"/>
            <w:bookmarkStart w:id="33" w:name="_Toc68459621"/>
            <w:bookmarkStart w:id="34" w:name="_Toc68460555"/>
            <w:bookmarkStart w:id="35" w:name="_Toc68611784"/>
            <w:bookmarkStart w:id="36" w:name="_Toc68874206"/>
            <w:bookmarkStart w:id="37" w:name="_Toc68887788"/>
            <w:bookmarkStart w:id="38" w:name="_Toc68887840"/>
            <w:bookmarkStart w:id="39" w:name="_Toc72674700"/>
            <w:r>
              <w:t>Conceção e Análise de Algoritmos</w:t>
            </w:r>
            <w:bookmarkEnd w:id="32"/>
            <w:bookmarkEnd w:id="33"/>
            <w:bookmarkEnd w:id="34"/>
            <w:bookmarkEnd w:id="35"/>
            <w:bookmarkEnd w:id="36"/>
            <w:bookmarkEnd w:id="37"/>
            <w:bookmarkEnd w:id="38"/>
            <w:bookmarkEnd w:id="39"/>
          </w:p>
          <w:p w14:paraId="6CC6A34D" w14:textId="0665270B" w:rsidR="00152359" w:rsidRDefault="147D2961" w:rsidP="00B16767">
            <w:pPr>
              <w:pStyle w:val="fontcapa"/>
            </w:pPr>
            <w:bookmarkStart w:id="40" w:name="_Toc68459499"/>
            <w:bookmarkStart w:id="41" w:name="_Toc68459622"/>
            <w:bookmarkStart w:id="42" w:name="_Toc68460556"/>
            <w:bookmarkStart w:id="43" w:name="_Toc68611785"/>
            <w:bookmarkStart w:id="44" w:name="_Toc68874207"/>
            <w:bookmarkStart w:id="45" w:name="_Toc68887789"/>
            <w:bookmarkStart w:id="46" w:name="_Toc68887841"/>
            <w:bookmarkStart w:id="47" w:name="_Toc72674701"/>
            <w:r>
              <w:t>—</w:t>
            </w:r>
            <w:bookmarkEnd w:id="40"/>
            <w:bookmarkEnd w:id="41"/>
            <w:bookmarkEnd w:id="42"/>
            <w:bookmarkEnd w:id="43"/>
            <w:bookmarkEnd w:id="44"/>
            <w:bookmarkEnd w:id="45"/>
            <w:bookmarkEnd w:id="46"/>
            <w:bookmarkEnd w:id="47"/>
          </w:p>
          <w:p w14:paraId="1B73A05C" w14:textId="7FB814EB" w:rsidR="00152359" w:rsidRDefault="147D2961" w:rsidP="00B16767">
            <w:pPr>
              <w:pStyle w:val="fontcapa"/>
            </w:pPr>
            <w:bookmarkStart w:id="48" w:name="_Toc68459500"/>
            <w:bookmarkStart w:id="49" w:name="_Toc68459623"/>
            <w:bookmarkStart w:id="50" w:name="_Toc68460557"/>
            <w:bookmarkStart w:id="51" w:name="_Toc68611786"/>
            <w:bookmarkStart w:id="52" w:name="_Toc68874208"/>
            <w:bookmarkStart w:id="53" w:name="_Toc68887790"/>
            <w:bookmarkStart w:id="54" w:name="_Toc68887842"/>
            <w:bookmarkStart w:id="55" w:name="_Toc72674702"/>
            <w:r>
              <w:t>Bruno Rosendo</w:t>
            </w:r>
            <w:bookmarkEnd w:id="48"/>
            <w:bookmarkEnd w:id="49"/>
            <w:bookmarkEnd w:id="50"/>
            <w:bookmarkEnd w:id="51"/>
            <w:bookmarkEnd w:id="52"/>
            <w:bookmarkEnd w:id="53"/>
            <w:bookmarkEnd w:id="54"/>
            <w:bookmarkEnd w:id="55"/>
          </w:p>
          <w:p w14:paraId="3DDBA5BD" w14:textId="4168E729" w:rsidR="00152359" w:rsidRDefault="147D2961" w:rsidP="00B16767">
            <w:pPr>
              <w:pStyle w:val="fontcapa"/>
            </w:pPr>
            <w:bookmarkStart w:id="56" w:name="_Toc68611787"/>
            <w:bookmarkStart w:id="57" w:name="_Toc68874209"/>
            <w:bookmarkStart w:id="58" w:name="_Toc68887791"/>
            <w:bookmarkStart w:id="59" w:name="_Toc68887843"/>
            <w:bookmarkStart w:id="60" w:name="_Toc72674703"/>
            <w:r>
              <w:t>Domingos Santos</w:t>
            </w:r>
            <w:bookmarkEnd w:id="56"/>
            <w:bookmarkEnd w:id="57"/>
            <w:bookmarkEnd w:id="58"/>
            <w:bookmarkEnd w:id="59"/>
            <w:bookmarkEnd w:id="60"/>
          </w:p>
          <w:p w14:paraId="2E7225F8" w14:textId="67918FEB" w:rsidR="00152359" w:rsidRDefault="147D2961" w:rsidP="00B16767">
            <w:pPr>
              <w:pStyle w:val="fontcapa"/>
            </w:pPr>
            <w:bookmarkStart w:id="61" w:name="_Toc68611788"/>
            <w:bookmarkStart w:id="62" w:name="_Toc68874210"/>
            <w:bookmarkStart w:id="63" w:name="_Toc68887792"/>
            <w:bookmarkStart w:id="64" w:name="_Toc68887844"/>
            <w:bookmarkStart w:id="65" w:name="_Toc72674704"/>
            <w:r>
              <w:t>João Mesquita</w:t>
            </w:r>
            <w:bookmarkEnd w:id="61"/>
            <w:bookmarkEnd w:id="62"/>
            <w:bookmarkEnd w:id="63"/>
            <w:bookmarkEnd w:id="64"/>
            <w:bookmarkEnd w:id="65"/>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66" w:name="_Toc68460558"/>
                            <w:bookmarkStart w:id="67" w:name="_Toc68611789"/>
                            <w:bookmarkStart w:id="68" w:name="_Toc68874211"/>
                            <w:bookmarkStart w:id="69" w:name="_Toc72674705"/>
                            <w:r>
                              <w:t>Índice</w:t>
                            </w:r>
                            <w:bookmarkEnd w:id="66"/>
                            <w:bookmarkEnd w:id="67"/>
                            <w:bookmarkEnd w:id="68"/>
                            <w:bookmarkEnd w:id="69"/>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Ttulo1"/>
                      </w:pPr>
                      <w:bookmarkStart w:id="70" w:name="_Toc68460558"/>
                      <w:bookmarkStart w:id="71" w:name="_Toc68611789"/>
                      <w:bookmarkStart w:id="72" w:name="_Toc68874211"/>
                      <w:bookmarkStart w:id="73" w:name="_Toc72674705"/>
                      <w:r>
                        <w:t>Índice</w:t>
                      </w:r>
                      <w:bookmarkEnd w:id="70"/>
                      <w:bookmarkEnd w:id="71"/>
                      <w:bookmarkEnd w:id="72"/>
                      <w:bookmarkEnd w:id="73"/>
                    </w:p>
                  </w:txbxContent>
                </v:textbox>
                <w10:wrap type="square" anchorx="margin"/>
              </v:shape>
            </w:pict>
          </mc:Fallback>
        </mc:AlternateContent>
      </w:r>
    </w:p>
    <w:p w14:paraId="4C097E35" w14:textId="3D563E95" w:rsidR="00152359" w:rsidRDefault="00152359" w:rsidP="00B16767">
      <w:pPr>
        <w:pStyle w:val="GraphicAnchor"/>
      </w:pPr>
      <w:bookmarkStart w:id="70" w:name="_Toc68460560"/>
      <w:bookmarkStart w:id="71" w:name="_Toc68611791"/>
      <w:bookmarkEnd w:id="70"/>
      <w:bookmarkEnd w:id="71"/>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6626A9C5" w14:textId="4B88588B" w:rsidR="0077544E" w:rsidRDefault="6321D57D">
                <w:pPr>
                  <w:pStyle w:val="TOC1"/>
                  <w:tabs>
                    <w:tab w:val="right" w:leader="dot" w:pos="10790"/>
                  </w:tabs>
                  <w:rPr>
                    <w:rFonts w:asciiTheme="minorHAnsi" w:eastAsiaTheme="minorEastAsia" w:hAnsiTheme="minorHAnsi" w:cstheme="minorBidi"/>
                    <w:noProof/>
                    <w:sz w:val="22"/>
                    <w:szCs w:val="22"/>
                    <w:lang w:eastAsia="pt-PT"/>
                  </w:rPr>
                </w:pPr>
                <w:r>
                  <w:fldChar w:fldCharType="begin"/>
                </w:r>
                <w:r>
                  <w:instrText>TOC \o \z \u \h</w:instrText>
                </w:r>
                <w:r>
                  <w:fldChar w:fldCharType="separate"/>
                </w:r>
                <w:hyperlink w:anchor="_Toc72674696" w:history="1">
                  <w:r w:rsidR="0077544E" w:rsidRPr="00E96CF6">
                    <w:rPr>
                      <w:rStyle w:val="Hyperlink"/>
                      <w:noProof/>
                    </w:rPr>
                    <w:t>O Padeiro da Vila em Época Covid</w:t>
                  </w:r>
                  <w:r w:rsidR="0077544E">
                    <w:rPr>
                      <w:noProof/>
                      <w:webHidden/>
                    </w:rPr>
                    <w:tab/>
                  </w:r>
                  <w:r w:rsidR="0077544E">
                    <w:rPr>
                      <w:noProof/>
                      <w:webHidden/>
                    </w:rPr>
                    <w:fldChar w:fldCharType="begin"/>
                  </w:r>
                  <w:r w:rsidR="0077544E">
                    <w:rPr>
                      <w:noProof/>
                      <w:webHidden/>
                    </w:rPr>
                    <w:instrText xml:space="preserve"> PAGEREF _Toc72674696 \h </w:instrText>
                  </w:r>
                  <w:r w:rsidR="0077544E">
                    <w:rPr>
                      <w:noProof/>
                      <w:webHidden/>
                    </w:rPr>
                  </w:r>
                  <w:r w:rsidR="0077544E">
                    <w:rPr>
                      <w:noProof/>
                      <w:webHidden/>
                    </w:rPr>
                    <w:fldChar w:fldCharType="separate"/>
                  </w:r>
                  <w:r w:rsidR="00257D36">
                    <w:rPr>
                      <w:noProof/>
                      <w:webHidden/>
                    </w:rPr>
                    <w:t>1</w:t>
                  </w:r>
                  <w:r w:rsidR="0077544E">
                    <w:rPr>
                      <w:noProof/>
                      <w:webHidden/>
                    </w:rPr>
                    <w:fldChar w:fldCharType="end"/>
                  </w:r>
                </w:hyperlink>
              </w:p>
              <w:p w14:paraId="5982573F" w14:textId="7E8E85DD"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0" w:anchor="_Toc72674705" w:history="1">
                  <w:r w:rsidR="0077544E" w:rsidRPr="00E96CF6">
                    <w:rPr>
                      <w:rStyle w:val="Hyperlink"/>
                      <w:noProof/>
                    </w:rPr>
                    <w:t>Índice</w:t>
                  </w:r>
                  <w:r w:rsidR="0077544E">
                    <w:rPr>
                      <w:noProof/>
                      <w:webHidden/>
                    </w:rPr>
                    <w:tab/>
                  </w:r>
                  <w:r w:rsidR="0077544E">
                    <w:rPr>
                      <w:noProof/>
                      <w:webHidden/>
                    </w:rPr>
                    <w:fldChar w:fldCharType="begin"/>
                  </w:r>
                  <w:r w:rsidR="0077544E">
                    <w:rPr>
                      <w:noProof/>
                      <w:webHidden/>
                    </w:rPr>
                    <w:instrText xml:space="preserve"> PAGEREF _Toc72674705 \h </w:instrText>
                  </w:r>
                  <w:r w:rsidR="0077544E">
                    <w:rPr>
                      <w:noProof/>
                      <w:webHidden/>
                    </w:rPr>
                  </w:r>
                  <w:r w:rsidR="0077544E">
                    <w:rPr>
                      <w:noProof/>
                      <w:webHidden/>
                    </w:rPr>
                    <w:fldChar w:fldCharType="separate"/>
                  </w:r>
                  <w:r w:rsidR="00257D36">
                    <w:rPr>
                      <w:noProof/>
                      <w:webHidden/>
                    </w:rPr>
                    <w:t>2</w:t>
                  </w:r>
                  <w:r w:rsidR="0077544E">
                    <w:rPr>
                      <w:noProof/>
                      <w:webHidden/>
                    </w:rPr>
                    <w:fldChar w:fldCharType="end"/>
                  </w:r>
                </w:hyperlink>
              </w:p>
              <w:p w14:paraId="7859FA54" w14:textId="267FA829"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1" w:anchor="_Toc72674706" w:history="1">
                  <w:r w:rsidR="0077544E" w:rsidRPr="00E96CF6">
                    <w:rPr>
                      <w:rStyle w:val="Hyperlink"/>
                      <w:noProof/>
                      <w:lang w:val="en-US"/>
                    </w:rPr>
                    <w:t>Descrição do Problema</w:t>
                  </w:r>
                  <w:r w:rsidR="0077544E">
                    <w:rPr>
                      <w:noProof/>
                      <w:webHidden/>
                    </w:rPr>
                    <w:tab/>
                  </w:r>
                  <w:r w:rsidR="0077544E">
                    <w:rPr>
                      <w:noProof/>
                      <w:webHidden/>
                    </w:rPr>
                    <w:fldChar w:fldCharType="begin"/>
                  </w:r>
                  <w:r w:rsidR="0077544E">
                    <w:rPr>
                      <w:noProof/>
                      <w:webHidden/>
                    </w:rPr>
                    <w:instrText xml:space="preserve"> PAGEREF _Toc72674706 \h </w:instrText>
                  </w:r>
                  <w:r w:rsidR="0077544E">
                    <w:rPr>
                      <w:noProof/>
                      <w:webHidden/>
                    </w:rPr>
                  </w:r>
                  <w:r w:rsidR="0077544E">
                    <w:rPr>
                      <w:noProof/>
                      <w:webHidden/>
                    </w:rPr>
                    <w:fldChar w:fldCharType="separate"/>
                  </w:r>
                  <w:r w:rsidR="00257D36">
                    <w:rPr>
                      <w:noProof/>
                      <w:webHidden/>
                    </w:rPr>
                    <w:t>4</w:t>
                  </w:r>
                  <w:r w:rsidR="0077544E">
                    <w:rPr>
                      <w:noProof/>
                      <w:webHidden/>
                    </w:rPr>
                    <w:fldChar w:fldCharType="end"/>
                  </w:r>
                </w:hyperlink>
              </w:p>
              <w:p w14:paraId="2EE55EAE" w14:textId="0EF0068F" w:rsidR="0077544E" w:rsidRDefault="00EE3EF3">
                <w:pPr>
                  <w:pStyle w:val="TOC3"/>
                  <w:tabs>
                    <w:tab w:val="right" w:leader="dot" w:pos="10790"/>
                  </w:tabs>
                  <w:rPr>
                    <w:rFonts w:asciiTheme="minorHAnsi" w:eastAsiaTheme="minorEastAsia" w:hAnsiTheme="minorHAnsi" w:cstheme="minorBidi"/>
                    <w:noProof/>
                    <w:sz w:val="22"/>
                    <w:szCs w:val="22"/>
                    <w:lang w:eastAsia="pt-PT"/>
                  </w:rPr>
                </w:pPr>
                <w:hyperlink w:anchor="_Toc72674707" w:history="1">
                  <w:r w:rsidR="0077544E" w:rsidRPr="00E96CF6">
                    <w:rPr>
                      <w:rStyle w:val="Hyperlink"/>
                      <w:noProof/>
                    </w:rPr>
                    <w:t>1ª Fase: Minimizar o tempo do itinerário sem considerar hora de entrega e apenas uma carrinha de capacidade ilimitada</w:t>
                  </w:r>
                  <w:r w:rsidR="0077544E">
                    <w:rPr>
                      <w:noProof/>
                      <w:webHidden/>
                    </w:rPr>
                    <w:tab/>
                  </w:r>
                  <w:r w:rsidR="0077544E">
                    <w:rPr>
                      <w:noProof/>
                      <w:webHidden/>
                    </w:rPr>
                    <w:fldChar w:fldCharType="begin"/>
                  </w:r>
                  <w:r w:rsidR="0077544E">
                    <w:rPr>
                      <w:noProof/>
                      <w:webHidden/>
                    </w:rPr>
                    <w:instrText xml:space="preserve"> PAGEREF _Toc72674707 \h </w:instrText>
                  </w:r>
                  <w:r w:rsidR="0077544E">
                    <w:rPr>
                      <w:noProof/>
                      <w:webHidden/>
                    </w:rPr>
                  </w:r>
                  <w:r w:rsidR="0077544E">
                    <w:rPr>
                      <w:noProof/>
                      <w:webHidden/>
                    </w:rPr>
                    <w:fldChar w:fldCharType="separate"/>
                  </w:r>
                  <w:r w:rsidR="00257D36">
                    <w:rPr>
                      <w:noProof/>
                      <w:webHidden/>
                    </w:rPr>
                    <w:t>4</w:t>
                  </w:r>
                  <w:r w:rsidR="0077544E">
                    <w:rPr>
                      <w:noProof/>
                      <w:webHidden/>
                    </w:rPr>
                    <w:fldChar w:fldCharType="end"/>
                  </w:r>
                </w:hyperlink>
              </w:p>
              <w:p w14:paraId="306DFDEC" w14:textId="6E49516B" w:rsidR="0077544E" w:rsidRDefault="00EE3EF3">
                <w:pPr>
                  <w:pStyle w:val="TOC3"/>
                  <w:tabs>
                    <w:tab w:val="right" w:leader="dot" w:pos="10790"/>
                  </w:tabs>
                  <w:rPr>
                    <w:rFonts w:asciiTheme="minorHAnsi" w:eastAsiaTheme="minorEastAsia" w:hAnsiTheme="minorHAnsi" w:cstheme="minorBidi"/>
                    <w:noProof/>
                    <w:sz w:val="22"/>
                    <w:szCs w:val="22"/>
                    <w:lang w:eastAsia="pt-PT"/>
                  </w:rPr>
                </w:pPr>
                <w:hyperlink w:anchor="_Toc72674708" w:history="1">
                  <w:r w:rsidR="0077544E" w:rsidRPr="00E96CF6">
                    <w:rPr>
                      <w:rStyle w:val="Hyperlink"/>
                      <w:noProof/>
                    </w:rPr>
                    <w:t>2ª Fase: Entrega considerando a hora preferencial, equilibrando o tempo de atraso, com uma carrinha de capacidade ilimitada</w:t>
                  </w:r>
                  <w:r w:rsidR="0077544E">
                    <w:rPr>
                      <w:noProof/>
                      <w:webHidden/>
                    </w:rPr>
                    <w:tab/>
                  </w:r>
                  <w:r w:rsidR="0077544E">
                    <w:rPr>
                      <w:noProof/>
                      <w:webHidden/>
                    </w:rPr>
                    <w:fldChar w:fldCharType="begin"/>
                  </w:r>
                  <w:r w:rsidR="0077544E">
                    <w:rPr>
                      <w:noProof/>
                      <w:webHidden/>
                    </w:rPr>
                    <w:instrText xml:space="preserve"> PAGEREF _Toc72674708 \h </w:instrText>
                  </w:r>
                  <w:r w:rsidR="0077544E">
                    <w:rPr>
                      <w:noProof/>
                      <w:webHidden/>
                    </w:rPr>
                  </w:r>
                  <w:r w:rsidR="0077544E">
                    <w:rPr>
                      <w:noProof/>
                      <w:webHidden/>
                    </w:rPr>
                    <w:fldChar w:fldCharType="separate"/>
                  </w:r>
                  <w:r w:rsidR="00257D36">
                    <w:rPr>
                      <w:noProof/>
                      <w:webHidden/>
                    </w:rPr>
                    <w:t>5</w:t>
                  </w:r>
                  <w:r w:rsidR="0077544E">
                    <w:rPr>
                      <w:noProof/>
                      <w:webHidden/>
                    </w:rPr>
                    <w:fldChar w:fldCharType="end"/>
                  </w:r>
                </w:hyperlink>
              </w:p>
              <w:p w14:paraId="06B30FDE" w14:textId="66CEDC95" w:rsidR="0077544E" w:rsidRDefault="00EE3EF3">
                <w:pPr>
                  <w:pStyle w:val="TOC3"/>
                  <w:tabs>
                    <w:tab w:val="right" w:leader="dot" w:pos="10790"/>
                  </w:tabs>
                  <w:rPr>
                    <w:rFonts w:asciiTheme="minorHAnsi" w:eastAsiaTheme="minorEastAsia" w:hAnsiTheme="minorHAnsi" w:cstheme="minorBidi"/>
                    <w:noProof/>
                    <w:sz w:val="22"/>
                    <w:szCs w:val="22"/>
                    <w:lang w:eastAsia="pt-PT"/>
                  </w:rPr>
                </w:pPr>
                <w:hyperlink w:anchor="_Toc72674709" w:history="1">
                  <w:r w:rsidR="0077544E" w:rsidRPr="00E96CF6">
                    <w:rPr>
                      <w:rStyle w:val="Hyperlink"/>
                      <w:noProof/>
                    </w:rPr>
                    <w:t>3ª Fase: Entrega com múltiplas carrinhas de capacidade limitada</w:t>
                  </w:r>
                  <w:r w:rsidR="0077544E">
                    <w:rPr>
                      <w:noProof/>
                      <w:webHidden/>
                    </w:rPr>
                    <w:tab/>
                  </w:r>
                  <w:r w:rsidR="0077544E">
                    <w:rPr>
                      <w:noProof/>
                      <w:webHidden/>
                    </w:rPr>
                    <w:fldChar w:fldCharType="begin"/>
                  </w:r>
                  <w:r w:rsidR="0077544E">
                    <w:rPr>
                      <w:noProof/>
                      <w:webHidden/>
                    </w:rPr>
                    <w:instrText xml:space="preserve"> PAGEREF _Toc72674709 \h </w:instrText>
                  </w:r>
                  <w:r w:rsidR="0077544E">
                    <w:rPr>
                      <w:noProof/>
                      <w:webHidden/>
                    </w:rPr>
                  </w:r>
                  <w:r w:rsidR="0077544E">
                    <w:rPr>
                      <w:noProof/>
                      <w:webHidden/>
                    </w:rPr>
                    <w:fldChar w:fldCharType="separate"/>
                  </w:r>
                  <w:r w:rsidR="00257D36">
                    <w:rPr>
                      <w:noProof/>
                      <w:webHidden/>
                    </w:rPr>
                    <w:t>5</w:t>
                  </w:r>
                  <w:r w:rsidR="0077544E">
                    <w:rPr>
                      <w:noProof/>
                      <w:webHidden/>
                    </w:rPr>
                    <w:fldChar w:fldCharType="end"/>
                  </w:r>
                </w:hyperlink>
              </w:p>
              <w:p w14:paraId="1E7475EB" w14:textId="46F39471"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2" w:anchor="_Toc72674710" w:history="1">
                  <w:r w:rsidR="0077544E" w:rsidRPr="00E96CF6">
                    <w:rPr>
                      <w:rStyle w:val="Hyperlink"/>
                      <w:noProof/>
                      <w:lang w:val="en-US"/>
                    </w:rPr>
                    <w:t>Formalização do Problema</w:t>
                  </w:r>
                  <w:r w:rsidR="0077544E">
                    <w:rPr>
                      <w:noProof/>
                      <w:webHidden/>
                    </w:rPr>
                    <w:tab/>
                  </w:r>
                  <w:r w:rsidR="0077544E">
                    <w:rPr>
                      <w:noProof/>
                      <w:webHidden/>
                    </w:rPr>
                    <w:fldChar w:fldCharType="begin"/>
                  </w:r>
                  <w:r w:rsidR="0077544E">
                    <w:rPr>
                      <w:noProof/>
                      <w:webHidden/>
                    </w:rPr>
                    <w:instrText xml:space="preserve"> PAGEREF _Toc72674710 \h </w:instrText>
                  </w:r>
                  <w:r w:rsidR="0077544E">
                    <w:rPr>
                      <w:noProof/>
                      <w:webHidden/>
                    </w:rPr>
                  </w:r>
                  <w:r w:rsidR="0077544E">
                    <w:rPr>
                      <w:noProof/>
                      <w:webHidden/>
                    </w:rPr>
                    <w:fldChar w:fldCharType="separate"/>
                  </w:r>
                  <w:r w:rsidR="00257D36">
                    <w:rPr>
                      <w:noProof/>
                      <w:webHidden/>
                    </w:rPr>
                    <w:t>6</w:t>
                  </w:r>
                  <w:r w:rsidR="0077544E">
                    <w:rPr>
                      <w:noProof/>
                      <w:webHidden/>
                    </w:rPr>
                    <w:fldChar w:fldCharType="end"/>
                  </w:r>
                </w:hyperlink>
              </w:p>
              <w:p w14:paraId="74DC69AC" w14:textId="58DD19D9"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11" w:history="1">
                  <w:r w:rsidR="0077544E" w:rsidRPr="00E96CF6">
                    <w:rPr>
                      <w:rStyle w:val="Hyperlink"/>
                      <w:noProof/>
                    </w:rPr>
                    <w:t>Dados de Entrada</w:t>
                  </w:r>
                  <w:r w:rsidR="0077544E">
                    <w:rPr>
                      <w:noProof/>
                      <w:webHidden/>
                    </w:rPr>
                    <w:tab/>
                  </w:r>
                  <w:r w:rsidR="0077544E">
                    <w:rPr>
                      <w:noProof/>
                      <w:webHidden/>
                    </w:rPr>
                    <w:fldChar w:fldCharType="begin"/>
                  </w:r>
                  <w:r w:rsidR="0077544E">
                    <w:rPr>
                      <w:noProof/>
                      <w:webHidden/>
                    </w:rPr>
                    <w:instrText xml:space="preserve"> PAGEREF _Toc72674711 \h </w:instrText>
                  </w:r>
                  <w:r w:rsidR="0077544E">
                    <w:rPr>
                      <w:noProof/>
                      <w:webHidden/>
                    </w:rPr>
                  </w:r>
                  <w:r w:rsidR="0077544E">
                    <w:rPr>
                      <w:noProof/>
                      <w:webHidden/>
                    </w:rPr>
                    <w:fldChar w:fldCharType="separate"/>
                  </w:r>
                  <w:r w:rsidR="00257D36">
                    <w:rPr>
                      <w:noProof/>
                      <w:webHidden/>
                    </w:rPr>
                    <w:t>6</w:t>
                  </w:r>
                  <w:r w:rsidR="0077544E">
                    <w:rPr>
                      <w:noProof/>
                      <w:webHidden/>
                    </w:rPr>
                    <w:fldChar w:fldCharType="end"/>
                  </w:r>
                </w:hyperlink>
              </w:p>
              <w:p w14:paraId="46CED941" w14:textId="61AE5C1B"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12" w:history="1">
                  <w:r w:rsidR="0077544E" w:rsidRPr="00E96CF6">
                    <w:rPr>
                      <w:rStyle w:val="Hyperlink"/>
                      <w:noProof/>
                    </w:rPr>
                    <w:t>Dados de Saída</w:t>
                  </w:r>
                  <w:r w:rsidR="0077544E">
                    <w:rPr>
                      <w:noProof/>
                      <w:webHidden/>
                    </w:rPr>
                    <w:tab/>
                  </w:r>
                  <w:r w:rsidR="0077544E">
                    <w:rPr>
                      <w:noProof/>
                      <w:webHidden/>
                    </w:rPr>
                    <w:fldChar w:fldCharType="begin"/>
                  </w:r>
                  <w:r w:rsidR="0077544E">
                    <w:rPr>
                      <w:noProof/>
                      <w:webHidden/>
                    </w:rPr>
                    <w:instrText xml:space="preserve"> PAGEREF _Toc72674712 \h </w:instrText>
                  </w:r>
                  <w:r w:rsidR="0077544E">
                    <w:rPr>
                      <w:noProof/>
                      <w:webHidden/>
                    </w:rPr>
                  </w:r>
                  <w:r w:rsidR="0077544E">
                    <w:rPr>
                      <w:noProof/>
                      <w:webHidden/>
                    </w:rPr>
                    <w:fldChar w:fldCharType="separate"/>
                  </w:r>
                  <w:r w:rsidR="00257D36">
                    <w:rPr>
                      <w:noProof/>
                      <w:webHidden/>
                    </w:rPr>
                    <w:t>7</w:t>
                  </w:r>
                  <w:r w:rsidR="0077544E">
                    <w:rPr>
                      <w:noProof/>
                      <w:webHidden/>
                    </w:rPr>
                    <w:fldChar w:fldCharType="end"/>
                  </w:r>
                </w:hyperlink>
              </w:p>
              <w:p w14:paraId="08717081" w14:textId="0723C4EA"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13" w:history="1">
                  <w:r w:rsidR="0077544E" w:rsidRPr="00E96CF6">
                    <w:rPr>
                      <w:rStyle w:val="Hyperlink"/>
                      <w:noProof/>
                    </w:rPr>
                    <w:t>Restrições</w:t>
                  </w:r>
                  <w:r w:rsidR="0077544E">
                    <w:rPr>
                      <w:noProof/>
                      <w:webHidden/>
                    </w:rPr>
                    <w:tab/>
                  </w:r>
                  <w:r w:rsidR="0077544E">
                    <w:rPr>
                      <w:noProof/>
                      <w:webHidden/>
                    </w:rPr>
                    <w:fldChar w:fldCharType="begin"/>
                  </w:r>
                  <w:r w:rsidR="0077544E">
                    <w:rPr>
                      <w:noProof/>
                      <w:webHidden/>
                    </w:rPr>
                    <w:instrText xml:space="preserve"> PAGEREF _Toc72674713 \h </w:instrText>
                  </w:r>
                  <w:r w:rsidR="0077544E">
                    <w:rPr>
                      <w:noProof/>
                      <w:webHidden/>
                    </w:rPr>
                  </w:r>
                  <w:r w:rsidR="0077544E">
                    <w:rPr>
                      <w:noProof/>
                      <w:webHidden/>
                    </w:rPr>
                    <w:fldChar w:fldCharType="separate"/>
                  </w:r>
                  <w:r w:rsidR="00257D36">
                    <w:rPr>
                      <w:noProof/>
                      <w:webHidden/>
                    </w:rPr>
                    <w:t>7</w:t>
                  </w:r>
                  <w:r w:rsidR="0077544E">
                    <w:rPr>
                      <w:noProof/>
                      <w:webHidden/>
                    </w:rPr>
                    <w:fldChar w:fldCharType="end"/>
                  </w:r>
                </w:hyperlink>
              </w:p>
              <w:p w14:paraId="22D3E4D2" w14:textId="4FF60EC1"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16" w:history="1">
                  <w:r w:rsidR="0077544E" w:rsidRPr="00E96CF6">
                    <w:rPr>
                      <w:rStyle w:val="Hyperlink"/>
                      <w:noProof/>
                    </w:rPr>
                    <w:t>Funções Objetivo</w:t>
                  </w:r>
                  <w:r w:rsidR="0077544E">
                    <w:rPr>
                      <w:noProof/>
                      <w:webHidden/>
                    </w:rPr>
                    <w:tab/>
                  </w:r>
                  <w:r w:rsidR="0077544E">
                    <w:rPr>
                      <w:noProof/>
                      <w:webHidden/>
                    </w:rPr>
                    <w:fldChar w:fldCharType="begin"/>
                  </w:r>
                  <w:r w:rsidR="0077544E">
                    <w:rPr>
                      <w:noProof/>
                      <w:webHidden/>
                    </w:rPr>
                    <w:instrText xml:space="preserve"> PAGEREF _Toc72674716 \h </w:instrText>
                  </w:r>
                  <w:r w:rsidR="0077544E">
                    <w:rPr>
                      <w:noProof/>
                      <w:webHidden/>
                    </w:rPr>
                  </w:r>
                  <w:r w:rsidR="0077544E">
                    <w:rPr>
                      <w:noProof/>
                      <w:webHidden/>
                    </w:rPr>
                    <w:fldChar w:fldCharType="separate"/>
                  </w:r>
                  <w:r w:rsidR="00257D36">
                    <w:rPr>
                      <w:noProof/>
                      <w:webHidden/>
                    </w:rPr>
                    <w:t>8</w:t>
                  </w:r>
                  <w:r w:rsidR="0077544E">
                    <w:rPr>
                      <w:noProof/>
                      <w:webHidden/>
                    </w:rPr>
                    <w:fldChar w:fldCharType="end"/>
                  </w:r>
                </w:hyperlink>
              </w:p>
              <w:p w14:paraId="35FE0A55" w14:textId="10E933E3"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3" w:anchor="_Toc72674717" w:history="1">
                  <w:r w:rsidR="0077544E" w:rsidRPr="00E96CF6">
                    <w:rPr>
                      <w:rStyle w:val="Hyperlink"/>
                      <w:noProof/>
                      <w:lang w:val="en-US"/>
                    </w:rPr>
                    <w:t>Perspetiva de Solução</w:t>
                  </w:r>
                  <w:r w:rsidR="0077544E">
                    <w:rPr>
                      <w:noProof/>
                      <w:webHidden/>
                    </w:rPr>
                    <w:tab/>
                  </w:r>
                  <w:r w:rsidR="0077544E">
                    <w:rPr>
                      <w:noProof/>
                      <w:webHidden/>
                    </w:rPr>
                    <w:fldChar w:fldCharType="begin"/>
                  </w:r>
                  <w:r w:rsidR="0077544E">
                    <w:rPr>
                      <w:noProof/>
                      <w:webHidden/>
                    </w:rPr>
                    <w:instrText xml:space="preserve"> PAGEREF _Toc72674717 \h </w:instrText>
                  </w:r>
                  <w:r w:rsidR="0077544E">
                    <w:rPr>
                      <w:noProof/>
                      <w:webHidden/>
                    </w:rPr>
                  </w:r>
                  <w:r w:rsidR="0077544E">
                    <w:rPr>
                      <w:noProof/>
                      <w:webHidden/>
                    </w:rPr>
                    <w:fldChar w:fldCharType="separate"/>
                  </w:r>
                  <w:r w:rsidR="00257D36">
                    <w:rPr>
                      <w:noProof/>
                      <w:webHidden/>
                    </w:rPr>
                    <w:t>9</w:t>
                  </w:r>
                  <w:r w:rsidR="0077544E">
                    <w:rPr>
                      <w:noProof/>
                      <w:webHidden/>
                    </w:rPr>
                    <w:fldChar w:fldCharType="end"/>
                  </w:r>
                </w:hyperlink>
              </w:p>
              <w:p w14:paraId="6DDF21A3" w14:textId="67CEA3D6"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18" w:history="1">
                  <w:r w:rsidR="0077544E" w:rsidRPr="00E96CF6">
                    <w:rPr>
                      <w:rStyle w:val="Hyperlink"/>
                      <w:noProof/>
                    </w:rPr>
                    <w:t>Pré-Processamento dos Dados de Entrada</w:t>
                  </w:r>
                  <w:r w:rsidR="0077544E">
                    <w:rPr>
                      <w:noProof/>
                      <w:webHidden/>
                    </w:rPr>
                    <w:tab/>
                  </w:r>
                  <w:r w:rsidR="0077544E">
                    <w:rPr>
                      <w:noProof/>
                      <w:webHidden/>
                    </w:rPr>
                    <w:fldChar w:fldCharType="begin"/>
                  </w:r>
                  <w:r w:rsidR="0077544E">
                    <w:rPr>
                      <w:noProof/>
                      <w:webHidden/>
                    </w:rPr>
                    <w:instrText xml:space="preserve"> PAGEREF _Toc72674718 \h </w:instrText>
                  </w:r>
                  <w:r w:rsidR="0077544E">
                    <w:rPr>
                      <w:noProof/>
                      <w:webHidden/>
                    </w:rPr>
                  </w:r>
                  <w:r w:rsidR="0077544E">
                    <w:rPr>
                      <w:noProof/>
                      <w:webHidden/>
                    </w:rPr>
                    <w:fldChar w:fldCharType="separate"/>
                  </w:r>
                  <w:r w:rsidR="00257D36">
                    <w:rPr>
                      <w:noProof/>
                      <w:webHidden/>
                    </w:rPr>
                    <w:t>9</w:t>
                  </w:r>
                  <w:r w:rsidR="0077544E">
                    <w:rPr>
                      <w:noProof/>
                      <w:webHidden/>
                    </w:rPr>
                    <w:fldChar w:fldCharType="end"/>
                  </w:r>
                </w:hyperlink>
              </w:p>
              <w:p w14:paraId="396D5B0C" w14:textId="52A65765"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22" w:history="1">
                  <w:r w:rsidR="0077544E" w:rsidRPr="00E96CF6">
                    <w:rPr>
                      <w:rStyle w:val="Hyperlink"/>
                      <w:noProof/>
                    </w:rPr>
                    <w:t>Identificação dos problemas encontrados</w:t>
                  </w:r>
                  <w:r w:rsidR="0077544E">
                    <w:rPr>
                      <w:noProof/>
                      <w:webHidden/>
                    </w:rPr>
                    <w:tab/>
                  </w:r>
                  <w:r w:rsidR="0077544E">
                    <w:rPr>
                      <w:noProof/>
                      <w:webHidden/>
                    </w:rPr>
                    <w:fldChar w:fldCharType="begin"/>
                  </w:r>
                  <w:r w:rsidR="0077544E">
                    <w:rPr>
                      <w:noProof/>
                      <w:webHidden/>
                    </w:rPr>
                    <w:instrText xml:space="preserve"> PAGEREF _Toc72674722 \h </w:instrText>
                  </w:r>
                  <w:r w:rsidR="0077544E">
                    <w:rPr>
                      <w:noProof/>
                      <w:webHidden/>
                    </w:rPr>
                  </w:r>
                  <w:r w:rsidR="0077544E">
                    <w:rPr>
                      <w:noProof/>
                      <w:webHidden/>
                    </w:rPr>
                    <w:fldChar w:fldCharType="separate"/>
                  </w:r>
                  <w:r w:rsidR="00257D36">
                    <w:rPr>
                      <w:noProof/>
                      <w:webHidden/>
                    </w:rPr>
                    <w:t>10</w:t>
                  </w:r>
                  <w:r w:rsidR="0077544E">
                    <w:rPr>
                      <w:noProof/>
                      <w:webHidden/>
                    </w:rPr>
                    <w:fldChar w:fldCharType="end"/>
                  </w:r>
                </w:hyperlink>
              </w:p>
              <w:p w14:paraId="334AB892" w14:textId="37948D90"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23" w:history="1">
                  <w:r w:rsidR="0077544E" w:rsidRPr="00E96CF6">
                    <w:rPr>
                      <w:rStyle w:val="Hyperlink"/>
                      <w:noProof/>
                    </w:rPr>
                    <w:t>Percurso de duração mínima entre dois pontos</w:t>
                  </w:r>
                  <w:r w:rsidR="0077544E">
                    <w:rPr>
                      <w:noProof/>
                      <w:webHidden/>
                    </w:rPr>
                    <w:tab/>
                  </w:r>
                  <w:r w:rsidR="0077544E">
                    <w:rPr>
                      <w:noProof/>
                      <w:webHidden/>
                    </w:rPr>
                    <w:fldChar w:fldCharType="begin"/>
                  </w:r>
                  <w:r w:rsidR="0077544E">
                    <w:rPr>
                      <w:noProof/>
                      <w:webHidden/>
                    </w:rPr>
                    <w:instrText xml:space="preserve"> PAGEREF _Toc72674723 \h </w:instrText>
                  </w:r>
                  <w:r w:rsidR="0077544E">
                    <w:rPr>
                      <w:noProof/>
                      <w:webHidden/>
                    </w:rPr>
                  </w:r>
                  <w:r w:rsidR="0077544E">
                    <w:rPr>
                      <w:noProof/>
                      <w:webHidden/>
                    </w:rPr>
                    <w:fldChar w:fldCharType="separate"/>
                  </w:r>
                  <w:r w:rsidR="00257D36">
                    <w:rPr>
                      <w:noProof/>
                      <w:webHidden/>
                    </w:rPr>
                    <w:t>10</w:t>
                  </w:r>
                  <w:r w:rsidR="0077544E">
                    <w:rPr>
                      <w:noProof/>
                      <w:webHidden/>
                    </w:rPr>
                    <w:fldChar w:fldCharType="end"/>
                  </w:r>
                </w:hyperlink>
              </w:p>
              <w:p w14:paraId="54979161" w14:textId="131AB212"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24" w:history="1">
                  <w:r w:rsidR="0077544E" w:rsidRPr="00E96CF6">
                    <w:rPr>
                      <w:rStyle w:val="Hyperlink"/>
                      <w:noProof/>
                    </w:rPr>
                    <w:t>Percurso de duração mínima entre todos os pares de pontos</w:t>
                  </w:r>
                  <w:r w:rsidR="0077544E">
                    <w:rPr>
                      <w:noProof/>
                      <w:webHidden/>
                    </w:rPr>
                    <w:tab/>
                  </w:r>
                  <w:r w:rsidR="0077544E">
                    <w:rPr>
                      <w:noProof/>
                      <w:webHidden/>
                    </w:rPr>
                    <w:fldChar w:fldCharType="begin"/>
                  </w:r>
                  <w:r w:rsidR="0077544E">
                    <w:rPr>
                      <w:noProof/>
                      <w:webHidden/>
                    </w:rPr>
                    <w:instrText xml:space="preserve"> PAGEREF _Toc72674724 \h </w:instrText>
                  </w:r>
                  <w:r w:rsidR="0077544E">
                    <w:rPr>
                      <w:noProof/>
                      <w:webHidden/>
                    </w:rPr>
                  </w:r>
                  <w:r w:rsidR="0077544E">
                    <w:rPr>
                      <w:noProof/>
                      <w:webHidden/>
                    </w:rPr>
                    <w:fldChar w:fldCharType="separate"/>
                  </w:r>
                  <w:r w:rsidR="00257D36">
                    <w:rPr>
                      <w:noProof/>
                      <w:webHidden/>
                    </w:rPr>
                    <w:t>12</w:t>
                  </w:r>
                  <w:r w:rsidR="0077544E">
                    <w:rPr>
                      <w:noProof/>
                      <w:webHidden/>
                    </w:rPr>
                    <w:fldChar w:fldCharType="end"/>
                  </w:r>
                </w:hyperlink>
              </w:p>
              <w:p w14:paraId="415F9DF1" w14:textId="3DB0298A"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27" w:history="1">
                  <w:r w:rsidR="0077544E" w:rsidRPr="00E96CF6">
                    <w:rPr>
                      <w:rStyle w:val="Hyperlink"/>
                      <w:noProof/>
                    </w:rPr>
                    <w:t>Algoritmos considerados para a 1ª Fase</w:t>
                  </w:r>
                  <w:r w:rsidR="0077544E">
                    <w:rPr>
                      <w:noProof/>
                      <w:webHidden/>
                    </w:rPr>
                    <w:tab/>
                  </w:r>
                  <w:r w:rsidR="0077544E">
                    <w:rPr>
                      <w:noProof/>
                      <w:webHidden/>
                    </w:rPr>
                    <w:fldChar w:fldCharType="begin"/>
                  </w:r>
                  <w:r w:rsidR="0077544E">
                    <w:rPr>
                      <w:noProof/>
                      <w:webHidden/>
                    </w:rPr>
                    <w:instrText xml:space="preserve"> PAGEREF _Toc72674727 \h </w:instrText>
                  </w:r>
                  <w:r w:rsidR="0077544E">
                    <w:rPr>
                      <w:noProof/>
                      <w:webHidden/>
                    </w:rPr>
                  </w:r>
                  <w:r w:rsidR="0077544E">
                    <w:rPr>
                      <w:noProof/>
                      <w:webHidden/>
                    </w:rPr>
                    <w:fldChar w:fldCharType="separate"/>
                  </w:r>
                  <w:r w:rsidR="00257D36">
                    <w:rPr>
                      <w:noProof/>
                      <w:webHidden/>
                    </w:rPr>
                    <w:t>12</w:t>
                  </w:r>
                  <w:r w:rsidR="0077544E">
                    <w:rPr>
                      <w:noProof/>
                      <w:webHidden/>
                    </w:rPr>
                    <w:fldChar w:fldCharType="end"/>
                  </w:r>
                </w:hyperlink>
              </w:p>
              <w:p w14:paraId="133D2D22" w14:textId="016D5E43"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30" w:history="1">
                  <w:r w:rsidR="0077544E" w:rsidRPr="00E96CF6">
                    <w:rPr>
                      <w:rStyle w:val="Hyperlink"/>
                      <w:noProof/>
                    </w:rPr>
                    <w:t>Integração da hora de entrega do pão (2ª Fase)</w:t>
                  </w:r>
                  <w:r w:rsidR="0077544E">
                    <w:rPr>
                      <w:noProof/>
                      <w:webHidden/>
                    </w:rPr>
                    <w:tab/>
                  </w:r>
                  <w:r w:rsidR="0077544E">
                    <w:rPr>
                      <w:noProof/>
                      <w:webHidden/>
                    </w:rPr>
                    <w:fldChar w:fldCharType="begin"/>
                  </w:r>
                  <w:r w:rsidR="0077544E">
                    <w:rPr>
                      <w:noProof/>
                      <w:webHidden/>
                    </w:rPr>
                    <w:instrText xml:space="preserve"> PAGEREF _Toc72674730 \h </w:instrText>
                  </w:r>
                  <w:r w:rsidR="0077544E">
                    <w:rPr>
                      <w:noProof/>
                      <w:webHidden/>
                    </w:rPr>
                  </w:r>
                  <w:r w:rsidR="0077544E">
                    <w:rPr>
                      <w:noProof/>
                      <w:webHidden/>
                    </w:rPr>
                    <w:fldChar w:fldCharType="separate"/>
                  </w:r>
                  <w:r w:rsidR="00257D36">
                    <w:rPr>
                      <w:noProof/>
                      <w:webHidden/>
                    </w:rPr>
                    <w:t>14</w:t>
                  </w:r>
                  <w:r w:rsidR="0077544E">
                    <w:rPr>
                      <w:noProof/>
                      <w:webHidden/>
                    </w:rPr>
                    <w:fldChar w:fldCharType="end"/>
                  </w:r>
                </w:hyperlink>
              </w:p>
              <w:p w14:paraId="2CF92667" w14:textId="5140406B"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31" w:history="1">
                  <w:r w:rsidR="0077544E" w:rsidRPr="00E96CF6">
                    <w:rPr>
                      <w:rStyle w:val="Hyperlink"/>
                      <w:noProof/>
                    </w:rPr>
                    <w:t>Utilização de múltiplas carrinhas com capacidade limitada (3ª Fase)</w:t>
                  </w:r>
                  <w:r w:rsidR="0077544E">
                    <w:rPr>
                      <w:noProof/>
                      <w:webHidden/>
                    </w:rPr>
                    <w:tab/>
                  </w:r>
                  <w:r w:rsidR="0077544E">
                    <w:rPr>
                      <w:noProof/>
                      <w:webHidden/>
                    </w:rPr>
                    <w:fldChar w:fldCharType="begin"/>
                  </w:r>
                  <w:r w:rsidR="0077544E">
                    <w:rPr>
                      <w:noProof/>
                      <w:webHidden/>
                    </w:rPr>
                    <w:instrText xml:space="preserve"> PAGEREF _Toc72674731 \h </w:instrText>
                  </w:r>
                  <w:r w:rsidR="0077544E">
                    <w:rPr>
                      <w:noProof/>
                      <w:webHidden/>
                    </w:rPr>
                  </w:r>
                  <w:r w:rsidR="0077544E">
                    <w:rPr>
                      <w:noProof/>
                      <w:webHidden/>
                    </w:rPr>
                    <w:fldChar w:fldCharType="separate"/>
                  </w:r>
                  <w:r w:rsidR="00257D36">
                    <w:rPr>
                      <w:noProof/>
                      <w:webHidden/>
                    </w:rPr>
                    <w:t>17</w:t>
                  </w:r>
                  <w:r w:rsidR="0077544E">
                    <w:rPr>
                      <w:noProof/>
                      <w:webHidden/>
                    </w:rPr>
                    <w:fldChar w:fldCharType="end"/>
                  </w:r>
                </w:hyperlink>
              </w:p>
              <w:p w14:paraId="20170E3D" w14:textId="3996A9C6" w:rsidR="0077544E" w:rsidRDefault="00EE3EF3" w:rsidP="0077544E">
                <w:pPr>
                  <w:pStyle w:val="TOC2"/>
                  <w:tabs>
                    <w:tab w:val="right" w:leader="dot" w:pos="10790"/>
                  </w:tabs>
                  <w:rPr>
                    <w:rFonts w:asciiTheme="minorHAnsi" w:eastAsiaTheme="minorEastAsia" w:hAnsiTheme="minorHAnsi" w:cstheme="minorBidi"/>
                    <w:noProof/>
                    <w:sz w:val="22"/>
                    <w:szCs w:val="22"/>
                    <w:lang w:eastAsia="pt-PT"/>
                  </w:rPr>
                </w:pPr>
                <w:hyperlink w:anchor="_Toc72674732" w:history="1">
                  <w:r w:rsidR="0077544E" w:rsidRPr="00E96CF6">
                    <w:rPr>
                      <w:rStyle w:val="Hyperlink"/>
                      <w:noProof/>
                    </w:rPr>
                    <w:t>Análise da conectividade</w:t>
                  </w:r>
                  <w:r w:rsidR="0077544E">
                    <w:rPr>
                      <w:noProof/>
                      <w:webHidden/>
                    </w:rPr>
                    <w:tab/>
                  </w:r>
                  <w:r w:rsidR="0077544E">
                    <w:rPr>
                      <w:noProof/>
                      <w:webHidden/>
                    </w:rPr>
                    <w:fldChar w:fldCharType="begin"/>
                  </w:r>
                  <w:r w:rsidR="0077544E">
                    <w:rPr>
                      <w:noProof/>
                      <w:webHidden/>
                    </w:rPr>
                    <w:instrText xml:space="preserve"> PAGEREF _Toc72674732 \h </w:instrText>
                  </w:r>
                  <w:r w:rsidR="0077544E">
                    <w:rPr>
                      <w:noProof/>
                      <w:webHidden/>
                    </w:rPr>
                  </w:r>
                  <w:r w:rsidR="0077544E">
                    <w:rPr>
                      <w:noProof/>
                      <w:webHidden/>
                    </w:rPr>
                    <w:fldChar w:fldCharType="separate"/>
                  </w:r>
                  <w:r w:rsidR="00257D36">
                    <w:rPr>
                      <w:noProof/>
                      <w:webHidden/>
                    </w:rPr>
                    <w:t>19</w:t>
                  </w:r>
                  <w:r w:rsidR="0077544E">
                    <w:rPr>
                      <w:noProof/>
                      <w:webHidden/>
                    </w:rPr>
                    <w:fldChar w:fldCharType="end"/>
                  </w:r>
                </w:hyperlink>
              </w:p>
              <w:p w14:paraId="2F8A0457" w14:textId="4E8D85BA"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4" w:anchor="_Toc72674737" w:history="1">
                  <w:r w:rsidR="0077544E" w:rsidRPr="00E96CF6">
                    <w:rPr>
                      <w:rStyle w:val="Hyperlink"/>
                      <w:noProof/>
                    </w:rPr>
                    <w:t>Estruturas de dados e Classes utilizadas</w:t>
                  </w:r>
                  <w:r w:rsidR="0077544E">
                    <w:rPr>
                      <w:noProof/>
                      <w:webHidden/>
                    </w:rPr>
                    <w:tab/>
                  </w:r>
                  <w:r w:rsidR="0077544E">
                    <w:rPr>
                      <w:noProof/>
                      <w:webHidden/>
                    </w:rPr>
                    <w:fldChar w:fldCharType="begin"/>
                  </w:r>
                  <w:r w:rsidR="0077544E">
                    <w:rPr>
                      <w:noProof/>
                      <w:webHidden/>
                    </w:rPr>
                    <w:instrText xml:space="preserve"> PAGEREF _Toc72674737 \h </w:instrText>
                  </w:r>
                  <w:r w:rsidR="0077544E">
                    <w:rPr>
                      <w:noProof/>
                      <w:webHidden/>
                    </w:rPr>
                  </w:r>
                  <w:r w:rsidR="0077544E">
                    <w:rPr>
                      <w:noProof/>
                      <w:webHidden/>
                    </w:rPr>
                    <w:fldChar w:fldCharType="separate"/>
                  </w:r>
                  <w:r w:rsidR="00257D36">
                    <w:rPr>
                      <w:noProof/>
                      <w:webHidden/>
                    </w:rPr>
                    <w:t>20</w:t>
                  </w:r>
                  <w:r w:rsidR="0077544E">
                    <w:rPr>
                      <w:noProof/>
                      <w:webHidden/>
                    </w:rPr>
                    <w:fldChar w:fldCharType="end"/>
                  </w:r>
                </w:hyperlink>
              </w:p>
              <w:p w14:paraId="5CD550B3" w14:textId="6755F3B2"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38" w:history="1">
                  <w:r w:rsidR="0077544E" w:rsidRPr="00E96CF6">
                    <w:rPr>
                      <w:rStyle w:val="Hyperlink"/>
                      <w:noProof/>
                    </w:rPr>
                    <w:t>Estruturação do Grafo</w:t>
                  </w:r>
                  <w:r w:rsidR="0077544E">
                    <w:rPr>
                      <w:noProof/>
                      <w:webHidden/>
                    </w:rPr>
                    <w:tab/>
                  </w:r>
                  <w:r w:rsidR="0077544E">
                    <w:rPr>
                      <w:noProof/>
                      <w:webHidden/>
                    </w:rPr>
                    <w:fldChar w:fldCharType="begin"/>
                  </w:r>
                  <w:r w:rsidR="0077544E">
                    <w:rPr>
                      <w:noProof/>
                      <w:webHidden/>
                    </w:rPr>
                    <w:instrText xml:space="preserve"> PAGEREF _Toc72674738 \h </w:instrText>
                  </w:r>
                  <w:r w:rsidR="0077544E">
                    <w:rPr>
                      <w:noProof/>
                      <w:webHidden/>
                    </w:rPr>
                  </w:r>
                  <w:r w:rsidR="0077544E">
                    <w:rPr>
                      <w:noProof/>
                      <w:webHidden/>
                    </w:rPr>
                    <w:fldChar w:fldCharType="separate"/>
                  </w:r>
                  <w:r w:rsidR="00257D36">
                    <w:rPr>
                      <w:noProof/>
                      <w:webHidden/>
                    </w:rPr>
                    <w:t>20</w:t>
                  </w:r>
                  <w:r w:rsidR="0077544E">
                    <w:rPr>
                      <w:noProof/>
                      <w:webHidden/>
                    </w:rPr>
                    <w:fldChar w:fldCharType="end"/>
                  </w:r>
                </w:hyperlink>
              </w:p>
              <w:p w14:paraId="4366B981" w14:textId="3B791192"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42" w:history="1">
                  <w:r w:rsidR="0077544E" w:rsidRPr="00E96CF6">
                    <w:rPr>
                      <w:rStyle w:val="Hyperlink"/>
                      <w:noProof/>
                    </w:rPr>
                    <w:t>Modelação da Padaria</w:t>
                  </w:r>
                  <w:r w:rsidR="0077544E">
                    <w:rPr>
                      <w:noProof/>
                      <w:webHidden/>
                    </w:rPr>
                    <w:tab/>
                  </w:r>
                  <w:r w:rsidR="0077544E">
                    <w:rPr>
                      <w:noProof/>
                      <w:webHidden/>
                    </w:rPr>
                    <w:fldChar w:fldCharType="begin"/>
                  </w:r>
                  <w:r w:rsidR="0077544E">
                    <w:rPr>
                      <w:noProof/>
                      <w:webHidden/>
                    </w:rPr>
                    <w:instrText xml:space="preserve"> PAGEREF _Toc72674742 \h </w:instrText>
                  </w:r>
                  <w:r w:rsidR="0077544E">
                    <w:rPr>
                      <w:noProof/>
                      <w:webHidden/>
                    </w:rPr>
                  </w:r>
                  <w:r w:rsidR="0077544E">
                    <w:rPr>
                      <w:noProof/>
                      <w:webHidden/>
                    </w:rPr>
                    <w:fldChar w:fldCharType="separate"/>
                  </w:r>
                  <w:r w:rsidR="00257D36">
                    <w:rPr>
                      <w:noProof/>
                      <w:webHidden/>
                    </w:rPr>
                    <w:t>20</w:t>
                  </w:r>
                  <w:r w:rsidR="0077544E">
                    <w:rPr>
                      <w:noProof/>
                      <w:webHidden/>
                    </w:rPr>
                    <w:fldChar w:fldCharType="end"/>
                  </w:r>
                </w:hyperlink>
              </w:p>
              <w:p w14:paraId="0FD0D7B1" w14:textId="5D7CDD04" w:rsidR="0077544E" w:rsidRDefault="00EE3EF3">
                <w:pPr>
                  <w:pStyle w:val="TOC2"/>
                  <w:tabs>
                    <w:tab w:val="right" w:leader="dot" w:pos="10790"/>
                  </w:tabs>
                  <w:rPr>
                    <w:rFonts w:asciiTheme="minorHAnsi" w:eastAsiaTheme="minorEastAsia" w:hAnsiTheme="minorHAnsi" w:cstheme="minorBidi"/>
                    <w:noProof/>
                    <w:sz w:val="22"/>
                    <w:szCs w:val="22"/>
                    <w:lang w:eastAsia="pt-PT"/>
                  </w:rPr>
                </w:pPr>
                <w:hyperlink w:anchor="_Toc72674747" w:history="1">
                  <w:r w:rsidR="0077544E" w:rsidRPr="00E96CF6">
                    <w:rPr>
                      <w:rStyle w:val="Hyperlink"/>
                      <w:noProof/>
                    </w:rPr>
                    <w:t>Classes Utilitárias</w:t>
                  </w:r>
                  <w:r w:rsidR="0077544E">
                    <w:rPr>
                      <w:noProof/>
                      <w:webHidden/>
                    </w:rPr>
                    <w:tab/>
                  </w:r>
                  <w:r w:rsidR="0077544E">
                    <w:rPr>
                      <w:noProof/>
                      <w:webHidden/>
                    </w:rPr>
                    <w:fldChar w:fldCharType="begin"/>
                  </w:r>
                  <w:r w:rsidR="0077544E">
                    <w:rPr>
                      <w:noProof/>
                      <w:webHidden/>
                    </w:rPr>
                    <w:instrText xml:space="preserve"> PAGEREF _Toc72674747 \h </w:instrText>
                  </w:r>
                  <w:r w:rsidR="0077544E">
                    <w:rPr>
                      <w:noProof/>
                      <w:webHidden/>
                    </w:rPr>
                  </w:r>
                  <w:r w:rsidR="0077544E">
                    <w:rPr>
                      <w:noProof/>
                      <w:webHidden/>
                    </w:rPr>
                    <w:fldChar w:fldCharType="separate"/>
                  </w:r>
                  <w:r w:rsidR="00257D36">
                    <w:rPr>
                      <w:noProof/>
                      <w:webHidden/>
                    </w:rPr>
                    <w:t>22</w:t>
                  </w:r>
                  <w:r w:rsidR="0077544E">
                    <w:rPr>
                      <w:noProof/>
                      <w:webHidden/>
                    </w:rPr>
                    <w:fldChar w:fldCharType="end"/>
                  </w:r>
                </w:hyperlink>
              </w:p>
              <w:p w14:paraId="349DB763" w14:textId="6B612B53"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5" w:anchor="_Toc72674752" w:history="1">
                  <w:r w:rsidR="0077544E" w:rsidRPr="00E96CF6">
                    <w:rPr>
                      <w:rStyle w:val="Hyperlink"/>
                      <w:noProof/>
                      <w:lang w:val="en-US"/>
                    </w:rPr>
                    <w:t>Algoritmos Implementados</w:t>
                  </w:r>
                  <w:r w:rsidR="0077544E">
                    <w:rPr>
                      <w:noProof/>
                      <w:webHidden/>
                    </w:rPr>
                    <w:tab/>
                  </w:r>
                  <w:r w:rsidR="0077544E">
                    <w:rPr>
                      <w:noProof/>
                      <w:webHidden/>
                    </w:rPr>
                    <w:fldChar w:fldCharType="begin"/>
                  </w:r>
                  <w:r w:rsidR="0077544E">
                    <w:rPr>
                      <w:noProof/>
                      <w:webHidden/>
                    </w:rPr>
                    <w:instrText xml:space="preserve"> PAGEREF _Toc72674752 \h </w:instrText>
                  </w:r>
                  <w:r w:rsidR="0077544E">
                    <w:rPr>
                      <w:noProof/>
                      <w:webHidden/>
                    </w:rPr>
                  </w:r>
                  <w:r w:rsidR="0077544E">
                    <w:rPr>
                      <w:noProof/>
                      <w:webHidden/>
                    </w:rPr>
                    <w:fldChar w:fldCharType="separate"/>
                  </w:r>
                  <w:r w:rsidR="00257D36">
                    <w:rPr>
                      <w:noProof/>
                      <w:webHidden/>
                    </w:rPr>
                    <w:t>23</w:t>
                  </w:r>
                  <w:r w:rsidR="0077544E">
                    <w:rPr>
                      <w:noProof/>
                      <w:webHidden/>
                    </w:rPr>
                    <w:fldChar w:fldCharType="end"/>
                  </w:r>
                </w:hyperlink>
              </w:p>
              <w:p w14:paraId="623C204F" w14:textId="57E2CBC2"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6" w:anchor="_Toc72674785" w:history="1">
                  <w:r w:rsidR="0077544E" w:rsidRPr="00E96CF6">
                    <w:rPr>
                      <w:rStyle w:val="Hyperlink"/>
                      <w:noProof/>
                      <w:lang w:val="en-US"/>
                    </w:rPr>
                    <w:t>Casos de Utilização</w:t>
                  </w:r>
                  <w:r w:rsidR="0077544E">
                    <w:rPr>
                      <w:noProof/>
                      <w:webHidden/>
                    </w:rPr>
                    <w:tab/>
                  </w:r>
                  <w:r w:rsidR="0077544E">
                    <w:rPr>
                      <w:noProof/>
                      <w:webHidden/>
                    </w:rPr>
                    <w:fldChar w:fldCharType="begin"/>
                  </w:r>
                  <w:r w:rsidR="0077544E">
                    <w:rPr>
                      <w:noProof/>
                      <w:webHidden/>
                    </w:rPr>
                    <w:instrText xml:space="preserve"> PAGEREF _Toc72674785 \h </w:instrText>
                  </w:r>
                  <w:r w:rsidR="0077544E">
                    <w:rPr>
                      <w:noProof/>
                      <w:webHidden/>
                    </w:rPr>
                  </w:r>
                  <w:r w:rsidR="0077544E">
                    <w:rPr>
                      <w:noProof/>
                      <w:webHidden/>
                    </w:rPr>
                    <w:fldChar w:fldCharType="separate"/>
                  </w:r>
                  <w:r w:rsidR="00257D36">
                    <w:rPr>
                      <w:noProof/>
                      <w:webHidden/>
                    </w:rPr>
                    <w:t>43</w:t>
                  </w:r>
                  <w:r w:rsidR="0077544E">
                    <w:rPr>
                      <w:noProof/>
                      <w:webHidden/>
                    </w:rPr>
                    <w:fldChar w:fldCharType="end"/>
                  </w:r>
                </w:hyperlink>
              </w:p>
              <w:p w14:paraId="37B060F3" w14:textId="187CF1E7"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7" w:anchor="_Toc72674786" w:history="1">
                  <w:r w:rsidR="0077544E" w:rsidRPr="00B6608D">
                    <w:rPr>
                      <w:rStyle w:val="Hyperlink"/>
                      <w:noProof/>
                      <w:lang w:val="en-US"/>
                    </w:rPr>
                    <w:t>Conclusão</w:t>
                  </w:r>
                  <w:r w:rsidR="0077544E" w:rsidRPr="00B6608D">
                    <w:rPr>
                      <w:noProof/>
                      <w:webHidden/>
                    </w:rPr>
                    <w:tab/>
                  </w:r>
                  <w:r w:rsidR="0077544E" w:rsidRPr="00B6608D">
                    <w:rPr>
                      <w:noProof/>
                      <w:webHidden/>
                    </w:rPr>
                    <w:fldChar w:fldCharType="begin"/>
                  </w:r>
                  <w:r w:rsidR="0077544E" w:rsidRPr="00B6608D">
                    <w:rPr>
                      <w:noProof/>
                      <w:webHidden/>
                    </w:rPr>
                    <w:instrText xml:space="preserve"> PAGEREF _Toc72674786 \h </w:instrText>
                  </w:r>
                  <w:r w:rsidR="0077544E" w:rsidRPr="00B6608D">
                    <w:rPr>
                      <w:noProof/>
                      <w:webHidden/>
                    </w:rPr>
                  </w:r>
                  <w:r w:rsidR="0077544E" w:rsidRPr="00B6608D">
                    <w:rPr>
                      <w:noProof/>
                      <w:webHidden/>
                    </w:rPr>
                    <w:fldChar w:fldCharType="separate"/>
                  </w:r>
                  <w:r w:rsidR="00257D36">
                    <w:rPr>
                      <w:noProof/>
                      <w:webHidden/>
                    </w:rPr>
                    <w:t>44</w:t>
                  </w:r>
                  <w:r w:rsidR="0077544E" w:rsidRPr="00B6608D">
                    <w:rPr>
                      <w:noProof/>
                      <w:webHidden/>
                    </w:rPr>
                    <w:fldChar w:fldCharType="end"/>
                  </w:r>
                </w:hyperlink>
              </w:p>
              <w:p w14:paraId="0484137C" w14:textId="49472FA1"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8" w:anchor="_Toc72674787" w:history="1">
                  <w:r w:rsidR="0077544E" w:rsidRPr="00B6608D">
                    <w:rPr>
                      <w:rStyle w:val="Hyperlink"/>
                      <w:noProof/>
                      <w:lang w:val="en-US"/>
                    </w:rPr>
                    <w:t>Contribuição</w:t>
                  </w:r>
                  <w:r w:rsidR="0077544E" w:rsidRPr="00B6608D">
                    <w:rPr>
                      <w:noProof/>
                      <w:webHidden/>
                    </w:rPr>
                    <w:tab/>
                  </w:r>
                  <w:r w:rsidR="0077544E" w:rsidRPr="00B6608D">
                    <w:rPr>
                      <w:noProof/>
                      <w:webHidden/>
                    </w:rPr>
                    <w:fldChar w:fldCharType="begin"/>
                  </w:r>
                  <w:r w:rsidR="0077544E" w:rsidRPr="00B6608D">
                    <w:rPr>
                      <w:noProof/>
                      <w:webHidden/>
                    </w:rPr>
                    <w:instrText xml:space="preserve"> PAGEREF _Toc72674787 \h </w:instrText>
                  </w:r>
                  <w:r w:rsidR="0077544E" w:rsidRPr="00B6608D">
                    <w:rPr>
                      <w:noProof/>
                      <w:webHidden/>
                    </w:rPr>
                  </w:r>
                  <w:r w:rsidR="0077544E" w:rsidRPr="00B6608D">
                    <w:rPr>
                      <w:noProof/>
                      <w:webHidden/>
                    </w:rPr>
                    <w:fldChar w:fldCharType="separate"/>
                  </w:r>
                  <w:r w:rsidR="00257D36">
                    <w:rPr>
                      <w:noProof/>
                      <w:webHidden/>
                    </w:rPr>
                    <w:t>46</w:t>
                  </w:r>
                  <w:r w:rsidR="0077544E" w:rsidRPr="00B6608D">
                    <w:rPr>
                      <w:noProof/>
                      <w:webHidden/>
                    </w:rPr>
                    <w:fldChar w:fldCharType="end"/>
                  </w:r>
                </w:hyperlink>
              </w:p>
              <w:p w14:paraId="59EC4148" w14:textId="1CA57C68" w:rsidR="0077544E" w:rsidRDefault="00EE3EF3">
                <w:pPr>
                  <w:pStyle w:val="TOC1"/>
                  <w:tabs>
                    <w:tab w:val="right" w:leader="dot" w:pos="10790"/>
                  </w:tabs>
                  <w:rPr>
                    <w:rFonts w:asciiTheme="minorHAnsi" w:eastAsiaTheme="minorEastAsia" w:hAnsiTheme="minorHAnsi" w:cstheme="minorBidi"/>
                    <w:noProof/>
                    <w:sz w:val="22"/>
                    <w:szCs w:val="22"/>
                    <w:lang w:eastAsia="pt-PT"/>
                  </w:rPr>
                </w:pPr>
                <w:hyperlink r:id="rId19" w:anchor="_Toc72674788" w:history="1">
                  <w:r w:rsidR="0077544E" w:rsidRPr="00E96CF6">
                    <w:rPr>
                      <w:rStyle w:val="Hyperlink"/>
                      <w:noProof/>
                      <w:lang w:val="en-US"/>
                    </w:rPr>
                    <w:t>Bibliografia</w:t>
                  </w:r>
                  <w:r w:rsidR="0077544E">
                    <w:rPr>
                      <w:noProof/>
                      <w:webHidden/>
                    </w:rPr>
                    <w:tab/>
                  </w:r>
                  <w:r w:rsidR="0077544E">
                    <w:rPr>
                      <w:noProof/>
                      <w:webHidden/>
                    </w:rPr>
                    <w:fldChar w:fldCharType="begin"/>
                  </w:r>
                  <w:r w:rsidR="0077544E">
                    <w:rPr>
                      <w:noProof/>
                      <w:webHidden/>
                    </w:rPr>
                    <w:instrText xml:space="preserve"> PAGEREF _Toc72674788 \h </w:instrText>
                  </w:r>
                  <w:r w:rsidR="0077544E">
                    <w:rPr>
                      <w:noProof/>
                      <w:webHidden/>
                    </w:rPr>
                  </w:r>
                  <w:r w:rsidR="0077544E">
                    <w:rPr>
                      <w:noProof/>
                      <w:webHidden/>
                    </w:rPr>
                    <w:fldChar w:fldCharType="separate"/>
                  </w:r>
                  <w:r w:rsidR="00257D36">
                    <w:rPr>
                      <w:noProof/>
                      <w:webHidden/>
                    </w:rPr>
                    <w:t>48</w:t>
                  </w:r>
                  <w:r w:rsidR="0077544E">
                    <w:rPr>
                      <w:noProof/>
                      <w:webHidden/>
                    </w:rPr>
                    <w:fldChar w:fldCharType="end"/>
                  </w:r>
                </w:hyperlink>
              </w:p>
              <w:p w14:paraId="370ED223" w14:textId="57913AB3" w:rsidR="6321D57D" w:rsidRDefault="6321D57D" w:rsidP="6321D57D">
                <w:pPr>
                  <w:pStyle w:val="TOC2"/>
                  <w:tabs>
                    <w:tab w:val="right" w:leader="dot" w:pos="10800"/>
                  </w:tabs>
                </w:pPr>
                <w:r>
                  <w:fldChar w:fldCharType="end"/>
                </w:r>
              </w:p>
            </w:sdtContent>
          </w:sdt>
          <w:p w14:paraId="146F600E" w14:textId="77777777" w:rsidR="0077544E" w:rsidRDefault="0077544E" w:rsidP="00B16767"/>
          <w:p w14:paraId="08EBAD2B" w14:textId="77777777" w:rsidR="0077544E" w:rsidRDefault="0077544E" w:rsidP="00B16767"/>
          <w:p w14:paraId="59838B0F" w14:textId="77777777" w:rsidR="0077544E" w:rsidRDefault="0077544E" w:rsidP="00B16767"/>
          <w:p w14:paraId="47598A41" w14:textId="77777777" w:rsidR="0077544E" w:rsidRDefault="0077544E" w:rsidP="00B16767"/>
          <w:p w14:paraId="632E85D6" w14:textId="77777777" w:rsidR="0077544E" w:rsidRDefault="0077544E" w:rsidP="00B16767"/>
          <w:p w14:paraId="1B07AF88" w14:textId="77777777" w:rsidR="0077544E" w:rsidRDefault="0077544E" w:rsidP="00B16767"/>
          <w:p w14:paraId="5865D83E" w14:textId="77777777" w:rsidR="0077544E" w:rsidRDefault="0077544E" w:rsidP="00B16767"/>
          <w:p w14:paraId="7DAFB926" w14:textId="77777777" w:rsidR="0077544E" w:rsidRDefault="0077544E" w:rsidP="00B16767"/>
          <w:p w14:paraId="29862167" w14:textId="77777777" w:rsidR="0077544E" w:rsidRDefault="0077544E" w:rsidP="00B16767"/>
          <w:p w14:paraId="647BDF31" w14:textId="77777777" w:rsidR="0077544E" w:rsidRDefault="0077544E" w:rsidP="00B16767"/>
          <w:p w14:paraId="2FA56FB4" w14:textId="77777777" w:rsidR="0077544E" w:rsidRDefault="0077544E" w:rsidP="00B16767"/>
          <w:p w14:paraId="3A0AACE8" w14:textId="77777777" w:rsidR="0077544E" w:rsidRDefault="0077544E" w:rsidP="00B16767"/>
          <w:p w14:paraId="52577E24" w14:textId="77777777" w:rsidR="0077544E" w:rsidRDefault="0077544E" w:rsidP="00B16767"/>
          <w:p w14:paraId="6A3794F3" w14:textId="77777777" w:rsidR="0077544E" w:rsidRDefault="0077544E" w:rsidP="00B16767"/>
          <w:p w14:paraId="29EA1683" w14:textId="77777777" w:rsidR="0077544E" w:rsidRDefault="0077544E" w:rsidP="00B16767"/>
          <w:p w14:paraId="6D0744B3" w14:textId="77777777" w:rsidR="0077544E" w:rsidRDefault="0077544E" w:rsidP="00B16767"/>
          <w:p w14:paraId="14188795" w14:textId="77777777" w:rsidR="0077544E" w:rsidRDefault="0077544E" w:rsidP="00B16767"/>
          <w:p w14:paraId="4775633A" w14:textId="77777777" w:rsidR="0077544E" w:rsidRDefault="0077544E" w:rsidP="00B16767"/>
          <w:p w14:paraId="491F1E07" w14:textId="77777777" w:rsidR="0077544E" w:rsidRDefault="0077544E" w:rsidP="00B16767"/>
          <w:p w14:paraId="45BDC7CE" w14:textId="77777777" w:rsidR="0077544E" w:rsidRDefault="0077544E" w:rsidP="00B16767"/>
          <w:p w14:paraId="4F2ACB2C" w14:textId="77777777" w:rsidR="0077544E" w:rsidRDefault="0077544E" w:rsidP="00B16767"/>
          <w:p w14:paraId="0BBF8634" w14:textId="77777777" w:rsidR="0077544E" w:rsidRDefault="0077544E" w:rsidP="00B16767"/>
          <w:p w14:paraId="173850AF" w14:textId="77777777" w:rsidR="0077544E" w:rsidRDefault="0077544E" w:rsidP="00B16767"/>
          <w:p w14:paraId="3E2BE772" w14:textId="77777777" w:rsidR="0077544E" w:rsidRDefault="0077544E" w:rsidP="00B16767"/>
          <w:p w14:paraId="79B8BE2E" w14:textId="77777777" w:rsidR="0077544E" w:rsidRDefault="0077544E" w:rsidP="00B16767"/>
          <w:p w14:paraId="1A30CBD0" w14:textId="77777777" w:rsidR="0077544E" w:rsidRDefault="0077544E" w:rsidP="00B16767"/>
          <w:p w14:paraId="0BCA6ED4" w14:textId="77777777" w:rsidR="0077544E" w:rsidRDefault="0077544E" w:rsidP="00B16767"/>
          <w:p w14:paraId="5D573143" w14:textId="77777777" w:rsidR="0077544E" w:rsidRDefault="0077544E" w:rsidP="00B16767"/>
          <w:p w14:paraId="0F4F49DA" w14:textId="77777777" w:rsidR="0077544E" w:rsidRDefault="0077544E" w:rsidP="00B16767"/>
          <w:p w14:paraId="3DCBF75C" w14:textId="77777777" w:rsidR="0077544E" w:rsidRDefault="0077544E" w:rsidP="00B16767"/>
          <w:p w14:paraId="4EACCD12" w14:textId="6FD0F175" w:rsidR="0035336D" w:rsidRDefault="0035336D" w:rsidP="00B16767">
            <w:r>
              <w:rPr>
                <w:noProof/>
              </w:rPr>
              <w:lastRenderedPageBreak/>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72" w:name="_Toc72674706"/>
                                  <w:proofErr w:type="spellStart"/>
                                  <w:r>
                                    <w:rPr>
                                      <w:lang w:val="en-US"/>
                                    </w:rPr>
                                    <w:t>Descrição</w:t>
                                  </w:r>
                                  <w:proofErr w:type="spellEnd"/>
                                  <w:r>
                                    <w:rPr>
                                      <w:lang w:val="en-US"/>
                                    </w:rPr>
                                    <w:t xml:space="preserve"> do </w:t>
                                  </w:r>
                                  <w:proofErr w:type="spellStart"/>
                                  <w:r>
                                    <w:rPr>
                                      <w:lang w:val="en-US"/>
                                    </w:rPr>
                                    <w:t>Problema</w:t>
                                  </w:r>
                                  <w:bookmarkEnd w:id="72"/>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Ttulo1"/>
                              <w:rPr>
                                <w:lang w:val="en-US"/>
                              </w:rPr>
                            </w:pPr>
                            <w:bookmarkStart w:id="77" w:name="_Toc72674706"/>
                            <w:r>
                              <w:rPr>
                                <w:lang w:val="en-US"/>
                              </w:rPr>
                              <w:t>Descrição do Problema</w:t>
                            </w:r>
                            <w:bookmarkEnd w:id="77"/>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73" w:name="_Toc68611794"/>
            <w:bookmarkStart w:id="74" w:name="_Toc68874214"/>
            <w:bookmarkStart w:id="75" w:name="_Toc72674707"/>
            <w:r>
              <w:t>1ª Fase: Minimizar o tempo do itinerário sem considerar hora de entrega e apenas uma carrinha de capacidade ilimitada</w:t>
            </w:r>
            <w:bookmarkEnd w:id="73"/>
            <w:bookmarkEnd w:id="74"/>
            <w:bookmarkEnd w:id="75"/>
          </w:p>
          <w:p w14:paraId="2BC43A16" w14:textId="77777777" w:rsidR="006C4842" w:rsidRDefault="0035336D" w:rsidP="00B16767">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53DF60EB" w14:textId="77777777" w:rsidR="006C4842" w:rsidRDefault="006C4842" w:rsidP="00B16767"/>
          <w:p w14:paraId="233B87E1" w14:textId="6A2090DC" w:rsidR="006C4842" w:rsidRPr="006C4842" w:rsidRDefault="006C4842" w:rsidP="00B16767">
            <w:r>
              <w:t xml:space="preserve">   </w:t>
            </w:r>
            <w:r w:rsidRPr="006C4842">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identificar moradas com pouca acessibilidade, cujas estradas podem ter sido obstruídas por imprevistos como obras públicas (se alguma morada não fizer parte deste componente, a entrega a esse cliente será cancelada).</w:t>
            </w:r>
          </w:p>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8CFD7D3" w14:textId="4F689F8D" w:rsidR="00A235AE" w:rsidRDefault="328B8B5A" w:rsidP="00B16767">
            <w:pPr>
              <w:pStyle w:val="Heading3"/>
            </w:pPr>
            <w:bookmarkStart w:id="76" w:name="_Toc68611795"/>
            <w:bookmarkStart w:id="77" w:name="_Toc68874215"/>
            <w:bookmarkStart w:id="78" w:name="_Toc72674708"/>
            <w:r>
              <w:t xml:space="preserve">2ª Fase: Entrega considerando a hora preferencial, equilibrando o tempo de atraso, com uma carrinha </w:t>
            </w:r>
            <w:r w:rsidR="1DB5CEFB">
              <w:t>de</w:t>
            </w:r>
            <w:r>
              <w:t xml:space="preserve"> capacidade ilimitada</w:t>
            </w:r>
            <w:bookmarkEnd w:id="76"/>
            <w:bookmarkEnd w:id="77"/>
            <w:bookmarkEnd w:id="78"/>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w:t>
            </w:r>
            <w:proofErr w:type="gramStart"/>
            <w:r>
              <w:t>que</w:t>
            </w:r>
            <w:proofErr w:type="gramEnd"/>
            <w:r>
              <w:t xml:space="preserv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9" w:name="_Toc68611796"/>
            <w:bookmarkStart w:id="80" w:name="_Toc68874216"/>
            <w:bookmarkStart w:id="81" w:name="_Toc72674709"/>
            <w:r>
              <w:t xml:space="preserve">3ª Fase: Entrega com </w:t>
            </w:r>
            <w:r w:rsidR="1DB5CEFB">
              <w:t>múltiplas carrinhas de capacidade limitada</w:t>
            </w:r>
            <w:bookmarkEnd w:id="79"/>
            <w:bookmarkEnd w:id="80"/>
            <w:bookmarkEnd w:id="81"/>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759059C" w:rsidR="0035336D" w:rsidRDefault="0035336D" w:rsidP="00B16767">
            <w:pPr>
              <w:pStyle w:val="body"/>
            </w:pPr>
          </w:p>
          <w:p w14:paraId="3D390943" w14:textId="57506713" w:rsidR="006C4842" w:rsidRDefault="006C4842" w:rsidP="00B16767">
            <w:pPr>
              <w:pStyle w:val="body"/>
            </w:pPr>
          </w:p>
          <w:p w14:paraId="428F2C94" w14:textId="09ADFA18" w:rsidR="006C4842" w:rsidRDefault="006C4842" w:rsidP="00B16767">
            <w:pPr>
              <w:pStyle w:val="body"/>
            </w:pPr>
          </w:p>
          <w:p w14:paraId="72601367" w14:textId="6AD54875" w:rsidR="006C4842" w:rsidRDefault="006C4842" w:rsidP="00B16767">
            <w:pPr>
              <w:pStyle w:val="body"/>
            </w:pPr>
          </w:p>
          <w:p w14:paraId="13499C07" w14:textId="09F38533" w:rsidR="006C4842" w:rsidRDefault="006C4842" w:rsidP="00B16767">
            <w:pPr>
              <w:pStyle w:val="body"/>
            </w:pPr>
          </w:p>
          <w:p w14:paraId="5E49A209" w14:textId="49DA0910" w:rsidR="006C4842" w:rsidRDefault="006C4842" w:rsidP="00B16767">
            <w:pPr>
              <w:pStyle w:val="body"/>
            </w:pPr>
          </w:p>
          <w:p w14:paraId="4C9A83D4" w14:textId="77777777" w:rsidR="006C4842" w:rsidRDefault="006C4842"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82" w:name="_Toc68874217"/>
                                  <w:bookmarkStart w:id="83" w:name="_Toc72674710"/>
                                  <w:proofErr w:type="spellStart"/>
                                  <w:r>
                                    <w:rPr>
                                      <w:lang w:val="en-US"/>
                                    </w:rPr>
                                    <w:t>Formalização</w:t>
                                  </w:r>
                                  <w:proofErr w:type="spellEnd"/>
                                  <w:r>
                                    <w:rPr>
                                      <w:lang w:val="en-US"/>
                                    </w:rPr>
                                    <w:t xml:space="preserve"> do </w:t>
                                  </w:r>
                                  <w:proofErr w:type="spellStart"/>
                                  <w:r>
                                    <w:rPr>
                                      <w:lang w:val="en-US"/>
                                    </w:rPr>
                                    <w:t>Problema</w:t>
                                  </w:r>
                                  <w:bookmarkEnd w:id="82"/>
                                  <w:bookmarkEnd w:id="83"/>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Ttulo1"/>
                              <w:rPr>
                                <w:lang w:val="en-US"/>
                              </w:rPr>
                            </w:pPr>
                            <w:bookmarkStart w:id="89" w:name="_Toc68874217"/>
                            <w:bookmarkStart w:id="90" w:name="_Toc72674710"/>
                            <w:r>
                              <w:rPr>
                                <w:lang w:val="en-US"/>
                              </w:rPr>
                              <w:t>Formalização do Problema</w:t>
                            </w:r>
                            <w:bookmarkEnd w:id="89"/>
                            <w:bookmarkEnd w:id="90"/>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84" w:name="_Toc68611798"/>
            <w:bookmarkStart w:id="85" w:name="_Toc68874218"/>
          </w:p>
          <w:p w14:paraId="052C980C" w14:textId="5CA332A7" w:rsidR="009358ED" w:rsidRDefault="0F9E36E1" w:rsidP="0035336D">
            <w:pPr>
              <w:pStyle w:val="Heading2"/>
            </w:pPr>
            <w:bookmarkStart w:id="86" w:name="_Toc72674711"/>
            <w:r>
              <w:t>Dados de Entrada</w:t>
            </w:r>
            <w:bookmarkEnd w:id="84"/>
            <w:bookmarkEnd w:id="85"/>
            <w:bookmarkEnd w:id="86"/>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87" w:name="_Toc68874219"/>
          </w:p>
          <w:p w14:paraId="3A4BEF67" w14:textId="77777777" w:rsidR="00764C5B" w:rsidRDefault="00764C5B" w:rsidP="00EB1731">
            <w:pPr>
              <w:pStyle w:val="Heading2"/>
            </w:pPr>
            <w:bookmarkStart w:id="88" w:name="_Toc72674712"/>
          </w:p>
          <w:p w14:paraId="313F9B0A" w14:textId="7C7BF3FB" w:rsidR="008179B4" w:rsidRDefault="2E168986" w:rsidP="00EB1731">
            <w:pPr>
              <w:pStyle w:val="Heading2"/>
            </w:pPr>
            <w:r>
              <w:lastRenderedPageBreak/>
              <w:t>Dados de Saída</w:t>
            </w:r>
            <w:bookmarkEnd w:id="87"/>
            <w:bookmarkEnd w:id="88"/>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9" w:name="_Toc68874220"/>
            <w:bookmarkStart w:id="90" w:name="_Toc72674713"/>
            <w:r>
              <w:t>Restrições</w:t>
            </w:r>
            <w:bookmarkEnd w:id="89"/>
            <w:bookmarkEnd w:id="90"/>
          </w:p>
          <w:p w14:paraId="61E99086" w14:textId="6A7C31C3" w:rsidR="008179B4" w:rsidRDefault="66FC25EF" w:rsidP="00AA5BD7">
            <w:pPr>
              <w:pStyle w:val="Heading3"/>
            </w:pPr>
            <w:r>
              <w:t xml:space="preserve">    </w:t>
            </w:r>
            <w:bookmarkStart w:id="91" w:name="_Toc68874221"/>
            <w:bookmarkStart w:id="92" w:name="_Toc72674714"/>
            <w:r>
              <w:t>Aos dados de entrada:</w:t>
            </w:r>
            <w:bookmarkEnd w:id="91"/>
            <w:bookmarkEnd w:id="92"/>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 xml:space="preserve">Vi, visto que a padaria tem </w:t>
            </w:r>
            <w:proofErr w:type="gramStart"/>
            <w:r>
              <w:rPr>
                <w:rFonts w:cs="Cambria Math"/>
              </w:rPr>
              <w:t>que</w:t>
            </w:r>
            <w:proofErr w:type="gramEnd"/>
            <w:r>
              <w:rPr>
                <w:rFonts w:cs="Cambria Math"/>
              </w:rPr>
              <w:t xml:space="preserv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93" w:name="_Toc68874222"/>
          </w:p>
          <w:p w14:paraId="1203D155" w14:textId="77777777" w:rsidR="0035336D" w:rsidRPr="00925337" w:rsidRDefault="0035336D" w:rsidP="001D40C9">
            <w:pPr>
              <w:pStyle w:val="Heading3"/>
            </w:pPr>
          </w:p>
          <w:p w14:paraId="529F3A69" w14:textId="0A0C396D" w:rsidR="001D40C9" w:rsidRDefault="6B060D98" w:rsidP="001D40C9">
            <w:pPr>
              <w:pStyle w:val="Heading3"/>
            </w:pPr>
            <w:bookmarkStart w:id="94" w:name="_Toc72674715"/>
            <w:r>
              <w:t>Aos dados de saída:</w:t>
            </w:r>
            <w:bookmarkEnd w:id="93"/>
            <w:bookmarkEnd w:id="94"/>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95" w:name="_Toc68874223"/>
            <w:bookmarkStart w:id="96" w:name="_Toc72674716"/>
            <w:r>
              <w:t>Funções Objetivo</w:t>
            </w:r>
            <w:bookmarkEnd w:id="95"/>
            <w:bookmarkEnd w:id="96"/>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2948BC6B"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65ACBD40" w:rsidR="00152359" w:rsidRDefault="00925337" w:rsidP="0035336D">
      <w:pPr>
        <w:ind w:firstLine="720"/>
      </w:pPr>
      <w:r>
        <w:rPr>
          <w:noProof/>
        </w:rPr>
        <mc:AlternateContent>
          <mc:Choice Requires="wps">
            <w:drawing>
              <wp:anchor distT="0" distB="0" distL="114300" distR="114300" simplePos="0" relativeHeight="251674624" behindDoc="0" locked="0" layoutInCell="1" allowOverlap="1" wp14:anchorId="46F36205" wp14:editId="19471014">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97" w:name="_Toc68874224"/>
                            <w:bookmarkStart w:id="98" w:name="_Toc7267471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Ttulo1"/>
                        <w:rPr>
                          <w:lang w:val="en-US"/>
                        </w:rPr>
                      </w:pPr>
                      <w:bookmarkStart w:id="106" w:name="_Toc68874224"/>
                      <w:bookmarkStart w:id="107" w:name="_Toc72674717"/>
                      <w:r>
                        <w:rPr>
                          <w:lang w:val="en-US"/>
                        </w:rPr>
                        <w:t>Perspetiva de Solução</w:t>
                      </w:r>
                      <w:bookmarkEnd w:id="106"/>
                      <w:bookmarkEnd w:id="107"/>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9" w:name="_Toc68611800"/>
      <w:bookmarkStart w:id="100" w:name="_Toc68874225"/>
      <w:bookmarkStart w:id="101" w:name="_Toc72674718"/>
      <w:r>
        <w:t>Pré-Processamento dos Dados de Entrada</w:t>
      </w:r>
      <w:bookmarkEnd w:id="99"/>
      <w:bookmarkEnd w:id="100"/>
      <w:bookmarkEnd w:id="101"/>
    </w:p>
    <w:p w14:paraId="73A6AD57" w14:textId="5C54D864" w:rsidR="00AA1370" w:rsidRDefault="00AA1370" w:rsidP="00B16767"/>
    <w:p w14:paraId="3DFE62D9" w14:textId="014611F4" w:rsidR="00AA1370" w:rsidRDefault="00AA1370" w:rsidP="00B16767">
      <w:pPr>
        <w:pStyle w:val="Heading3"/>
      </w:pPr>
      <w:bookmarkStart w:id="102" w:name="_Toc68611801"/>
      <w:bookmarkStart w:id="103" w:name="_Toc68874226"/>
      <w:bookmarkStart w:id="104" w:name="_Toc72674719"/>
      <w:r>
        <w:t>Tratamento do grafo</w:t>
      </w:r>
      <w:bookmarkEnd w:id="102"/>
      <w:bookmarkEnd w:id="103"/>
      <w:bookmarkEnd w:id="104"/>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105" w:name="_Toc68611802"/>
      <w:bookmarkStart w:id="106" w:name="_Toc68874227"/>
      <w:bookmarkStart w:id="107" w:name="_Toc72674720"/>
      <w:r>
        <w:t>Tratamento dos Clientes</w:t>
      </w:r>
      <w:bookmarkEnd w:id="105"/>
      <w:bookmarkEnd w:id="106"/>
      <w:bookmarkEnd w:id="107"/>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p>
    <w:p w14:paraId="11D50E1D" w14:textId="64596349" w:rsidR="0080773D" w:rsidRDefault="1EC8B345" w:rsidP="6321D57D">
      <w:pPr>
        <w:pStyle w:val="Heading3"/>
      </w:pPr>
      <w:bookmarkStart w:id="108" w:name="_Toc72674721"/>
      <w:r w:rsidRPr="6321D57D">
        <w:t>Tratamento dos Percursos</w:t>
      </w:r>
      <w:bookmarkEnd w:id="108"/>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proofErr w:type="spellStart"/>
      <w:r w:rsidR="1EC8B345" w:rsidRPr="0F8DB8BF">
        <w:rPr>
          <w:b/>
          <w:bCs/>
        </w:rPr>
        <w:t>Dijkstra</w:t>
      </w:r>
      <w:proofErr w:type="spellEnd"/>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9" w:name="_Toc68874228"/>
      <w:bookmarkStart w:id="110" w:name="_Toc72674722"/>
      <w:r>
        <w:t>Identificação dos problemas encontrados</w:t>
      </w:r>
      <w:bookmarkEnd w:id="109"/>
      <w:bookmarkEnd w:id="110"/>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w:t>
      </w:r>
      <w:proofErr w:type="spellStart"/>
      <w:r w:rsidR="00ED031D" w:rsidRPr="78136202">
        <w:rPr>
          <w:rFonts w:cs="Georgia"/>
          <w:b/>
          <w:bCs/>
          <w:i/>
          <w:iCs/>
        </w:rPr>
        <w:t>Problem</w:t>
      </w:r>
      <w:proofErr w:type="spellEnd"/>
      <w:r w:rsidR="00ED031D" w:rsidRPr="78136202">
        <w:rPr>
          <w:rFonts w:cs="Georgia"/>
          <w:b/>
          <w:bCs/>
          <w:i/>
          <w:iCs/>
        </w:rPr>
        <w:t xml:space="preserve">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w:t>
      </w:r>
      <w:proofErr w:type="spellStart"/>
      <w:r w:rsidR="00653139" w:rsidRPr="0F8DB8BF">
        <w:rPr>
          <w:rFonts w:cs="Georgia"/>
          <w:b/>
          <w:bCs/>
          <w:i/>
          <w:iCs/>
        </w:rPr>
        <w:t>Problem</w:t>
      </w:r>
      <w:proofErr w:type="spellEnd"/>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11" w:name="_Toc72674723"/>
      <w:r>
        <w:t>Percurso de duração mínima entre dois pontos</w:t>
      </w:r>
      <w:bookmarkEnd w:id="111"/>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proofErr w:type="spellStart"/>
      <w:r w:rsidRPr="6321D57D">
        <w:rPr>
          <w:rFonts w:cs="Georgia"/>
          <w:b/>
          <w:bCs/>
        </w:rPr>
        <w:t>Dijkstra</w:t>
      </w:r>
      <w:proofErr w:type="spellEnd"/>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w:t>
      </w:r>
      <w:proofErr w:type="spellStart"/>
      <w:r w:rsidRPr="0F8DB8BF">
        <w:rPr>
          <w:rFonts w:cs="Georgia"/>
          <w:b/>
          <w:bCs/>
        </w:rPr>
        <w:t>Dijkstra</w:t>
      </w:r>
      <w:proofErr w:type="spellEnd"/>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nos dois sentidos, ou seja, de s (origem) para t (destino) e de t para s</w:t>
      </w:r>
      <w:r w:rsidR="2A872590" w:rsidRPr="0F8DB8BF">
        <w:rPr>
          <w:rFonts w:cs="Georgia"/>
        </w:rPr>
        <w:t>,</w:t>
      </w:r>
      <w:r w:rsidR="27413545" w:rsidRPr="0F8DB8BF">
        <w:rPr>
          <w:rFonts w:cs="Georgia"/>
        </w:rPr>
        <w:t xml:space="preserve"> alternando entre um e outro e </w:t>
      </w:r>
      <w:r w:rsidR="27413545" w:rsidRPr="0F8DB8BF">
        <w:rPr>
          <w:rFonts w:cs="Georgia"/>
        </w:rPr>
        <w:lastRenderedPageBreak/>
        <w:t>terminando</w:t>
      </w:r>
      <w:r w:rsidR="6B80A161" w:rsidRPr="0F8DB8BF">
        <w:rPr>
          <w:rFonts w:cs="Georgia"/>
        </w:rPr>
        <w:t xml:space="preserve"> a iteração atual</w:t>
      </w:r>
      <w:r w:rsidR="27413545" w:rsidRPr="0F8DB8BF">
        <w:rPr>
          <w:rFonts w:cs="Georgia"/>
        </w:rPr>
        <w:t xml:space="preserve"> quando se vai processar um vértice que já foi processado na outra 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78227E2A"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257D36">
        <w:rPr>
          <w:noProof/>
        </w:rPr>
        <w:t>1</w:t>
      </w:r>
      <w:r>
        <w:fldChar w:fldCharType="end"/>
      </w:r>
      <w:r>
        <w:t xml:space="preserve"> - Pesquisa com Algoritmo de </w:t>
      </w:r>
      <w:proofErr w:type="spellStart"/>
      <w:r>
        <w:t>Dijkstra</w:t>
      </w:r>
      <w:proofErr w:type="spellEnd"/>
      <w:r>
        <w:t xml:space="preserve">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44A07418"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257D36">
        <w:rPr>
          <w:noProof/>
        </w:rPr>
        <w:t>2</w:t>
      </w:r>
      <w:r>
        <w:fldChar w:fldCharType="end"/>
      </w:r>
      <w:r>
        <w:t xml:space="preserve"> - Pesquisa com algoritmo de </w:t>
      </w:r>
      <w:proofErr w:type="spellStart"/>
      <w:r>
        <w:t>Dijkstra</w:t>
      </w:r>
      <w:proofErr w:type="spellEnd"/>
      <w:r>
        <w:t xml:space="preserve">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12" w:name="_Toc72674724"/>
      <w:r>
        <w:t>Percurso de duração mínima entre todos os pares de pontos</w:t>
      </w:r>
      <w:bookmarkEnd w:id="112"/>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13" w:name="_Toc72674725"/>
      <w:r>
        <w:t xml:space="preserve">Execução repetida do </w:t>
      </w:r>
      <w:r w:rsidR="2D693E08">
        <w:t xml:space="preserve">Algoritmo de </w:t>
      </w:r>
      <w:proofErr w:type="spellStart"/>
      <w:r w:rsidR="2D693E08">
        <w:t>Dijkstra</w:t>
      </w:r>
      <w:bookmarkEnd w:id="113"/>
      <w:proofErr w:type="spellEnd"/>
    </w:p>
    <w:p w14:paraId="276CF5E1" w14:textId="09524C42" w:rsidR="477ADCA5" w:rsidRDefault="477ADCA5" w:rsidP="6321D57D">
      <w:pPr>
        <w:ind w:firstLine="720"/>
        <w:rPr>
          <w:rFonts w:cs="Georgia"/>
        </w:rPr>
      </w:pPr>
      <w:r>
        <w:t xml:space="preserve">O algoritmo de </w:t>
      </w:r>
      <w:proofErr w:type="spellStart"/>
      <w:r>
        <w:t>Dijkstra</w:t>
      </w:r>
      <w:proofErr w:type="spellEnd"/>
      <w:r>
        <w:t xml:space="preserve">,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14" w:name="_Toc72674726"/>
      <w:r>
        <w:t xml:space="preserve">Algoritmo de </w:t>
      </w:r>
      <w:proofErr w:type="spellStart"/>
      <w:r>
        <w:t>Floyd-Warshall</w:t>
      </w:r>
      <w:bookmarkEnd w:id="114"/>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15" w:name="_Toc68874229"/>
      <w:bookmarkStart w:id="116" w:name="_Toc72674727"/>
      <w:r>
        <w:t>Algoritmos considerados para a 1ª Fase</w:t>
      </w:r>
      <w:bookmarkEnd w:id="115"/>
      <w:bookmarkEnd w:id="116"/>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17" w:name="_Toc68874230"/>
      <w:bookmarkStart w:id="118" w:name="_Toc72674728"/>
      <w:r>
        <w:t>Soluções Aproximadas</w:t>
      </w:r>
      <w:bookmarkEnd w:id="117"/>
      <w:bookmarkEnd w:id="118"/>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w:t>
      </w:r>
      <w:r w:rsidR="00BE77CF">
        <w:lastRenderedPageBreak/>
        <w:t>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27191779" w:rsidR="007B0A1B" w:rsidRDefault="002D2E95" w:rsidP="002D2E95">
      <w:pPr>
        <w:pStyle w:val="Caption"/>
        <w:jc w:val="center"/>
      </w:pPr>
      <w:r>
        <w:t xml:space="preserve">Figura </w:t>
      </w:r>
      <w:r>
        <w:fldChar w:fldCharType="begin"/>
      </w:r>
      <w:r>
        <w:instrText xml:space="preserve"> SEQ Figura \* ARABIC </w:instrText>
      </w:r>
      <w:r>
        <w:fldChar w:fldCharType="separate"/>
      </w:r>
      <w:r w:rsidR="00257D36">
        <w:rPr>
          <w:noProof/>
        </w:rPr>
        <w:t>3</w:t>
      </w:r>
      <w:r>
        <w:fldChar w:fldCharType="end"/>
      </w:r>
      <w:r>
        <w:t xml:space="preserve"> - Pseudocódigo para o algoritmo </w:t>
      </w:r>
      <w:proofErr w:type="spellStart"/>
      <w:r>
        <w:t>Nearest</w:t>
      </w:r>
      <w:proofErr w:type="spellEnd"/>
      <w:r>
        <w:t xml:space="preserve"> </w:t>
      </w:r>
      <w:proofErr w:type="spellStart"/>
      <w:r>
        <w:t>Neighbour</w:t>
      </w:r>
      <w:proofErr w:type="spellEnd"/>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9" w:name="_Toc68874231"/>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bookmarkStart w:id="120" w:name="_Toc72674729"/>
      <w:r>
        <w:t>Soluções Exatas</w:t>
      </w:r>
      <w:bookmarkEnd w:id="119"/>
      <w:bookmarkEnd w:id="120"/>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21" w:name="_Toc68874232"/>
      <w:bookmarkStart w:id="122" w:name="_Toc72674730"/>
      <w:r>
        <w:t>Integração da hora de entrega do pão (2ª Fase)</w:t>
      </w:r>
      <w:bookmarkEnd w:id="121"/>
      <w:bookmarkEnd w:id="122"/>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lastRenderedPageBreak/>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6C8483FB" w:rsidR="0031611B" w:rsidRDefault="002D2E95" w:rsidP="002D2E95">
      <w:pPr>
        <w:pStyle w:val="Caption"/>
        <w:jc w:val="center"/>
      </w:pPr>
      <w:r>
        <w:t xml:space="preserve">Figura </w:t>
      </w:r>
      <w:r>
        <w:fldChar w:fldCharType="begin"/>
      </w:r>
      <w:r>
        <w:instrText xml:space="preserve"> SEQ Figura \* ARABIC </w:instrText>
      </w:r>
      <w:r>
        <w:fldChar w:fldCharType="separate"/>
      </w:r>
      <w:r w:rsidR="00257D36">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 xml:space="preserve">fazer mudanças </w:t>
      </w:r>
      <w:r w:rsidR="167A1597">
        <w:lastRenderedPageBreak/>
        <w:t>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4">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386BDFBD" w:rsidR="00D037C8" w:rsidRDefault="00A53827" w:rsidP="00A53827">
      <w:pPr>
        <w:pStyle w:val="Caption"/>
        <w:jc w:val="center"/>
      </w:pPr>
      <w:r>
        <w:t xml:space="preserve">Figura </w:t>
      </w:r>
      <w:r>
        <w:fldChar w:fldCharType="begin"/>
      </w:r>
      <w:r>
        <w:instrText xml:space="preserve"> SEQ Figura \* ARABIC </w:instrText>
      </w:r>
      <w:r>
        <w:fldChar w:fldCharType="separate"/>
      </w:r>
      <w:r w:rsidR="00257D36">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5">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3954E437" w:rsidR="00D037C8" w:rsidRDefault="00A53827" w:rsidP="00A53827">
      <w:pPr>
        <w:pStyle w:val="Caption"/>
        <w:jc w:val="center"/>
      </w:pPr>
      <w:r>
        <w:t xml:space="preserve">Figura </w:t>
      </w:r>
      <w:r>
        <w:fldChar w:fldCharType="begin"/>
      </w:r>
      <w:r>
        <w:instrText xml:space="preserve"> SEQ Figura \* ARABIC </w:instrText>
      </w:r>
      <w:r>
        <w:fldChar w:fldCharType="separate"/>
      </w:r>
      <w:r w:rsidR="00257D36">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xml:space="preserve">. No entanto, este método pareceu rebuscado e iria ser difícil ter em conta a possibilidade de </w:t>
      </w:r>
      <w:r w:rsidR="2221C68C">
        <w:lastRenderedPageBreak/>
        <w:t>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23" w:name="_Toc68874233"/>
      <w:bookmarkStart w:id="124" w:name="_Toc72674731"/>
      <w:r>
        <w:t>Utilização de múltiplas carrinhas com capacidade limitada (3ª Fase)</w:t>
      </w:r>
      <w:bookmarkEnd w:id="123"/>
      <w:bookmarkEnd w:id="124"/>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proofErr w:type="spellStart"/>
      <w:r w:rsidRPr="0F8DB8BF">
        <w:rPr>
          <w:b/>
          <w:bCs/>
          <w:i/>
          <w:iCs/>
        </w:rPr>
        <w:t>Knapsack</w:t>
      </w:r>
      <w:proofErr w:type="spellEnd"/>
      <w:r w:rsidRPr="0F8DB8BF">
        <w:rPr>
          <w:b/>
          <w:bCs/>
          <w:i/>
          <w:iCs/>
        </w:rPr>
        <w:t xml:space="preserve">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5CBCFFD3"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257D36">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proofErr w:type="spellStart"/>
      <w:r w:rsidRPr="6321D57D">
        <w:rPr>
          <w:b/>
          <w:bCs/>
          <w:i/>
          <w:iCs/>
        </w:rPr>
        <w:t>Knapsack</w:t>
      </w:r>
      <w:proofErr w:type="spellEnd"/>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proofErr w:type="spellStart"/>
      <w:r>
        <w:rPr>
          <w:i/>
          <w:iCs/>
        </w:rPr>
        <w:t>Knapsack</w:t>
      </w:r>
      <w:proofErr w:type="spellEnd"/>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w:t>
      </w:r>
      <w:proofErr w:type="spellStart"/>
      <w:r w:rsidRPr="0F8DB8BF">
        <w:rPr>
          <w:i/>
          <w:iCs/>
        </w:rPr>
        <w:t>Problem</w:t>
      </w:r>
      <w:proofErr w:type="spellEnd"/>
      <w:r w:rsidRPr="0F8DB8BF">
        <w:rPr>
          <w:i/>
          <w:iCs/>
        </w:rPr>
        <w:t xml:space="preserve">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25" w:name="_Toc68874234"/>
    </w:p>
    <w:p w14:paraId="35D0D126" w14:textId="77777777" w:rsidR="00400568" w:rsidRDefault="00400568" w:rsidP="00B94DAD">
      <w:pPr>
        <w:pStyle w:val="Heading2"/>
      </w:pPr>
    </w:p>
    <w:p w14:paraId="4A598346" w14:textId="77777777" w:rsidR="00764C5B" w:rsidRDefault="00764C5B" w:rsidP="00B94DAD">
      <w:pPr>
        <w:pStyle w:val="Heading2"/>
      </w:pPr>
      <w:bookmarkStart w:id="126" w:name="_Toc72674732"/>
    </w:p>
    <w:p w14:paraId="1C01E42C" w14:textId="77777777" w:rsidR="00764C5B" w:rsidRDefault="00764C5B" w:rsidP="00B94DAD">
      <w:pPr>
        <w:pStyle w:val="Heading2"/>
      </w:pPr>
    </w:p>
    <w:p w14:paraId="175647C3" w14:textId="670DEB1F" w:rsidR="00B94DAD" w:rsidRDefault="00B94DAD" w:rsidP="00B94DAD">
      <w:pPr>
        <w:pStyle w:val="Heading2"/>
      </w:pPr>
      <w:r>
        <w:lastRenderedPageBreak/>
        <w:t>Análise da conectividade</w:t>
      </w:r>
      <w:bookmarkEnd w:id="125"/>
      <w:bookmarkEnd w:id="126"/>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27" w:name="_Toc68874235"/>
      <w:bookmarkStart w:id="128" w:name="_Toc72674733"/>
      <w:r>
        <w:t>Algoritmo de Kosaraju</w:t>
      </w:r>
      <w:bookmarkEnd w:id="127"/>
      <w:bookmarkEnd w:id="128"/>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9" w:name="_Toc68874236"/>
      <w:bookmarkStart w:id="130" w:name="_Toc72674734"/>
      <w:r>
        <w:t xml:space="preserve">Algoritmo de </w:t>
      </w:r>
      <w:proofErr w:type="spellStart"/>
      <w:r>
        <w:t>Tarjan</w:t>
      </w:r>
      <w:bookmarkEnd w:id="129"/>
      <w:bookmarkEnd w:id="130"/>
      <w:proofErr w:type="spellEnd"/>
    </w:p>
    <w:p w14:paraId="3152A64B" w14:textId="19AE89BF" w:rsidR="005E1AB9" w:rsidRDefault="001C4A32" w:rsidP="001C4A32">
      <w:r>
        <w:tab/>
        <w:t xml:space="preserve">O método proposto por Robert </w:t>
      </w:r>
      <w:proofErr w:type="spellStart"/>
      <w:r>
        <w:t>Tarjan</w:t>
      </w:r>
      <w:proofErr w:type="spellEnd"/>
      <w:r>
        <w:t xml:space="preserve"> surge como uma alternativa ao algoritmo de Kosaraju</w:t>
      </w:r>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bookmarkStart w:id="131" w:name="_Toc72674735"/>
      <w:proofErr w:type="spellStart"/>
      <w:r>
        <w:t>Depth-First</w:t>
      </w:r>
      <w:proofErr w:type="spellEnd"/>
      <w:r>
        <w:t xml:space="preserve"> </w:t>
      </w:r>
      <w:proofErr w:type="spellStart"/>
      <w:r>
        <w:t>Search</w:t>
      </w:r>
      <w:bookmarkEnd w:id="131"/>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bookmarkStart w:id="132" w:name="_Toc72674736"/>
    <w:p w14:paraId="7B31D30E" w14:textId="4CA4602C" w:rsidR="0010733A" w:rsidRDefault="0010733A" w:rsidP="00B548EB">
      <w:pPr>
        <w:pStyle w:val="Heading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bookmarkStart w:id="133" w:name="_Toc72674737"/>
                            <w:r w:rsidRPr="0010733A">
                              <w:t>Estruturas de dados e Classes u</w:t>
                            </w:r>
                            <w:r>
                              <w:t>tilizadas</w:t>
                            </w:r>
                            <w:bookmarkEnd w:id="133"/>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xmlns:w16sdtdh="http://schemas.microsoft.com/office/word/2020/wordml/sdtdatahash">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Ttulo1"/>
                      </w:pPr>
                      <w:bookmarkStart w:id="143" w:name="_Toc72674737"/>
                      <w:r w:rsidRPr="0010733A">
                        <w:t>Estruturas de dados e Classes u</w:t>
                      </w:r>
                      <w:r>
                        <w:t>tilizadas</w:t>
                      </w:r>
                      <w:bookmarkEnd w:id="143"/>
                    </w:p>
                  </w:txbxContent>
                </v:textbox>
                <w10:wrap type="square" anchorx="margin"/>
              </v:shape>
            </w:pict>
          </mc:Fallback>
        </mc:AlternateContent>
      </w:r>
      <w:bookmarkEnd w:id="132"/>
    </w:p>
    <w:p w14:paraId="1DCDC198" w14:textId="2C5ED1D3" w:rsidR="0010733A" w:rsidRDefault="0010733A" w:rsidP="00B548EB">
      <w:pPr>
        <w:pStyle w:val="Heading2"/>
      </w:pPr>
    </w:p>
    <w:p w14:paraId="0ABCDBFC" w14:textId="46896509" w:rsidR="0010733A" w:rsidRDefault="00272A0F" w:rsidP="00272A0F">
      <w:pPr>
        <w:pStyle w:val="Heading2"/>
      </w:pPr>
      <w:bookmarkStart w:id="134" w:name="_Toc72674738"/>
      <w:r>
        <w:t>Estruturação do Grafo</w:t>
      </w:r>
      <w:bookmarkEnd w:id="134"/>
    </w:p>
    <w:p w14:paraId="332CC0C2" w14:textId="22A9A902" w:rsidR="0010733A" w:rsidRPr="00F93DC6" w:rsidRDefault="00272A0F" w:rsidP="00272A0F">
      <w:pPr>
        <w:pStyle w:val="Heading3"/>
      </w:pPr>
      <w:bookmarkStart w:id="135" w:name="_Toc72674739"/>
      <w:r>
        <w:t>Grafo</w:t>
      </w:r>
      <w:r w:rsidR="00F93DC6">
        <w:t xml:space="preserve"> (classe </w:t>
      </w:r>
      <w:proofErr w:type="spellStart"/>
      <w:r w:rsidR="00F93DC6">
        <w:rPr>
          <w:i/>
          <w:iCs/>
        </w:rPr>
        <w:t>Graph</w:t>
      </w:r>
      <w:proofErr w:type="spellEnd"/>
      <w:r w:rsidR="00F93DC6">
        <w:t>)</w:t>
      </w:r>
      <w:bookmarkEnd w:id="135"/>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proofErr w:type="spellStart"/>
      <w:r w:rsidR="00012738" w:rsidRPr="003F1210">
        <w:rPr>
          <w:i/>
          <w:iCs/>
        </w:rPr>
        <w:t>Dijkstra</w:t>
      </w:r>
      <w:proofErr w:type="spellEnd"/>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bookmarkStart w:id="136" w:name="_Toc72674740"/>
      <w:r>
        <w:t>Vértice</w:t>
      </w:r>
      <w:r w:rsidR="00F93DC6">
        <w:t xml:space="preserve"> (classe </w:t>
      </w:r>
      <w:proofErr w:type="spellStart"/>
      <w:r w:rsidR="00F93DC6">
        <w:rPr>
          <w:i/>
          <w:iCs/>
        </w:rPr>
        <w:t>Vertex</w:t>
      </w:r>
      <w:proofErr w:type="spellEnd"/>
      <w:r w:rsidR="00F93DC6">
        <w:rPr>
          <w:i/>
          <w:iCs/>
        </w:rPr>
        <w:t>)</w:t>
      </w:r>
      <w:bookmarkEnd w:id="136"/>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proofErr w:type="spellStart"/>
      <w:r w:rsidR="003F1210" w:rsidRPr="003F1210">
        <w:rPr>
          <w:i/>
          <w:iCs/>
        </w:rPr>
        <w:t>Dijkstra</w:t>
      </w:r>
      <w:proofErr w:type="spellEnd"/>
      <w:r w:rsidR="004E7473">
        <w:rPr>
          <w:i/>
          <w:iCs/>
        </w:rPr>
        <w:t xml:space="preserve"> </w:t>
      </w:r>
      <w:r w:rsidR="004E7473">
        <w:t>e DFS.</w:t>
      </w:r>
    </w:p>
    <w:p w14:paraId="18541862" w14:textId="708F10D2" w:rsidR="004E7473" w:rsidRDefault="004E7473" w:rsidP="004E7473">
      <w:pPr>
        <w:pStyle w:val="Heading3"/>
      </w:pPr>
      <w:bookmarkStart w:id="137" w:name="_Toc72674741"/>
      <w:r>
        <w:t>Aresta (</w:t>
      </w:r>
      <w:proofErr w:type="spellStart"/>
      <w:r>
        <w:t>class</w:t>
      </w:r>
      <w:proofErr w:type="spellEnd"/>
      <w:r>
        <w:t xml:space="preserve"> </w:t>
      </w:r>
      <w:proofErr w:type="spellStart"/>
      <w:r>
        <w:rPr>
          <w:i/>
          <w:iCs/>
        </w:rPr>
        <w:t>Edge</w:t>
      </w:r>
      <w:proofErr w:type="spellEnd"/>
      <w:r>
        <w:t>)</w:t>
      </w:r>
      <w:bookmarkEnd w:id="137"/>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bookmarkStart w:id="138" w:name="_Toc72674742"/>
      <w:r>
        <w:t>Modelação da Padaria</w:t>
      </w:r>
      <w:bookmarkEnd w:id="138"/>
    </w:p>
    <w:p w14:paraId="5EE3E5DA" w14:textId="4E8C6165" w:rsidR="0033682E" w:rsidRDefault="0033682E" w:rsidP="0033682E">
      <w:pPr>
        <w:pStyle w:val="Heading3"/>
      </w:pPr>
      <w:bookmarkStart w:id="139" w:name="_Toc72674743"/>
      <w:r>
        <w:t xml:space="preserve">Padaria (classe </w:t>
      </w:r>
      <w:proofErr w:type="spellStart"/>
      <w:r>
        <w:rPr>
          <w:i/>
          <w:iCs/>
        </w:rPr>
        <w:t>Bakery</w:t>
      </w:r>
      <w:proofErr w:type="spellEnd"/>
      <w:r>
        <w:t>)</w:t>
      </w:r>
      <w:bookmarkEnd w:id="139"/>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lastRenderedPageBreak/>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bookmarkStart w:id="140" w:name="_Toc72674744"/>
      <w:r>
        <w:t xml:space="preserve">Cliente (classe </w:t>
      </w:r>
      <w:proofErr w:type="spellStart"/>
      <w:r>
        <w:rPr>
          <w:i/>
          <w:iCs/>
        </w:rPr>
        <w:t>Client</w:t>
      </w:r>
      <w:proofErr w:type="spellEnd"/>
      <w:r>
        <w:t>)</w:t>
      </w:r>
      <w:bookmarkEnd w:id="140"/>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bookmarkStart w:id="141" w:name="_Toc72674745"/>
      <w:r>
        <w:t xml:space="preserve">Carrinha (classe </w:t>
      </w:r>
      <w:r>
        <w:rPr>
          <w:i/>
          <w:iCs/>
        </w:rPr>
        <w:t>Van</w:t>
      </w:r>
      <w:r>
        <w:t>)</w:t>
      </w:r>
      <w:bookmarkEnd w:id="141"/>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bookmarkStart w:id="142" w:name="_Toc72674746"/>
      <w:r>
        <w:t>Interface (</w:t>
      </w:r>
      <w:proofErr w:type="spellStart"/>
      <w:r>
        <w:t>class</w:t>
      </w:r>
      <w:proofErr w:type="spellEnd"/>
      <w:r>
        <w:t xml:space="preserve"> </w:t>
      </w:r>
      <w:r>
        <w:rPr>
          <w:i/>
          <w:iCs/>
        </w:rPr>
        <w:t>Interface</w:t>
      </w:r>
      <w:r>
        <w:t>)</w:t>
      </w:r>
      <w:bookmarkEnd w:id="142"/>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bookmarkStart w:id="143" w:name="_Toc72674747"/>
      <w:r>
        <w:t>Classes Utilitárias</w:t>
      </w:r>
      <w:bookmarkEnd w:id="143"/>
    </w:p>
    <w:p w14:paraId="51702EDC" w14:textId="03F02352" w:rsidR="000D0859" w:rsidRDefault="009B3F5E" w:rsidP="000D0859">
      <w:pPr>
        <w:pStyle w:val="Heading3"/>
      </w:pPr>
      <w:bookmarkStart w:id="144" w:name="_Toc72674748"/>
      <w:r>
        <w:t xml:space="preserve">Posição (classe </w:t>
      </w:r>
      <w:proofErr w:type="spellStart"/>
      <w:r>
        <w:rPr>
          <w:i/>
          <w:iCs/>
        </w:rPr>
        <w:t>Position</w:t>
      </w:r>
      <w:proofErr w:type="spellEnd"/>
      <w:r>
        <w:t>)</w:t>
      </w:r>
      <w:bookmarkEnd w:id="144"/>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bookmarkStart w:id="145" w:name="_Toc72674749"/>
      <w:r>
        <w:t>Tempo</w:t>
      </w:r>
      <w:r w:rsidR="00F91AC8">
        <w:t xml:space="preserve"> (classe </w:t>
      </w:r>
      <w:r w:rsidR="00F91AC8">
        <w:rPr>
          <w:i/>
          <w:iCs/>
        </w:rPr>
        <w:t>Time</w:t>
      </w:r>
      <w:r w:rsidR="00F91AC8">
        <w:t>)</w:t>
      </w:r>
      <w:bookmarkEnd w:id="145"/>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bookmarkStart w:id="146" w:name="_Toc72674750"/>
      <w:r>
        <w:t xml:space="preserve">Construtor de Grafos (classe </w:t>
      </w:r>
      <w:proofErr w:type="spellStart"/>
      <w:r>
        <w:rPr>
          <w:i/>
          <w:iCs/>
        </w:rPr>
        <w:t>GraphBuilder</w:t>
      </w:r>
      <w:proofErr w:type="spellEnd"/>
      <w:r>
        <w:t>)</w:t>
      </w:r>
      <w:bookmarkEnd w:id="146"/>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bookmarkStart w:id="147" w:name="_Toc72674751"/>
      <w:proofErr w:type="spellStart"/>
      <w:r>
        <w:t>MutablePriorityQueue</w:t>
      </w:r>
      <w:bookmarkEnd w:id="147"/>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 xml:space="preserve">atualizar dinamicamente o item no início da fila prioritária, sem ter </w:t>
      </w:r>
      <w:proofErr w:type="gramStart"/>
      <w:r w:rsidR="003D0BF8">
        <w:t>que</w:t>
      </w:r>
      <w:proofErr w:type="gramEnd"/>
      <w:r w:rsidR="003D0BF8">
        <w:t xml:space="preserv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bookmarkStart w:id="148" w:name="_Toc72674752"/>
                            <w:proofErr w:type="spellStart"/>
                            <w:r>
                              <w:rPr>
                                <w:lang w:val="en-US"/>
                              </w:rPr>
                              <w:t>Algoritmos</w:t>
                            </w:r>
                            <w:proofErr w:type="spellEnd"/>
                            <w:r>
                              <w:rPr>
                                <w:lang w:val="en-US"/>
                              </w:rPr>
                              <w:t xml:space="preserve"> </w:t>
                            </w:r>
                            <w:proofErr w:type="spellStart"/>
                            <w:r>
                              <w:rPr>
                                <w:lang w:val="en-US"/>
                              </w:rPr>
                              <w:t>Implementados</w:t>
                            </w:r>
                            <w:bookmarkEnd w:id="148"/>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Ttulo1"/>
                        <w:rPr>
                          <w:lang w:val="en-US"/>
                        </w:rPr>
                      </w:pPr>
                      <w:bookmarkStart w:id="159" w:name="_Toc72674752"/>
                      <w:r>
                        <w:rPr>
                          <w:lang w:val="en-US"/>
                        </w:rPr>
                        <w:t>Algoritmos Implementados</w:t>
                      </w:r>
                      <w:bookmarkEnd w:id="159"/>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67023E6C"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 xml:space="preserve">DFS, </w:t>
      </w:r>
      <w:proofErr w:type="spellStart"/>
      <w:r w:rsidR="003F1DAB">
        <w:t>Tarjan</w:t>
      </w:r>
      <w:proofErr w:type="spellEnd"/>
      <w:r w:rsidR="003F1DAB">
        <w:t xml:space="preserve"> e </w:t>
      </w:r>
      <w:proofErr w:type="spellStart"/>
      <w:r w:rsidR="003F1DAB">
        <w:t>Dijkstra</w:t>
      </w:r>
      <w:proofErr w:type="spellEnd"/>
      <w:r w:rsidR="003F1DAB">
        <w:t>. Para estes, será explicitada a pertinência no projeto e a sua implementação.</w:t>
      </w:r>
    </w:p>
    <w:p w14:paraId="4F059E01" w14:textId="77777777" w:rsidR="00356B05" w:rsidRDefault="00356B05" w:rsidP="00C00224">
      <w:pPr>
        <w:suppressAutoHyphens w:val="0"/>
        <w:spacing w:line="240" w:lineRule="auto"/>
        <w:jc w:val="both"/>
      </w:pPr>
      <w:r>
        <w:tab/>
      </w:r>
    </w:p>
    <w:p w14:paraId="5C21972A" w14:textId="409A4ECA" w:rsidR="00356B05" w:rsidRDefault="00356B05" w:rsidP="00C00224">
      <w:pPr>
        <w:suppressAutoHyphens w:val="0"/>
        <w:spacing w:line="240" w:lineRule="auto"/>
        <w:jc w:val="both"/>
      </w:pPr>
      <w:r>
        <w:t>Nota: Em todas as análises empíricas, apenas uma variável é mudada em cada ponto calculado (o que está explicitado no eixo das abcissas do gráfico). Esta foi feita no seguinte computador:</w:t>
      </w:r>
    </w:p>
    <w:p w14:paraId="7ACD6C4D" w14:textId="72D00BB2" w:rsidR="00356B05" w:rsidRDefault="00356B05" w:rsidP="00356B05">
      <w:pPr>
        <w:pStyle w:val="ListParagraph"/>
        <w:numPr>
          <w:ilvl w:val="0"/>
          <w:numId w:val="28"/>
        </w:numPr>
        <w:suppressAutoHyphens w:val="0"/>
        <w:spacing w:line="240" w:lineRule="auto"/>
        <w:jc w:val="both"/>
      </w:pPr>
      <w:r>
        <w:t xml:space="preserve">Modelo: Lenovo </w:t>
      </w:r>
      <w:proofErr w:type="spellStart"/>
      <w:r>
        <w:t>Ideapad</w:t>
      </w:r>
      <w:proofErr w:type="spellEnd"/>
      <w:r>
        <w:t xml:space="preserve"> 5 15ARE05</w:t>
      </w:r>
    </w:p>
    <w:p w14:paraId="7EB65D65" w14:textId="600647DE" w:rsidR="00356B05" w:rsidRDefault="00356B05" w:rsidP="00356B05">
      <w:pPr>
        <w:pStyle w:val="ListParagraph"/>
        <w:numPr>
          <w:ilvl w:val="0"/>
          <w:numId w:val="28"/>
        </w:numPr>
        <w:suppressAutoHyphens w:val="0"/>
        <w:spacing w:line="240" w:lineRule="auto"/>
        <w:jc w:val="both"/>
      </w:pPr>
      <w:r>
        <w:t xml:space="preserve">CPU: AMD </w:t>
      </w:r>
      <w:proofErr w:type="spellStart"/>
      <w:r>
        <w:t>Ryzen</w:t>
      </w:r>
      <w:proofErr w:type="spellEnd"/>
      <w:r>
        <w:t xml:space="preserve"> 5 4500U</w:t>
      </w:r>
    </w:p>
    <w:p w14:paraId="6BFFFEFD" w14:textId="25B35E02" w:rsidR="00356B05" w:rsidRDefault="00356B05" w:rsidP="00356B05">
      <w:pPr>
        <w:pStyle w:val="ListParagraph"/>
        <w:numPr>
          <w:ilvl w:val="0"/>
          <w:numId w:val="28"/>
        </w:numPr>
        <w:suppressAutoHyphens w:val="0"/>
        <w:spacing w:line="240" w:lineRule="auto"/>
        <w:jc w:val="both"/>
      </w:pPr>
      <w:r>
        <w:t>Memória RAM: 8GB</w:t>
      </w:r>
    </w:p>
    <w:p w14:paraId="6D2A32B7" w14:textId="613C5A14" w:rsidR="00356B05" w:rsidRDefault="00356B05" w:rsidP="00356B05">
      <w:pPr>
        <w:pStyle w:val="ListParagraph"/>
        <w:numPr>
          <w:ilvl w:val="0"/>
          <w:numId w:val="28"/>
        </w:numPr>
        <w:suppressAutoHyphens w:val="0"/>
        <w:spacing w:line="240" w:lineRule="auto"/>
        <w:jc w:val="both"/>
      </w:pPr>
      <w:r>
        <w:t xml:space="preserve">Placa Gráfica: AMD </w:t>
      </w:r>
      <w:proofErr w:type="spellStart"/>
      <w:r>
        <w:t>Radeon</w:t>
      </w:r>
      <w:proofErr w:type="spellEnd"/>
      <w:r>
        <w:t xml:space="preserve"> </w:t>
      </w:r>
      <w:proofErr w:type="spellStart"/>
      <w:r>
        <w:t>Graphics</w:t>
      </w:r>
      <w:proofErr w:type="spellEnd"/>
    </w:p>
    <w:p w14:paraId="5EDE32D6" w14:textId="1658FF9C" w:rsidR="003F1DAB" w:rsidRDefault="003F1DAB" w:rsidP="003F1DAB">
      <w:pPr>
        <w:pStyle w:val="Heading5"/>
      </w:pPr>
      <w:bookmarkStart w:id="149" w:name="_Toc72674753"/>
      <w:r>
        <w:t xml:space="preserve">Análise da Conetividade - </w:t>
      </w:r>
      <w:proofErr w:type="spellStart"/>
      <w:r>
        <w:t>Depth-First</w:t>
      </w:r>
      <w:proofErr w:type="spellEnd"/>
      <w:r>
        <w:t xml:space="preserve"> </w:t>
      </w:r>
      <w:proofErr w:type="spellStart"/>
      <w:r>
        <w:t>Search</w:t>
      </w:r>
      <w:bookmarkEnd w:id="149"/>
      <w:proofErr w:type="spellEnd"/>
    </w:p>
    <w:p w14:paraId="6F52BAAB" w14:textId="65E717E7" w:rsidR="003F1DAB" w:rsidRDefault="003F1DAB" w:rsidP="003F1DAB">
      <w:pPr>
        <w:pStyle w:val="Heading3"/>
      </w:pPr>
      <w:bookmarkStart w:id="150" w:name="_Toc72674754"/>
      <w:r>
        <w:t>Pseudocódigo</w:t>
      </w:r>
      <w:bookmarkEnd w:id="150"/>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7"/>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4489B92C" w:rsidR="003F1DAB" w:rsidRDefault="000729E5" w:rsidP="000729E5">
      <w:pPr>
        <w:pStyle w:val="Caption"/>
        <w:jc w:val="center"/>
      </w:pPr>
      <w:r>
        <w:t xml:space="preserve">Figura </w:t>
      </w:r>
      <w:r>
        <w:fldChar w:fldCharType="begin"/>
      </w:r>
      <w:r>
        <w:instrText xml:space="preserve"> SEQ Figura \* ARABIC </w:instrText>
      </w:r>
      <w:r>
        <w:fldChar w:fldCharType="separate"/>
      </w:r>
      <w:r w:rsidR="00257D36">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bookmarkStart w:id="151" w:name="_Toc72674755"/>
      <w:r>
        <w:t>Análise da Complexidade</w:t>
      </w:r>
      <w:bookmarkEnd w:id="151"/>
    </w:p>
    <w:p w14:paraId="0BCA5E44" w14:textId="4AA26B88"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bookmarkStart w:id="152" w:name="_Toc72674756"/>
      <w:r>
        <w:lastRenderedPageBreak/>
        <w:t xml:space="preserve">Análise da Conetividade – Algoritmo de </w:t>
      </w:r>
      <w:proofErr w:type="spellStart"/>
      <w:r>
        <w:t>Tarjan’s</w:t>
      </w:r>
      <w:bookmarkEnd w:id="152"/>
      <w:proofErr w:type="spellEnd"/>
    </w:p>
    <w:p w14:paraId="5554F300" w14:textId="77777777" w:rsidR="003F1DAB" w:rsidRDefault="003F1DAB" w:rsidP="003F1DAB">
      <w:pPr>
        <w:pStyle w:val="Heading3"/>
      </w:pPr>
      <w:bookmarkStart w:id="153" w:name="_Toc72674757"/>
      <w:r>
        <w:t>Pseudocódigo</w:t>
      </w:r>
      <w:bookmarkEnd w:id="153"/>
    </w:p>
    <w:p w14:paraId="79CC3EE9" w14:textId="77777777" w:rsidR="009B0992" w:rsidRDefault="009B0992" w:rsidP="009B0992">
      <w:pPr>
        <w:keepNext/>
        <w:jc w:val="center"/>
      </w:pPr>
      <w:r>
        <w:rPr>
          <w:noProof/>
        </w:rPr>
        <w:drawing>
          <wp:inline distT="0" distB="0" distL="0" distR="0" wp14:anchorId="76208E07" wp14:editId="1A86DE3B">
            <wp:extent cx="4988944" cy="5836261"/>
            <wp:effectExtent l="152400" t="152400" r="364490" b="355600"/>
            <wp:docPr id="34"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995159" cy="5843532"/>
                    </a:xfrm>
                    <a:prstGeom prst="rect">
                      <a:avLst/>
                    </a:prstGeom>
                    <a:ln>
                      <a:noFill/>
                    </a:ln>
                    <a:effectLst>
                      <a:outerShdw blurRad="292100" dist="139700" dir="2700000" algn="tl" rotWithShape="0">
                        <a:srgbClr val="333333">
                          <a:alpha val="65000"/>
                        </a:srgbClr>
                      </a:outerShdw>
                    </a:effectLst>
                  </pic:spPr>
                </pic:pic>
              </a:graphicData>
            </a:graphic>
          </wp:inline>
        </w:drawing>
      </w:r>
    </w:p>
    <w:p w14:paraId="36FB1779" w14:textId="0688C9DB" w:rsidR="003F1DAB" w:rsidRDefault="009B0992" w:rsidP="009B0992">
      <w:pPr>
        <w:pStyle w:val="Caption"/>
        <w:jc w:val="center"/>
      </w:pPr>
      <w:r>
        <w:t xml:space="preserve">Figura </w:t>
      </w:r>
      <w:r>
        <w:fldChar w:fldCharType="begin"/>
      </w:r>
      <w:r>
        <w:instrText xml:space="preserve"> SEQ Figura \* ARABIC </w:instrText>
      </w:r>
      <w:r>
        <w:fldChar w:fldCharType="separate"/>
      </w:r>
      <w:r w:rsidR="00257D36">
        <w:rPr>
          <w:noProof/>
        </w:rPr>
        <w:t>9</w:t>
      </w:r>
      <w:r>
        <w:fldChar w:fldCharType="end"/>
      </w:r>
      <w:r>
        <w:t xml:space="preserve"> - Pseudocódigo </w:t>
      </w:r>
      <w:proofErr w:type="spellStart"/>
      <w:r>
        <w:t>Tarjan</w:t>
      </w:r>
      <w:proofErr w:type="spellEnd"/>
    </w:p>
    <w:p w14:paraId="41BA2128" w14:textId="77777777" w:rsidR="009B0992" w:rsidRDefault="009B0992" w:rsidP="003F1DAB">
      <w:pPr>
        <w:pStyle w:val="Heading3"/>
      </w:pPr>
    </w:p>
    <w:p w14:paraId="59C059F1" w14:textId="111A8702" w:rsidR="003F1DAB" w:rsidRDefault="003F1DAB" w:rsidP="003F1DAB">
      <w:pPr>
        <w:pStyle w:val="Heading3"/>
      </w:pPr>
      <w:bookmarkStart w:id="154" w:name="_Toc72674758"/>
      <w:r>
        <w:lastRenderedPageBreak/>
        <w:t>Análise da Complexidade</w:t>
      </w:r>
      <w:bookmarkEnd w:id="154"/>
    </w:p>
    <w:p w14:paraId="760E1A33" w14:textId="77777777" w:rsidR="009B0992" w:rsidRDefault="00A359F2" w:rsidP="009B0992">
      <w:r>
        <w:tab/>
      </w:r>
      <w:r w:rsidR="009B0992">
        <w:t xml:space="preserve">Este algoritmo começa por visitar todos os vértices do grafo, atualizando alguns atributos que irão ser utilizados pelo algoritmo. De seguida, invoca a função utilitária recursiva </w:t>
      </w:r>
      <w:proofErr w:type="spellStart"/>
      <w:r w:rsidR="009B0992">
        <w:t>tarjanUtil</w:t>
      </w:r>
      <w:proofErr w:type="spellEnd"/>
      <w:r w:rsidR="009B0992">
        <w:t>, que será responsável por marcar os vértices do componente fortemente conexo como visitados. Os passos envolvidos são:</w:t>
      </w:r>
    </w:p>
    <w:p w14:paraId="161012D6" w14:textId="77777777" w:rsidR="009B0992" w:rsidRDefault="009B0992" w:rsidP="009B0992">
      <w:pPr>
        <w:pStyle w:val="ListParagraph"/>
        <w:numPr>
          <w:ilvl w:val="0"/>
          <w:numId w:val="29"/>
        </w:numPr>
      </w:pPr>
      <w:r>
        <w:t>Pesquisa em profundidade sobre os nós</w:t>
      </w:r>
    </w:p>
    <w:p w14:paraId="01AF5C69" w14:textId="77777777" w:rsidR="009B0992" w:rsidRDefault="009B0992" w:rsidP="009B0992">
      <w:pPr>
        <w:pStyle w:val="ListParagraph"/>
        <w:numPr>
          <w:ilvl w:val="0"/>
          <w:numId w:val="29"/>
        </w:numPr>
      </w:pPr>
      <w:r>
        <w:t xml:space="preserve">Dois valores </w:t>
      </w:r>
      <w:proofErr w:type="spellStart"/>
      <w:r>
        <w:t>disc</w:t>
      </w:r>
      <w:proofErr w:type="spellEnd"/>
      <w:r>
        <w:t xml:space="preserve">[u] e </w:t>
      </w:r>
      <w:proofErr w:type="spellStart"/>
      <w:r>
        <w:t>low</w:t>
      </w:r>
      <w:proofErr w:type="spellEnd"/>
      <w:r>
        <w:t xml:space="preserve">[u] são guardados para cada vértice. </w:t>
      </w:r>
    </w:p>
    <w:p w14:paraId="3F78D241" w14:textId="77777777" w:rsidR="009B0992" w:rsidRDefault="009B0992" w:rsidP="009B0992">
      <w:pPr>
        <w:pStyle w:val="ListParagraph"/>
        <w:numPr>
          <w:ilvl w:val="1"/>
          <w:numId w:val="29"/>
        </w:numPr>
      </w:pPr>
      <w:proofErr w:type="spellStart"/>
      <w:r>
        <w:t>Disc</w:t>
      </w:r>
      <w:proofErr w:type="spellEnd"/>
      <w:r>
        <w:t>[u] – Ordem de descoberta do vértice u</w:t>
      </w:r>
    </w:p>
    <w:p w14:paraId="1926E49B" w14:textId="77777777" w:rsidR="009B0992" w:rsidRDefault="009B0992" w:rsidP="009B0992">
      <w:pPr>
        <w:pStyle w:val="ListParagraph"/>
        <w:numPr>
          <w:ilvl w:val="1"/>
          <w:numId w:val="29"/>
        </w:numPr>
      </w:pPr>
      <w:proofErr w:type="spellStart"/>
      <w:r>
        <w:t>Low</w:t>
      </w:r>
      <w:proofErr w:type="spellEnd"/>
      <w:r>
        <w:t>[u] – Guarda o valor de ‘</w:t>
      </w:r>
      <w:proofErr w:type="spellStart"/>
      <w:r>
        <w:t>disc</w:t>
      </w:r>
      <w:proofErr w:type="spellEnd"/>
      <w:r>
        <w:t>’ mais baixo que é atingível a partir do vértice u, que não faz parte de outro componente fortemente conexo</w:t>
      </w:r>
    </w:p>
    <w:p w14:paraId="041CC263" w14:textId="77777777" w:rsidR="009B0992" w:rsidRDefault="009B0992" w:rsidP="009B0992">
      <w:pPr>
        <w:pStyle w:val="ListParagraph"/>
        <w:numPr>
          <w:ilvl w:val="0"/>
          <w:numId w:val="29"/>
        </w:numPr>
      </w:pPr>
      <w:r>
        <w:t xml:space="preserve">À medida que os </w:t>
      </w:r>
      <w:proofErr w:type="gramStart"/>
      <w:r>
        <w:t>nós são</w:t>
      </w:r>
      <w:proofErr w:type="gramEnd"/>
      <w:r>
        <w:t xml:space="preserve"> explorados, são inseridos numa </w:t>
      </w:r>
      <w:proofErr w:type="spellStart"/>
      <w:r>
        <w:t>stack</w:t>
      </w:r>
      <w:proofErr w:type="spellEnd"/>
    </w:p>
    <w:p w14:paraId="5E5A0CA8" w14:textId="77777777" w:rsidR="009B0992" w:rsidRDefault="009B0992" w:rsidP="009B0992">
      <w:pPr>
        <w:pStyle w:val="ListParagraph"/>
        <w:numPr>
          <w:ilvl w:val="0"/>
          <w:numId w:val="29"/>
        </w:numPr>
      </w:pPr>
      <w:r>
        <w:t xml:space="preserve">Os nós que ainda não foram explorados são explorados e atualizam o seu </w:t>
      </w:r>
      <w:proofErr w:type="spellStart"/>
      <w:r>
        <w:t>disc</w:t>
      </w:r>
      <w:proofErr w:type="spellEnd"/>
      <w:r>
        <w:t xml:space="preserve">[u] e </w:t>
      </w:r>
      <w:proofErr w:type="spellStart"/>
      <w:r>
        <w:t>low</w:t>
      </w:r>
      <w:proofErr w:type="spellEnd"/>
      <w:r>
        <w:t>[u] adequadamente</w:t>
      </w:r>
    </w:p>
    <w:p w14:paraId="3FA467D1" w14:textId="77777777" w:rsidR="009B0992" w:rsidRDefault="009B0992" w:rsidP="009B0992">
      <w:pPr>
        <w:pStyle w:val="ListParagraph"/>
        <w:numPr>
          <w:ilvl w:val="0"/>
          <w:numId w:val="29"/>
        </w:numPr>
      </w:pPr>
      <w:r>
        <w:t xml:space="preserve">Um nó encontrado onde </w:t>
      </w:r>
      <w:proofErr w:type="spellStart"/>
      <w:r>
        <w:t>low</w:t>
      </w:r>
      <w:proofErr w:type="spellEnd"/>
      <w:r>
        <w:t xml:space="preserve">[u] = </w:t>
      </w:r>
      <w:proofErr w:type="spellStart"/>
      <w:r>
        <w:t>disc</w:t>
      </w:r>
      <w:proofErr w:type="spellEnd"/>
      <w:r>
        <w:t xml:space="preserve">[u] é o primeiro nó explorado no seu componente fortemente conexo e, consequentemente, todos os nós acima dele na </w:t>
      </w:r>
      <w:proofErr w:type="spellStart"/>
      <w:r>
        <w:t>stack</w:t>
      </w:r>
      <w:proofErr w:type="spellEnd"/>
      <w:r>
        <w:t xml:space="preserve"> serão removidos e identificados como pertencentes ao seu </w:t>
      </w:r>
      <w:r w:rsidRPr="00702F09">
        <w:rPr>
          <w:i/>
          <w:iCs/>
        </w:rPr>
        <w:t xml:space="preserve">SCC </w:t>
      </w:r>
      <w:r>
        <w:t>(</w:t>
      </w:r>
      <w:proofErr w:type="spellStart"/>
      <w:r>
        <w:t>strongly</w:t>
      </w:r>
      <w:proofErr w:type="spellEnd"/>
      <w:r>
        <w:t xml:space="preserve"> </w:t>
      </w:r>
      <w:proofErr w:type="spellStart"/>
      <w:r>
        <w:t>connected</w:t>
      </w:r>
      <w:proofErr w:type="spellEnd"/>
      <w:r>
        <w:t xml:space="preserve"> </w:t>
      </w:r>
      <w:proofErr w:type="spellStart"/>
      <w:r>
        <w:t>component</w:t>
      </w:r>
      <w:proofErr w:type="spellEnd"/>
      <w:r>
        <w:t>).</w:t>
      </w:r>
    </w:p>
    <w:p w14:paraId="212F8E26" w14:textId="77777777" w:rsidR="009B0992" w:rsidRDefault="009B0992" w:rsidP="009B0992">
      <w:pPr>
        <w:pStyle w:val="ListParagraph"/>
        <w:numPr>
          <w:ilvl w:val="1"/>
          <w:numId w:val="29"/>
        </w:numPr>
      </w:pPr>
      <w:r>
        <w:t xml:space="preserve">Especificamente, no âmbito deste projeto, para obter o componente fortemente conexo da padaria, bastou marcar os vértices pertencentes à </w:t>
      </w:r>
      <w:proofErr w:type="spellStart"/>
      <w:r>
        <w:t>stack</w:t>
      </w:r>
      <w:proofErr w:type="spellEnd"/>
      <w:r>
        <w:t>, quando o nó da padaria foi explorado, como visitados.</w:t>
      </w:r>
    </w:p>
    <w:p w14:paraId="386D1DC0" w14:textId="77777777" w:rsidR="009B0992" w:rsidRDefault="009B0992" w:rsidP="009B0992">
      <w:pPr>
        <w:ind w:firstLine="720"/>
      </w:pPr>
      <w:r>
        <w:t xml:space="preserve">Como tal, sabendo que o algoritmo é baseado em pesquisas em profundidade, conclui-se que cada nó é visitado no máximo uma vez e, para cada nó é visitada a sua lista de arestas adjacentes. Portanto, a complexidade temporal deste algoritmo é </w:t>
      </w:r>
      <w:proofErr w:type="gramStart"/>
      <w:r>
        <w:t>O(</w:t>
      </w:r>
      <w:proofErr w:type="gramEnd"/>
      <w:r>
        <w:t>|V| + |E|).</w:t>
      </w:r>
    </w:p>
    <w:p w14:paraId="430DE7CC" w14:textId="770EEE03" w:rsidR="00A359F2" w:rsidRPr="00A359F2" w:rsidRDefault="009B0992" w:rsidP="009B0992">
      <w:pPr>
        <w:ind w:firstLine="720"/>
      </w:pPr>
      <w:r>
        <w:t xml:space="preserve">Relativamente ao espaço utilizado pelo algoritmo de </w:t>
      </w:r>
      <w:proofErr w:type="spellStart"/>
      <w:r>
        <w:t>Tarjan</w:t>
      </w:r>
      <w:proofErr w:type="spellEnd"/>
      <w:r>
        <w:t xml:space="preserve">, </w:t>
      </w:r>
      <w:proofErr w:type="spellStart"/>
      <w:r>
        <w:t>verifa-se</w:t>
      </w:r>
      <w:proofErr w:type="spellEnd"/>
      <w:r>
        <w:t xml:space="preserve"> que a complexidade espacial do mesmo é linear, ou seja, O(|V|), já que é necessário armazenar para cada vértice 4 atributos (</w:t>
      </w:r>
      <w:proofErr w:type="spellStart"/>
      <w:r>
        <w:t>low</w:t>
      </w:r>
      <w:proofErr w:type="spellEnd"/>
      <w:r>
        <w:t xml:space="preserve">[u], </w:t>
      </w:r>
      <w:proofErr w:type="spellStart"/>
      <w:r>
        <w:t>disc</w:t>
      </w:r>
      <w:proofErr w:type="spellEnd"/>
      <w:r>
        <w:t xml:space="preserve">[u], </w:t>
      </w:r>
      <w:proofErr w:type="spellStart"/>
      <w:r>
        <w:t>stackMember</w:t>
      </w:r>
      <w:proofErr w:type="spellEnd"/>
      <w:r>
        <w:t xml:space="preserve">[u] e </w:t>
      </w:r>
      <w:proofErr w:type="spellStart"/>
      <w:r>
        <w:t>visited</w:t>
      </w:r>
      <w:proofErr w:type="spellEnd"/>
      <w:r>
        <w:t xml:space="preserve">[u]) e, para além disso, recorre-se a uma </w:t>
      </w:r>
      <w:proofErr w:type="spellStart"/>
      <w:r>
        <w:t>stack</w:t>
      </w:r>
      <w:proofErr w:type="spellEnd"/>
      <w:r>
        <w:t xml:space="preserve"> com tamanho máximo |V|.</w:t>
      </w:r>
    </w:p>
    <w:p w14:paraId="4FF2A26E" w14:textId="77777777" w:rsidR="00764C5B" w:rsidRDefault="00764C5B" w:rsidP="003F1DAB">
      <w:pPr>
        <w:pStyle w:val="Heading5"/>
      </w:pPr>
      <w:bookmarkStart w:id="155" w:name="_Toc72674759"/>
    </w:p>
    <w:p w14:paraId="175B3CD1" w14:textId="77777777" w:rsidR="00764C5B" w:rsidRDefault="00764C5B" w:rsidP="003F1DAB">
      <w:pPr>
        <w:pStyle w:val="Heading5"/>
      </w:pPr>
    </w:p>
    <w:p w14:paraId="7989A54B" w14:textId="77777777" w:rsidR="00764C5B" w:rsidRDefault="00764C5B" w:rsidP="003F1DAB">
      <w:pPr>
        <w:pStyle w:val="Heading5"/>
      </w:pPr>
    </w:p>
    <w:p w14:paraId="310C187A" w14:textId="77777777" w:rsidR="00764C5B" w:rsidRDefault="00764C5B" w:rsidP="003F1DAB">
      <w:pPr>
        <w:pStyle w:val="Heading5"/>
      </w:pPr>
    </w:p>
    <w:p w14:paraId="6A2FA4E3" w14:textId="77777777" w:rsidR="00764C5B" w:rsidRDefault="00764C5B" w:rsidP="003F1DAB">
      <w:pPr>
        <w:pStyle w:val="Heading5"/>
      </w:pPr>
    </w:p>
    <w:p w14:paraId="5A82E9FE" w14:textId="77777777" w:rsidR="00764C5B" w:rsidRDefault="00764C5B" w:rsidP="003F1DAB">
      <w:pPr>
        <w:pStyle w:val="Heading5"/>
      </w:pPr>
    </w:p>
    <w:p w14:paraId="24088A3C" w14:textId="6B57AB5C" w:rsidR="003F1DAB" w:rsidRPr="003F1DAB" w:rsidRDefault="003F1DAB" w:rsidP="00764C5B">
      <w:pPr>
        <w:pStyle w:val="Heading5"/>
      </w:pPr>
      <w:r>
        <w:lastRenderedPageBreak/>
        <w:t xml:space="preserve">Algoritmo de </w:t>
      </w:r>
      <w:proofErr w:type="spellStart"/>
      <w:r>
        <w:t>Dijkstra</w:t>
      </w:r>
      <w:proofErr w:type="spellEnd"/>
      <w:r>
        <w:t xml:space="preserve"> e variações</w:t>
      </w:r>
      <w:bookmarkEnd w:id="155"/>
    </w:p>
    <w:p w14:paraId="28DFFD56" w14:textId="6B68EF93" w:rsidR="003F1DAB" w:rsidRDefault="003F1DAB" w:rsidP="004B6535">
      <w:pPr>
        <w:pStyle w:val="Heading3"/>
      </w:pPr>
      <w:bookmarkStart w:id="156" w:name="_Toc72674760"/>
      <w:r>
        <w:t>Pseudocódigo</w:t>
      </w:r>
      <w:bookmarkEnd w:id="156"/>
    </w:p>
    <w:p w14:paraId="302EE59B" w14:textId="77777777" w:rsidR="004B6535" w:rsidRDefault="004B6535" w:rsidP="004B6535">
      <w:pPr>
        <w:pStyle w:val="Heading3"/>
        <w:keepNext/>
        <w:jc w:val="center"/>
      </w:pPr>
      <w:bookmarkStart w:id="157" w:name="_Toc72674761"/>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9"/>
                    <a:stretch>
                      <a:fillRect/>
                    </a:stretch>
                  </pic:blipFill>
                  <pic:spPr>
                    <a:xfrm>
                      <a:off x="0" y="0"/>
                      <a:ext cx="5247813" cy="3526529"/>
                    </a:xfrm>
                    <a:prstGeom prst="rect">
                      <a:avLst/>
                    </a:prstGeom>
                  </pic:spPr>
                </pic:pic>
              </a:graphicData>
            </a:graphic>
          </wp:inline>
        </w:drawing>
      </w:r>
      <w:bookmarkEnd w:id="157"/>
    </w:p>
    <w:p w14:paraId="55B199D9" w14:textId="5E260C69" w:rsidR="00A359F2" w:rsidRDefault="004B6535" w:rsidP="004B6535">
      <w:pPr>
        <w:pStyle w:val="Caption"/>
        <w:jc w:val="center"/>
      </w:pPr>
      <w:r>
        <w:t xml:space="preserve">Figura </w:t>
      </w:r>
      <w:r>
        <w:fldChar w:fldCharType="begin"/>
      </w:r>
      <w:r>
        <w:instrText xml:space="preserve"> SEQ Figura \* ARABIC </w:instrText>
      </w:r>
      <w:r>
        <w:fldChar w:fldCharType="separate"/>
      </w:r>
      <w:r w:rsidR="00257D36">
        <w:rPr>
          <w:noProof/>
        </w:rPr>
        <w:t>10</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30"/>
                    <a:stretch>
                      <a:fillRect/>
                    </a:stretch>
                  </pic:blipFill>
                  <pic:spPr>
                    <a:xfrm>
                      <a:off x="0" y="0"/>
                      <a:ext cx="3505884" cy="2083540"/>
                    </a:xfrm>
                    <a:prstGeom prst="rect">
                      <a:avLst/>
                    </a:prstGeom>
                  </pic:spPr>
                </pic:pic>
              </a:graphicData>
            </a:graphic>
          </wp:inline>
        </w:drawing>
      </w:r>
    </w:p>
    <w:p w14:paraId="5656B1C8" w14:textId="2C603A93"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257D36">
        <w:rPr>
          <w:noProof/>
        </w:rPr>
        <w:t>11</w:t>
      </w:r>
      <w:r>
        <w:fldChar w:fldCharType="end"/>
      </w:r>
      <w:r>
        <w:t xml:space="preserve"> - Pseudocódigo Função Relax</w:t>
      </w:r>
    </w:p>
    <w:p w14:paraId="3406862A" w14:textId="5610985A" w:rsidR="003F1DAB" w:rsidRDefault="003F1DAB" w:rsidP="003F1DAB">
      <w:pPr>
        <w:pStyle w:val="Heading3"/>
      </w:pPr>
      <w:bookmarkStart w:id="158" w:name="_Toc72674762"/>
      <w:r>
        <w:t>Análise da Complexidade</w:t>
      </w:r>
      <w:bookmarkEnd w:id="158"/>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 xml:space="preserve">De seguida, usando uma fila de prioridade mutável, visita, </w:t>
      </w:r>
      <w:r w:rsidR="00492531">
        <w:lastRenderedPageBreak/>
        <w:t>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bookmarkStart w:id="159" w:name="_Toc72674763"/>
      <w:r>
        <w:t>Variações do algoritmo</w:t>
      </w:r>
      <w:bookmarkEnd w:id="159"/>
    </w:p>
    <w:p w14:paraId="2F867226" w14:textId="0791E804" w:rsidR="00893915" w:rsidRDefault="00893915" w:rsidP="00893915">
      <w:proofErr w:type="spellStart"/>
      <w:r>
        <w:rPr>
          <w:b/>
          <w:bCs/>
        </w:rPr>
        <w:t>Dijkstra</w:t>
      </w:r>
      <w:proofErr w:type="spellEnd"/>
      <w:r>
        <w:rPr>
          <w:b/>
          <w:bCs/>
        </w:rPr>
        <w:t xml:space="preserve"> com vértice de destino:</w:t>
      </w:r>
      <w:r w:rsidR="00492531">
        <w:rPr>
          <w:b/>
          <w:bCs/>
        </w:rPr>
        <w:t xml:space="preserve"> </w:t>
      </w:r>
      <w:r w:rsidR="00492531">
        <w:t xml:space="preserve">Parametrizando um vértice de destino, o algoritmo é capaz de terminar a sua execução mais rapidamente, visto não ter </w:t>
      </w:r>
      <w:proofErr w:type="gramStart"/>
      <w:r w:rsidR="00492531">
        <w:t>que</w:t>
      </w:r>
      <w:proofErr w:type="gramEnd"/>
      <w:r w:rsidR="00492531">
        <w:t xml:space="preserv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proofErr w:type="spellStart"/>
      <w:r>
        <w:rPr>
          <w:b/>
          <w:bCs/>
        </w:rPr>
        <w:t>Dijkstra</w:t>
      </w:r>
      <w:proofErr w:type="spellEnd"/>
      <w:r>
        <w:rPr>
          <w:b/>
          <w:bCs/>
        </w:rPr>
        <w:t xml:space="preserve"> com um conjunto de possíveis destinos:</w:t>
      </w:r>
      <w:r w:rsidR="00492531">
        <w:rPr>
          <w:b/>
          <w:bCs/>
        </w:rPr>
        <w:t xml:space="preserve"> </w:t>
      </w:r>
      <w:r w:rsidR="00492531">
        <w:t xml:space="preserve">Em certos algoritmos, não nos é importante encontrar o caminho para um cliente </w:t>
      </w:r>
      <w:proofErr w:type="gramStart"/>
      <w:r w:rsidR="00492531">
        <w:t>específico</w:t>
      </w:r>
      <w:proofErr w:type="gramEnd"/>
      <w:r w:rsidR="00492531">
        <w:t xml:space="preserve">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xml:space="preserve">), pelo que esta variação de </w:t>
      </w:r>
      <w:proofErr w:type="spellStart"/>
      <w:r w:rsidR="00492531">
        <w:t>Dijkstra</w:t>
      </w:r>
      <w:proofErr w:type="spellEnd"/>
      <w:r w:rsidR="00492531">
        <w:t xml:space="preserve">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proofErr w:type="spellStart"/>
      <w:r>
        <w:rPr>
          <w:b/>
          <w:bCs/>
        </w:rPr>
        <w:t>Dijkstra</w:t>
      </w:r>
      <w:proofErr w:type="spellEnd"/>
      <w:r>
        <w:rPr>
          <w:b/>
          <w:bCs/>
        </w:rPr>
        <w:t xml:space="preserve"> bidirecional: </w:t>
      </w:r>
      <w:r w:rsidR="00DD76B7">
        <w:t xml:space="preserve">Com a mesma intenção do </w:t>
      </w:r>
      <w:proofErr w:type="spellStart"/>
      <w:r w:rsidR="00DD76B7">
        <w:t>Dijkstra</w:t>
      </w:r>
      <w:proofErr w:type="spellEnd"/>
      <w:r w:rsidR="00DD76B7">
        <w:t xml:space="preserve"> com vértice de destino, esta variação revela-se ainda mais eficaz do que o anterior (tal como explicado anteriormente).</w:t>
      </w:r>
    </w:p>
    <w:p w14:paraId="43C4C007" w14:textId="0EB95B1E" w:rsidR="006E5E0D" w:rsidRDefault="00DD76B7" w:rsidP="004B75B9">
      <w:r>
        <w:tab/>
        <w:t>Ao procurar, paralelamente, o caminho de ambos os vértices (início e destino), é possível convergir para uma solução mais rapidamente.</w:t>
      </w:r>
    </w:p>
    <w:p w14:paraId="7F91447F" w14:textId="77777777" w:rsidR="00764C5B" w:rsidRDefault="00764C5B" w:rsidP="003F1DAB">
      <w:pPr>
        <w:pStyle w:val="Heading5"/>
      </w:pPr>
      <w:bookmarkStart w:id="160" w:name="_Toc72674764"/>
    </w:p>
    <w:p w14:paraId="58A86486" w14:textId="77777777" w:rsidR="00764C5B" w:rsidRDefault="00764C5B" w:rsidP="003F1DAB">
      <w:pPr>
        <w:pStyle w:val="Heading5"/>
      </w:pPr>
    </w:p>
    <w:p w14:paraId="66754E76" w14:textId="77777777" w:rsidR="00764C5B" w:rsidRDefault="00764C5B" w:rsidP="003F1DAB">
      <w:pPr>
        <w:pStyle w:val="Heading5"/>
      </w:pPr>
    </w:p>
    <w:p w14:paraId="3C8712C5" w14:textId="77777777" w:rsidR="00764C5B" w:rsidRDefault="00764C5B" w:rsidP="003F1DAB">
      <w:pPr>
        <w:pStyle w:val="Heading5"/>
      </w:pPr>
    </w:p>
    <w:p w14:paraId="70A4446F" w14:textId="77777777" w:rsidR="00764C5B" w:rsidRDefault="00764C5B" w:rsidP="003F1DAB">
      <w:pPr>
        <w:pStyle w:val="Heading5"/>
      </w:pPr>
    </w:p>
    <w:p w14:paraId="58F8FBFB" w14:textId="24E7EE0E" w:rsidR="003F1DAB" w:rsidRDefault="003F1DAB" w:rsidP="003F1DAB">
      <w:pPr>
        <w:pStyle w:val="Heading5"/>
      </w:pPr>
      <w:r>
        <w:lastRenderedPageBreak/>
        <w:t>Pré-processamento:</w:t>
      </w:r>
      <w:bookmarkEnd w:id="160"/>
    </w:p>
    <w:p w14:paraId="0F3D4621" w14:textId="77777777" w:rsidR="003F1DAB" w:rsidRDefault="003F1DAB" w:rsidP="003F1DAB">
      <w:pPr>
        <w:pStyle w:val="Heading3"/>
      </w:pPr>
      <w:bookmarkStart w:id="161" w:name="_Toc72674765"/>
      <w:r>
        <w:t>Pseudocódigo</w:t>
      </w:r>
      <w:bookmarkEnd w:id="161"/>
    </w:p>
    <w:p w14:paraId="0D439888" w14:textId="77777777" w:rsidR="006E5E0D" w:rsidRDefault="006E5E0D" w:rsidP="006E5E0D">
      <w:pPr>
        <w:keepNext/>
        <w:jc w:val="center"/>
      </w:pPr>
      <w:r>
        <w:rPr>
          <w:noProof/>
        </w:rPr>
        <w:drawing>
          <wp:inline distT="0" distB="0" distL="0" distR="0" wp14:anchorId="55CF9EFD" wp14:editId="348706AA">
            <wp:extent cx="5394960" cy="3840218"/>
            <wp:effectExtent l="190500" t="190500" r="186690" b="1987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1">
                      <a:extLst>
                        <a:ext uri="{28A0092B-C50C-407E-A947-70E740481C1C}">
                          <a14:useLocalDpi xmlns:a14="http://schemas.microsoft.com/office/drawing/2010/main" val="0"/>
                        </a:ext>
                      </a:extLst>
                    </a:blip>
                    <a:stretch>
                      <a:fillRect/>
                    </a:stretch>
                  </pic:blipFill>
                  <pic:spPr>
                    <a:xfrm>
                      <a:off x="0" y="0"/>
                      <a:ext cx="5404244" cy="3846827"/>
                    </a:xfrm>
                    <a:prstGeom prst="rect">
                      <a:avLst/>
                    </a:prstGeom>
                    <a:ln>
                      <a:noFill/>
                    </a:ln>
                    <a:effectLst>
                      <a:outerShdw blurRad="190500" algn="tl" rotWithShape="0">
                        <a:srgbClr val="000000">
                          <a:alpha val="70000"/>
                        </a:srgbClr>
                      </a:outerShdw>
                    </a:effectLst>
                  </pic:spPr>
                </pic:pic>
              </a:graphicData>
            </a:graphic>
          </wp:inline>
        </w:drawing>
      </w:r>
    </w:p>
    <w:p w14:paraId="3CB822E6" w14:textId="3FAFB1BF" w:rsidR="003F1DAB" w:rsidRDefault="006E5E0D" w:rsidP="006E5E0D">
      <w:pPr>
        <w:pStyle w:val="Caption"/>
        <w:jc w:val="center"/>
      </w:pPr>
      <w:r>
        <w:t xml:space="preserve">Figura </w:t>
      </w:r>
      <w:r>
        <w:fldChar w:fldCharType="begin"/>
      </w:r>
      <w:r>
        <w:instrText xml:space="preserve"> SEQ Figura \* ARABIC </w:instrText>
      </w:r>
      <w:r>
        <w:fldChar w:fldCharType="separate"/>
      </w:r>
      <w:r w:rsidR="00257D36">
        <w:rPr>
          <w:noProof/>
        </w:rPr>
        <w:t>12</w:t>
      </w:r>
      <w:r>
        <w:fldChar w:fldCharType="end"/>
      </w:r>
      <w:r>
        <w:t xml:space="preserve"> - Pseudocódigo Pré-processamento</w:t>
      </w:r>
    </w:p>
    <w:p w14:paraId="7F1FB342" w14:textId="0FCFB6A4" w:rsidR="003F1DAB" w:rsidRDefault="003F1DAB" w:rsidP="003F1DAB">
      <w:pPr>
        <w:pStyle w:val="Heading3"/>
      </w:pPr>
      <w:bookmarkStart w:id="162" w:name="_Toc72674766"/>
      <w:r>
        <w:t>Análise da Complexidade</w:t>
      </w:r>
      <w:bookmarkEnd w:id="162"/>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 xml:space="preserve">Nota: As arestas no conjunto de arestas adjacentes em cada vértice nunca são repetidas, pelo que a iteração e remoção destas podem ser consideradas uma operação em tempo linear, em </w:t>
      </w:r>
      <w:r w:rsidR="00420713">
        <w:lastRenderedPageBreak/>
        <w:t>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 xml:space="preserve">Análise da conetividade e posterior remoção de vértices fora do SCC. Seja feito com DFS (grafo não dirigido) ou com </w:t>
      </w:r>
      <w:proofErr w:type="spellStart"/>
      <w:r>
        <w:t>Tarjan</w:t>
      </w:r>
      <w:proofErr w:type="spellEnd"/>
      <w:r>
        <w:t xml:space="preserve">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3F138977" w14:textId="77E941AC" w:rsidR="00A012B0" w:rsidRDefault="004C46D5" w:rsidP="004B75B9">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73AEAEF1" w14:textId="77777777" w:rsidR="00A012B0" w:rsidRDefault="00A012B0" w:rsidP="00A012B0">
      <w:pPr>
        <w:keepNext/>
        <w:ind w:left="360"/>
        <w:jc w:val="center"/>
      </w:pPr>
      <w:r>
        <w:rPr>
          <w:noProof/>
        </w:rPr>
        <w:drawing>
          <wp:inline distT="0" distB="0" distL="0" distR="0" wp14:anchorId="7E1801F5" wp14:editId="2426F82D">
            <wp:extent cx="4751070" cy="2575257"/>
            <wp:effectExtent l="171450" t="152400" r="163830" b="16827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32"/>
                    <a:stretch>
                      <a:fillRect/>
                    </a:stretch>
                  </pic:blipFill>
                  <pic:spPr>
                    <a:xfrm>
                      <a:off x="0" y="0"/>
                      <a:ext cx="4779677" cy="2590763"/>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AF5BBDF" w14:textId="25D41262" w:rsidR="00A012B0" w:rsidRDefault="00A012B0" w:rsidP="00A012B0">
      <w:pPr>
        <w:pStyle w:val="Caption"/>
        <w:jc w:val="center"/>
      </w:pPr>
      <w:r>
        <w:t xml:space="preserve">Figura </w:t>
      </w:r>
      <w:r>
        <w:fldChar w:fldCharType="begin"/>
      </w:r>
      <w:r>
        <w:instrText xml:space="preserve"> SEQ Figura \* ARABIC </w:instrText>
      </w:r>
      <w:r>
        <w:fldChar w:fldCharType="separate"/>
      </w:r>
      <w:r w:rsidR="00257D36">
        <w:rPr>
          <w:noProof/>
        </w:rPr>
        <w:t>13</w:t>
      </w:r>
      <w:r>
        <w:fldChar w:fldCharType="end"/>
      </w:r>
      <w:r>
        <w:t xml:space="preserve"> - Análise Empírica Pré-processamento</w:t>
      </w:r>
    </w:p>
    <w:p w14:paraId="4A417747" w14:textId="77777777" w:rsidR="00764C5B" w:rsidRDefault="00764C5B" w:rsidP="003F1DAB">
      <w:pPr>
        <w:pStyle w:val="Heading5"/>
      </w:pPr>
      <w:bookmarkStart w:id="163" w:name="_Toc72674767"/>
    </w:p>
    <w:p w14:paraId="5B320860" w14:textId="77777777" w:rsidR="00764C5B" w:rsidRDefault="00764C5B" w:rsidP="003F1DAB">
      <w:pPr>
        <w:pStyle w:val="Heading5"/>
      </w:pPr>
    </w:p>
    <w:p w14:paraId="1B781EC6" w14:textId="4C89BD5A" w:rsidR="003F1DAB" w:rsidRDefault="003F1DAB" w:rsidP="003F1DAB">
      <w:pPr>
        <w:pStyle w:val="Heading5"/>
      </w:pPr>
      <w:r>
        <w:lastRenderedPageBreak/>
        <w:t>1ª fase- Carrinha única com capacidade ilimitada e em consideração de horas de entrega:</w:t>
      </w:r>
      <w:bookmarkEnd w:id="163"/>
    </w:p>
    <w:p w14:paraId="2DB9BE5B" w14:textId="77777777" w:rsidR="007D138A" w:rsidRPr="007D138A" w:rsidRDefault="007D138A" w:rsidP="007D138A"/>
    <w:p w14:paraId="182507AE" w14:textId="060BADDE" w:rsidR="006E5E0D" w:rsidRDefault="007D138A" w:rsidP="004B75B9">
      <w:r>
        <w:tab/>
        <w:t xml:space="preserve">O algoritmo utilizado para a 1ª fase do projeto é uma implementação do </w:t>
      </w:r>
      <w:proofErr w:type="spellStart"/>
      <w:r>
        <w:rPr>
          <w:i/>
          <w:iCs/>
        </w:rPr>
        <w:t>Nearest</w:t>
      </w:r>
      <w:proofErr w:type="spellEnd"/>
      <w:r>
        <w:rPr>
          <w:i/>
          <w:iCs/>
        </w:rPr>
        <w:t xml:space="preserve"> </w:t>
      </w:r>
      <w:proofErr w:type="spellStart"/>
      <w:r>
        <w:rPr>
          <w:i/>
          <w:iCs/>
        </w:rPr>
        <w:t>Neighbour</w:t>
      </w:r>
      <w:proofErr w:type="spellEnd"/>
      <w:r>
        <w:t xml:space="preserve">, com o auxílio de duas variações do algoritmo de </w:t>
      </w:r>
      <w:proofErr w:type="spellStart"/>
      <w:r>
        <w:t>Dijkstra</w:t>
      </w:r>
      <w:proofErr w:type="spellEnd"/>
      <w:r>
        <w:t>:</w:t>
      </w:r>
    </w:p>
    <w:p w14:paraId="67CF0EDD" w14:textId="5FA45BF3" w:rsidR="007D138A" w:rsidRDefault="003F1DAB" w:rsidP="003F1DAB">
      <w:pPr>
        <w:pStyle w:val="Heading3"/>
      </w:pPr>
      <w:bookmarkStart w:id="164" w:name="_Toc72674768"/>
      <w:r>
        <w:t>Pseudocódigo</w:t>
      </w:r>
      <w:bookmarkEnd w:id="164"/>
    </w:p>
    <w:p w14:paraId="00E654DC" w14:textId="77777777" w:rsidR="00600105" w:rsidRDefault="00600105" w:rsidP="00600105">
      <w:pPr>
        <w:pStyle w:val="Heading3"/>
        <w:keepNext/>
        <w:jc w:val="center"/>
      </w:pPr>
      <w:bookmarkStart w:id="165" w:name="_Toc72674769"/>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5994985" cy="4194270"/>
                    </a:xfrm>
                    <a:prstGeom prst="rect">
                      <a:avLst/>
                    </a:prstGeom>
                  </pic:spPr>
                </pic:pic>
              </a:graphicData>
            </a:graphic>
          </wp:inline>
        </w:drawing>
      </w:r>
      <w:bookmarkEnd w:id="165"/>
    </w:p>
    <w:p w14:paraId="205F9D93" w14:textId="4266EA77" w:rsidR="007D138A" w:rsidRDefault="00600105" w:rsidP="00600105">
      <w:pPr>
        <w:pStyle w:val="Caption"/>
        <w:jc w:val="center"/>
      </w:pPr>
      <w:r>
        <w:t xml:space="preserve">Figura </w:t>
      </w:r>
      <w:r>
        <w:fldChar w:fldCharType="begin"/>
      </w:r>
      <w:r>
        <w:instrText xml:space="preserve"> SEQ Figura \* ARABIC </w:instrText>
      </w:r>
      <w:r>
        <w:fldChar w:fldCharType="separate"/>
      </w:r>
      <w:r w:rsidR="00257D36">
        <w:rPr>
          <w:noProof/>
        </w:rPr>
        <w:t>14</w:t>
      </w:r>
      <w:r>
        <w:fldChar w:fldCharType="end"/>
      </w:r>
      <w:r>
        <w:t xml:space="preserve"> - Pseudocódigo </w:t>
      </w:r>
      <w:proofErr w:type="spellStart"/>
      <w:r>
        <w:t>Nearest</w:t>
      </w:r>
      <w:proofErr w:type="spellEnd"/>
      <w:r>
        <w:t xml:space="preserve"> </w:t>
      </w:r>
      <w:proofErr w:type="spellStart"/>
      <w:r>
        <w:t>Neighbour</w:t>
      </w:r>
      <w:proofErr w:type="spellEnd"/>
    </w:p>
    <w:p w14:paraId="702D85CE" w14:textId="0F2CC1A2" w:rsidR="003F1DAB" w:rsidRDefault="003F1DAB" w:rsidP="003F1DAB">
      <w:pPr>
        <w:pStyle w:val="Heading3"/>
      </w:pPr>
      <w:bookmarkStart w:id="166" w:name="_Toc72674770"/>
      <w:r>
        <w:t>Análise da Complexidade</w:t>
      </w:r>
      <w:bookmarkEnd w:id="166"/>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lastRenderedPageBreak/>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 xml:space="preserve">Obtenção do cliente mais próximo do vértice atual (começando na padaria), usando o algoritmo de </w:t>
      </w:r>
      <w:proofErr w:type="spellStart"/>
      <w:r>
        <w:t>Dijkstra</w:t>
      </w:r>
      <w:proofErr w:type="spellEnd"/>
      <w:r>
        <w:t xml:space="preserve">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227D3027" w14:textId="77777777" w:rsidR="009B0992" w:rsidRDefault="009B0992" w:rsidP="009B0992"/>
    <w:p w14:paraId="37AD0144" w14:textId="77777777" w:rsidR="009B0992" w:rsidRDefault="009B0992" w:rsidP="009B0992">
      <w:pPr>
        <w:ind w:firstLine="360"/>
      </w:pPr>
      <w:r>
        <w:t>Por fim, é necessário encontrar o caminho mais curto de volta à padaria, a partir do último cliente visitado. Para este cálculo, separamos em 2 opções:</w:t>
      </w:r>
    </w:p>
    <w:p w14:paraId="031650EB" w14:textId="77777777" w:rsidR="009B0992" w:rsidRDefault="009B0992" w:rsidP="009B0992">
      <w:pPr>
        <w:pStyle w:val="ListParagraph"/>
        <w:numPr>
          <w:ilvl w:val="0"/>
          <w:numId w:val="30"/>
        </w:numPr>
      </w:pPr>
      <w:r>
        <w:t xml:space="preserve">Grafo não direcionado – No caso </w:t>
      </w:r>
      <w:proofErr w:type="gramStart"/>
      <w:r>
        <w:t>do</w:t>
      </w:r>
      <w:proofErr w:type="gramEnd"/>
      <w:r>
        <w:t xml:space="preserve"> grafo ser não direcionado, recorremos ao algoritmo de </w:t>
      </w:r>
      <w:proofErr w:type="spellStart"/>
      <w:r>
        <w:t>Dijkstra</w:t>
      </w:r>
      <w:proofErr w:type="spellEnd"/>
      <w:r>
        <w:t xml:space="preserve"> bidirecional para encontrar este caminho de retorno, uma vez que fornece um </w:t>
      </w:r>
      <w:r>
        <w:rPr>
          <w:i/>
          <w:iCs/>
        </w:rPr>
        <w:t xml:space="preserve">speed </w:t>
      </w:r>
      <w:proofErr w:type="spellStart"/>
      <w:r>
        <w:rPr>
          <w:i/>
          <w:iCs/>
        </w:rPr>
        <w:t>up</w:t>
      </w:r>
      <w:proofErr w:type="spellEnd"/>
      <w:r>
        <w:t xml:space="preserve"> de, aproximadamente, 2 vezes.</w:t>
      </w:r>
    </w:p>
    <w:p w14:paraId="0A2AF83A" w14:textId="77777777" w:rsidR="009B0992" w:rsidRDefault="009B0992" w:rsidP="009B0992">
      <w:pPr>
        <w:pStyle w:val="ListParagraph"/>
        <w:numPr>
          <w:ilvl w:val="0"/>
          <w:numId w:val="30"/>
        </w:numPr>
      </w:pPr>
      <w:r>
        <w:t xml:space="preserve">Grafo direcionado – Caso o grafo seja direcionado, calculamos o caminho de retorno através do algoritmo de </w:t>
      </w:r>
      <w:proofErr w:type="spellStart"/>
      <w:r>
        <w:t>Dijkstra</w:t>
      </w:r>
      <w:proofErr w:type="spellEnd"/>
      <w:r>
        <w:t xml:space="preserve"> entre 2 pontos.</w:t>
      </w:r>
    </w:p>
    <w:p w14:paraId="2D818D09" w14:textId="77777777" w:rsidR="009B0992" w:rsidRDefault="009B0992" w:rsidP="009B0992"/>
    <w:p w14:paraId="5E0C5312" w14:textId="77777777" w:rsidR="009B0992" w:rsidRDefault="009B0992" w:rsidP="009B0992">
      <w:pPr>
        <w:ind w:firstLine="720"/>
      </w:pPr>
      <w:r>
        <w:t xml:space="preserve">De facto, é necessário fazer esta separação, já que, apesar do </w:t>
      </w:r>
      <w:proofErr w:type="spellStart"/>
      <w:r>
        <w:t>Dijkstra</w:t>
      </w:r>
      <w:proofErr w:type="spellEnd"/>
      <w:r>
        <w:t xml:space="preserve"> bidirecional ser mais</w:t>
      </w:r>
    </w:p>
    <w:p w14:paraId="19DBCF11" w14:textId="77777777" w:rsidR="009B0992" w:rsidRDefault="009B0992" w:rsidP="009B0992">
      <w:r>
        <w:t>eficiente, não é garantido que funcione em grafos dirigidos. Isto porque o algoritmo faz uma pesquisa nas 2 direções, ou seja, da origem para o destino e do destino para a origem. Por sua vez, a pesquisa do destino para a origem é efetuada por arestas no sentido contrário ao pretendido e, naturalmente, não é garantido que exista uma aresta semelhante no sentido contrário no caso dos grafos dirigidos.</w:t>
      </w:r>
    </w:p>
    <w:p w14:paraId="20A3822A" w14:textId="77777777" w:rsidR="009B0992" w:rsidRDefault="009B0992" w:rsidP="009B0992">
      <w:pPr>
        <w:rPr>
          <w:rFonts w:cs="Georgia"/>
        </w:rPr>
      </w:pPr>
      <w:r>
        <w:t xml:space="preserve">Evidentemente, a execução temporal está na ordem de O </w:t>
      </w:r>
      <w:r>
        <w:rPr>
          <w:rFonts w:cs="Georgia"/>
        </w:rPr>
        <w:t>((|V| + |E|) log(|V|)).</w:t>
      </w:r>
    </w:p>
    <w:p w14:paraId="3279344E" w14:textId="6ED86AF3" w:rsidR="00012A19" w:rsidRDefault="00012A19" w:rsidP="0065570A">
      <w:pPr>
        <w:ind w:firstLine="360"/>
        <w:rPr>
          <w:rFonts w:cs="Georgia"/>
        </w:rPr>
      </w:pPr>
    </w:p>
    <w:p w14:paraId="2ADB4FF7" w14:textId="1FD0A15A"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2DED5791" w14:textId="77777777" w:rsidR="001951A2" w:rsidRDefault="001951A2" w:rsidP="001951A2">
      <w:pPr>
        <w:keepNext/>
        <w:ind w:firstLine="360"/>
        <w:jc w:val="center"/>
      </w:pPr>
      <w:r>
        <w:rPr>
          <w:noProof/>
        </w:rPr>
        <w:lastRenderedPageBreak/>
        <w:drawing>
          <wp:inline distT="0" distB="0" distL="0" distR="0" wp14:anchorId="39FA498E" wp14:editId="1AA0AEAC">
            <wp:extent cx="4831080" cy="3014504"/>
            <wp:effectExtent l="152400" t="152400" r="160020" b="167005"/>
            <wp:docPr id="28" name="Picture 2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line chart&#10;&#10;Description automatically generated"/>
                    <pic:cNvPicPr/>
                  </pic:nvPicPr>
                  <pic:blipFill>
                    <a:blip r:embed="rId34"/>
                    <a:stretch>
                      <a:fillRect/>
                    </a:stretch>
                  </pic:blipFill>
                  <pic:spPr>
                    <a:xfrm>
                      <a:off x="0" y="0"/>
                      <a:ext cx="4855709" cy="30298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1CAC633" w14:textId="6ED88D43" w:rsidR="001951A2" w:rsidRDefault="001951A2" w:rsidP="001951A2">
      <w:pPr>
        <w:pStyle w:val="Caption"/>
        <w:jc w:val="center"/>
      </w:pPr>
      <w:r>
        <w:t xml:space="preserve">Figura </w:t>
      </w:r>
      <w:r>
        <w:fldChar w:fldCharType="begin"/>
      </w:r>
      <w:r>
        <w:instrText xml:space="preserve"> SEQ Figura \* ARABIC </w:instrText>
      </w:r>
      <w:r>
        <w:fldChar w:fldCharType="separate"/>
      </w:r>
      <w:r w:rsidR="00257D36">
        <w:rPr>
          <w:noProof/>
        </w:rPr>
        <w:t>15</w:t>
      </w:r>
      <w:r>
        <w:fldChar w:fldCharType="end"/>
      </w:r>
      <w:r>
        <w:t xml:space="preserve"> - Análise Empírica </w:t>
      </w:r>
      <w:proofErr w:type="spellStart"/>
      <w:r w:rsidRPr="001951A2">
        <w:t>Nearest</w:t>
      </w:r>
      <w:proofErr w:type="spellEnd"/>
      <w:r w:rsidRPr="001951A2">
        <w:t xml:space="preserve"> </w:t>
      </w:r>
      <w:proofErr w:type="spellStart"/>
      <w:r w:rsidRPr="001951A2">
        <w:t>Neighbour</w:t>
      </w:r>
      <w:proofErr w:type="spellEnd"/>
    </w:p>
    <w:p w14:paraId="026A238B" w14:textId="77777777" w:rsidR="00764C5B" w:rsidRPr="00764C5B" w:rsidRDefault="00764C5B" w:rsidP="00764C5B"/>
    <w:p w14:paraId="63E4C562" w14:textId="36A866CD" w:rsidR="003F1DAB" w:rsidRDefault="003F1DAB" w:rsidP="003F1DAB">
      <w:pPr>
        <w:pStyle w:val="Heading5"/>
      </w:pPr>
      <w:bookmarkStart w:id="167" w:name="_Toc72674771"/>
      <w:r>
        <w:t>2ª fase- Carrinha única com capacidade ilimitada e com consideração de horas de entrega:</w:t>
      </w:r>
      <w:bookmarkEnd w:id="167"/>
    </w:p>
    <w:p w14:paraId="757C8D0D" w14:textId="113138ED" w:rsidR="007D541D" w:rsidRDefault="007D541D" w:rsidP="007D541D"/>
    <w:p w14:paraId="58CDB8B4" w14:textId="77777777" w:rsidR="009B0992" w:rsidRDefault="009B0992" w:rsidP="009B0992">
      <w:pPr>
        <w:ind w:firstLine="720"/>
      </w:pPr>
      <w:r>
        <w:t xml:space="preserve">O algoritmo usado para esta fase do projeto tem uma natureza gananciosa, ordenando os clientes pela sua hora de entrega e, posteriormente, calculando o caminho mais curto entre eles usando uma variante do algoritmo do </w:t>
      </w:r>
      <w:proofErr w:type="spellStart"/>
      <w:r>
        <w:t>Dijkstra</w:t>
      </w:r>
      <w:proofErr w:type="spellEnd"/>
      <w:r>
        <w:t xml:space="preserve">, tal como foi explicado na secção da perspetiva da solução. A otimização falada anteriormente, onde a ordem de entrega dos clientes pode ser trocada, foi implementada independentemente do algoritmo de </w:t>
      </w:r>
      <w:proofErr w:type="spellStart"/>
      <w:r>
        <w:t>Dijkstra</w:t>
      </w:r>
      <w:proofErr w:type="spellEnd"/>
      <w:r>
        <w:t>.</w:t>
      </w:r>
    </w:p>
    <w:p w14:paraId="6733AFF3" w14:textId="77777777" w:rsidR="009B0992" w:rsidRPr="007D541D" w:rsidRDefault="009B0992" w:rsidP="009B0992">
      <w:pPr>
        <w:ind w:firstLine="720"/>
      </w:pPr>
      <w:r>
        <w:t xml:space="preserve">Novamente, é necessário realçar que o algoritmo de </w:t>
      </w:r>
      <w:proofErr w:type="spellStart"/>
      <w:r>
        <w:t>Dijkstra</w:t>
      </w:r>
      <w:proofErr w:type="spellEnd"/>
      <w:r>
        <w:t xml:space="preserve"> utilizado é dependente do tipo de grafo com que se está a trabalhar. Tal como já foi explicado na secção da primeira fase, utiliza-se </w:t>
      </w:r>
      <w:proofErr w:type="spellStart"/>
      <w:r>
        <w:t>Dijkstra</w:t>
      </w:r>
      <w:proofErr w:type="spellEnd"/>
      <w:r>
        <w:t xml:space="preserve"> Bidirecional em grafos não dirigidos e </w:t>
      </w:r>
      <w:proofErr w:type="spellStart"/>
      <w:r>
        <w:t>Dijkstra</w:t>
      </w:r>
      <w:proofErr w:type="spellEnd"/>
      <w:r>
        <w:t xml:space="preserve"> em grafos dirigidos. </w:t>
      </w:r>
    </w:p>
    <w:p w14:paraId="4DB95217" w14:textId="77777777" w:rsidR="00764C5B" w:rsidRDefault="00764C5B" w:rsidP="003F1DAB">
      <w:pPr>
        <w:pStyle w:val="Heading3"/>
      </w:pPr>
      <w:bookmarkStart w:id="168" w:name="_Toc72674772"/>
    </w:p>
    <w:p w14:paraId="60845725" w14:textId="77777777" w:rsidR="00764C5B" w:rsidRDefault="00764C5B" w:rsidP="003F1DAB">
      <w:pPr>
        <w:pStyle w:val="Heading3"/>
      </w:pPr>
    </w:p>
    <w:p w14:paraId="150F2BFB" w14:textId="77777777" w:rsidR="00764C5B" w:rsidRDefault="00764C5B" w:rsidP="003F1DAB">
      <w:pPr>
        <w:pStyle w:val="Heading3"/>
      </w:pPr>
    </w:p>
    <w:p w14:paraId="46596808" w14:textId="77777777" w:rsidR="00764C5B" w:rsidRDefault="00764C5B" w:rsidP="003F1DAB">
      <w:pPr>
        <w:pStyle w:val="Heading3"/>
      </w:pPr>
    </w:p>
    <w:p w14:paraId="67D520BA" w14:textId="0216F8F4" w:rsidR="003F1DAB" w:rsidRDefault="003F1DAB" w:rsidP="003F1DAB">
      <w:pPr>
        <w:pStyle w:val="Heading3"/>
      </w:pPr>
      <w:r>
        <w:lastRenderedPageBreak/>
        <w:t>Pseudocódigo</w:t>
      </w:r>
      <w:bookmarkEnd w:id="168"/>
    </w:p>
    <w:p w14:paraId="12B833D9" w14:textId="77777777" w:rsidR="009F0617" w:rsidRDefault="009F0617" w:rsidP="009F0617">
      <w:pPr>
        <w:pStyle w:val="Heading3"/>
        <w:keepNext/>
        <w:jc w:val="center"/>
      </w:pPr>
      <w:bookmarkStart w:id="169" w:name="_Toc72674773"/>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5"/>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bookmarkEnd w:id="169"/>
    </w:p>
    <w:p w14:paraId="1E22DB39" w14:textId="3B3D3AD0" w:rsidR="002215A4" w:rsidRDefault="009F0617" w:rsidP="009F0617">
      <w:pPr>
        <w:pStyle w:val="Caption"/>
        <w:jc w:val="center"/>
      </w:pPr>
      <w:r>
        <w:t xml:space="preserve">Figura </w:t>
      </w:r>
      <w:r>
        <w:fldChar w:fldCharType="begin"/>
      </w:r>
      <w:r>
        <w:instrText xml:space="preserve"> SEQ Figura \* ARABIC </w:instrText>
      </w:r>
      <w:r>
        <w:fldChar w:fldCharType="separate"/>
      </w:r>
      <w:r w:rsidR="00257D36">
        <w:rPr>
          <w:noProof/>
        </w:rPr>
        <w:t>16</w:t>
      </w:r>
      <w:r>
        <w:fldChar w:fldCharType="end"/>
      </w:r>
      <w:r>
        <w:t xml:space="preserve"> - Pseudocódigo Algoritmo Ganancioso</w:t>
      </w:r>
    </w:p>
    <w:p w14:paraId="701C3E0A" w14:textId="4910A1FA" w:rsidR="007D541D" w:rsidRDefault="003F1DAB" w:rsidP="007D541D">
      <w:pPr>
        <w:pStyle w:val="Heading3"/>
      </w:pPr>
      <w:bookmarkStart w:id="170" w:name="_Toc72674774"/>
      <w:r>
        <w:t>Análise da Complexidade</w:t>
      </w:r>
      <w:bookmarkEnd w:id="170"/>
    </w:p>
    <w:p w14:paraId="19FDCCDA" w14:textId="77777777" w:rsidR="006F5995" w:rsidRDefault="007D541D" w:rsidP="007D541D">
      <w:r>
        <w:tab/>
        <w:t>O algoritmo começa com uma simples ordenação do vetor de clientes</w:t>
      </w:r>
      <w:r w:rsidR="006F5995">
        <w:t xml:space="preserve">, o que pode ser feito em O (C </w:t>
      </w:r>
      <w:proofErr w:type="spellStart"/>
      <w:r w:rsidR="006F5995">
        <w:t>log|C</w:t>
      </w:r>
      <w:proofErr w:type="spellEnd"/>
      <w:r w:rsidR="006F5995">
        <w:t xml:space="preserve">|).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w:t>
      </w:r>
      <w:proofErr w:type="spellStart"/>
      <w:r>
        <w:t>Dijkstra</w:t>
      </w:r>
      <w:proofErr w:type="spellEnd"/>
      <w:r>
        <w:t xml:space="preserve">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proofErr w:type="spellStart"/>
      <w:r>
        <w:rPr>
          <w:i/>
          <w:iCs/>
        </w:rPr>
        <w:t>Nearest</w:t>
      </w:r>
      <w:proofErr w:type="spellEnd"/>
      <w:r>
        <w:rPr>
          <w:i/>
          <w:iCs/>
        </w:rPr>
        <w:t xml:space="preserve"> </w:t>
      </w:r>
      <w:proofErr w:type="spellStart"/>
      <w:r>
        <w:rPr>
          <w:i/>
          <w:iCs/>
        </w:rPr>
        <w:t>Neighbour</w:t>
      </w:r>
      <w:proofErr w:type="spellEnd"/>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w:t>
      </w:r>
      <w:proofErr w:type="spellStart"/>
      <w:r>
        <w:t>Dijkstra</w:t>
      </w:r>
      <w:proofErr w:type="spellEnd"/>
      <w:r>
        <w:t xml:space="preserve">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1A1AC7AA" w14:textId="77777777" w:rsidR="001951A2" w:rsidRDefault="001951A2" w:rsidP="001951A2">
      <w:pPr>
        <w:keepNext/>
        <w:jc w:val="center"/>
      </w:pPr>
      <w:r>
        <w:rPr>
          <w:noProof/>
        </w:rPr>
        <w:lastRenderedPageBreak/>
        <w:drawing>
          <wp:inline distT="0" distB="0" distL="0" distR="0" wp14:anchorId="03EBAB44" wp14:editId="04475885">
            <wp:extent cx="5052060" cy="3240803"/>
            <wp:effectExtent l="171450" t="171450" r="167640" b="16954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6"/>
                    <a:stretch>
                      <a:fillRect/>
                    </a:stretch>
                  </pic:blipFill>
                  <pic:spPr>
                    <a:xfrm>
                      <a:off x="0" y="0"/>
                      <a:ext cx="5058446" cy="324490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5945BC" w14:textId="08231C78" w:rsidR="003F1DAB" w:rsidRDefault="001951A2" w:rsidP="001951A2">
      <w:pPr>
        <w:pStyle w:val="Caption"/>
        <w:jc w:val="center"/>
      </w:pPr>
      <w:r>
        <w:t xml:space="preserve">Figura </w:t>
      </w:r>
      <w:r>
        <w:fldChar w:fldCharType="begin"/>
      </w:r>
      <w:r>
        <w:instrText xml:space="preserve"> SEQ Figura \* ARABIC </w:instrText>
      </w:r>
      <w:r>
        <w:fldChar w:fldCharType="separate"/>
      </w:r>
      <w:r w:rsidR="00257D36">
        <w:rPr>
          <w:noProof/>
        </w:rPr>
        <w:t>17</w:t>
      </w:r>
      <w:r>
        <w:fldChar w:fldCharType="end"/>
      </w:r>
      <w:r>
        <w:t xml:space="preserve"> - Análise Empírica Algoritmo Ganancioso</w:t>
      </w:r>
    </w:p>
    <w:p w14:paraId="2FE9D660" w14:textId="3ACB6A57" w:rsidR="003F1DAB" w:rsidRDefault="003F1DAB" w:rsidP="003F1DAB">
      <w:pPr>
        <w:pStyle w:val="Heading5"/>
      </w:pPr>
      <w:bookmarkStart w:id="171" w:name="_Toc72674775"/>
      <w:r>
        <w:t>3ª fase- Múltiplas carrinhas com capacidade limitada e com consideração de horas de entrega:</w:t>
      </w:r>
      <w:bookmarkEnd w:id="171"/>
    </w:p>
    <w:p w14:paraId="28BB5F4D" w14:textId="3743E2B1" w:rsidR="00ED76E0" w:rsidRDefault="00ED76E0" w:rsidP="00ED76E0"/>
    <w:p w14:paraId="721F8BFE" w14:textId="6EF8C802" w:rsidR="002215A4" w:rsidRDefault="00732D9C" w:rsidP="00764C5B">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A75C0CC" w14:textId="77777777" w:rsidR="00764C5B" w:rsidRDefault="00764C5B" w:rsidP="00694A4E">
      <w:pPr>
        <w:pStyle w:val="Heading3"/>
      </w:pPr>
      <w:bookmarkStart w:id="172" w:name="_Toc72674776"/>
    </w:p>
    <w:p w14:paraId="326E6B0B" w14:textId="77777777" w:rsidR="00764C5B" w:rsidRDefault="00764C5B" w:rsidP="00694A4E">
      <w:pPr>
        <w:pStyle w:val="Heading3"/>
      </w:pPr>
    </w:p>
    <w:p w14:paraId="07B1784A" w14:textId="77777777" w:rsidR="00764C5B" w:rsidRDefault="00764C5B" w:rsidP="00694A4E">
      <w:pPr>
        <w:pStyle w:val="Heading3"/>
      </w:pPr>
    </w:p>
    <w:p w14:paraId="14A13E77" w14:textId="77777777" w:rsidR="00764C5B" w:rsidRDefault="00764C5B" w:rsidP="00694A4E">
      <w:pPr>
        <w:pStyle w:val="Heading3"/>
      </w:pPr>
    </w:p>
    <w:p w14:paraId="7DE5DAE1" w14:textId="77777777" w:rsidR="00764C5B" w:rsidRDefault="00764C5B" w:rsidP="00694A4E">
      <w:pPr>
        <w:pStyle w:val="Heading3"/>
      </w:pPr>
    </w:p>
    <w:p w14:paraId="194250F5" w14:textId="77777777" w:rsidR="00764C5B" w:rsidRDefault="00764C5B" w:rsidP="00694A4E">
      <w:pPr>
        <w:pStyle w:val="Heading3"/>
      </w:pPr>
    </w:p>
    <w:p w14:paraId="38FD160F" w14:textId="760AD961" w:rsidR="00694A4E" w:rsidRPr="00694A4E" w:rsidRDefault="003F1DAB" w:rsidP="00694A4E">
      <w:pPr>
        <w:pStyle w:val="Heading3"/>
        <w:rPr>
          <w:i/>
          <w:iCs/>
        </w:rPr>
      </w:pPr>
      <w:r>
        <w:lastRenderedPageBreak/>
        <w:t>Pseudocódigo</w:t>
      </w:r>
      <w:r w:rsidR="004B75B9">
        <w:t xml:space="preserve"> </w:t>
      </w:r>
      <w:r w:rsidR="00694A4E">
        <w:t xml:space="preserve">- </w:t>
      </w:r>
      <w:proofErr w:type="spellStart"/>
      <w:r w:rsidR="00694A4E">
        <w:rPr>
          <w:i/>
          <w:iCs/>
        </w:rPr>
        <w:t>Knapsack</w:t>
      </w:r>
      <w:proofErr w:type="spellEnd"/>
      <w:r w:rsidR="00694A4E">
        <w:rPr>
          <w:i/>
          <w:iCs/>
        </w:rPr>
        <w:t xml:space="preserve"> </w:t>
      </w:r>
      <w:proofErr w:type="spellStart"/>
      <w:r w:rsidR="00694A4E">
        <w:rPr>
          <w:i/>
          <w:iCs/>
        </w:rPr>
        <w:t>Allocation</w:t>
      </w:r>
      <w:bookmarkEnd w:id="172"/>
      <w:proofErr w:type="spellEnd"/>
    </w:p>
    <w:p w14:paraId="6361F51F" w14:textId="77777777" w:rsidR="002215A4" w:rsidRDefault="00694A4E" w:rsidP="002215A4">
      <w:pPr>
        <w:pStyle w:val="Heading3"/>
        <w:keepNext/>
        <w:jc w:val="center"/>
      </w:pPr>
      <w:bookmarkStart w:id="173" w:name="_Toc72674777"/>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7"/>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bookmarkEnd w:id="173"/>
    </w:p>
    <w:p w14:paraId="6375312A" w14:textId="0352B766" w:rsidR="00732D9C" w:rsidRDefault="002215A4" w:rsidP="002215A4">
      <w:pPr>
        <w:pStyle w:val="Caption"/>
        <w:jc w:val="center"/>
      </w:pPr>
      <w:r>
        <w:t xml:space="preserve">Figura </w:t>
      </w:r>
      <w:r>
        <w:fldChar w:fldCharType="begin"/>
      </w:r>
      <w:r>
        <w:instrText xml:space="preserve"> SEQ Figura \* ARABIC </w:instrText>
      </w:r>
      <w:r>
        <w:fldChar w:fldCharType="separate"/>
      </w:r>
      <w:r w:rsidR="00257D36">
        <w:rPr>
          <w:noProof/>
        </w:rPr>
        <w:t>18</w:t>
      </w:r>
      <w:r>
        <w:fldChar w:fldCharType="end"/>
      </w:r>
      <w:r>
        <w:t xml:space="preserve"> - Pseudocódigo </w:t>
      </w:r>
      <w:proofErr w:type="spellStart"/>
      <w:r>
        <w:t>Knapsack</w:t>
      </w:r>
      <w:proofErr w:type="spellEnd"/>
    </w:p>
    <w:p w14:paraId="07409963" w14:textId="0C05C848" w:rsidR="002215A4" w:rsidRDefault="002215A4" w:rsidP="002215A4">
      <w:pPr>
        <w:pStyle w:val="Heading3"/>
      </w:pPr>
      <w:bookmarkStart w:id="174" w:name="_Toc72674778"/>
      <w:r>
        <w:t>Pseudocódigo – Alocação Gananciosa</w:t>
      </w:r>
      <w:bookmarkEnd w:id="174"/>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8"/>
                    <a:stretch>
                      <a:fillRect/>
                    </a:stretch>
                  </pic:blipFill>
                  <pic:spPr>
                    <a:xfrm>
                      <a:off x="0" y="0"/>
                      <a:ext cx="4811545" cy="2891695"/>
                    </a:xfrm>
                    <a:prstGeom prst="rect">
                      <a:avLst/>
                    </a:prstGeom>
                  </pic:spPr>
                </pic:pic>
              </a:graphicData>
            </a:graphic>
          </wp:inline>
        </w:drawing>
      </w:r>
    </w:p>
    <w:p w14:paraId="54E130CC" w14:textId="3D24AB90" w:rsidR="002215A4" w:rsidRDefault="002215A4" w:rsidP="002215A4">
      <w:pPr>
        <w:pStyle w:val="Caption"/>
        <w:jc w:val="center"/>
      </w:pPr>
      <w:r>
        <w:t xml:space="preserve">Figura </w:t>
      </w:r>
      <w:r>
        <w:fldChar w:fldCharType="begin"/>
      </w:r>
      <w:r>
        <w:instrText xml:space="preserve"> SEQ Figura \* ARABIC </w:instrText>
      </w:r>
      <w:r>
        <w:fldChar w:fldCharType="separate"/>
      </w:r>
      <w:r w:rsidR="00257D36">
        <w:rPr>
          <w:noProof/>
        </w:rPr>
        <w:t>19</w:t>
      </w:r>
      <w:r>
        <w:fldChar w:fldCharType="end"/>
      </w:r>
      <w:r>
        <w:t xml:space="preserve"> - Pseudocódigo Alocação Gananciosa</w:t>
      </w:r>
    </w:p>
    <w:p w14:paraId="0E2EFC2F" w14:textId="17ED1F0C" w:rsidR="00E34A60" w:rsidRDefault="00E34A60" w:rsidP="00E34A60">
      <w:pPr>
        <w:pStyle w:val="Heading3"/>
      </w:pPr>
      <w:bookmarkStart w:id="175" w:name="_Toc72674779"/>
      <w:r w:rsidRPr="009B63E2">
        <w:lastRenderedPageBreak/>
        <w:t>Pseudocódigo</w:t>
      </w:r>
      <w:r w:rsidR="004B75B9">
        <w:t xml:space="preserve"> </w:t>
      </w:r>
      <w:r w:rsidRPr="009B63E2">
        <w:t>- Otimização da Alocação</w:t>
      </w:r>
      <w:bookmarkEnd w:id="175"/>
    </w:p>
    <w:p w14:paraId="07BB85CE" w14:textId="77777777" w:rsidR="009B63E2" w:rsidRDefault="009B63E2" w:rsidP="009B63E2">
      <w:pPr>
        <w:keepNext/>
        <w:jc w:val="center"/>
      </w:pPr>
      <w:r>
        <w:rPr>
          <w:noProof/>
        </w:rPr>
        <w:drawing>
          <wp:inline distT="0" distB="0" distL="0" distR="0" wp14:anchorId="44735E66" wp14:editId="5061B57D">
            <wp:extent cx="4183380" cy="3172460"/>
            <wp:effectExtent l="190500" t="190500" r="198120" b="19939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9"/>
                    <a:stretch>
                      <a:fillRect/>
                    </a:stretch>
                  </pic:blipFill>
                  <pic:spPr>
                    <a:xfrm>
                      <a:off x="0" y="0"/>
                      <a:ext cx="4206218" cy="3189779"/>
                    </a:xfrm>
                    <a:prstGeom prst="rect">
                      <a:avLst/>
                    </a:prstGeom>
                    <a:ln>
                      <a:noFill/>
                    </a:ln>
                    <a:effectLst>
                      <a:outerShdw blurRad="190500" algn="tl" rotWithShape="0">
                        <a:srgbClr val="000000">
                          <a:alpha val="70000"/>
                        </a:srgbClr>
                      </a:outerShdw>
                    </a:effectLst>
                  </pic:spPr>
                </pic:pic>
              </a:graphicData>
            </a:graphic>
          </wp:inline>
        </w:drawing>
      </w:r>
    </w:p>
    <w:p w14:paraId="4ECE2FF3" w14:textId="59FF9425" w:rsidR="00E34A60" w:rsidRDefault="009B63E2" w:rsidP="009B63E2">
      <w:pPr>
        <w:pStyle w:val="Caption"/>
        <w:jc w:val="center"/>
      </w:pPr>
      <w:r>
        <w:t xml:space="preserve">Figura </w:t>
      </w:r>
      <w:r>
        <w:fldChar w:fldCharType="begin"/>
      </w:r>
      <w:r>
        <w:instrText xml:space="preserve"> SEQ Figura \* ARABIC </w:instrText>
      </w:r>
      <w:r>
        <w:fldChar w:fldCharType="separate"/>
      </w:r>
      <w:r w:rsidR="00257D36">
        <w:rPr>
          <w:noProof/>
        </w:rPr>
        <w:t>20</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0"/>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1B3ABD25" w:rsidR="009B63E2" w:rsidRPr="009B63E2" w:rsidRDefault="00934BDB" w:rsidP="00934BDB">
      <w:pPr>
        <w:pStyle w:val="Caption"/>
        <w:jc w:val="center"/>
      </w:pPr>
      <w:r>
        <w:t xml:space="preserve">Figura </w:t>
      </w:r>
      <w:r>
        <w:fldChar w:fldCharType="begin"/>
      </w:r>
      <w:r>
        <w:instrText xml:space="preserve"> SEQ Figura \* ARABIC </w:instrText>
      </w:r>
      <w:r>
        <w:fldChar w:fldCharType="separate"/>
      </w:r>
      <w:r w:rsidR="00257D36">
        <w:rPr>
          <w:noProof/>
        </w:rPr>
        <w:t>21</w:t>
      </w:r>
      <w:r>
        <w:fldChar w:fldCharType="end"/>
      </w:r>
      <w:r>
        <w:t xml:space="preserve"> - Pseudocódigo Dividir Entrega</w:t>
      </w:r>
    </w:p>
    <w:p w14:paraId="7714DB03" w14:textId="32523CA4" w:rsidR="00E34A60" w:rsidRDefault="00E34A60" w:rsidP="00E34A60">
      <w:pPr>
        <w:pStyle w:val="Heading3"/>
      </w:pPr>
      <w:bookmarkStart w:id="176" w:name="_Toc72674780"/>
      <w:r>
        <w:lastRenderedPageBreak/>
        <w:t>Pseudocódigo</w:t>
      </w:r>
      <w:r w:rsidR="004B75B9">
        <w:t xml:space="preserve"> </w:t>
      </w:r>
      <w:r>
        <w:t>- Algoritmo Completo</w:t>
      </w:r>
      <w:bookmarkEnd w:id="176"/>
    </w:p>
    <w:p w14:paraId="11A2734A" w14:textId="77777777" w:rsidR="00E34A60" w:rsidRDefault="00E34A60" w:rsidP="00E34A60">
      <w:pPr>
        <w:keepNext/>
        <w:jc w:val="center"/>
      </w:pPr>
      <w:r>
        <w:rPr>
          <w:noProof/>
        </w:rPr>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41"/>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34B21E74"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sidR="00257D36">
        <w:rPr>
          <w:noProof/>
        </w:rPr>
        <w:t>22</w:t>
      </w:r>
      <w:r>
        <w:fldChar w:fldCharType="end"/>
      </w:r>
      <w:r>
        <w:t xml:space="preserve"> - Pseudocódigo 3ª fase</w:t>
      </w:r>
    </w:p>
    <w:p w14:paraId="0C49047B" w14:textId="74E5E36A" w:rsidR="003F1DAB" w:rsidRDefault="003F1DAB" w:rsidP="003F1DAB">
      <w:pPr>
        <w:pStyle w:val="Heading3"/>
      </w:pPr>
      <w:bookmarkStart w:id="177" w:name="_Toc72674781"/>
      <w:r>
        <w:t>Análise da Complexidade</w:t>
      </w:r>
      <w:r w:rsidR="004B75B9">
        <w:t xml:space="preserve"> </w:t>
      </w:r>
      <w:r w:rsidR="00732D9C">
        <w:t xml:space="preserve">- </w:t>
      </w:r>
      <w:proofErr w:type="spellStart"/>
      <w:r w:rsidR="00732D9C">
        <w:rPr>
          <w:i/>
          <w:iCs/>
        </w:rPr>
        <w:t>Knapsack</w:t>
      </w:r>
      <w:proofErr w:type="spellEnd"/>
      <w:r w:rsidR="00732D9C">
        <w:rPr>
          <w:i/>
          <w:iCs/>
        </w:rPr>
        <w:t xml:space="preserve"> </w:t>
      </w:r>
      <w:proofErr w:type="spellStart"/>
      <w:r w:rsidR="00732D9C">
        <w:rPr>
          <w:i/>
          <w:iCs/>
        </w:rPr>
        <w:t>Allocation</w:t>
      </w:r>
      <w:bookmarkEnd w:id="177"/>
      <w:proofErr w:type="spellEnd"/>
    </w:p>
    <w:p w14:paraId="1D70A329" w14:textId="5AF938E3" w:rsidR="00732D9C" w:rsidRDefault="00732D9C" w:rsidP="00732D9C">
      <w:pPr>
        <w:ind w:firstLine="720"/>
      </w:pPr>
      <w:r>
        <w:t xml:space="preserve">O primeiro algoritmo possível de alocação de clientes a uma dada carrinha é baseado no famoso </w:t>
      </w:r>
      <w:proofErr w:type="spellStart"/>
      <w:r>
        <w:rPr>
          <w:i/>
          <w:iCs/>
        </w:rPr>
        <w:t>Knapsack</w:t>
      </w:r>
      <w:proofErr w:type="spellEnd"/>
      <w:r>
        <w:rPr>
          <w:i/>
          <w:iCs/>
        </w:rPr>
        <w:t xml:space="preserve"> </w:t>
      </w:r>
      <w:proofErr w:type="spellStart"/>
      <w:r>
        <w:rPr>
          <w:i/>
          <w:iCs/>
        </w:rPr>
        <w:t>Problem</w:t>
      </w:r>
      <w:proofErr w:type="spellEnd"/>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31586248"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BE299A">
        <w:t>extremamente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78" w:name="_Hlk72437036"/>
    </w:p>
    <w:bookmarkEnd w:id="178"/>
    <w:p w14:paraId="754792AE" w14:textId="77777777" w:rsidR="00BE299A" w:rsidRDefault="00BE299A" w:rsidP="00BE299A">
      <w:pPr>
        <w:keepNext/>
        <w:ind w:left="720"/>
        <w:jc w:val="center"/>
      </w:pPr>
      <w:r>
        <w:rPr>
          <w:noProof/>
        </w:rPr>
        <w:lastRenderedPageBreak/>
        <w:drawing>
          <wp:inline distT="0" distB="0" distL="0" distR="0" wp14:anchorId="3A1F26DB" wp14:editId="44F3A754">
            <wp:extent cx="4828151" cy="3118629"/>
            <wp:effectExtent l="152400" t="152400" r="163195" b="1581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2">
                      <a:extLst>
                        <a:ext uri="{28A0092B-C50C-407E-A947-70E740481C1C}">
                          <a14:useLocalDpi xmlns:a14="http://schemas.microsoft.com/office/drawing/2010/main" val="0"/>
                        </a:ext>
                      </a:extLst>
                    </a:blip>
                    <a:srcRect l="484" r="484"/>
                    <a:stretch>
                      <a:fillRect/>
                    </a:stretch>
                  </pic:blipFill>
                  <pic:spPr>
                    <a:xfrm>
                      <a:off x="0" y="0"/>
                      <a:ext cx="4828151" cy="3118629"/>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9094FDD" w14:textId="0B93E462" w:rsidR="004E2185" w:rsidRDefault="00BE299A" w:rsidP="00BE299A">
      <w:pPr>
        <w:pStyle w:val="Caption"/>
        <w:jc w:val="center"/>
      </w:pPr>
      <w:r>
        <w:t xml:space="preserve">Figura </w:t>
      </w:r>
      <w:r>
        <w:fldChar w:fldCharType="begin"/>
      </w:r>
      <w:r>
        <w:instrText xml:space="preserve"> SEQ Figura \* ARABIC </w:instrText>
      </w:r>
      <w:r>
        <w:fldChar w:fldCharType="separate"/>
      </w:r>
      <w:r w:rsidR="00257D36">
        <w:rPr>
          <w:noProof/>
        </w:rPr>
        <w:t>23</w:t>
      </w:r>
      <w:r>
        <w:fldChar w:fldCharType="end"/>
      </w:r>
      <w:r>
        <w:t xml:space="preserve"> - Análise Empírica </w:t>
      </w:r>
      <w:proofErr w:type="spellStart"/>
      <w:r>
        <w:t>Knapsack</w:t>
      </w:r>
      <w:proofErr w:type="spellEnd"/>
    </w:p>
    <w:p w14:paraId="59C65F87" w14:textId="0C3C5102" w:rsidR="00FB5D73" w:rsidRPr="00FB5D73" w:rsidRDefault="00FB5D73" w:rsidP="00FB5D73">
      <w:r>
        <w:t>Nota: Análise feita com uma carrinha com 2000 de capacidade.</w:t>
      </w:r>
    </w:p>
    <w:p w14:paraId="2E31D0BE" w14:textId="6E595A30" w:rsidR="008D4BC2" w:rsidRDefault="008D4BC2" w:rsidP="008D4BC2">
      <w:pPr>
        <w:pStyle w:val="Heading3"/>
      </w:pPr>
      <w:bookmarkStart w:id="179" w:name="_Toc72674782"/>
      <w:r>
        <w:t>Análise da Complexidade</w:t>
      </w:r>
      <w:r w:rsidR="004B75B9">
        <w:t xml:space="preserve"> </w:t>
      </w:r>
      <w:r>
        <w:t>- Alocação Gananciosa</w:t>
      </w:r>
      <w:bookmarkEnd w:id="179"/>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24EBA587" w14:textId="77777777" w:rsidR="00EB10F6" w:rsidRDefault="00EB10F6" w:rsidP="00EB10F6">
      <w:pPr>
        <w:keepNext/>
        <w:ind w:firstLine="720"/>
        <w:jc w:val="center"/>
      </w:pPr>
      <w:r>
        <w:rPr>
          <w:noProof/>
        </w:rPr>
        <w:lastRenderedPageBreak/>
        <w:drawing>
          <wp:inline distT="0" distB="0" distL="0" distR="0" wp14:anchorId="1495920B" wp14:editId="68B4DB5A">
            <wp:extent cx="4770953" cy="3086100"/>
            <wp:effectExtent l="171450" t="152400" r="163195" b="152400"/>
            <wp:docPr id="31" name="Picture 3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line chart&#10;&#10;Description automatically generated"/>
                    <pic:cNvPicPr/>
                  </pic:nvPicPr>
                  <pic:blipFill>
                    <a:blip r:embed="rId43"/>
                    <a:stretch>
                      <a:fillRect/>
                    </a:stretch>
                  </pic:blipFill>
                  <pic:spPr>
                    <a:xfrm>
                      <a:off x="0" y="0"/>
                      <a:ext cx="4786982" cy="309646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155F3E" w14:textId="42010675" w:rsidR="001D23B1" w:rsidRDefault="00EB10F6" w:rsidP="00EB10F6">
      <w:pPr>
        <w:pStyle w:val="Caption"/>
        <w:jc w:val="center"/>
      </w:pPr>
      <w:r>
        <w:t xml:space="preserve">Figura </w:t>
      </w:r>
      <w:r>
        <w:fldChar w:fldCharType="begin"/>
      </w:r>
      <w:r>
        <w:instrText xml:space="preserve"> SEQ Figura \* ARABIC </w:instrText>
      </w:r>
      <w:r>
        <w:fldChar w:fldCharType="separate"/>
      </w:r>
      <w:r w:rsidR="00257D36">
        <w:rPr>
          <w:noProof/>
        </w:rPr>
        <w:t>24</w:t>
      </w:r>
      <w:r>
        <w:fldChar w:fldCharType="end"/>
      </w:r>
      <w:r>
        <w:t xml:space="preserve"> - Análise Empírica Alocação Gananciosa</w:t>
      </w:r>
    </w:p>
    <w:p w14:paraId="3A79454E" w14:textId="009CA1D0" w:rsidR="00FB5D73" w:rsidRPr="00FB5D73" w:rsidRDefault="00FB5D73" w:rsidP="00FB5D73">
      <w:r>
        <w:t>Nota: Análise feita com uma carrinha com 2000 de capacidade.</w:t>
      </w:r>
    </w:p>
    <w:p w14:paraId="65243CE6" w14:textId="4F7C4B16" w:rsidR="001D23B1" w:rsidRDefault="001D23B1" w:rsidP="001D23B1">
      <w:pPr>
        <w:pStyle w:val="Heading3"/>
      </w:pPr>
      <w:bookmarkStart w:id="180" w:name="_Toc72674783"/>
      <w:r>
        <w:t>Análise da complexidade</w:t>
      </w:r>
      <w:r w:rsidR="004B75B9">
        <w:t xml:space="preserve"> </w:t>
      </w:r>
      <w:r>
        <w:t xml:space="preserve">- Otimização da </w:t>
      </w:r>
      <w:r w:rsidR="00E34A60">
        <w:t>A</w:t>
      </w:r>
      <w:r>
        <w:t>locação</w:t>
      </w:r>
      <w:bookmarkEnd w:id="180"/>
    </w:p>
    <w:p w14:paraId="27AED175" w14:textId="38FE63A0"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xml:space="preserve">), o utilizador tem a possibilidade de usar um algoritmo de otimização, que </w:t>
      </w:r>
      <w:r w:rsidR="00891D0E">
        <w:t>consegue obter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ListParagraph"/>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ListParagraph"/>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ListParagraph"/>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13F8579F" w:rsidR="00BC340A" w:rsidRDefault="00BC340A" w:rsidP="001D23B1"/>
    <w:p w14:paraId="394624F0" w14:textId="1FFFAD88" w:rsidR="00FB5D73" w:rsidRDefault="00FB5D73" w:rsidP="001D23B1">
      <w:r>
        <w:t xml:space="preserve">Nota: </w:t>
      </w:r>
      <w:r w:rsidR="00477C90">
        <w:t>A análise empírica é feita juntamen</w:t>
      </w:r>
      <w:r w:rsidR="004B75B9">
        <w:t>te</w:t>
      </w:r>
      <w:r w:rsidR="00477C90">
        <w:t xml:space="preserve"> com o algoritmo completo.</w:t>
      </w:r>
    </w:p>
    <w:p w14:paraId="30032218" w14:textId="0F7E0760" w:rsidR="00BC340A" w:rsidRDefault="00BC340A" w:rsidP="00BC340A">
      <w:pPr>
        <w:pStyle w:val="Heading3"/>
      </w:pPr>
      <w:bookmarkStart w:id="181" w:name="_Toc72674784"/>
      <w:r>
        <w:t>Análise da complexidade</w:t>
      </w:r>
      <w:r w:rsidR="004B75B9">
        <w:t xml:space="preserve"> </w:t>
      </w:r>
      <w:r>
        <w:t>- Algoritmo completo</w:t>
      </w:r>
      <w:bookmarkEnd w:id="181"/>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2EB0FA9F" w:rsidR="00BB690C" w:rsidRDefault="00BC340A" w:rsidP="00BC340A">
      <w:r>
        <w:tab/>
      </w:r>
      <w:proofErr w:type="spellStart"/>
      <w:r>
        <w:rPr>
          <w:i/>
          <w:iCs/>
        </w:rPr>
        <w:t>Knapsack</w:t>
      </w:r>
      <w:proofErr w:type="spellEnd"/>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t>
      </w:r>
      <w:r w:rsidR="004B75B9">
        <w:t xml:space="preserve"> </w:t>
      </w:r>
      <w:r w:rsidR="00C70D33">
        <w:t>(W |C| + |V| + |E|) espacial</w:t>
      </w:r>
    </w:p>
    <w:p w14:paraId="0B263DA9" w14:textId="77777777" w:rsidR="0005251F" w:rsidRDefault="0005251F" w:rsidP="0005251F">
      <w:pPr>
        <w:keepNext/>
        <w:jc w:val="center"/>
      </w:pPr>
      <w:r>
        <w:rPr>
          <w:noProof/>
        </w:rPr>
        <w:drawing>
          <wp:inline distT="0" distB="0" distL="0" distR="0" wp14:anchorId="75085DA4" wp14:editId="37304535">
            <wp:extent cx="5052060" cy="3124325"/>
            <wp:effectExtent l="152400" t="152400" r="167640" b="17145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44"/>
                    <a:stretch>
                      <a:fillRect/>
                    </a:stretch>
                  </pic:blipFill>
                  <pic:spPr>
                    <a:xfrm>
                      <a:off x="0" y="0"/>
                      <a:ext cx="5077684" cy="3140172"/>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7FA120A" w14:textId="1EBC225A" w:rsidR="00477C90" w:rsidRDefault="0005251F" w:rsidP="0005251F">
      <w:pPr>
        <w:pStyle w:val="Caption"/>
        <w:jc w:val="center"/>
      </w:pPr>
      <w:r>
        <w:t xml:space="preserve">Figura </w:t>
      </w:r>
      <w:r>
        <w:fldChar w:fldCharType="begin"/>
      </w:r>
      <w:r>
        <w:instrText xml:space="preserve"> SEQ Figura \* ARABIC </w:instrText>
      </w:r>
      <w:r>
        <w:fldChar w:fldCharType="separate"/>
      </w:r>
      <w:r w:rsidR="00257D36">
        <w:rPr>
          <w:noProof/>
        </w:rPr>
        <w:t>25</w:t>
      </w:r>
      <w:r>
        <w:fldChar w:fldCharType="end"/>
      </w:r>
      <w:r>
        <w:t xml:space="preserve"> - Análise Empírica </w:t>
      </w:r>
      <w:proofErr w:type="spellStart"/>
      <w:r>
        <w:t>Knapsack</w:t>
      </w:r>
      <w:proofErr w:type="spellEnd"/>
      <w:r>
        <w:t xml:space="preserve"> Sem Otimização</w:t>
      </w:r>
    </w:p>
    <w:p w14:paraId="160592E1" w14:textId="77777777" w:rsidR="0005251F" w:rsidRPr="0005251F" w:rsidRDefault="0005251F" w:rsidP="0005251F"/>
    <w:p w14:paraId="3EBF7EBB" w14:textId="77777777" w:rsidR="004B75B9" w:rsidRDefault="00BB690C" w:rsidP="00BC340A">
      <w:r>
        <w:tab/>
      </w:r>
    </w:p>
    <w:p w14:paraId="328B76F0" w14:textId="77777777" w:rsidR="004B75B9" w:rsidRDefault="004B75B9" w:rsidP="00BC340A"/>
    <w:p w14:paraId="66937D92" w14:textId="77777777" w:rsidR="004B75B9" w:rsidRDefault="004B75B9" w:rsidP="00BC340A"/>
    <w:p w14:paraId="5349A930" w14:textId="77777777" w:rsidR="004B75B9" w:rsidRDefault="004B75B9" w:rsidP="00BC340A"/>
    <w:p w14:paraId="494B7D93" w14:textId="77777777" w:rsidR="004B75B9" w:rsidRDefault="004B75B9" w:rsidP="00BC340A"/>
    <w:p w14:paraId="3137015B" w14:textId="77777777" w:rsidR="004B75B9" w:rsidRDefault="004B75B9" w:rsidP="00BC340A"/>
    <w:p w14:paraId="6156DBE6" w14:textId="77777777" w:rsidR="004B75B9" w:rsidRDefault="004B75B9" w:rsidP="00BC340A"/>
    <w:p w14:paraId="7383D0BD" w14:textId="77777777" w:rsidR="004B75B9" w:rsidRDefault="004B75B9" w:rsidP="00BC340A"/>
    <w:p w14:paraId="4E4E4B53" w14:textId="77777777" w:rsidR="004B75B9" w:rsidRDefault="004B75B9" w:rsidP="00BC340A"/>
    <w:p w14:paraId="6B545B5D" w14:textId="22EBE21E" w:rsidR="00BB690C" w:rsidRDefault="00BB690C" w:rsidP="00BC340A">
      <w:proofErr w:type="spellStart"/>
      <w:r>
        <w:rPr>
          <w:i/>
          <w:iCs/>
        </w:rPr>
        <w:lastRenderedPageBreak/>
        <w:t>Knapsack</w:t>
      </w:r>
      <w:proofErr w:type="spellEnd"/>
      <w:r>
        <w:t xml:space="preserve"> com otimização: O (|V| (|V| + W |C|))</w:t>
      </w:r>
      <w:r w:rsidR="00C70D33">
        <w:t xml:space="preserve"> temporal e O</w:t>
      </w:r>
      <w:r w:rsidR="00477C90">
        <w:t xml:space="preserve"> </w:t>
      </w:r>
      <w:r w:rsidR="00C70D33">
        <w:t>(</w:t>
      </w:r>
      <w:r w:rsidR="00BD3FA6">
        <w:t>W |C| + |V| + |E|</w:t>
      </w:r>
      <w:r w:rsidR="00C70D33">
        <w:t>) espacial</w:t>
      </w:r>
    </w:p>
    <w:p w14:paraId="00BA0C10" w14:textId="77777777" w:rsidR="00891D0E" w:rsidRDefault="00891D0E" w:rsidP="00891D0E">
      <w:pPr>
        <w:keepNext/>
        <w:jc w:val="center"/>
      </w:pPr>
      <w:r>
        <w:rPr>
          <w:noProof/>
        </w:rPr>
        <w:drawing>
          <wp:inline distT="0" distB="0" distL="0" distR="0" wp14:anchorId="7BF2E159" wp14:editId="77330811">
            <wp:extent cx="4505864" cy="2872906"/>
            <wp:effectExtent l="171450" t="171450" r="161925" b="156210"/>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5"/>
                    <a:stretch>
                      <a:fillRect/>
                    </a:stretch>
                  </pic:blipFill>
                  <pic:spPr>
                    <a:xfrm>
                      <a:off x="0" y="0"/>
                      <a:ext cx="4532037" cy="2889594"/>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93B58D" w14:textId="2E5755DA" w:rsidR="00477C90" w:rsidRDefault="00891D0E" w:rsidP="00891D0E">
      <w:pPr>
        <w:pStyle w:val="Caption"/>
        <w:jc w:val="center"/>
      </w:pPr>
      <w:r>
        <w:t xml:space="preserve">Figura </w:t>
      </w:r>
      <w:r>
        <w:fldChar w:fldCharType="begin"/>
      </w:r>
      <w:r>
        <w:instrText xml:space="preserve"> SEQ Figura \* ARABIC </w:instrText>
      </w:r>
      <w:r>
        <w:fldChar w:fldCharType="separate"/>
      </w:r>
      <w:r w:rsidR="00257D36">
        <w:rPr>
          <w:noProof/>
        </w:rPr>
        <w:t>26</w:t>
      </w:r>
      <w:r>
        <w:fldChar w:fldCharType="end"/>
      </w:r>
      <w:r>
        <w:t xml:space="preserve"> - Análise Empírica - </w:t>
      </w:r>
      <w:proofErr w:type="spellStart"/>
      <w:r>
        <w:t>Knapsack</w:t>
      </w:r>
      <w:proofErr w:type="spellEnd"/>
      <w:r>
        <w:t xml:space="preserve"> Com Otimização</w:t>
      </w:r>
    </w:p>
    <w:p w14:paraId="30EF35AA" w14:textId="2CAC925C" w:rsidR="00891D0E" w:rsidRPr="00891D0E" w:rsidRDefault="00891D0E" w:rsidP="00891D0E">
      <w:pPr>
        <w:ind w:firstLine="720"/>
      </w:pPr>
      <w:r>
        <w:t>Nota: Para ser notório o crescimento temporal em função do número de clientes na utilização do algoritmo de otimização, foi usado um caso ligeiramente diferente ao de</w:t>
      </w:r>
      <w:r w:rsidR="004B75B9">
        <w:t xml:space="preserve"> </w:t>
      </w:r>
      <w:r>
        <w:t>cima, pelo que os resultados não devem ser comparados.</w:t>
      </w:r>
    </w:p>
    <w:p w14:paraId="3567C05C" w14:textId="77777777" w:rsidR="0005251F" w:rsidRDefault="0005251F" w:rsidP="00BC340A"/>
    <w:p w14:paraId="7837A3D0" w14:textId="5AB34F34" w:rsidR="00BB690C" w:rsidRDefault="00BB690C" w:rsidP="00BC340A">
      <w:r>
        <w:t>Ganancioso sem otimização: O (|V| (</w:t>
      </w:r>
      <w:proofErr w:type="spellStart"/>
      <w:r>
        <w:t>log|V</w:t>
      </w:r>
      <w:proofErr w:type="spellEnd"/>
      <w:r>
        <w:t>|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3ED120FF" w14:textId="77777777" w:rsidR="00E508C7" w:rsidRDefault="00E508C7" w:rsidP="00E508C7">
      <w:pPr>
        <w:keepNext/>
        <w:jc w:val="center"/>
      </w:pPr>
      <w:r>
        <w:rPr>
          <w:noProof/>
        </w:rPr>
        <w:drawing>
          <wp:inline distT="0" distB="0" distL="0" distR="0" wp14:anchorId="081ADEF2" wp14:editId="036EE13F">
            <wp:extent cx="4248553" cy="2702943"/>
            <wp:effectExtent l="171450" t="152400" r="152400" b="15494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6"/>
                    <a:stretch>
                      <a:fillRect/>
                    </a:stretch>
                  </pic:blipFill>
                  <pic:spPr>
                    <a:xfrm>
                      <a:off x="0" y="0"/>
                      <a:ext cx="4308247" cy="2740920"/>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87C7E5F" w14:textId="4ACA354E" w:rsidR="00477C90" w:rsidRDefault="00E508C7" w:rsidP="00E508C7">
      <w:pPr>
        <w:pStyle w:val="Caption"/>
        <w:jc w:val="center"/>
      </w:pPr>
      <w:r>
        <w:t xml:space="preserve">Figura </w:t>
      </w:r>
      <w:r>
        <w:fldChar w:fldCharType="begin"/>
      </w:r>
      <w:r>
        <w:instrText xml:space="preserve"> SEQ Figura \* ARABIC </w:instrText>
      </w:r>
      <w:r>
        <w:fldChar w:fldCharType="separate"/>
      </w:r>
      <w:r w:rsidR="00257D36">
        <w:rPr>
          <w:noProof/>
        </w:rPr>
        <w:t>27</w:t>
      </w:r>
      <w:r>
        <w:fldChar w:fldCharType="end"/>
      </w:r>
      <w:r>
        <w:t xml:space="preserve"> - Análise Empírica Ganancioso sem Otimização</w:t>
      </w:r>
    </w:p>
    <w:p w14:paraId="2C06F739" w14:textId="77777777" w:rsidR="0005251F" w:rsidRDefault="0005251F" w:rsidP="00BC340A"/>
    <w:p w14:paraId="2923521C" w14:textId="77777777" w:rsidR="00477C90" w:rsidRDefault="00BB690C" w:rsidP="00BC340A">
      <w:r>
        <w:tab/>
        <w:t>Ganancioso com otimização O (|V| (|V| + W |C|</w:t>
      </w:r>
      <w:r>
        <w:rPr>
          <w:vertAlign w:val="superscript"/>
        </w:rPr>
        <w:t>2</w:t>
      </w:r>
      <w:r>
        <w:t>))</w:t>
      </w:r>
      <w:r w:rsidR="00C70D33" w:rsidRPr="00C70D33">
        <w:t xml:space="preserve"> </w:t>
      </w:r>
      <w:r w:rsidR="00C70D33">
        <w:t>temporal e O</w:t>
      </w:r>
      <w:r w:rsidR="00477C90">
        <w:t xml:space="preserve"> </w:t>
      </w:r>
      <w:r w:rsidR="00C70D33">
        <w:t>(</w:t>
      </w:r>
      <w:r w:rsidR="00BD3FA6">
        <w:t>|C| + |V| + |E|</w:t>
      </w:r>
      <w:r w:rsidR="00C70D33">
        <w:t>) espacial</w:t>
      </w:r>
    </w:p>
    <w:p w14:paraId="50DC3BA7" w14:textId="77777777" w:rsidR="00E508C7" w:rsidRDefault="00E508C7" w:rsidP="00E508C7">
      <w:pPr>
        <w:keepNext/>
        <w:jc w:val="center"/>
      </w:pPr>
      <w:r>
        <w:rPr>
          <w:noProof/>
        </w:rPr>
        <w:drawing>
          <wp:inline distT="0" distB="0" distL="0" distR="0" wp14:anchorId="7642882D" wp14:editId="562533F4">
            <wp:extent cx="4814756" cy="3131820"/>
            <wp:effectExtent l="152400" t="152400" r="157480" b="163830"/>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7"/>
                    <a:stretch>
                      <a:fillRect/>
                    </a:stretch>
                  </pic:blipFill>
                  <pic:spPr>
                    <a:xfrm>
                      <a:off x="0" y="0"/>
                      <a:ext cx="4839702" cy="3148046"/>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32D1F8" w14:textId="5B7E0746" w:rsidR="00477C90" w:rsidRDefault="00E508C7" w:rsidP="00E508C7">
      <w:pPr>
        <w:pStyle w:val="Caption"/>
        <w:jc w:val="center"/>
      </w:pPr>
      <w:r>
        <w:t xml:space="preserve">Figura </w:t>
      </w:r>
      <w:r>
        <w:fldChar w:fldCharType="begin"/>
      </w:r>
      <w:r>
        <w:instrText xml:space="preserve"> SEQ Figura \* ARABIC </w:instrText>
      </w:r>
      <w:r>
        <w:fldChar w:fldCharType="separate"/>
      </w:r>
      <w:r w:rsidR="00257D36">
        <w:rPr>
          <w:noProof/>
        </w:rPr>
        <w:t>28</w:t>
      </w:r>
      <w:r>
        <w:fldChar w:fldCharType="end"/>
      </w:r>
      <w:r>
        <w:t xml:space="preserve"> - Análise Empírica Ganancioso com Otimização</w:t>
      </w:r>
    </w:p>
    <w:p w14:paraId="521E7838" w14:textId="77777777" w:rsidR="00891D0E" w:rsidRDefault="00891D0E" w:rsidP="00BC340A"/>
    <w:p w14:paraId="0A3BA472" w14:textId="7E57C65B" w:rsidR="00E508C7" w:rsidRDefault="00E508C7" w:rsidP="00891D0E">
      <w:pPr>
        <w:ind w:firstLine="720"/>
      </w:pPr>
      <w:r>
        <w:t>O pico que se pode ver</w:t>
      </w:r>
      <w:r w:rsidR="004B75B9">
        <w:t xml:space="preserve"> na figura</w:t>
      </w:r>
      <w:r>
        <w:t xml:space="preserve"> deriva-se da natureza do algoritmo de otimização, que depende não só do tamanho dos dados de entrada como da situação em questão.</w:t>
      </w:r>
    </w:p>
    <w:p w14:paraId="0861929D" w14:textId="77777777" w:rsidR="00807053" w:rsidRPr="00E508C7" w:rsidRDefault="00807053" w:rsidP="00891D0E">
      <w:pPr>
        <w:ind w:firstLine="720"/>
      </w:pPr>
    </w:p>
    <w:p w14:paraId="452EF919" w14:textId="2696B2D8" w:rsidR="003F1DAB" w:rsidRPr="00FA58EF" w:rsidRDefault="00891D0E" w:rsidP="00807053">
      <w:pPr>
        <w:ind w:firstLine="720"/>
      </w:pPr>
      <w:r>
        <w:t xml:space="preserve">Nota: Aplicou-se a mesma estratégia explicada no algoritmo </w:t>
      </w:r>
      <w:proofErr w:type="spellStart"/>
      <w:r w:rsidRPr="00891D0E">
        <w:rPr>
          <w:i/>
          <w:iCs/>
        </w:rPr>
        <w:t>knapsack</w:t>
      </w:r>
      <w:proofErr w:type="spellEnd"/>
      <w:r>
        <w:t xml:space="preserve"> com otimização.</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82"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83" w:name="_Toc72674785"/>
                            <w:r>
                              <w:rPr>
                                <w:lang w:val="en-US"/>
                              </w:rPr>
                              <w:t xml:space="preserve">Casos de </w:t>
                            </w:r>
                            <w:proofErr w:type="spellStart"/>
                            <w:r>
                              <w:rPr>
                                <w:lang w:val="en-US"/>
                              </w:rPr>
                              <w:t>Utilização</w:t>
                            </w:r>
                            <w:bookmarkEnd w:id="183"/>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Ttulo1"/>
                        <w:rPr>
                          <w:lang w:val="en-US"/>
                        </w:rPr>
                      </w:pPr>
                      <w:bookmarkStart w:id="195" w:name="_Toc72674785"/>
                      <w:r>
                        <w:rPr>
                          <w:lang w:val="en-US"/>
                        </w:rPr>
                        <w:t>Casos de Utilização</w:t>
                      </w:r>
                      <w:bookmarkEnd w:id="195"/>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48"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82"/>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84" w:name="_Toc72674786"/>
                            <w:proofErr w:type="spellStart"/>
                            <w:r w:rsidRPr="00807053">
                              <w:rPr>
                                <w:lang w:val="en-US"/>
                              </w:rPr>
                              <w:t>Conclusão</w:t>
                            </w:r>
                            <w:bookmarkEnd w:id="184"/>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Ttulo1"/>
                        <w:rPr>
                          <w:lang w:val="en-US"/>
                        </w:rPr>
                      </w:pPr>
                      <w:bookmarkStart w:id="197" w:name="_Toc72674786"/>
                      <w:r w:rsidRPr="00807053">
                        <w:rPr>
                          <w:lang w:val="en-US"/>
                        </w:rPr>
                        <w:t>Conclusão</w:t>
                      </w:r>
                      <w:bookmarkEnd w:id="197"/>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0AC6B196"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w:t>
      </w:r>
      <w:r w:rsidR="00D23B54">
        <w:rPr>
          <w:rFonts w:cs="Georgia"/>
        </w:rPr>
        <w:t>, e posterior implementação,</w:t>
      </w:r>
      <w:r w:rsidRPr="0F8DB8BF">
        <w:rPr>
          <w:rFonts w:cs="Georgia"/>
        </w:rPr>
        <w:t xml:space="preserve"> para as três fases previamente enunciadas</w:t>
      </w:r>
      <w:r w:rsidR="5AE3B346" w:rsidRPr="0F8DB8BF">
        <w:rPr>
          <w:rFonts w:cs="Georgia"/>
        </w:rPr>
        <w:t>.</w:t>
      </w:r>
      <w:r w:rsidR="00D23B54">
        <w:rPr>
          <w:rFonts w:cs="Georgia"/>
        </w:rPr>
        <w:t xml:space="preserve"> Foram implementados vários algoritmos para as diferentes fases, pedindo a preferência do utilizador, tendo em conta os seus dados.</w:t>
      </w:r>
    </w:p>
    <w:p w14:paraId="2F6A926D" w14:textId="751CD7D9" w:rsidR="6321D57D" w:rsidRDefault="6321D57D" w:rsidP="6321D57D">
      <w:pPr>
        <w:ind w:firstLine="720"/>
        <w:rPr>
          <w:rFonts w:cs="Georgia"/>
        </w:rPr>
      </w:pPr>
    </w:p>
    <w:p w14:paraId="2F14AB11" w14:textId="636F839F"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00D23B54">
        <w:rPr>
          <w:rFonts w:cs="Georgia"/>
        </w:rPr>
        <w:t>u</w:t>
      </w:r>
      <w:r w:rsidR="6173E814" w:rsidRPr="0F8DB8BF">
        <w:rPr>
          <w:rFonts w:cs="Georgia"/>
        </w:rPr>
        <w:t xml:space="preserve">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3C4B4DCF" w:rsidR="004163B8" w:rsidRPr="00BD56AC" w:rsidRDefault="0445AD07" w:rsidP="78136202">
      <w:pPr>
        <w:ind w:firstLine="720"/>
        <w:rPr>
          <w:rFonts w:cs="Georgia"/>
        </w:rPr>
      </w:pPr>
      <w:r w:rsidRPr="6321D57D">
        <w:rPr>
          <w:rFonts w:cs="Georgia"/>
        </w:rPr>
        <w:t xml:space="preserve">De seguida, </w:t>
      </w:r>
      <w:r w:rsidR="5D5FF4A5" w:rsidRPr="6321D57D">
        <w:rPr>
          <w:rFonts w:cs="Georgia"/>
        </w:rPr>
        <w:t>na segunda fase</w:t>
      </w:r>
      <w:r w:rsidR="337A5E05" w:rsidRPr="6321D57D">
        <w:rPr>
          <w:rFonts w:cs="Georgia"/>
        </w:rPr>
        <w:t xml:space="preserve">,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7CD71A24" w:rsidR="004163B8" w:rsidRPr="00BD56AC" w:rsidRDefault="5003A689" w:rsidP="78136202">
      <w:pPr>
        <w:ind w:firstLine="720"/>
        <w:rPr>
          <w:rFonts w:cs="Georgia"/>
        </w:rPr>
      </w:pPr>
      <w:r w:rsidRPr="6321D57D">
        <w:rPr>
          <w:rFonts w:cs="Georgia"/>
        </w:rPr>
        <w:t>Por fim, tendo em conta o</w:t>
      </w:r>
      <w:r w:rsidR="00D23B54">
        <w:rPr>
          <w:rFonts w:cs="Georgia"/>
        </w:rPr>
        <w:t xml:space="preserve"> que </w:t>
      </w:r>
      <w:r w:rsidRPr="6321D57D">
        <w:rPr>
          <w:rFonts w:cs="Georgia"/>
        </w:rPr>
        <w:t>já</w:t>
      </w:r>
      <w:r w:rsidR="00D23B54">
        <w:rPr>
          <w:rFonts w:cs="Georgia"/>
        </w:rPr>
        <w:t xml:space="preserve"> </w:t>
      </w:r>
      <w:r w:rsidR="005340BB">
        <w:rPr>
          <w:rFonts w:cs="Georgia"/>
        </w:rPr>
        <w:t>tinha sido</w:t>
      </w:r>
      <w:r w:rsidRPr="6321D57D">
        <w:rPr>
          <w:rFonts w:cs="Georgia"/>
        </w:rPr>
        <w:t xml:space="preserve"> elaborado</w:t>
      </w:r>
      <w:r w:rsidR="465A44F3" w:rsidRPr="6321D57D">
        <w:rPr>
          <w:rFonts w:cs="Georgia"/>
        </w:rPr>
        <w:t xml:space="preserve">, </w:t>
      </w:r>
      <w:r w:rsidR="00D23B54">
        <w:rPr>
          <w:rFonts w:cs="Georgia"/>
        </w:rPr>
        <w:t>foram implementados algoritmos de alocação de modo a permitir múltiplas carrinhas</w:t>
      </w:r>
      <w:r w:rsidR="005340BB">
        <w:rPr>
          <w:rFonts w:cs="Georgia"/>
        </w:rPr>
        <w:t xml:space="preserve"> com diversas capacidades, utilizando, depois, um algoritmo desenvolvido para a segunda fase do projeto.</w:t>
      </w:r>
    </w:p>
    <w:p w14:paraId="51E559DD" w14:textId="13C7B486" w:rsidR="6321D57D" w:rsidRDefault="6321D57D" w:rsidP="6321D57D">
      <w:pPr>
        <w:ind w:firstLine="720"/>
        <w:rPr>
          <w:rFonts w:cs="Georgia"/>
        </w:rPr>
      </w:pPr>
    </w:p>
    <w:p w14:paraId="5F3BDB5A" w14:textId="45C2C187" w:rsidR="734D2065" w:rsidRDefault="734D2065" w:rsidP="6321D57D">
      <w:pPr>
        <w:ind w:firstLine="720"/>
        <w:rPr>
          <w:rFonts w:cs="Georgia"/>
        </w:rPr>
      </w:pPr>
      <w:r w:rsidRPr="6321D57D">
        <w:rPr>
          <w:rFonts w:cs="Georgia"/>
        </w:rPr>
        <w:t>Assim, é importante referir quais foram os métodos/algoritmos utlizados</w:t>
      </w:r>
      <w:r w:rsidR="005340BB">
        <w:rPr>
          <w:rFonts w:cs="Georgia"/>
        </w:rPr>
        <w:t>/analisados</w:t>
      </w:r>
      <w:r w:rsidRPr="6321D57D">
        <w:rPr>
          <w:rFonts w:cs="Georgia"/>
        </w:rPr>
        <w:t xml:space="preserve"> ao longo do projeto, sendo eles, o </w:t>
      </w:r>
      <w:proofErr w:type="spellStart"/>
      <w:r w:rsidR="28E70270" w:rsidRPr="6321D57D">
        <w:rPr>
          <w:rFonts w:cs="Georgia"/>
          <w:b/>
          <w:bCs/>
        </w:rPr>
        <w:t>Dijkstra</w:t>
      </w:r>
      <w:proofErr w:type="spellEnd"/>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proofErr w:type="spellStart"/>
      <w:r w:rsidR="23E4C159" w:rsidRPr="6321D57D">
        <w:rPr>
          <w:rFonts w:cs="Georgia"/>
          <w:b/>
          <w:bCs/>
        </w:rPr>
        <w:t>Nearest</w:t>
      </w:r>
      <w:proofErr w:type="spellEnd"/>
      <w:r w:rsidR="23E4C159" w:rsidRPr="6321D57D">
        <w:rPr>
          <w:rFonts w:cs="Georgia"/>
          <w:b/>
          <w:bCs/>
        </w:rPr>
        <w:t xml:space="preserve">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w:t>
      </w:r>
      <w:proofErr w:type="spellStart"/>
      <w:r w:rsidR="190281BC" w:rsidRPr="6321D57D">
        <w:rPr>
          <w:rFonts w:cs="Georgia"/>
          <w:b/>
          <w:bCs/>
        </w:rPr>
        <w:t>Knapsack</w:t>
      </w:r>
      <w:proofErr w:type="spellEnd"/>
      <w:r w:rsidR="19EEAC6F" w:rsidRPr="6321D57D">
        <w:rPr>
          <w:rFonts w:cs="Georgia"/>
          <w:b/>
          <w:bCs/>
        </w:rPr>
        <w:t xml:space="preserve"> </w:t>
      </w:r>
      <w:proofErr w:type="spellStart"/>
      <w:r w:rsidR="19EEAC6F" w:rsidRPr="6321D57D">
        <w:rPr>
          <w:rFonts w:cs="Georgia"/>
          <w:b/>
          <w:bCs/>
        </w:rPr>
        <w:t>Problem</w:t>
      </w:r>
      <w:proofErr w:type="spellEnd"/>
      <w:r w:rsidR="190281BC" w:rsidRPr="6321D57D">
        <w:rPr>
          <w:rFonts w:cs="Georgia"/>
          <w:b/>
          <w:bCs/>
        </w:rPr>
        <w:t>)</w:t>
      </w:r>
      <w:r w:rsidR="317116C9" w:rsidRPr="6321D57D">
        <w:rPr>
          <w:rFonts w:cs="Georgia"/>
        </w:rPr>
        <w:t>.</w:t>
      </w:r>
    </w:p>
    <w:p w14:paraId="5B87322E" w14:textId="6C9CFC41" w:rsidR="005340BB" w:rsidRDefault="005340BB" w:rsidP="6321D57D">
      <w:pPr>
        <w:ind w:firstLine="720"/>
        <w:rPr>
          <w:rFonts w:cs="Georgia"/>
        </w:rPr>
      </w:pPr>
    </w:p>
    <w:p w14:paraId="5D8638E1" w14:textId="428016FC" w:rsidR="005340BB" w:rsidRDefault="005340BB" w:rsidP="6321D57D">
      <w:pPr>
        <w:ind w:firstLine="720"/>
        <w:rPr>
          <w:rFonts w:cs="Georgia"/>
        </w:rPr>
      </w:pPr>
      <w:r>
        <w:rPr>
          <w:rFonts w:cs="Georgia"/>
        </w:rPr>
        <w:lastRenderedPageBreak/>
        <w:t>Relativamente à segunda parte do projeto (implementação da solução proposta), devido à natureza variada dos grafos fornecidos (grelhas ou mapas reais), alterou-se a estrutura de grafo sugerida anteriormente, de modo a transformá-lo, dinamicamente e de acordo com o mapa escolhido, em dirigido ou não dirigido.</w:t>
      </w:r>
    </w:p>
    <w:p w14:paraId="46FE9A30" w14:textId="052E1B89" w:rsidR="0030094B" w:rsidRDefault="0030094B" w:rsidP="6321D57D">
      <w:pPr>
        <w:ind w:firstLine="720"/>
        <w:rPr>
          <w:rFonts w:cs="Georgia"/>
        </w:rPr>
      </w:pPr>
      <w:r>
        <w:rPr>
          <w:rFonts w:cs="Georgia"/>
        </w:rPr>
        <w:t xml:space="preserve">Inicialmente, era pretendida a implementação de mais algoritmos (e.g. força bruta) para as diferentes fases, de modo a conceber uma comparação mais aprofundada da performance destes. No entanto, devido a dificuldades na integração do </w:t>
      </w:r>
      <w:proofErr w:type="spellStart"/>
      <w:r>
        <w:rPr>
          <w:rFonts w:cs="Georgia"/>
          <w:i/>
          <w:iCs/>
        </w:rPr>
        <w:t>GraphViewer</w:t>
      </w:r>
      <w:proofErr w:type="spellEnd"/>
      <w:r>
        <w:rPr>
          <w:rFonts w:cs="Georgia"/>
        </w:rPr>
        <w:t>, na utilização e manipulação dos mapas fornecidos e no cálculo de dados para a análise empírica (</w:t>
      </w:r>
      <w:r>
        <w:rPr>
          <w:rFonts w:cs="Georgia"/>
          <w:i/>
          <w:iCs/>
        </w:rPr>
        <w:t xml:space="preserve">script </w:t>
      </w:r>
      <w:r>
        <w:rPr>
          <w:rFonts w:cs="Georgia"/>
        </w:rPr>
        <w:t>para geração automática de dados de entrada com tamanho considerável, computador com condições estáveis e sem oscilações no tempo de execução, e consideração de fatores dificilmente controláveis como otimizações do compilador em execuções sequenciais do mesmo algoritmo), surgiram atrasos, pelo que nos mantivemos pela implementação e análise dos algoritmos mais importantes</w:t>
      </w:r>
      <w:r w:rsidR="00807053">
        <w:rPr>
          <w:rFonts w:cs="Georgia"/>
        </w:rPr>
        <w:t>, que foram devidamente testados e otimizados.</w:t>
      </w:r>
    </w:p>
    <w:p w14:paraId="4E0E61A3" w14:textId="64D73D0F" w:rsidR="00D050BB" w:rsidRDefault="00D050BB" w:rsidP="6321D57D">
      <w:pPr>
        <w:ind w:firstLine="720"/>
        <w:rPr>
          <w:rFonts w:cs="Georgia"/>
        </w:rPr>
      </w:pPr>
      <w:r>
        <w:rPr>
          <w:rFonts w:cs="Georgia"/>
        </w:rPr>
        <w:t>Por outro lado, para facilitar o uso da aplicação e a escolha dos métodos e dados e serem usados, foi criada uma interface textual que comunica com o utilizador, permitindo-lhe ver e comparar resultados de forma simples e rápida.</w:t>
      </w:r>
    </w:p>
    <w:p w14:paraId="5B190B7F" w14:textId="6ADAFB59" w:rsidR="00726468" w:rsidRDefault="00726468" w:rsidP="6321D57D">
      <w:pPr>
        <w:ind w:firstLine="720"/>
        <w:rPr>
          <w:rFonts w:cs="Georgia"/>
        </w:rPr>
      </w:pPr>
    </w:p>
    <w:p w14:paraId="6DE97AF8" w14:textId="5AD560F4" w:rsidR="00726468" w:rsidRPr="00726468" w:rsidRDefault="00726468" w:rsidP="6321D57D">
      <w:pPr>
        <w:ind w:firstLine="720"/>
        <w:rPr>
          <w:rFonts w:cs="Georgia"/>
        </w:rPr>
      </w:pPr>
      <w:r>
        <w:rPr>
          <w:rFonts w:cs="Georgia"/>
        </w:rPr>
        <w:t xml:space="preserve">Enquanto analisávamos, empiricamente, os algoritmos da terceira fase, surgiu uma situação peculiar que nos chamou a atenção. Com certos dados de entrada, usar algoritmos de alocação com complexidade temporal superior resultava em tempos de execução similares e, por vezes, inferiores aos obtidos com algoritmos de complexidade inferior. Primeiramente, pensamos ser algum tipo de lacuna, mas depois apercebemo-nos que, em certos casos, uma melhor alocação (mesmo que mais dispendiosa) resultava em clientes mais próximos entre si, pelo que o algoritmo de </w:t>
      </w:r>
      <w:proofErr w:type="spellStart"/>
      <w:r>
        <w:rPr>
          <w:rFonts w:cs="Georgia"/>
          <w:i/>
          <w:iCs/>
        </w:rPr>
        <w:t>Dijkstra</w:t>
      </w:r>
      <w:proofErr w:type="spellEnd"/>
      <w:r>
        <w:rPr>
          <w:rFonts w:cs="Georgia"/>
        </w:rPr>
        <w:t>, que termina quando encontra o seu destino, executava mais rapidamente. Com isto, concluiu-se que, dependendo da situação, podemos até obter uma solução melhor sem custos temporais acrescidos!</w:t>
      </w:r>
      <w:r w:rsidR="00D050BB">
        <w:rPr>
          <w:rFonts w:cs="Georgia"/>
        </w:rPr>
        <w:t xml:space="preserve"> No entanto, há também casos onde o tempo de execução é realmente mais elevado, pelo que se deve escolher o algoritmo tendo em conta a situação em questão.</w:t>
      </w:r>
    </w:p>
    <w:p w14:paraId="18FB590C" w14:textId="3168A5F8" w:rsidR="6321D57D" w:rsidRDefault="6321D57D" w:rsidP="6321D57D">
      <w:pPr>
        <w:ind w:firstLine="720"/>
        <w:rPr>
          <w:rFonts w:cs="Georgia"/>
        </w:rPr>
      </w:pPr>
    </w:p>
    <w:p w14:paraId="154A2ED3" w14:textId="6F2ECE58" w:rsidR="6321D57D" w:rsidRDefault="00FF4880" w:rsidP="6321D57D">
      <w:pPr>
        <w:ind w:firstLine="720"/>
        <w:rPr>
          <w:rFonts w:cs="Georgia"/>
        </w:rPr>
      </w:pPr>
      <w:r>
        <w:rPr>
          <w:rFonts w:cs="Georgia"/>
        </w:rPr>
        <w:t xml:space="preserve">Finalizando, concluímos que existem diversos algoritmos capazes de dar boas soluções ao problema sugerido, sendo que não existe um vencedor óbvio. O melhor algoritmo será sempre o que é medido </w:t>
      </w:r>
      <w:r w:rsidR="00902789">
        <w:rPr>
          <w:rFonts w:cs="Georgia"/>
        </w:rPr>
        <w:t>face às</w:t>
      </w:r>
      <w:r>
        <w:rPr>
          <w:rFonts w:cs="Georgia"/>
        </w:rPr>
        <w:t xml:space="preserve"> necessidades do utilizador, sejam elas a rápida execução, a precisão da solução, a importância da alocação e da rota calculada, ou apenas uma solução simples e breve.</w:t>
      </w: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w:lastRenderedPageBreak/>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85" w:name="_Toc72674787"/>
                            <w:proofErr w:type="spellStart"/>
                            <w:r w:rsidRPr="00B6608D">
                              <w:rPr>
                                <w:lang w:val="en-US"/>
                              </w:rPr>
                              <w:t>Contribuição</w:t>
                            </w:r>
                            <w:bookmarkEnd w:id="185"/>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Ttulo1"/>
                        <w:rPr>
                          <w:lang w:val="en-US"/>
                        </w:rPr>
                      </w:pPr>
                      <w:bookmarkStart w:id="199" w:name="_Toc72674787"/>
                      <w:r w:rsidRPr="00B6608D">
                        <w:rPr>
                          <w:lang w:val="en-US"/>
                        </w:rPr>
                        <w:t>Contribuição</w:t>
                      </w:r>
                      <w:bookmarkEnd w:id="199"/>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717CC051" w14:textId="77777777" w:rsidR="00822893" w:rsidRDefault="00822893" w:rsidP="6321D57D"/>
    <w:p w14:paraId="4216B42B" w14:textId="42CF18B7" w:rsidR="3D78CFEA" w:rsidRDefault="3D78CFEA" w:rsidP="00D23B54">
      <w:pPr>
        <w:pStyle w:val="Heading4"/>
        <w:jc w:val="left"/>
        <w:rPr>
          <w:sz w:val="26"/>
          <w:szCs w:val="26"/>
        </w:rPr>
      </w:pPr>
      <w:r w:rsidRPr="00D23B54">
        <w:rPr>
          <w:sz w:val="26"/>
          <w:szCs w:val="26"/>
        </w:rPr>
        <w:t>Bruno Rosendo</w:t>
      </w:r>
      <w:r w:rsidR="00D23B54" w:rsidRPr="00D23B54">
        <w:rPr>
          <w:sz w:val="26"/>
          <w:szCs w:val="26"/>
        </w:rPr>
        <w:t>:</w:t>
      </w:r>
    </w:p>
    <w:p w14:paraId="1DF3FE5C" w14:textId="5A91362E" w:rsidR="00D23B54" w:rsidRPr="00D23B54" w:rsidRDefault="00D23B54" w:rsidP="00D23B54">
      <w:pPr>
        <w:pStyle w:val="ListParagraph"/>
        <w:numPr>
          <w:ilvl w:val="0"/>
          <w:numId w:val="31"/>
        </w:numPr>
      </w:pPr>
      <w:r>
        <w:rPr>
          <w:b/>
          <w:bCs/>
        </w:rPr>
        <w:t>1ª Parte:</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0FD86386" w:rsidR="3D78CFEA" w:rsidRDefault="15735D0E" w:rsidP="0F8DB8BF">
      <w:pPr>
        <w:pStyle w:val="ListParagraph"/>
        <w:numPr>
          <w:ilvl w:val="1"/>
          <w:numId w:val="3"/>
        </w:numPr>
      </w:pPr>
      <w:r>
        <w:t>B</w:t>
      </w:r>
      <w:r w:rsidR="1ACDA519">
        <w:t>ibliografia</w:t>
      </w:r>
    </w:p>
    <w:p w14:paraId="7B6EB2DD" w14:textId="02BE12FF" w:rsidR="00D23B54" w:rsidRPr="00B6608D" w:rsidRDefault="00D23B54" w:rsidP="00D23B54">
      <w:pPr>
        <w:pStyle w:val="ListParagraph"/>
        <w:numPr>
          <w:ilvl w:val="0"/>
          <w:numId w:val="3"/>
        </w:numPr>
      </w:pPr>
      <w:r>
        <w:rPr>
          <w:b/>
          <w:bCs/>
        </w:rPr>
        <w:t>2ª Parte:</w:t>
      </w:r>
    </w:p>
    <w:p w14:paraId="50EB80A0" w14:textId="023F30CD" w:rsidR="00B6608D" w:rsidRDefault="00B6608D" w:rsidP="00B6608D">
      <w:pPr>
        <w:pStyle w:val="ListParagraph"/>
        <w:numPr>
          <w:ilvl w:val="1"/>
          <w:numId w:val="3"/>
        </w:numPr>
      </w:pPr>
      <w:r>
        <w:t>Estruturas de dados e Classes utilizadas (relatório)</w:t>
      </w:r>
    </w:p>
    <w:p w14:paraId="41D6CA8E" w14:textId="70DB37E4" w:rsidR="00B6608D" w:rsidRDefault="00B6608D" w:rsidP="00B6608D">
      <w:pPr>
        <w:pStyle w:val="ListParagraph"/>
        <w:numPr>
          <w:ilvl w:val="1"/>
          <w:numId w:val="3"/>
        </w:numPr>
      </w:pPr>
      <w:r>
        <w:t>Análise teórica e algoritmos</w:t>
      </w:r>
      <w:r w:rsidR="0000158B">
        <w:t xml:space="preserve"> implementados</w:t>
      </w:r>
      <w:r>
        <w:t xml:space="preserve"> (relatório)</w:t>
      </w:r>
      <w:r w:rsidR="00322A51">
        <w:t xml:space="preserve">: DFS, pré-processamento, </w:t>
      </w:r>
      <w:proofErr w:type="spellStart"/>
      <w:r w:rsidR="00322A51">
        <w:rPr>
          <w:i/>
          <w:iCs/>
        </w:rPr>
        <w:t>nearest</w:t>
      </w:r>
      <w:proofErr w:type="spellEnd"/>
      <w:r w:rsidR="00322A51">
        <w:rPr>
          <w:i/>
          <w:iCs/>
        </w:rPr>
        <w:t xml:space="preserve"> </w:t>
      </w:r>
      <w:proofErr w:type="spellStart"/>
      <w:r w:rsidR="00322A51">
        <w:rPr>
          <w:i/>
          <w:iCs/>
        </w:rPr>
        <w:t>neighbour</w:t>
      </w:r>
      <w:proofErr w:type="spellEnd"/>
      <w:r w:rsidR="00322A51">
        <w:t>, 2ª fase, 3ª fase.</w:t>
      </w:r>
    </w:p>
    <w:p w14:paraId="687EA21A" w14:textId="3D0548BF" w:rsidR="00322A51" w:rsidRDefault="00322A51" w:rsidP="00B6608D">
      <w:pPr>
        <w:pStyle w:val="ListParagraph"/>
        <w:numPr>
          <w:ilvl w:val="1"/>
          <w:numId w:val="3"/>
        </w:numPr>
      </w:pPr>
      <w:r>
        <w:t>Análise empírica</w:t>
      </w:r>
      <w:r w:rsidR="0000158B">
        <w:t xml:space="preserve"> (resultados e relatório)</w:t>
      </w:r>
    </w:p>
    <w:p w14:paraId="0EC4AC3E" w14:textId="51F942CF" w:rsidR="0000158B" w:rsidRDefault="0000158B" w:rsidP="00B6608D">
      <w:pPr>
        <w:pStyle w:val="ListParagraph"/>
        <w:numPr>
          <w:ilvl w:val="1"/>
          <w:numId w:val="3"/>
        </w:numPr>
      </w:pPr>
      <w:r>
        <w:t>Parte final da conclusão (relatório)</w:t>
      </w:r>
    </w:p>
    <w:p w14:paraId="6284E121" w14:textId="6C60F2D8" w:rsidR="0000158B" w:rsidRDefault="0000158B" w:rsidP="00B6608D">
      <w:pPr>
        <w:pStyle w:val="ListParagraph"/>
        <w:numPr>
          <w:ilvl w:val="1"/>
          <w:numId w:val="3"/>
        </w:numPr>
      </w:pPr>
      <w:r>
        <w:t>Modelação inicial do problema (posteriormente adaptada por todos)</w:t>
      </w:r>
    </w:p>
    <w:p w14:paraId="5E5133D7" w14:textId="07594ABD" w:rsidR="0000158B" w:rsidRDefault="0000158B" w:rsidP="00B6608D">
      <w:pPr>
        <w:pStyle w:val="ListParagraph"/>
        <w:numPr>
          <w:ilvl w:val="1"/>
          <w:numId w:val="3"/>
        </w:numPr>
      </w:pPr>
      <w:r>
        <w:t xml:space="preserve">Algoritmos implementados: 2ª fase (ganancioso com </w:t>
      </w:r>
      <w:proofErr w:type="spellStart"/>
      <w:r>
        <w:rPr>
          <w:i/>
          <w:iCs/>
        </w:rPr>
        <w:t>Dijkstra</w:t>
      </w:r>
      <w:proofErr w:type="spellEnd"/>
      <w:r>
        <w:t>), alocação de clientes às carrinhas (ambas as opções) e respetiva</w:t>
      </w:r>
      <w:r w:rsidR="00DD0204">
        <w:t>s</w:t>
      </w:r>
      <w:r>
        <w:t xml:space="preserve"> otimizaç</w:t>
      </w:r>
      <w:r w:rsidR="00DD0204">
        <w:t>ões</w:t>
      </w:r>
      <w:r>
        <w:t xml:space="preserve">, </w:t>
      </w:r>
      <w:r w:rsidR="00FE48E4">
        <w:t xml:space="preserve">DFS, filtragem de vértices, </w:t>
      </w:r>
      <w:proofErr w:type="spellStart"/>
      <w:r w:rsidR="00FE48E4">
        <w:rPr>
          <w:i/>
          <w:iCs/>
        </w:rPr>
        <w:t>Dijkstra</w:t>
      </w:r>
      <w:proofErr w:type="spellEnd"/>
      <w:r w:rsidR="00FE48E4">
        <w:t xml:space="preserve"> clássico</w:t>
      </w:r>
    </w:p>
    <w:p w14:paraId="7A0F4CB0" w14:textId="481552F3" w:rsidR="0000158B" w:rsidRDefault="0000158B" w:rsidP="00B6608D">
      <w:pPr>
        <w:pStyle w:val="ListParagraph"/>
        <w:numPr>
          <w:ilvl w:val="1"/>
          <w:numId w:val="3"/>
        </w:numPr>
      </w:pPr>
      <w:r>
        <w:t>Interface</w:t>
      </w:r>
      <w:r w:rsidR="00FE48E4">
        <w:t xml:space="preserve">- comunicação com o utilizador, integração da classe </w:t>
      </w:r>
      <w:proofErr w:type="spellStart"/>
      <w:r w:rsidR="00FE48E4">
        <w:rPr>
          <w:i/>
          <w:iCs/>
        </w:rPr>
        <w:t>Bakery</w:t>
      </w:r>
      <w:proofErr w:type="spellEnd"/>
      <w:r w:rsidR="00FE48E4">
        <w:t xml:space="preserve">, leitura de dados por </w:t>
      </w:r>
      <w:r w:rsidR="00FE48E4">
        <w:rPr>
          <w:i/>
          <w:iCs/>
        </w:rPr>
        <w:t>input</w:t>
      </w:r>
      <w:r w:rsidR="00FE48E4">
        <w:t xml:space="preserve">, mostragem dos resultados na saída padrão </w:t>
      </w:r>
    </w:p>
    <w:p w14:paraId="751C2112" w14:textId="77777777" w:rsidR="00822893" w:rsidRDefault="00822893" w:rsidP="00822893"/>
    <w:p w14:paraId="443F6AB2" w14:textId="66AC4469" w:rsidR="3D78CFEA" w:rsidRDefault="3D78CFEA" w:rsidP="00D23B54">
      <w:pPr>
        <w:pStyle w:val="Heading4"/>
        <w:jc w:val="left"/>
      </w:pPr>
      <w:r w:rsidRPr="00D23B54">
        <w:rPr>
          <w:sz w:val="26"/>
          <w:szCs w:val="26"/>
        </w:rPr>
        <w:t>Domingos Santos</w:t>
      </w:r>
      <w:r w:rsidR="00D23B54">
        <w:t>:</w:t>
      </w:r>
    </w:p>
    <w:p w14:paraId="79C9610F" w14:textId="3A6A1DD3" w:rsidR="00D23B54" w:rsidRPr="00D23B54" w:rsidRDefault="00D23B54" w:rsidP="00D23B54">
      <w:pPr>
        <w:pStyle w:val="ListParagraph"/>
        <w:numPr>
          <w:ilvl w:val="0"/>
          <w:numId w:val="31"/>
        </w:numPr>
      </w:pPr>
      <w:r>
        <w:rPr>
          <w:b/>
          <w:bCs/>
        </w:rPr>
        <w:t>1ª Parte:</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1406FB20" w:rsidR="3D78CFEA" w:rsidRDefault="2036337C" w:rsidP="0F8DB8BF">
      <w:pPr>
        <w:pStyle w:val="ListParagraph"/>
        <w:numPr>
          <w:ilvl w:val="1"/>
          <w:numId w:val="3"/>
        </w:numPr>
      </w:pPr>
      <w:r>
        <w:t>C</w:t>
      </w:r>
      <w:r w:rsidR="46D11867">
        <w:t>ontribuição</w:t>
      </w:r>
    </w:p>
    <w:p w14:paraId="6F7F8285" w14:textId="6FE755BF" w:rsidR="0000158B" w:rsidRPr="0000158B" w:rsidRDefault="00D23B54" w:rsidP="0000158B">
      <w:pPr>
        <w:pStyle w:val="ListParagraph"/>
        <w:numPr>
          <w:ilvl w:val="0"/>
          <w:numId w:val="3"/>
        </w:numPr>
      </w:pPr>
      <w:r>
        <w:rPr>
          <w:b/>
          <w:bCs/>
        </w:rPr>
        <w:t>2ª Parte:</w:t>
      </w:r>
    </w:p>
    <w:p w14:paraId="18D1708F" w14:textId="5964D501" w:rsidR="0000158B" w:rsidRDefault="0000158B" w:rsidP="0000158B">
      <w:pPr>
        <w:pStyle w:val="ListParagraph"/>
        <w:numPr>
          <w:ilvl w:val="1"/>
          <w:numId w:val="3"/>
        </w:numPr>
      </w:pPr>
      <w:r>
        <w:t>Conclusão (relatório)</w:t>
      </w:r>
    </w:p>
    <w:p w14:paraId="0C4C69F9" w14:textId="309FAF37" w:rsidR="0000158B" w:rsidRDefault="0000158B" w:rsidP="0000158B">
      <w:pPr>
        <w:pStyle w:val="ListParagraph"/>
        <w:numPr>
          <w:ilvl w:val="1"/>
          <w:numId w:val="3"/>
        </w:numPr>
      </w:pPr>
      <w:r>
        <w:t>Estruturação do relatório</w:t>
      </w:r>
    </w:p>
    <w:p w14:paraId="79119948" w14:textId="51BCD956" w:rsidR="0000158B" w:rsidRDefault="0000158B" w:rsidP="0000158B">
      <w:pPr>
        <w:pStyle w:val="ListParagraph"/>
        <w:numPr>
          <w:ilvl w:val="1"/>
          <w:numId w:val="3"/>
        </w:numPr>
      </w:pPr>
      <w:r>
        <w:t>Estrutura do ficheiro de dados de entrada e consequente leitura</w:t>
      </w:r>
    </w:p>
    <w:p w14:paraId="54EA93BB" w14:textId="6B115CA3" w:rsidR="0000158B" w:rsidRDefault="0000158B" w:rsidP="0000158B">
      <w:pPr>
        <w:pStyle w:val="ListParagraph"/>
        <w:numPr>
          <w:ilvl w:val="1"/>
          <w:numId w:val="3"/>
        </w:numPr>
      </w:pPr>
      <w:r>
        <w:t xml:space="preserve">Contribuições para a apresentação do </w:t>
      </w:r>
      <w:proofErr w:type="spellStart"/>
      <w:r>
        <w:rPr>
          <w:i/>
          <w:iCs/>
        </w:rPr>
        <w:t>GraphViewer</w:t>
      </w:r>
      <w:proofErr w:type="spellEnd"/>
    </w:p>
    <w:p w14:paraId="141BD1A1" w14:textId="1E479C0D" w:rsidR="0000158B" w:rsidRDefault="0000158B" w:rsidP="0000158B">
      <w:pPr>
        <w:pStyle w:val="ListParagraph"/>
        <w:numPr>
          <w:ilvl w:val="1"/>
          <w:numId w:val="3"/>
        </w:numPr>
      </w:pPr>
      <w:r>
        <w:rPr>
          <w:i/>
          <w:iCs/>
        </w:rPr>
        <w:t xml:space="preserve">Script </w:t>
      </w:r>
      <w:r>
        <w:t>de geração de dados de entrada</w:t>
      </w:r>
    </w:p>
    <w:p w14:paraId="74F98B23" w14:textId="77777777" w:rsidR="00DD0204" w:rsidRDefault="00DD0204" w:rsidP="00D23B54">
      <w:pPr>
        <w:pStyle w:val="Heading4"/>
        <w:jc w:val="left"/>
        <w:rPr>
          <w:sz w:val="26"/>
          <w:szCs w:val="26"/>
        </w:rPr>
      </w:pPr>
    </w:p>
    <w:p w14:paraId="2045CA9A" w14:textId="77777777" w:rsidR="00822893" w:rsidRDefault="00822893" w:rsidP="00D23B54">
      <w:pPr>
        <w:pStyle w:val="Heading4"/>
        <w:jc w:val="left"/>
        <w:rPr>
          <w:sz w:val="26"/>
          <w:szCs w:val="26"/>
        </w:rPr>
      </w:pPr>
    </w:p>
    <w:p w14:paraId="6767284D" w14:textId="59EAD04C" w:rsidR="3D78CFEA" w:rsidRDefault="3D78CFEA" w:rsidP="00D23B54">
      <w:pPr>
        <w:pStyle w:val="Heading4"/>
        <w:jc w:val="left"/>
        <w:rPr>
          <w:sz w:val="26"/>
          <w:szCs w:val="26"/>
        </w:rPr>
      </w:pPr>
      <w:r w:rsidRPr="00D23B54">
        <w:rPr>
          <w:sz w:val="26"/>
          <w:szCs w:val="26"/>
        </w:rPr>
        <w:lastRenderedPageBreak/>
        <w:t xml:space="preserve">João Mesquita: </w:t>
      </w:r>
    </w:p>
    <w:p w14:paraId="23B5AC87" w14:textId="56AB3B4B" w:rsidR="00D23B54" w:rsidRPr="00D23B54" w:rsidRDefault="00D23B54" w:rsidP="00D23B54">
      <w:pPr>
        <w:pStyle w:val="ListParagraph"/>
        <w:numPr>
          <w:ilvl w:val="0"/>
          <w:numId w:val="3"/>
        </w:numPr>
      </w:pPr>
      <w:r>
        <w:rPr>
          <w:b/>
          <w:bCs/>
        </w:rPr>
        <w:t>1ª Parte:</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20E94ED" w:rsidR="0032460A" w:rsidRDefault="00A17375" w:rsidP="007379A6">
      <w:pPr>
        <w:pStyle w:val="ListParagraph"/>
        <w:numPr>
          <w:ilvl w:val="1"/>
          <w:numId w:val="3"/>
        </w:numPr>
      </w:pPr>
      <w:r>
        <w:t xml:space="preserve">Algoritmos de percurso de duração mínima entre </w:t>
      </w:r>
      <w:r w:rsidR="628F564B">
        <w:t>todos os pares de pontos</w:t>
      </w:r>
    </w:p>
    <w:p w14:paraId="1C1F0912" w14:textId="77777777" w:rsidR="0000158B" w:rsidRPr="0000158B" w:rsidRDefault="0000158B" w:rsidP="0000158B">
      <w:pPr>
        <w:pStyle w:val="ListParagraph"/>
      </w:pPr>
    </w:p>
    <w:p w14:paraId="39B9162B" w14:textId="224715E0" w:rsidR="0036490E" w:rsidRPr="00B6608D" w:rsidRDefault="00D23B54" w:rsidP="0032460A">
      <w:pPr>
        <w:pStyle w:val="ListParagraph"/>
        <w:numPr>
          <w:ilvl w:val="0"/>
          <w:numId w:val="3"/>
        </w:numPr>
      </w:pPr>
      <w:r>
        <w:rPr>
          <w:b/>
          <w:bCs/>
        </w:rPr>
        <w:t>2ª Parte:</w:t>
      </w:r>
    </w:p>
    <w:p w14:paraId="74F5B2EB" w14:textId="7C39D6FB" w:rsidR="00B6608D" w:rsidRDefault="00B6608D" w:rsidP="00B6608D">
      <w:pPr>
        <w:pStyle w:val="ListParagraph"/>
        <w:numPr>
          <w:ilvl w:val="1"/>
          <w:numId w:val="3"/>
        </w:numPr>
      </w:pPr>
      <w:r>
        <w:t xml:space="preserve">Análise teórica e </w:t>
      </w:r>
      <w:r w:rsidR="0000158B">
        <w:t xml:space="preserve">algoritmos implementados </w:t>
      </w:r>
      <w:r>
        <w:t>(relatório)</w:t>
      </w:r>
      <w:r w:rsidR="00322A51">
        <w:t xml:space="preserve">: </w:t>
      </w:r>
      <w:proofErr w:type="spellStart"/>
      <w:r w:rsidR="00322A51" w:rsidRPr="00877E4E">
        <w:rPr>
          <w:i/>
          <w:iCs/>
        </w:rPr>
        <w:t>Tarjan</w:t>
      </w:r>
      <w:proofErr w:type="spellEnd"/>
      <w:r w:rsidR="00322A51">
        <w:t xml:space="preserve">, </w:t>
      </w:r>
      <w:proofErr w:type="spellStart"/>
      <w:r w:rsidR="00322A51" w:rsidRPr="00877E4E">
        <w:rPr>
          <w:i/>
          <w:iCs/>
        </w:rPr>
        <w:t>Dijkstra</w:t>
      </w:r>
      <w:proofErr w:type="spellEnd"/>
    </w:p>
    <w:p w14:paraId="02904D64" w14:textId="4CCD75F7" w:rsidR="00B6608D" w:rsidRDefault="00322A51" w:rsidP="00B6608D">
      <w:pPr>
        <w:pStyle w:val="ListParagraph"/>
        <w:numPr>
          <w:ilvl w:val="1"/>
          <w:numId w:val="3"/>
        </w:numPr>
      </w:pPr>
      <w:r>
        <w:t>Análise da conetividade</w:t>
      </w:r>
      <w:r w:rsidR="0000158B">
        <w:t xml:space="preserve"> (relatório)</w:t>
      </w:r>
    </w:p>
    <w:p w14:paraId="0133513D" w14:textId="4D170593" w:rsidR="0000158B" w:rsidRDefault="0000158B" w:rsidP="00B6608D">
      <w:pPr>
        <w:pStyle w:val="ListParagraph"/>
        <w:numPr>
          <w:ilvl w:val="1"/>
          <w:numId w:val="3"/>
        </w:numPr>
      </w:pPr>
      <w:r>
        <w:t>Estrutura de dados utilizada para o grafo</w:t>
      </w:r>
    </w:p>
    <w:p w14:paraId="073DA848" w14:textId="001571D6" w:rsidR="0000158B" w:rsidRDefault="0000158B" w:rsidP="00B6608D">
      <w:pPr>
        <w:pStyle w:val="ListParagraph"/>
        <w:numPr>
          <w:ilvl w:val="1"/>
          <w:numId w:val="3"/>
        </w:numPr>
      </w:pPr>
      <w:r>
        <w:t xml:space="preserve">Integração e manipulação do </w:t>
      </w:r>
      <w:proofErr w:type="spellStart"/>
      <w:r w:rsidRPr="0000158B">
        <w:rPr>
          <w:i/>
          <w:iCs/>
        </w:rPr>
        <w:t>GraphViewer</w:t>
      </w:r>
      <w:proofErr w:type="spellEnd"/>
    </w:p>
    <w:p w14:paraId="6EB55FA6" w14:textId="2E8A670C" w:rsidR="0000158B" w:rsidRDefault="0000158B" w:rsidP="00B6608D">
      <w:pPr>
        <w:pStyle w:val="ListParagraph"/>
        <w:numPr>
          <w:ilvl w:val="1"/>
          <w:numId w:val="3"/>
        </w:numPr>
      </w:pPr>
      <w:r>
        <w:t xml:space="preserve">Algoritmos implementados: </w:t>
      </w:r>
      <w:proofErr w:type="spellStart"/>
      <w:r>
        <w:rPr>
          <w:i/>
          <w:iCs/>
        </w:rPr>
        <w:t>nearest</w:t>
      </w:r>
      <w:proofErr w:type="spellEnd"/>
      <w:r>
        <w:rPr>
          <w:i/>
          <w:iCs/>
        </w:rPr>
        <w:t xml:space="preserve"> </w:t>
      </w:r>
      <w:proofErr w:type="spellStart"/>
      <w:r>
        <w:rPr>
          <w:i/>
          <w:iCs/>
        </w:rPr>
        <w:t>neighbour</w:t>
      </w:r>
      <w:proofErr w:type="spellEnd"/>
      <w:r>
        <w:t xml:space="preserve">, filtragem de clientes, </w:t>
      </w:r>
      <w:proofErr w:type="spellStart"/>
      <w:r w:rsidR="00FE48E4" w:rsidRPr="00FE48E4">
        <w:rPr>
          <w:i/>
          <w:iCs/>
        </w:rPr>
        <w:t>Tarjan</w:t>
      </w:r>
      <w:proofErr w:type="spellEnd"/>
      <w:r w:rsidR="00FE48E4">
        <w:t xml:space="preserve">, variações de </w:t>
      </w:r>
      <w:proofErr w:type="spellStart"/>
      <w:r w:rsidR="00FE48E4">
        <w:rPr>
          <w:i/>
          <w:iCs/>
        </w:rPr>
        <w:t>Dijkstra</w:t>
      </w:r>
      <w:proofErr w:type="spellEnd"/>
      <w:r w:rsidR="00FE48E4">
        <w:t xml:space="preserve"> (bidirecional e paragem condicional)</w:t>
      </w:r>
    </w:p>
    <w:p w14:paraId="30652681" w14:textId="5F6DDFE4" w:rsidR="00FE48E4" w:rsidRDefault="00FE48E4" w:rsidP="00B6608D">
      <w:pPr>
        <w:pStyle w:val="ListParagraph"/>
        <w:numPr>
          <w:ilvl w:val="1"/>
          <w:numId w:val="3"/>
        </w:numPr>
      </w:pPr>
      <w:r>
        <w:t xml:space="preserve">Interface- mostragem dos resultados no </w:t>
      </w:r>
      <w:proofErr w:type="spellStart"/>
      <w:r>
        <w:rPr>
          <w:i/>
          <w:iCs/>
        </w:rPr>
        <w:t>GraphViewer</w:t>
      </w:r>
      <w:proofErr w:type="spellEnd"/>
      <w:r>
        <w:t>, opção de verificação de componentes fortemente conexos</w:t>
      </w:r>
    </w:p>
    <w:p w14:paraId="267E4889" w14:textId="0146E059" w:rsidR="0000158B" w:rsidRDefault="0000158B" w:rsidP="00B6608D">
      <w:pPr>
        <w:pStyle w:val="ListParagraph"/>
        <w:numPr>
          <w:ilvl w:val="1"/>
          <w:numId w:val="3"/>
        </w:numPr>
      </w:pPr>
      <w:r>
        <w:t xml:space="preserve">Contribuições para a </w:t>
      </w:r>
      <w:r>
        <w:rPr>
          <w:i/>
          <w:iCs/>
        </w:rPr>
        <w:t>script</w:t>
      </w:r>
      <w:r>
        <w:t xml:space="preserve"> de geração de dados de entrada</w:t>
      </w:r>
    </w:p>
    <w:p w14:paraId="50EB6FF5" w14:textId="7332E02B" w:rsidR="00A91F2D" w:rsidRDefault="00A91F2D" w:rsidP="0032460A"/>
    <w:p w14:paraId="01CECD7B" w14:textId="496DBC9E" w:rsidR="00A91F2D" w:rsidRDefault="00A91F2D" w:rsidP="0032460A"/>
    <w:p w14:paraId="11E9CFB8" w14:textId="51D282E9" w:rsidR="00B6608D" w:rsidRDefault="00B6608D" w:rsidP="0032460A"/>
    <w:p w14:paraId="13F4FFE9" w14:textId="390A4A43" w:rsidR="00B6608D" w:rsidRDefault="00B6608D" w:rsidP="0032460A"/>
    <w:p w14:paraId="5ACFC428" w14:textId="4A971346" w:rsidR="00B6608D" w:rsidRDefault="00B6608D" w:rsidP="0032460A"/>
    <w:p w14:paraId="20CB4204" w14:textId="30B06846" w:rsidR="00877E4E" w:rsidRDefault="00877E4E" w:rsidP="0032460A"/>
    <w:p w14:paraId="7A9D1094" w14:textId="76920515" w:rsidR="00877E4E" w:rsidRDefault="00877E4E" w:rsidP="0032460A"/>
    <w:p w14:paraId="5AD9F8A1" w14:textId="77241805" w:rsidR="00877E4E" w:rsidRDefault="00877E4E" w:rsidP="0032460A"/>
    <w:p w14:paraId="3EBA685C" w14:textId="104264AC" w:rsidR="00877E4E" w:rsidRDefault="00877E4E" w:rsidP="0032460A"/>
    <w:p w14:paraId="5E1CC664" w14:textId="10F3D51B" w:rsidR="00877E4E" w:rsidRDefault="00877E4E" w:rsidP="0032460A"/>
    <w:p w14:paraId="75431A10" w14:textId="2A4BCCED" w:rsidR="00877E4E" w:rsidRDefault="00877E4E" w:rsidP="0032460A"/>
    <w:p w14:paraId="39017657" w14:textId="0825C412" w:rsidR="00877E4E" w:rsidRDefault="00877E4E" w:rsidP="0032460A"/>
    <w:p w14:paraId="2BDF9F90" w14:textId="3CF9138E" w:rsidR="00877E4E" w:rsidRDefault="00877E4E" w:rsidP="0032460A"/>
    <w:p w14:paraId="3A7009ED" w14:textId="77398CAE" w:rsidR="00877E4E" w:rsidRDefault="00877E4E" w:rsidP="0032460A"/>
    <w:p w14:paraId="75D6E944" w14:textId="50BFD1DC" w:rsidR="00877E4E" w:rsidRDefault="00877E4E" w:rsidP="0032460A"/>
    <w:p w14:paraId="336F2813" w14:textId="77777777" w:rsidR="00877E4E" w:rsidRDefault="00877E4E" w:rsidP="0032460A"/>
    <w:p w14:paraId="292BF1F2" w14:textId="15ED952D" w:rsidR="00B6608D" w:rsidRDefault="00B6608D" w:rsidP="0032460A"/>
    <w:p w14:paraId="5680A508" w14:textId="2047FAE6" w:rsidR="00B6608D" w:rsidRDefault="00B6608D" w:rsidP="0032460A"/>
    <w:p w14:paraId="0CCA1736" w14:textId="77777777" w:rsidR="00877E4E" w:rsidRDefault="00877E4E" w:rsidP="0036490E">
      <w:pPr>
        <w:spacing w:line="360" w:lineRule="auto"/>
      </w:pPr>
    </w:p>
    <w:p w14:paraId="6D0CFFC0" w14:textId="4A612B61"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86" w:name="_Toc72674788"/>
                            <w:proofErr w:type="spellStart"/>
                            <w:r>
                              <w:rPr>
                                <w:lang w:val="en-US"/>
                              </w:rPr>
                              <w:t>Bibliografia</w:t>
                            </w:r>
                            <w:bookmarkEnd w:id="186"/>
                            <w:proofErr w:type="spellEnd"/>
                          </w:p>
                        </w:txbxContent>
                      </wps:txbx>
                      <wps:bodyPr vert="horz" wrap="square" lIns="91440" tIns="45720" rIns="91440" bIns="45720" anchor="t" anchorCtr="0" compatLnSpc="0">
                        <a:noAutofit/>
                      </wps:bodyPr>
                    </wps:wsp>
                  </a:graphicData>
                </a:graphic>
              </wp:anchor>
            </w:drawing>
          </mc:Choice>
          <mc:Fallback xmlns:w16sdtdh="http://schemas.microsoft.com/office/word/2020/wordml/sdtdatahash">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Ttulo1"/>
                        <w:rPr>
                          <w:lang w:val="en-US"/>
                        </w:rPr>
                      </w:pPr>
                      <w:bookmarkStart w:id="201" w:name="_Toc72674788"/>
                      <w:r>
                        <w:rPr>
                          <w:lang w:val="en-US"/>
                        </w:rPr>
                        <w:t>Bibliografia</w:t>
                      </w:r>
                      <w:bookmarkEnd w:id="201"/>
                    </w:p>
                  </w:txbxContent>
                </v:textbox>
                <w10:wrap type="square" anchorx="margin"/>
              </v:shape>
            </w:pict>
          </mc:Fallback>
        </mc:AlternateContent>
      </w:r>
    </w:p>
    <w:p w14:paraId="28B22159" w14:textId="77777777" w:rsidR="00902789" w:rsidRDefault="00902789"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 xml:space="preserve">Slides utilizados nas aulas teóricas de CAL, pelos professores: R. </w:t>
      </w:r>
      <w:proofErr w:type="spellStart"/>
      <w:r>
        <w:t>Rossetti</w:t>
      </w:r>
      <w:proofErr w:type="spellEnd"/>
      <w:r>
        <w:t>,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49" w:anchor="Computing_a_solution" w:history="1">
        <w:r w:rsidRPr="00694ED4">
          <w:rPr>
            <w:rStyle w:val="Hyperlink"/>
            <w:lang w:val="en-GB"/>
          </w:rPr>
          <w:t>https://en.wikipedia.org/wiki/Travelling_salesman_problem</w:t>
        </w:r>
      </w:hyperlink>
    </w:p>
    <w:p w14:paraId="6CD9AD75" w14:textId="5A251B99" w:rsidR="00FA7C89" w:rsidRPr="00FA7C89" w:rsidRDefault="00EE3EF3" w:rsidP="00FA7C89">
      <w:pPr>
        <w:pStyle w:val="ListParagraph"/>
        <w:spacing w:line="360" w:lineRule="auto"/>
        <w:rPr>
          <w:lang w:val="en-GB"/>
        </w:rPr>
      </w:pPr>
      <w:hyperlink r:id="rId50"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51"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52"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53"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54"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55"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56"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57"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58"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59">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60">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61">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62">
        <w:r w:rsidRPr="0F8DB8BF">
          <w:rPr>
            <w:rStyle w:val="Hyperlink"/>
            <w:lang w:val="en-GB"/>
          </w:rPr>
          <w:t>https://www.hindawi.com/journals/mpe/2012/104279/</w:t>
        </w:r>
      </w:hyperlink>
    </w:p>
    <w:p w14:paraId="5612CFA7" w14:textId="2DA7444C" w:rsidR="417E6124" w:rsidRPr="009B0992" w:rsidRDefault="417E6124" w:rsidP="0F8DB8BF">
      <w:pPr>
        <w:pStyle w:val="ListParagraph"/>
        <w:numPr>
          <w:ilvl w:val="0"/>
          <w:numId w:val="1"/>
        </w:numPr>
        <w:spacing w:line="360" w:lineRule="auto"/>
        <w:rPr>
          <w:rStyle w:val="Hyperlink"/>
          <w:rFonts w:cs="Georgia"/>
          <w:color w:val="auto"/>
          <w:u w:val="none"/>
          <w:lang w:val="en-GB"/>
        </w:rPr>
      </w:pPr>
      <w:r w:rsidRPr="0F8DB8BF">
        <w:rPr>
          <w:lang w:val="en-GB"/>
        </w:rPr>
        <w:t xml:space="preserve">Dijkstra vs Bi-directional Dijkstra Algorithm on US Road Network- </w:t>
      </w:r>
      <w:hyperlink r:id="rId63">
        <w:r w:rsidRPr="0F8DB8BF">
          <w:rPr>
            <w:rStyle w:val="Hyperlink"/>
            <w:lang w:val="en-GB"/>
          </w:rPr>
          <w:t>https://www.youtube.com/watch?v=1oVuQsxkhY0</w:t>
        </w:r>
      </w:hyperlink>
    </w:p>
    <w:p w14:paraId="04F3EF6E" w14:textId="56E8E6C1" w:rsidR="009B0992" w:rsidRPr="00C17A51" w:rsidRDefault="009B0992" w:rsidP="009B0992">
      <w:pPr>
        <w:pStyle w:val="ListParagraph"/>
        <w:numPr>
          <w:ilvl w:val="0"/>
          <w:numId w:val="1"/>
        </w:numPr>
        <w:spacing w:line="360" w:lineRule="auto"/>
        <w:rPr>
          <w:rStyle w:val="Hyperlink"/>
          <w:rFonts w:cs="Georgia"/>
          <w:color w:val="auto"/>
          <w:u w:val="none"/>
          <w:lang w:val="en-GB"/>
        </w:rPr>
      </w:pPr>
      <w:proofErr w:type="spellStart"/>
      <w:r w:rsidRPr="006D74BC">
        <w:rPr>
          <w:rFonts w:cs="Georgia"/>
          <w:lang w:val="en-GB"/>
        </w:rPr>
        <w:lastRenderedPageBreak/>
        <w:t>Tarjan’s</w:t>
      </w:r>
      <w:proofErr w:type="spellEnd"/>
      <w:r w:rsidRPr="006D74BC">
        <w:rPr>
          <w:rFonts w:cs="Georgia"/>
          <w:lang w:val="en-GB"/>
        </w:rPr>
        <w:t xml:space="preserve"> Algorithm to find Strongly Connected Components</w:t>
      </w:r>
      <w:r>
        <w:rPr>
          <w:rFonts w:cs="Georgia"/>
          <w:lang w:val="en-GB"/>
        </w:rPr>
        <w:t xml:space="preserve">- </w:t>
      </w:r>
      <w:hyperlink r:id="rId64" w:history="1">
        <w:r w:rsidRPr="009B0992">
          <w:rPr>
            <w:rStyle w:val="Hyperlink"/>
            <w:rFonts w:cs="Georgia"/>
            <w:lang w:val="en-GB"/>
          </w:rPr>
          <w:t>https://www.geeksforgeeks.org/tarjan-algorithm-find-strongly-connected-components/</w:t>
        </w:r>
      </w:hyperlink>
    </w:p>
    <w:p w14:paraId="3FE9682F" w14:textId="5C4E87C7" w:rsidR="00C17A51" w:rsidRDefault="00C17A51" w:rsidP="009B0992">
      <w:pPr>
        <w:pStyle w:val="ListParagraph"/>
        <w:numPr>
          <w:ilvl w:val="0"/>
          <w:numId w:val="1"/>
        </w:numPr>
        <w:spacing w:line="360" w:lineRule="auto"/>
        <w:rPr>
          <w:rStyle w:val="Hyperlink"/>
          <w:rFonts w:cs="Georgia"/>
          <w:color w:val="auto"/>
          <w:u w:val="none"/>
          <w:lang w:val="en-GB"/>
        </w:rPr>
      </w:pPr>
      <w:r w:rsidRPr="00C17A51">
        <w:rPr>
          <w:rStyle w:val="Hyperlink"/>
          <w:rFonts w:cs="Georgia"/>
          <w:color w:val="auto"/>
          <w:u w:val="none"/>
          <w:lang w:val="en-GB"/>
        </w:rPr>
        <w:t xml:space="preserve">Bakery Icon - </w:t>
      </w:r>
      <w:hyperlink r:id="rId65" w:history="1">
        <w:r w:rsidRPr="00C17A51">
          <w:rPr>
            <w:rStyle w:val="Hyperlink"/>
            <w:rFonts w:cs="Georgia"/>
            <w:lang w:val="en-GB"/>
          </w:rPr>
          <w:t>https://www.flaticon.com/au</w:t>
        </w:r>
        <w:r w:rsidRPr="00C17A51">
          <w:rPr>
            <w:rStyle w:val="Hyperlink"/>
            <w:rFonts w:cs="Georgia"/>
            <w:lang w:val="en-GB"/>
          </w:rPr>
          <w:t>t</w:t>
        </w:r>
        <w:r w:rsidRPr="00C17A51">
          <w:rPr>
            <w:rStyle w:val="Hyperlink"/>
            <w:rFonts w:cs="Georgia"/>
            <w:lang w:val="en-GB"/>
          </w:rPr>
          <w:t>h</w:t>
        </w:r>
        <w:r w:rsidRPr="00C17A51">
          <w:rPr>
            <w:rStyle w:val="Hyperlink"/>
            <w:rFonts w:cs="Georgia"/>
            <w:lang w:val="en-GB"/>
          </w:rPr>
          <w:t>o</w:t>
        </w:r>
        <w:r w:rsidRPr="00C17A51">
          <w:rPr>
            <w:rStyle w:val="Hyperlink"/>
            <w:rFonts w:cs="Georgia"/>
            <w:lang w:val="en-GB"/>
          </w:rPr>
          <w:t>rs/catkuro</w:t>
        </w:r>
      </w:hyperlink>
    </w:p>
    <w:p w14:paraId="179504F7" w14:textId="1B244C47" w:rsidR="00C17A51" w:rsidRPr="00C17A51" w:rsidRDefault="00C17A51" w:rsidP="009B0992">
      <w:pPr>
        <w:pStyle w:val="ListParagraph"/>
        <w:numPr>
          <w:ilvl w:val="0"/>
          <w:numId w:val="1"/>
        </w:numPr>
        <w:spacing w:line="360" w:lineRule="auto"/>
        <w:rPr>
          <w:rFonts w:cs="Georgia"/>
          <w:lang w:val="en-GB"/>
        </w:rPr>
      </w:pPr>
      <w:r>
        <w:rPr>
          <w:rStyle w:val="Hyperlink"/>
          <w:rFonts w:cs="Georgia"/>
          <w:color w:val="auto"/>
          <w:u w:val="none"/>
          <w:lang w:val="en-GB"/>
        </w:rPr>
        <w:t xml:space="preserve">Client Icon - </w:t>
      </w:r>
      <w:hyperlink r:id="rId66" w:history="1">
        <w:r w:rsidRPr="00C17A51">
          <w:rPr>
            <w:rStyle w:val="Hyperlink"/>
            <w:rFonts w:cs="Georgia"/>
            <w:lang w:val="en-GB"/>
          </w:rPr>
          <w:t>https://www.freepi</w:t>
        </w:r>
        <w:r w:rsidRPr="00C17A51">
          <w:rPr>
            <w:rStyle w:val="Hyperlink"/>
            <w:rFonts w:cs="Georgia"/>
            <w:lang w:val="en-GB"/>
          </w:rPr>
          <w:t>k</w:t>
        </w:r>
        <w:r w:rsidRPr="00C17A51">
          <w:rPr>
            <w:rStyle w:val="Hyperlink"/>
            <w:rFonts w:cs="Georgia"/>
            <w:lang w:val="en-GB"/>
          </w:rPr>
          <w:t>.com</w:t>
        </w:r>
      </w:hyperlink>
    </w:p>
    <w:sectPr w:rsidR="00C17A51" w:rsidRPr="00C17A51">
      <w:footerReference w:type="default" r:id="rId67"/>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05A8DD" w14:textId="77777777" w:rsidR="00EE3EF3" w:rsidRDefault="00EE3EF3" w:rsidP="00B16767">
      <w:r>
        <w:separator/>
      </w:r>
    </w:p>
    <w:p w14:paraId="732BE898" w14:textId="77777777" w:rsidR="00EE3EF3" w:rsidRDefault="00EE3EF3" w:rsidP="00B16767"/>
    <w:p w14:paraId="768705E7" w14:textId="77777777" w:rsidR="00EE3EF3" w:rsidRDefault="00EE3EF3" w:rsidP="00B16767"/>
  </w:endnote>
  <w:endnote w:type="continuationSeparator" w:id="0">
    <w:p w14:paraId="04E7DCA3" w14:textId="77777777" w:rsidR="00EE3EF3" w:rsidRDefault="00EE3EF3" w:rsidP="00B16767">
      <w:r>
        <w:continuationSeparator/>
      </w:r>
    </w:p>
    <w:p w14:paraId="4E07FED4" w14:textId="77777777" w:rsidR="00EE3EF3" w:rsidRDefault="00EE3EF3" w:rsidP="00B16767"/>
    <w:p w14:paraId="23C7EBE6" w14:textId="77777777" w:rsidR="00EE3EF3" w:rsidRDefault="00EE3EF3"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67CCD7" w14:textId="77777777" w:rsidR="00EE3EF3" w:rsidRDefault="00EE3EF3" w:rsidP="00B16767">
      <w:r>
        <w:separator/>
      </w:r>
    </w:p>
    <w:p w14:paraId="602A0C3A" w14:textId="77777777" w:rsidR="00EE3EF3" w:rsidRDefault="00EE3EF3" w:rsidP="00B16767"/>
    <w:p w14:paraId="4823E8C8" w14:textId="77777777" w:rsidR="00EE3EF3" w:rsidRDefault="00EE3EF3" w:rsidP="00B16767"/>
  </w:footnote>
  <w:footnote w:type="continuationSeparator" w:id="0">
    <w:p w14:paraId="15363616" w14:textId="77777777" w:rsidR="00EE3EF3" w:rsidRDefault="00EE3EF3" w:rsidP="00B16767">
      <w:r>
        <w:continuationSeparator/>
      </w:r>
    </w:p>
    <w:p w14:paraId="5BC59B38" w14:textId="77777777" w:rsidR="00EE3EF3" w:rsidRDefault="00EE3EF3" w:rsidP="00B16767"/>
    <w:p w14:paraId="46E09A25" w14:textId="77777777" w:rsidR="00EE3EF3" w:rsidRDefault="00EE3EF3"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3E34C5"/>
    <w:multiLevelType w:val="hybridMultilevel"/>
    <w:tmpl w:val="3F4A58F0"/>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9"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4710D79"/>
    <w:multiLevelType w:val="hybridMultilevel"/>
    <w:tmpl w:val="1574498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35A77950"/>
    <w:multiLevelType w:val="hybridMultilevel"/>
    <w:tmpl w:val="31643B88"/>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4"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5" w15:restartNumberingAfterBreak="0">
    <w:nsid w:val="3BB9774C"/>
    <w:multiLevelType w:val="hybridMultilevel"/>
    <w:tmpl w:val="DF4E3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9C5C39"/>
    <w:multiLevelType w:val="hybridMultilevel"/>
    <w:tmpl w:val="76E47BFA"/>
    <w:lvl w:ilvl="0" w:tplc="395E4598">
      <w:start w:val="1"/>
      <w:numFmt w:val="bullet"/>
      <w:lvlText w:val="o"/>
      <w:lvlJc w:val="left"/>
      <w:pPr>
        <w:ind w:left="1440" w:hanging="360"/>
      </w:pPr>
      <w:rPr>
        <w:rFonts w:ascii="Courier New" w:hAnsi="Courier New"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8"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20"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7" w15:restartNumberingAfterBreak="0">
    <w:nsid w:val="5E4B3AEC"/>
    <w:multiLevelType w:val="hybridMultilevel"/>
    <w:tmpl w:val="96EAFD8C"/>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32" w15:restartNumberingAfterBreak="0">
    <w:nsid w:val="7EF710A8"/>
    <w:multiLevelType w:val="hybridMultilevel"/>
    <w:tmpl w:val="7E0653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8"/>
  </w:num>
  <w:num w:numId="2">
    <w:abstractNumId w:val="14"/>
  </w:num>
  <w:num w:numId="3">
    <w:abstractNumId w:val="13"/>
  </w:num>
  <w:num w:numId="4">
    <w:abstractNumId w:val="1"/>
  </w:num>
  <w:num w:numId="5">
    <w:abstractNumId w:val="20"/>
  </w:num>
  <w:num w:numId="6">
    <w:abstractNumId w:val="19"/>
  </w:num>
  <w:num w:numId="7">
    <w:abstractNumId w:val="22"/>
  </w:num>
  <w:num w:numId="8">
    <w:abstractNumId w:val="10"/>
  </w:num>
  <w:num w:numId="9">
    <w:abstractNumId w:val="9"/>
  </w:num>
  <w:num w:numId="10">
    <w:abstractNumId w:val="24"/>
  </w:num>
  <w:num w:numId="11">
    <w:abstractNumId w:val="21"/>
  </w:num>
  <w:num w:numId="12">
    <w:abstractNumId w:val="5"/>
  </w:num>
  <w:num w:numId="13">
    <w:abstractNumId w:val="7"/>
  </w:num>
  <w:num w:numId="14">
    <w:abstractNumId w:val="17"/>
  </w:num>
  <w:num w:numId="15">
    <w:abstractNumId w:val="31"/>
  </w:num>
  <w:num w:numId="16">
    <w:abstractNumId w:val="26"/>
  </w:num>
  <w:num w:numId="17">
    <w:abstractNumId w:val="12"/>
  </w:num>
  <w:num w:numId="18">
    <w:abstractNumId w:val="28"/>
  </w:num>
  <w:num w:numId="19">
    <w:abstractNumId w:val="0"/>
  </w:num>
  <w:num w:numId="20">
    <w:abstractNumId w:val="29"/>
  </w:num>
  <w:num w:numId="21">
    <w:abstractNumId w:val="2"/>
  </w:num>
  <w:num w:numId="22">
    <w:abstractNumId w:val="23"/>
  </w:num>
  <w:num w:numId="23">
    <w:abstractNumId w:val="25"/>
  </w:num>
  <w:num w:numId="24">
    <w:abstractNumId w:val="6"/>
  </w:num>
  <w:num w:numId="25">
    <w:abstractNumId w:val="30"/>
  </w:num>
  <w:num w:numId="26">
    <w:abstractNumId w:val="18"/>
  </w:num>
  <w:num w:numId="27">
    <w:abstractNumId w:val="3"/>
  </w:num>
  <w:num w:numId="28">
    <w:abstractNumId w:val="15"/>
  </w:num>
  <w:num w:numId="29">
    <w:abstractNumId w:val="27"/>
  </w:num>
  <w:num w:numId="30">
    <w:abstractNumId w:val="32"/>
  </w:num>
  <w:num w:numId="31">
    <w:abstractNumId w:val="11"/>
  </w:num>
  <w:num w:numId="32">
    <w:abstractNumId w:val="16"/>
  </w:num>
  <w:num w:numId="3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0158B"/>
    <w:rsid w:val="00012738"/>
    <w:rsid w:val="00012A19"/>
    <w:rsid w:val="00017789"/>
    <w:rsid w:val="00030164"/>
    <w:rsid w:val="000340A8"/>
    <w:rsid w:val="0004420D"/>
    <w:rsid w:val="000445B1"/>
    <w:rsid w:val="0005251F"/>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51A2"/>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57D36"/>
    <w:rsid w:val="00272A0F"/>
    <w:rsid w:val="00296EB1"/>
    <w:rsid w:val="002A358D"/>
    <w:rsid w:val="002A4C55"/>
    <w:rsid w:val="002B1162"/>
    <w:rsid w:val="002B1761"/>
    <w:rsid w:val="002B3EAB"/>
    <w:rsid w:val="002B742B"/>
    <w:rsid w:val="002D13E7"/>
    <w:rsid w:val="002D2E95"/>
    <w:rsid w:val="002F1F8D"/>
    <w:rsid w:val="0030094B"/>
    <w:rsid w:val="003020A0"/>
    <w:rsid w:val="00311818"/>
    <w:rsid w:val="003128C7"/>
    <w:rsid w:val="0031611B"/>
    <w:rsid w:val="0031654C"/>
    <w:rsid w:val="00322A51"/>
    <w:rsid w:val="0032340A"/>
    <w:rsid w:val="0032460A"/>
    <w:rsid w:val="0033682E"/>
    <w:rsid w:val="00345B62"/>
    <w:rsid w:val="00347E96"/>
    <w:rsid w:val="0035336D"/>
    <w:rsid w:val="00356B05"/>
    <w:rsid w:val="0036490E"/>
    <w:rsid w:val="00381B30"/>
    <w:rsid w:val="00382E09"/>
    <w:rsid w:val="003860A3"/>
    <w:rsid w:val="003B5B35"/>
    <w:rsid w:val="003D0BF8"/>
    <w:rsid w:val="003E3F28"/>
    <w:rsid w:val="003E5E52"/>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77C90"/>
    <w:rsid w:val="00485F45"/>
    <w:rsid w:val="004916C5"/>
    <w:rsid w:val="00492531"/>
    <w:rsid w:val="00496885"/>
    <w:rsid w:val="004A13C1"/>
    <w:rsid w:val="004A3214"/>
    <w:rsid w:val="004A726F"/>
    <w:rsid w:val="004B25F9"/>
    <w:rsid w:val="004B6535"/>
    <w:rsid w:val="004B75B9"/>
    <w:rsid w:val="004C45BC"/>
    <w:rsid w:val="004C46D5"/>
    <w:rsid w:val="004C58B3"/>
    <w:rsid w:val="004D4DF2"/>
    <w:rsid w:val="004E2185"/>
    <w:rsid w:val="004E7473"/>
    <w:rsid w:val="005072BC"/>
    <w:rsid w:val="0053209A"/>
    <w:rsid w:val="005320F3"/>
    <w:rsid w:val="005340BB"/>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5F2D40"/>
    <w:rsid w:val="00600105"/>
    <w:rsid w:val="00602754"/>
    <w:rsid w:val="00610F0D"/>
    <w:rsid w:val="0062071F"/>
    <w:rsid w:val="0062393A"/>
    <w:rsid w:val="00640055"/>
    <w:rsid w:val="00653139"/>
    <w:rsid w:val="0065570A"/>
    <w:rsid w:val="00661A38"/>
    <w:rsid w:val="00671728"/>
    <w:rsid w:val="00672866"/>
    <w:rsid w:val="00684357"/>
    <w:rsid w:val="0068699B"/>
    <w:rsid w:val="006945C7"/>
    <w:rsid w:val="00694A4E"/>
    <w:rsid w:val="006B006F"/>
    <w:rsid w:val="006C4842"/>
    <w:rsid w:val="006D6D1C"/>
    <w:rsid w:val="006E5E0D"/>
    <w:rsid w:val="006F56B8"/>
    <w:rsid w:val="006F5995"/>
    <w:rsid w:val="006F70BF"/>
    <w:rsid w:val="00707171"/>
    <w:rsid w:val="00711244"/>
    <w:rsid w:val="00713445"/>
    <w:rsid w:val="00717ED4"/>
    <w:rsid w:val="0072031D"/>
    <w:rsid w:val="0072370F"/>
    <w:rsid w:val="00726468"/>
    <w:rsid w:val="00732D9C"/>
    <w:rsid w:val="007379A6"/>
    <w:rsid w:val="00746427"/>
    <w:rsid w:val="00750AD8"/>
    <w:rsid w:val="00764C5B"/>
    <w:rsid w:val="0076533D"/>
    <w:rsid w:val="00765F19"/>
    <w:rsid w:val="00772A80"/>
    <w:rsid w:val="00772D79"/>
    <w:rsid w:val="0077544E"/>
    <w:rsid w:val="007871A2"/>
    <w:rsid w:val="007A6F43"/>
    <w:rsid w:val="007A7A21"/>
    <w:rsid w:val="007B0A1B"/>
    <w:rsid w:val="007D138A"/>
    <w:rsid w:val="007D2F6A"/>
    <w:rsid w:val="007D541D"/>
    <w:rsid w:val="007E2F56"/>
    <w:rsid w:val="007E6EF5"/>
    <w:rsid w:val="007F5542"/>
    <w:rsid w:val="00802FD5"/>
    <w:rsid w:val="00807053"/>
    <w:rsid w:val="0080773D"/>
    <w:rsid w:val="008179B4"/>
    <w:rsid w:val="00822893"/>
    <w:rsid w:val="00823C79"/>
    <w:rsid w:val="00823F7B"/>
    <w:rsid w:val="0082759B"/>
    <w:rsid w:val="0084442C"/>
    <w:rsid w:val="0084733E"/>
    <w:rsid w:val="00857476"/>
    <w:rsid w:val="008713FC"/>
    <w:rsid w:val="00877DAD"/>
    <w:rsid w:val="00877E4E"/>
    <w:rsid w:val="00887A5E"/>
    <w:rsid w:val="008910F8"/>
    <w:rsid w:val="00891D0E"/>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8F6085"/>
    <w:rsid w:val="00902789"/>
    <w:rsid w:val="00904953"/>
    <w:rsid w:val="00917AEB"/>
    <w:rsid w:val="00925337"/>
    <w:rsid w:val="00934BDB"/>
    <w:rsid w:val="009358ED"/>
    <w:rsid w:val="009436FA"/>
    <w:rsid w:val="00963B0A"/>
    <w:rsid w:val="009B0992"/>
    <w:rsid w:val="009B1F75"/>
    <w:rsid w:val="009B3F5E"/>
    <w:rsid w:val="009B63E2"/>
    <w:rsid w:val="009C24DC"/>
    <w:rsid w:val="009C2F12"/>
    <w:rsid w:val="009C53ED"/>
    <w:rsid w:val="009C5BED"/>
    <w:rsid w:val="009D212C"/>
    <w:rsid w:val="009F0617"/>
    <w:rsid w:val="00A012B0"/>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08D"/>
    <w:rsid w:val="00B664CA"/>
    <w:rsid w:val="00B7506F"/>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299A"/>
    <w:rsid w:val="00BE41C1"/>
    <w:rsid w:val="00BE4DB2"/>
    <w:rsid w:val="00BE77CF"/>
    <w:rsid w:val="00BF1618"/>
    <w:rsid w:val="00C00224"/>
    <w:rsid w:val="00C17A51"/>
    <w:rsid w:val="00C17CF5"/>
    <w:rsid w:val="00C202E6"/>
    <w:rsid w:val="00C26F3B"/>
    <w:rsid w:val="00C3343E"/>
    <w:rsid w:val="00C37C43"/>
    <w:rsid w:val="00C42135"/>
    <w:rsid w:val="00C44A62"/>
    <w:rsid w:val="00C54827"/>
    <w:rsid w:val="00C61366"/>
    <w:rsid w:val="00C70D33"/>
    <w:rsid w:val="00C821E5"/>
    <w:rsid w:val="00C900C5"/>
    <w:rsid w:val="00C94779"/>
    <w:rsid w:val="00CB1931"/>
    <w:rsid w:val="00CE5CF6"/>
    <w:rsid w:val="00CF56D7"/>
    <w:rsid w:val="00D021DB"/>
    <w:rsid w:val="00D037C8"/>
    <w:rsid w:val="00D050BB"/>
    <w:rsid w:val="00D05534"/>
    <w:rsid w:val="00D15CD0"/>
    <w:rsid w:val="00D23B54"/>
    <w:rsid w:val="00D2787C"/>
    <w:rsid w:val="00D6040F"/>
    <w:rsid w:val="00D759AB"/>
    <w:rsid w:val="00DB67E6"/>
    <w:rsid w:val="00DD0204"/>
    <w:rsid w:val="00DD63C3"/>
    <w:rsid w:val="00DD76B7"/>
    <w:rsid w:val="00DE5745"/>
    <w:rsid w:val="00DF1630"/>
    <w:rsid w:val="00DF705F"/>
    <w:rsid w:val="00DF74CF"/>
    <w:rsid w:val="00E058BF"/>
    <w:rsid w:val="00E05BE5"/>
    <w:rsid w:val="00E102F9"/>
    <w:rsid w:val="00E15017"/>
    <w:rsid w:val="00E1502B"/>
    <w:rsid w:val="00E34A60"/>
    <w:rsid w:val="00E508C7"/>
    <w:rsid w:val="00E5453C"/>
    <w:rsid w:val="00E554E9"/>
    <w:rsid w:val="00E6278D"/>
    <w:rsid w:val="00E96384"/>
    <w:rsid w:val="00EA1FAC"/>
    <w:rsid w:val="00EA27E1"/>
    <w:rsid w:val="00EA6E09"/>
    <w:rsid w:val="00EB06E3"/>
    <w:rsid w:val="00EB10F6"/>
    <w:rsid w:val="00EB1731"/>
    <w:rsid w:val="00EC2B84"/>
    <w:rsid w:val="00ED031D"/>
    <w:rsid w:val="00ED6F9F"/>
    <w:rsid w:val="00ED76E0"/>
    <w:rsid w:val="00EE3EF3"/>
    <w:rsid w:val="00EE6B85"/>
    <w:rsid w:val="00F229AA"/>
    <w:rsid w:val="00F32270"/>
    <w:rsid w:val="00F32F00"/>
    <w:rsid w:val="00F43BCD"/>
    <w:rsid w:val="00F5378E"/>
    <w:rsid w:val="00F54B4B"/>
    <w:rsid w:val="00F60E11"/>
    <w:rsid w:val="00F61D3A"/>
    <w:rsid w:val="00F62632"/>
    <w:rsid w:val="00F91AC8"/>
    <w:rsid w:val="00F93A82"/>
    <w:rsid w:val="00F93DC6"/>
    <w:rsid w:val="00F949F2"/>
    <w:rsid w:val="00FA1E84"/>
    <w:rsid w:val="00FA58EF"/>
    <w:rsid w:val="00FA7C89"/>
    <w:rsid w:val="00FB426F"/>
    <w:rsid w:val="00FB5D73"/>
    <w:rsid w:val="00FB6855"/>
    <w:rsid w:val="00FC3288"/>
    <w:rsid w:val="00FC3EF7"/>
    <w:rsid w:val="00FC62B6"/>
    <w:rsid w:val="00FC6517"/>
    <w:rsid w:val="00FD00A5"/>
    <w:rsid w:val="00FE488B"/>
    <w:rsid w:val="00FE48E4"/>
    <w:rsid w:val="00FF4880"/>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 w:type="paragraph" w:styleId="TOC5">
    <w:name w:val="toc 5"/>
    <w:basedOn w:val="Normal"/>
    <w:next w:val="Normal"/>
    <w:autoRedefine/>
    <w:uiPriority w:val="39"/>
    <w:unhideWhenUsed/>
    <w:rsid w:val="0077544E"/>
    <w:pPr>
      <w:spacing w:after="100"/>
      <w:ind w:left="960"/>
    </w:pPr>
  </w:style>
  <w:style w:type="paragraph" w:styleId="TOC4">
    <w:name w:val="toc 4"/>
    <w:basedOn w:val="Normal"/>
    <w:next w:val="Normal"/>
    <w:autoRedefine/>
    <w:uiPriority w:val="39"/>
    <w:unhideWhenUsed/>
    <w:rsid w:val="0077544E"/>
    <w:pPr>
      <w:suppressAutoHyphens w:val="0"/>
      <w:autoSpaceDN/>
      <w:spacing w:after="100" w:line="259" w:lineRule="auto"/>
      <w:ind w:left="660"/>
      <w:textAlignment w:val="auto"/>
    </w:pPr>
    <w:rPr>
      <w:rFonts w:asciiTheme="minorHAnsi" w:eastAsiaTheme="minorEastAsia" w:hAnsiTheme="minorHAnsi" w:cstheme="minorBidi"/>
      <w:sz w:val="22"/>
      <w:szCs w:val="22"/>
      <w:lang w:eastAsia="pt-PT"/>
    </w:rPr>
  </w:style>
  <w:style w:type="paragraph" w:styleId="TOC6">
    <w:name w:val="toc 6"/>
    <w:basedOn w:val="Normal"/>
    <w:next w:val="Normal"/>
    <w:autoRedefine/>
    <w:uiPriority w:val="39"/>
    <w:unhideWhenUsed/>
    <w:rsid w:val="0077544E"/>
    <w:pPr>
      <w:suppressAutoHyphens w:val="0"/>
      <w:autoSpaceDN/>
      <w:spacing w:after="100" w:line="259" w:lineRule="auto"/>
      <w:ind w:left="1100"/>
      <w:textAlignment w:val="auto"/>
    </w:pPr>
    <w:rPr>
      <w:rFonts w:asciiTheme="minorHAnsi" w:eastAsiaTheme="minorEastAsia" w:hAnsiTheme="minorHAnsi" w:cstheme="minorBidi"/>
      <w:sz w:val="22"/>
      <w:szCs w:val="22"/>
      <w:lang w:eastAsia="pt-PT"/>
    </w:rPr>
  </w:style>
  <w:style w:type="paragraph" w:styleId="TOC7">
    <w:name w:val="toc 7"/>
    <w:basedOn w:val="Normal"/>
    <w:next w:val="Normal"/>
    <w:autoRedefine/>
    <w:uiPriority w:val="39"/>
    <w:unhideWhenUsed/>
    <w:rsid w:val="0077544E"/>
    <w:pPr>
      <w:suppressAutoHyphens w:val="0"/>
      <w:autoSpaceDN/>
      <w:spacing w:after="100" w:line="259" w:lineRule="auto"/>
      <w:ind w:left="1320"/>
      <w:textAlignment w:val="auto"/>
    </w:pPr>
    <w:rPr>
      <w:rFonts w:asciiTheme="minorHAnsi" w:eastAsiaTheme="minorEastAsia" w:hAnsiTheme="minorHAnsi" w:cstheme="minorBidi"/>
      <w:sz w:val="22"/>
      <w:szCs w:val="22"/>
      <w:lang w:eastAsia="pt-PT"/>
    </w:rPr>
  </w:style>
  <w:style w:type="paragraph" w:styleId="TOC8">
    <w:name w:val="toc 8"/>
    <w:basedOn w:val="Normal"/>
    <w:next w:val="Normal"/>
    <w:autoRedefine/>
    <w:uiPriority w:val="39"/>
    <w:unhideWhenUsed/>
    <w:rsid w:val="0077544E"/>
    <w:pPr>
      <w:suppressAutoHyphens w:val="0"/>
      <w:autoSpaceDN/>
      <w:spacing w:after="100" w:line="259" w:lineRule="auto"/>
      <w:ind w:left="1540"/>
      <w:textAlignment w:val="auto"/>
    </w:pPr>
    <w:rPr>
      <w:rFonts w:asciiTheme="minorHAnsi" w:eastAsiaTheme="minorEastAsia" w:hAnsiTheme="minorHAnsi" w:cstheme="minorBidi"/>
      <w:sz w:val="22"/>
      <w:szCs w:val="22"/>
      <w:lang w:eastAsia="pt-PT"/>
    </w:rPr>
  </w:style>
  <w:style w:type="paragraph" w:styleId="TOC9">
    <w:name w:val="toc 9"/>
    <w:basedOn w:val="Normal"/>
    <w:next w:val="Normal"/>
    <w:autoRedefine/>
    <w:uiPriority w:val="39"/>
    <w:unhideWhenUsed/>
    <w:rsid w:val="0077544E"/>
    <w:pPr>
      <w:suppressAutoHyphens w:val="0"/>
      <w:autoSpaceDN/>
      <w:spacing w:after="100" w:line="259" w:lineRule="auto"/>
      <w:ind w:left="1760"/>
      <w:textAlignment w:val="auto"/>
    </w:pPr>
    <w:rPr>
      <w:rFonts w:asciiTheme="minorHAnsi" w:eastAsiaTheme="minorEastAsia" w:hAnsiTheme="minorHAnsi" w:cstheme="minorBidi"/>
      <w:sz w:val="22"/>
      <w:szCs w:val="22"/>
      <w:lang w:eastAsia="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Documentos\OneDrive\FEUP\FEUP-Projeto-CAL\relatorio2.docx" TargetMode="External"/><Relationship Id="rId18" Type="http://schemas.openxmlformats.org/officeDocument/2006/relationships/hyperlink" Target="file:///D:\Documentos\OneDrive\FEUP\FEUP-Projeto-CAL\relatorio2.docx" TargetMode="External"/><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hyperlink" Target="https://en.ppt-online.org/31503" TargetMode="External"/><Relationship Id="rId55" Type="http://schemas.openxmlformats.org/officeDocument/2006/relationships/hyperlink" Target="https://en.wikipedia.org/wiki/Tarjan%27s_strongly_connected_components_algorithm" TargetMode="External"/><Relationship Id="rId63" Type="http://schemas.openxmlformats.org/officeDocument/2006/relationships/hyperlink" Target="https://www.youtube.com/watch?v=1oVuQsxkhY0"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D:\Documentos\OneDrive\FEUP\FEUP-Projeto-CAL\relatorio2.docx" TargetMode="External"/><Relationship Id="rId29"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D:\Documentos\OneDrive\FEUP\FEUP-Projeto-CAL\relatorio2.docx"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hyperlink" Target="https://paginas.fe.up.pt/~mac/ensino/docs/OR/CombinatorialOptimizationHeuristicsLocalSearch.pdf" TargetMode="External"/><Relationship Id="rId58" Type="http://schemas.openxmlformats.org/officeDocument/2006/relationships/hyperlink" Target="https://en.wikipedia.org/wiki/Bitonic_tour" TargetMode="External"/><Relationship Id="rId66" Type="http://schemas.openxmlformats.org/officeDocument/2006/relationships/hyperlink" Target="https://www.freepik.com/" TargetMode="External"/><Relationship Id="rId5" Type="http://schemas.openxmlformats.org/officeDocument/2006/relationships/webSettings" Target="webSettings.xml"/><Relationship Id="rId15" Type="http://schemas.openxmlformats.org/officeDocument/2006/relationships/hyperlink" Target="file:///D:\Documentos\OneDrive\FEUP\FEUP-Projeto-CAL\relatorio2.docx"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hyperlink" Target="https://en.wikipedia.org/wiki/Travelling_salesman_problem" TargetMode="External"/><Relationship Id="rId57" Type="http://schemas.openxmlformats.org/officeDocument/2006/relationships/hyperlink" Target="https://en.wikipedia.org/wiki/Held&#8211;Karp_algorithm" TargetMode="External"/><Relationship Id="rId61" Type="http://schemas.openxmlformats.org/officeDocument/2006/relationships/hyperlink" Target="https://pubsonline.informs.org/doi/pdf/10.1287/opre.43.2.367" TargetMode="External"/><Relationship Id="rId10" Type="http://schemas.openxmlformats.org/officeDocument/2006/relationships/hyperlink" Target="file:///D:\Documentos\OneDrive\FEUP\FEUP-Projeto-CAL\relatorio2.docx" TargetMode="External"/><Relationship Id="rId19" Type="http://schemas.openxmlformats.org/officeDocument/2006/relationships/hyperlink" Target="file:///D:\Documentos\OneDrive\FEUP\FEUP-Projeto-CAL\relatorio2.docx" TargetMode="Externa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hyperlink" Target="https://en.wikipedia.org/wiki/Strongly_connected_component" TargetMode="External"/><Relationship Id="rId60" Type="http://schemas.openxmlformats.org/officeDocument/2006/relationships/hyperlink" Target="https://core.ac.uk/download/pdf/82432413.pdf" TargetMode="External"/><Relationship Id="rId65" Type="http://schemas.openxmlformats.org/officeDocument/2006/relationships/hyperlink" Target="https://www.flaticon.com/authors/catkur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D:\Documentos\OneDrive\FEUP\FEUP-Projeto-CAL\relatorio2.docx"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hyperlink" Target="https://www.google.com/url?q=http://www.openstreetmap.org&amp;sa=D&amp;source=editors&amp;ust=1617931022735000&amp;usg=AOvVaw3H6Cpih-yc3b7jhwuTu6Uk" TargetMode="External"/><Relationship Id="rId56" Type="http://schemas.openxmlformats.org/officeDocument/2006/relationships/hyperlink" Target="https://en.wikipedia.org/wiki/Kosaraju%27s_algorithm" TargetMode="External"/><Relationship Id="rId64" Type="http://schemas.openxmlformats.org/officeDocument/2006/relationships/hyperlink" Target="https://www.geeksforgeeks.org/tarjan-algorithm-find-strongly-connected-component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en.wikipedia.org/wiki/Vehicle_routing_problem" TargetMode="External"/><Relationship Id="rId3" Type="http://schemas.openxmlformats.org/officeDocument/2006/relationships/styles" Target="styles.xml"/><Relationship Id="rId12" Type="http://schemas.openxmlformats.org/officeDocument/2006/relationships/hyperlink" Target="file:///D:\Documentos\OneDrive\FEUP\FEUP-Projeto-CAL\relatorio2.docx" TargetMode="External"/><Relationship Id="rId17" Type="http://schemas.openxmlformats.org/officeDocument/2006/relationships/hyperlink" Target="file:///D:\Documentos\OneDrive\FEUP\FEUP-Projeto-CAL\relatorio2.docx"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hyperlink" Target="https://pt.wikipedia.org/wiki/Problema_da_mochila" TargetMode="External"/><Relationship Id="rId67"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hyperlink" Target="https://en.wikipedia.org/wiki/Nearest_neighbour_algorithm" TargetMode="External"/><Relationship Id="rId62" Type="http://schemas.openxmlformats.org/officeDocument/2006/relationships/hyperlink" Target="https://www.hindawi.com/journals/mpe/2012/10427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1766</TotalTime>
  <Pages>49</Pages>
  <Words>9725</Words>
  <Characters>55433</Characters>
  <Application>Microsoft Office Word</Application>
  <DocSecurity>0</DocSecurity>
  <Lines>461</Lines>
  <Paragraphs>130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João Gil Marinho Mesquita</cp:lastModifiedBy>
  <cp:revision>253</cp:revision>
  <cp:lastPrinted>2021-05-23T16:15:00Z</cp:lastPrinted>
  <dcterms:created xsi:type="dcterms:W3CDTF">2021-04-09T17:20:00Z</dcterms:created>
  <dcterms:modified xsi:type="dcterms:W3CDTF">2021-05-24T12:18:00Z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