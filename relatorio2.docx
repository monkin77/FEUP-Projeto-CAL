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Ttulo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Ttulo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5B1924D3"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r w:rsidR="00711244">
              <w:t xml:space="preserve"> up201906334</w:t>
            </w:r>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Ttulo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Ttulo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1" w:name="_Toc68460560"/>
      <w:bookmarkStart w:id="62" w:name="_Toc68611791"/>
      <w:bookmarkEnd w:id="61"/>
      <w:bookmarkEnd w:id="62"/>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00520ED8" w:rsidR="00082125" w:rsidRDefault="6321D57D">
                <w:pPr>
                  <w:pStyle w:val="ndice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iperligao"/>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471949">
                    <w:rPr>
                      <w:noProof/>
                      <w:webHidden/>
                    </w:rPr>
                    <w:t>1</w:t>
                  </w:r>
                  <w:r w:rsidR="00082125">
                    <w:rPr>
                      <w:noProof/>
                      <w:webHidden/>
                    </w:rPr>
                    <w:fldChar w:fldCharType="end"/>
                  </w:r>
                </w:hyperlink>
              </w:p>
              <w:p w14:paraId="46ED329B" w14:textId="4FEAB937"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iperligao"/>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4BB305D" w14:textId="24D4FDD1"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iperligao"/>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C3B2145" w14:textId="71236858"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iperligao"/>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3784AD4" w14:textId="65D012CD"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iperligao"/>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8DB7D1C" w14:textId="6F466374"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iperligao"/>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75B69B3" w14:textId="28106D7B"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iperligao"/>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58F2B94A" w14:textId="7D3FE064"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iperligao"/>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2BB2DBD" w14:textId="39747396"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iperligao"/>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1D68E0B" w14:textId="188E341D"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iperligao"/>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F140280" w14:textId="08E90B11"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iperligao"/>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DB0E5C7" w14:textId="73BDC2DD"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iperligao"/>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66BF81B" w14:textId="081BD5B7"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iperligao"/>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71A048A" w14:textId="42042DFA"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iperligao"/>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C2D0F14" w14:textId="740F5012"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iperligao"/>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7A85027" w14:textId="5EE68CCE"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iperligao"/>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F17B293" w14:textId="26DA7E70"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iperligao"/>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B2A730A" w14:textId="2D9DB38D"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iperligao"/>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68C24F7" w14:textId="4CC19010"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iperligao"/>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9730BDF" w14:textId="4D373825"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iperligao"/>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D9B3251" w14:textId="564C7DC9"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iperligao"/>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5E63222" w14:textId="5C15B6DF"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iperligao"/>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B1DFA9F" w14:textId="79809FB7"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iperligao"/>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8248F68" w14:textId="73DC8E26"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iperligao"/>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D9E8D7B" w14:textId="776D593A"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iperligao"/>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6A67589" w14:textId="0CB82C41"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iperligao"/>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AF7D80C" w14:textId="11A36B0E"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iperligao"/>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127FE95" w14:textId="766BE13B"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iperligao"/>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65E52C6" w14:textId="2E142B72" w:rsidR="00082125" w:rsidRDefault="003020A0">
                <w:pPr>
                  <w:pStyle w:val="ndice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iperligao"/>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B9A5C10" w14:textId="0930F164"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iperligao"/>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BCA80A5" w14:textId="365DF5BA" w:rsidR="00082125" w:rsidRDefault="003020A0">
                <w:pPr>
                  <w:pStyle w:val="ndice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iperligao"/>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2B60192" w14:textId="5CA54415"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iperligao"/>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4B6730C1" w14:textId="4FCF90F6"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iperligao"/>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50C6398C" w14:textId="32A5044D"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iperligao"/>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5F9A9D1A" w14:textId="22C8948F" w:rsidR="00082125" w:rsidRDefault="003020A0">
                <w:pPr>
                  <w:pStyle w:val="ndice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iperligao"/>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70ED223" w14:textId="4989E834" w:rsidR="6321D57D" w:rsidRDefault="6321D57D" w:rsidP="6321D57D">
                <w:pPr>
                  <w:pStyle w:val="ndice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Ttulo1"/>
                                    <w:rPr>
                                      <w:lang w:val="en-US"/>
                                    </w:rPr>
                                  </w:pPr>
                                  <w:bookmarkStart w:id="63"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3"/>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Ttulo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Ttulo3"/>
            </w:pPr>
            <w:bookmarkStart w:id="64" w:name="_Toc68611794"/>
            <w:bookmarkStart w:id="65" w:name="_Toc68874214"/>
            <w:bookmarkStart w:id="66" w:name="_Toc68887847"/>
            <w:r>
              <w:t>1ª Fase: Minimizar o tempo do itinerário sem considerar hora de entrega e apenas uma carrinha de capacidade ilimitada</w:t>
            </w:r>
            <w:bookmarkEnd w:id="64"/>
            <w:bookmarkEnd w:id="65"/>
            <w:bookmarkEnd w:id="66"/>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Ttulo3"/>
            </w:pPr>
            <w:bookmarkStart w:id="67" w:name="_Toc68611795"/>
            <w:bookmarkStart w:id="68" w:name="_Toc68874215"/>
            <w:bookmarkStart w:id="69" w:name="_Toc68887848"/>
            <w:r>
              <w:t xml:space="preserve">2ª Fase: Entrega considerando a hora preferencial, equilibrando o tempo de atraso, com uma carrinha </w:t>
            </w:r>
            <w:r w:rsidR="1DB5CEFB">
              <w:t>de</w:t>
            </w:r>
            <w:r>
              <w:t xml:space="preserve"> capacidade ilimitada</w:t>
            </w:r>
            <w:bookmarkEnd w:id="67"/>
            <w:bookmarkEnd w:id="68"/>
            <w:bookmarkEnd w:id="69"/>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Ttulo3"/>
            </w:pPr>
            <w:bookmarkStart w:id="70" w:name="_Toc68611796"/>
            <w:bookmarkStart w:id="71" w:name="_Toc68874216"/>
            <w:bookmarkStart w:id="72" w:name="_Toc68887849"/>
            <w:r>
              <w:t xml:space="preserve">3ª Fase: Entrega com </w:t>
            </w:r>
            <w:r w:rsidR="1DB5CEFB">
              <w:t>múltiplas carrinhas de capacidade limitada</w:t>
            </w:r>
            <w:bookmarkEnd w:id="70"/>
            <w:bookmarkEnd w:id="71"/>
            <w:bookmarkEnd w:id="72"/>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Ttulo1"/>
                                    <w:rPr>
                                      <w:lang w:val="en-US"/>
                                    </w:rPr>
                                  </w:pPr>
                                  <w:bookmarkStart w:id="73" w:name="_Toc68874217"/>
                                  <w:bookmarkStart w:id="74"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3"/>
                                  <w:bookmarkEnd w:id="74"/>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Ttulo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Ttulo2"/>
            </w:pPr>
            <w:bookmarkStart w:id="75" w:name="_Toc68611798"/>
            <w:bookmarkStart w:id="76" w:name="_Toc68874218"/>
          </w:p>
          <w:p w14:paraId="052C980C" w14:textId="5CA332A7" w:rsidR="009358ED" w:rsidRDefault="0F9E36E1" w:rsidP="0035336D">
            <w:pPr>
              <w:pStyle w:val="Ttulo2"/>
            </w:pPr>
            <w:bookmarkStart w:id="77" w:name="_Toc68887851"/>
            <w:r>
              <w:t>Dados de Entrada</w:t>
            </w:r>
            <w:bookmarkEnd w:id="75"/>
            <w:bookmarkEnd w:id="76"/>
            <w:bookmarkEnd w:id="77"/>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PargrafodaLista"/>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PargrafodaLista"/>
              <w:numPr>
                <w:ilvl w:val="1"/>
                <w:numId w:val="5"/>
              </w:numPr>
            </w:pPr>
            <w:r>
              <w:t>ID- identificador do vértice</w:t>
            </w:r>
          </w:p>
          <w:p w14:paraId="28B83206" w14:textId="6C9B748E" w:rsidR="00EE6B85" w:rsidRPr="00EE6B85" w:rsidRDefault="00EE6B85" w:rsidP="00EE6B85">
            <w:pPr>
              <w:pStyle w:val="PargrafodaLista"/>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PargrafodaLista"/>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PargrafodaLista"/>
              <w:numPr>
                <w:ilvl w:val="1"/>
                <w:numId w:val="5"/>
              </w:numPr>
            </w:pPr>
            <w:r>
              <w:rPr>
                <w:rFonts w:cs="Cambria Math"/>
              </w:rPr>
              <w:t>Long- longitude real do ponto no mapa</w:t>
            </w:r>
          </w:p>
          <w:p w14:paraId="6661857A" w14:textId="5D5A5DBB" w:rsidR="00EE6B85" w:rsidRDefault="00EE6B85" w:rsidP="00EE6B85">
            <w:pPr>
              <w:pStyle w:val="PargrafodaLista"/>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PargrafodaLista"/>
              <w:numPr>
                <w:ilvl w:val="1"/>
                <w:numId w:val="5"/>
              </w:numPr>
            </w:pPr>
            <w:r>
              <w:t>ID- identificador da aresta</w:t>
            </w:r>
          </w:p>
          <w:p w14:paraId="3EF63735" w14:textId="6ECAA9AB" w:rsidR="00EE6B85" w:rsidRDefault="00EE6B85" w:rsidP="00EE6B85">
            <w:pPr>
              <w:pStyle w:val="PargrafodaLista"/>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PargrafodaLista"/>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Ttulo2"/>
            </w:pPr>
            <w:bookmarkStart w:id="78" w:name="_Toc68874219"/>
          </w:p>
          <w:p w14:paraId="313F9B0A" w14:textId="3C835380" w:rsidR="008179B4" w:rsidRDefault="2E168986" w:rsidP="00EB1731">
            <w:pPr>
              <w:pStyle w:val="Ttulo2"/>
            </w:pPr>
            <w:bookmarkStart w:id="79" w:name="_Toc68887852"/>
            <w:r>
              <w:t>Dados de Saída</w:t>
            </w:r>
            <w:bookmarkEnd w:id="78"/>
            <w:bookmarkEnd w:id="79"/>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Ttulo2"/>
            </w:pPr>
            <w:bookmarkStart w:id="80" w:name="_Toc68874220"/>
            <w:bookmarkStart w:id="81" w:name="_Toc68887853"/>
            <w:r>
              <w:t>Restrições</w:t>
            </w:r>
            <w:bookmarkEnd w:id="80"/>
            <w:bookmarkEnd w:id="81"/>
          </w:p>
          <w:p w14:paraId="61E99086" w14:textId="6A7C31C3" w:rsidR="008179B4" w:rsidRDefault="66FC25EF" w:rsidP="00AA5BD7">
            <w:pPr>
              <w:pStyle w:val="Ttulo3"/>
            </w:pPr>
            <w:r>
              <w:t xml:space="preserve">    </w:t>
            </w:r>
            <w:bookmarkStart w:id="82" w:name="_Toc68874221"/>
            <w:bookmarkStart w:id="83" w:name="_Toc68887854"/>
            <w:r>
              <w:t>Aos dados de entrada:</w:t>
            </w:r>
            <w:bookmarkEnd w:id="82"/>
            <w:bookmarkEnd w:id="83"/>
          </w:p>
          <w:p w14:paraId="1B0EE49C" w14:textId="2CD4EC5A" w:rsidR="00AA5BD7"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PargrafodaLista"/>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PargrafodaLista"/>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PargrafodaLista"/>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Ttulo3"/>
            </w:pPr>
            <w:bookmarkStart w:id="84" w:name="_Toc68874222"/>
          </w:p>
          <w:p w14:paraId="1203D155" w14:textId="77777777" w:rsidR="0035336D" w:rsidRDefault="0035336D" w:rsidP="001D40C9">
            <w:pPr>
              <w:pStyle w:val="Ttulo3"/>
            </w:pPr>
          </w:p>
          <w:p w14:paraId="529F3A69" w14:textId="0A0C396D" w:rsidR="001D40C9" w:rsidRDefault="6B060D98" w:rsidP="001D40C9">
            <w:pPr>
              <w:pStyle w:val="Ttulo3"/>
            </w:pPr>
            <w:bookmarkStart w:id="85" w:name="_Toc68887855"/>
            <w:r>
              <w:lastRenderedPageBreak/>
              <w:t>Aos dados de saída:</w:t>
            </w:r>
            <w:bookmarkEnd w:id="84"/>
            <w:bookmarkEnd w:id="85"/>
          </w:p>
          <w:p w14:paraId="0651009F" w14:textId="10C1D6B1" w:rsidR="001D40C9" w:rsidRDefault="0084733E" w:rsidP="0084733E">
            <w:pPr>
              <w:pStyle w:val="PargrafodaLista"/>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PargrafodaLista"/>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PargrafodaLista"/>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PargrafodaLista"/>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PargrafodaLista"/>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PargrafodaLista"/>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PargrafodaLista"/>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PargrafodaLista"/>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Ttulo2"/>
            </w:pPr>
            <w:bookmarkStart w:id="86" w:name="_Toc68874223"/>
            <w:bookmarkStart w:id="87" w:name="_Toc68887856"/>
            <w:r>
              <w:t>Funções Objetivo</w:t>
            </w:r>
            <w:bookmarkEnd w:id="86"/>
            <w:bookmarkEnd w:id="87"/>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Ttulo1"/>
                              <w:rPr>
                                <w:lang w:val="en-US"/>
                              </w:rPr>
                            </w:pPr>
                            <w:bookmarkStart w:id="88" w:name="_Toc68874224"/>
                            <w:bookmarkStart w:id="89" w:name="_Toc68887857"/>
                            <w:proofErr w:type="spellStart"/>
                            <w:r>
                              <w:rPr>
                                <w:lang w:val="en-US"/>
                              </w:rPr>
                              <w:t>Perspetiva</w:t>
                            </w:r>
                            <w:proofErr w:type="spellEnd"/>
                            <w:r>
                              <w:rPr>
                                <w:lang w:val="en-US"/>
                              </w:rPr>
                              <w:t xml:space="preserve"> de </w:t>
                            </w:r>
                            <w:proofErr w:type="spellStart"/>
                            <w:r>
                              <w:rPr>
                                <w:lang w:val="en-US"/>
                              </w:rPr>
                              <w:t>Solução</w:t>
                            </w:r>
                            <w:bookmarkEnd w:id="88"/>
                            <w:bookmarkEnd w:id="89"/>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Ttulo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Ttulo2"/>
      </w:pPr>
      <w:bookmarkStart w:id="90" w:name="_Toc68611800"/>
      <w:bookmarkStart w:id="91" w:name="_Toc68874225"/>
      <w:bookmarkStart w:id="92" w:name="_Toc68887858"/>
      <w:r>
        <w:t>Pré-Processamento dos Dados de Entrada</w:t>
      </w:r>
      <w:bookmarkEnd w:id="90"/>
      <w:bookmarkEnd w:id="91"/>
      <w:bookmarkEnd w:id="92"/>
    </w:p>
    <w:p w14:paraId="73A6AD57" w14:textId="5C54D864" w:rsidR="00AA1370" w:rsidRDefault="00AA1370" w:rsidP="00B16767"/>
    <w:p w14:paraId="3DFE62D9" w14:textId="014611F4" w:rsidR="00AA1370" w:rsidRDefault="00AA1370" w:rsidP="00B16767">
      <w:pPr>
        <w:pStyle w:val="Ttulo3"/>
      </w:pPr>
      <w:bookmarkStart w:id="93" w:name="_Toc68611801"/>
      <w:bookmarkStart w:id="94" w:name="_Toc68874226"/>
      <w:bookmarkStart w:id="95" w:name="_Toc68887859"/>
      <w:r>
        <w:t>Tratamento do grafo</w:t>
      </w:r>
      <w:bookmarkEnd w:id="93"/>
      <w:bookmarkEnd w:id="94"/>
      <w:bookmarkEnd w:id="95"/>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Ttulo3"/>
      </w:pPr>
      <w:bookmarkStart w:id="96" w:name="_Toc68611802"/>
      <w:bookmarkStart w:id="97" w:name="_Toc68874227"/>
      <w:bookmarkStart w:id="98" w:name="_Toc68887860"/>
      <w:r>
        <w:t>Tratamento dos Clientes</w:t>
      </w:r>
      <w:bookmarkEnd w:id="96"/>
      <w:bookmarkEnd w:id="97"/>
      <w:bookmarkEnd w:id="98"/>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Ttulo3"/>
      </w:pPr>
      <w:bookmarkStart w:id="99" w:name="_Toc68887861"/>
    </w:p>
    <w:p w14:paraId="11D50E1D" w14:textId="64596349" w:rsidR="0080773D" w:rsidRDefault="1EC8B345" w:rsidP="6321D57D">
      <w:pPr>
        <w:pStyle w:val="Ttulo3"/>
      </w:pPr>
      <w:r w:rsidRPr="6321D57D">
        <w:lastRenderedPageBreak/>
        <w:t>Tratamento dos Percursos</w:t>
      </w:r>
      <w:bookmarkEnd w:id="99"/>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Ttulo2"/>
      </w:pPr>
      <w:bookmarkStart w:id="100" w:name="_Toc68874228"/>
      <w:bookmarkStart w:id="101" w:name="_Toc68887862"/>
      <w:r>
        <w:t>Identificação dos problemas encontrados</w:t>
      </w:r>
      <w:bookmarkEnd w:id="100"/>
      <w:bookmarkEnd w:id="101"/>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w:t>
      </w:r>
      <w:proofErr w:type="spellStart"/>
      <w:r w:rsidR="00ED031D" w:rsidRPr="78136202">
        <w:rPr>
          <w:rFonts w:cs="Georgia"/>
          <w:b/>
          <w:bCs/>
          <w:i/>
          <w:iCs/>
        </w:rPr>
        <w:t>Problem</w:t>
      </w:r>
      <w:proofErr w:type="spellEnd"/>
      <w:r w:rsidR="00ED031D" w:rsidRPr="78136202">
        <w:rPr>
          <w:rFonts w:cs="Georgia"/>
          <w:b/>
          <w:bCs/>
          <w:i/>
          <w:iCs/>
        </w:rPr>
        <w:t xml:space="preserve">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w:t>
      </w:r>
      <w:proofErr w:type="spellStart"/>
      <w:r w:rsidR="00653139" w:rsidRPr="0F8DB8BF">
        <w:rPr>
          <w:rFonts w:cs="Georgia"/>
          <w:b/>
          <w:bCs/>
          <w:i/>
          <w:iCs/>
        </w:rPr>
        <w:t>Problem</w:t>
      </w:r>
      <w:proofErr w:type="spellEnd"/>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Ttulo2"/>
      </w:pPr>
      <w:bookmarkStart w:id="102" w:name="_Toc68887863"/>
      <w:r>
        <w:t>Percurso de duração mínima entre dois pontos</w:t>
      </w:r>
      <w:bookmarkEnd w:id="102"/>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7B7BF067" w:rsidR="6321D57D" w:rsidRDefault="00DF705F" w:rsidP="002D2E95">
      <w:pPr>
        <w:pStyle w:val="Legenda"/>
        <w:ind w:left="5040" w:firstLine="720"/>
      </w:pPr>
      <w:r>
        <w:t xml:space="preserve">Figura </w:t>
      </w:r>
      <w:r>
        <w:fldChar w:fldCharType="begin"/>
      </w:r>
      <w:r>
        <w:instrText xml:space="preserve"> SEQ Figura \* ARABIC </w:instrText>
      </w:r>
      <w:r>
        <w:fldChar w:fldCharType="separate"/>
      </w:r>
      <w:r w:rsidR="00471949">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19112A9B" w:rsidR="23E98782" w:rsidRDefault="00BF1618" w:rsidP="002D2E95">
      <w:pPr>
        <w:pStyle w:val="Legenda"/>
        <w:ind w:left="5040" w:firstLine="720"/>
      </w:pPr>
      <w:r>
        <w:t xml:space="preserve">Figura </w:t>
      </w:r>
      <w:r>
        <w:fldChar w:fldCharType="begin"/>
      </w:r>
      <w:r>
        <w:instrText xml:space="preserve"> SEQ Figura \* ARABIC </w:instrText>
      </w:r>
      <w:r>
        <w:fldChar w:fldCharType="separate"/>
      </w:r>
      <w:r w:rsidR="00471949">
        <w:rPr>
          <w:noProof/>
        </w:rPr>
        <w:t>2</w:t>
      </w:r>
      <w:r>
        <w:fldChar w:fldCharType="end"/>
      </w:r>
      <w:r>
        <w:t xml:space="preserve"> - Pesquisa com algoritmo de Dijkstra Bidirecional</w:t>
      </w:r>
    </w:p>
    <w:p w14:paraId="11379880" w14:textId="5B5F72B2" w:rsidR="6321D57D" w:rsidRDefault="6321D57D" w:rsidP="6321D57D">
      <w:pPr>
        <w:pStyle w:val="Ttulo2"/>
      </w:pPr>
    </w:p>
    <w:p w14:paraId="02B7C09F" w14:textId="4AC592C7" w:rsidR="4B68F66C" w:rsidRDefault="4B68F66C" w:rsidP="6321D57D">
      <w:pPr>
        <w:pStyle w:val="Ttulo2"/>
      </w:pPr>
      <w:bookmarkStart w:id="103" w:name="_Toc68887864"/>
      <w:r>
        <w:lastRenderedPageBreak/>
        <w:t>Percurso de duração mínima entre todos os pares de pontos</w:t>
      </w:r>
      <w:bookmarkEnd w:id="103"/>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Ttulo3"/>
      </w:pPr>
      <w:bookmarkStart w:id="104" w:name="_Toc68887865"/>
      <w:r>
        <w:t xml:space="preserve">Execução repetida do </w:t>
      </w:r>
      <w:r w:rsidR="2D693E08">
        <w:t>Algoritmo de Dijkstra</w:t>
      </w:r>
      <w:bookmarkEnd w:id="104"/>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Ttulo3"/>
      </w:pPr>
      <w:bookmarkStart w:id="105" w:name="_Toc68887866"/>
      <w:r>
        <w:t xml:space="preserve">Algoritmo de </w:t>
      </w:r>
      <w:proofErr w:type="spellStart"/>
      <w:r>
        <w:t>Floyd-Warshall</w:t>
      </w:r>
      <w:bookmarkEnd w:id="105"/>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Ttulo2"/>
      </w:pPr>
      <w:bookmarkStart w:id="106" w:name="_Toc68874229"/>
      <w:bookmarkStart w:id="107" w:name="_Toc68887867"/>
      <w:r>
        <w:t>Algoritmos considerados para a 1ª Fase</w:t>
      </w:r>
      <w:bookmarkEnd w:id="106"/>
      <w:bookmarkEnd w:id="107"/>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Ttulo3"/>
      </w:pPr>
      <w:bookmarkStart w:id="108" w:name="_Toc68874230"/>
      <w:bookmarkStart w:id="109" w:name="_Toc68887868"/>
      <w:r>
        <w:t>Soluções Aproximadas</w:t>
      </w:r>
      <w:bookmarkEnd w:id="108"/>
      <w:bookmarkEnd w:id="109"/>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7C926330" w:rsidR="007B0A1B" w:rsidRDefault="002D2E95" w:rsidP="002D2E95">
      <w:pPr>
        <w:pStyle w:val="Legenda"/>
        <w:jc w:val="center"/>
      </w:pPr>
      <w:r>
        <w:t xml:space="preserve">Figura </w:t>
      </w:r>
      <w:r>
        <w:fldChar w:fldCharType="begin"/>
      </w:r>
      <w:r>
        <w:instrText xml:space="preserve"> SEQ Figura \* ARABIC </w:instrText>
      </w:r>
      <w:r>
        <w:fldChar w:fldCharType="separate"/>
      </w:r>
      <w:r w:rsidR="00471949">
        <w:rPr>
          <w:noProof/>
        </w:rPr>
        <w:t>3</w:t>
      </w:r>
      <w:r>
        <w:fldChar w:fldCharType="end"/>
      </w:r>
      <w:r>
        <w:t xml:space="preserve"> - Pseudocódigo para o algoritmo </w:t>
      </w:r>
      <w:proofErr w:type="spellStart"/>
      <w:r>
        <w:t>Nearest</w:t>
      </w:r>
      <w:proofErr w:type="spellEnd"/>
      <w:r>
        <w:t xml:space="preserve"> </w:t>
      </w:r>
      <w:proofErr w:type="spellStart"/>
      <w:r>
        <w:t>Neighbour</w:t>
      </w:r>
      <w:proofErr w:type="spellEnd"/>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Ttulo3"/>
      </w:pPr>
      <w:bookmarkStart w:id="110" w:name="_Toc68874231"/>
      <w:bookmarkStart w:id="111" w:name="_Toc68887869"/>
    </w:p>
    <w:p w14:paraId="38741364" w14:textId="77777777" w:rsidR="00191B08" w:rsidRDefault="00191B08" w:rsidP="00BB06BC">
      <w:pPr>
        <w:pStyle w:val="Ttulo3"/>
      </w:pPr>
    </w:p>
    <w:p w14:paraId="38D71208" w14:textId="77777777" w:rsidR="00112EB5" w:rsidRDefault="00112EB5" w:rsidP="00BB06BC">
      <w:pPr>
        <w:pStyle w:val="Ttulo3"/>
      </w:pPr>
    </w:p>
    <w:p w14:paraId="5DE7DB66" w14:textId="77777777" w:rsidR="00112EB5" w:rsidRDefault="00112EB5" w:rsidP="00BB06BC">
      <w:pPr>
        <w:pStyle w:val="Ttulo3"/>
      </w:pPr>
    </w:p>
    <w:p w14:paraId="2E57FDF9" w14:textId="2DDBA223" w:rsidR="00C94779" w:rsidRDefault="00C94779" w:rsidP="00BB06BC">
      <w:pPr>
        <w:pStyle w:val="Ttulo3"/>
      </w:pPr>
      <w:r>
        <w:lastRenderedPageBreak/>
        <w:t>Soluções Exatas</w:t>
      </w:r>
      <w:bookmarkEnd w:id="110"/>
      <w:bookmarkEnd w:id="111"/>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Ttulo2"/>
      </w:pPr>
      <w:bookmarkStart w:id="112" w:name="_Toc68874232"/>
      <w:bookmarkStart w:id="113" w:name="_Toc68887870"/>
      <w:r>
        <w:t>Integração da hora de entrega do pão (2ª Fase)</w:t>
      </w:r>
      <w:bookmarkEnd w:id="112"/>
      <w:bookmarkEnd w:id="113"/>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PargrafodaLista"/>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56F8A11B" w:rsidR="0031611B" w:rsidRDefault="002D2E95" w:rsidP="002D2E95">
      <w:pPr>
        <w:pStyle w:val="Legenda"/>
        <w:jc w:val="center"/>
      </w:pPr>
      <w:r>
        <w:t xml:space="preserve">Figura </w:t>
      </w:r>
      <w:r>
        <w:fldChar w:fldCharType="begin"/>
      </w:r>
      <w:r>
        <w:instrText xml:space="preserve"> SEQ Figura \* ARABIC </w:instrText>
      </w:r>
      <w:r>
        <w:fldChar w:fldCharType="separate"/>
      </w:r>
      <w:r w:rsidR="00471949">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4AF4D83D" w:rsidR="00D037C8" w:rsidRDefault="00A53827" w:rsidP="00A53827">
      <w:pPr>
        <w:pStyle w:val="Legenda"/>
        <w:jc w:val="center"/>
      </w:pPr>
      <w:r>
        <w:t xml:space="preserve">Figura </w:t>
      </w:r>
      <w:r>
        <w:fldChar w:fldCharType="begin"/>
      </w:r>
      <w:r>
        <w:instrText xml:space="preserve"> SEQ Figura \* ARABIC </w:instrText>
      </w:r>
      <w:r>
        <w:fldChar w:fldCharType="separate"/>
      </w:r>
      <w:r w:rsidR="00471949">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03EC90D9" w:rsidR="00D037C8" w:rsidRDefault="00A53827" w:rsidP="00A53827">
      <w:pPr>
        <w:pStyle w:val="Legenda"/>
        <w:jc w:val="center"/>
      </w:pPr>
      <w:r>
        <w:t xml:space="preserve">Figura </w:t>
      </w:r>
      <w:r>
        <w:fldChar w:fldCharType="begin"/>
      </w:r>
      <w:r>
        <w:instrText xml:space="preserve"> SEQ Figura \* ARABIC </w:instrText>
      </w:r>
      <w:r>
        <w:fldChar w:fldCharType="separate"/>
      </w:r>
      <w:r w:rsidR="00471949">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Ttulo2"/>
      </w:pPr>
      <w:bookmarkStart w:id="114" w:name="_Toc68874233"/>
      <w:bookmarkStart w:id="115" w:name="_Toc68887871"/>
      <w:r>
        <w:lastRenderedPageBreak/>
        <w:t>Utilização de múltiplas carrinhas com capacidade limitada (3ª Fase)</w:t>
      </w:r>
      <w:bookmarkEnd w:id="114"/>
      <w:bookmarkEnd w:id="115"/>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proofErr w:type="spellStart"/>
      <w:r w:rsidRPr="0F8DB8BF">
        <w:rPr>
          <w:b/>
          <w:bCs/>
          <w:i/>
          <w:iCs/>
        </w:rPr>
        <w:t>Knapsack</w:t>
      </w:r>
      <w:proofErr w:type="spellEnd"/>
      <w:r w:rsidRPr="0F8DB8BF">
        <w:rPr>
          <w:b/>
          <w:bCs/>
          <w:i/>
          <w:iCs/>
        </w:rPr>
        <w:t xml:space="preserve">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33634DA4" w:rsidR="0EE6B966" w:rsidRDefault="0EE6B966" w:rsidP="6321D57D">
      <w:pPr>
        <w:ind w:firstLine="720"/>
        <w:rPr>
          <w:i/>
          <w:iCs/>
        </w:rPr>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3F0D15DD" w:rsidR="0076533D" w:rsidRPr="0076533D" w:rsidRDefault="002D2E95" w:rsidP="002D2E95">
      <w:pPr>
        <w:pStyle w:val="Legenda"/>
        <w:jc w:val="center"/>
      </w:pPr>
      <w:r>
        <w:t xml:space="preserve">Figura </w:t>
      </w:r>
      <w:r>
        <w:fldChar w:fldCharType="begin"/>
      </w:r>
      <w:r>
        <w:instrText xml:space="preserve"> SEQ Figura \* ARABIC </w:instrText>
      </w:r>
      <w:r>
        <w:fldChar w:fldCharType="separate"/>
      </w:r>
      <w:r w:rsidR="00471949">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proofErr w:type="spellStart"/>
      <w:r w:rsidRPr="6321D57D">
        <w:rPr>
          <w:b/>
          <w:bCs/>
          <w:i/>
          <w:iCs/>
        </w:rPr>
        <w:t>Knapsack</w:t>
      </w:r>
      <w:proofErr w:type="spellEnd"/>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lastRenderedPageBreak/>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PargrafodaLista"/>
        <w:numPr>
          <w:ilvl w:val="0"/>
          <w:numId w:val="19"/>
        </w:numPr>
      </w:pPr>
      <w:r>
        <w:t>Uma constante (qualquer cliente tem valor por si próprio)</w:t>
      </w:r>
    </w:p>
    <w:p w14:paraId="0BAA8908" w14:textId="4124BA7E" w:rsidR="00C202E6" w:rsidRDefault="00C202E6" w:rsidP="00C202E6">
      <w:pPr>
        <w:pStyle w:val="PargrafodaLista"/>
        <w:numPr>
          <w:ilvl w:val="0"/>
          <w:numId w:val="19"/>
        </w:numPr>
      </w:pPr>
      <w:r>
        <w:t>O número de pães na encomenda (maior número de pães implica valor maior)</w:t>
      </w:r>
    </w:p>
    <w:p w14:paraId="39134A17" w14:textId="49F566AB" w:rsidR="00C202E6" w:rsidRDefault="00C202E6" w:rsidP="00C202E6">
      <w:pPr>
        <w:pStyle w:val="PargrafodaLista"/>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PargrafodaLista"/>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proofErr w:type="spellStart"/>
      <w:r>
        <w:rPr>
          <w:i/>
          <w:iCs/>
        </w:rPr>
        <w:t>Knapsack</w:t>
      </w:r>
      <w:proofErr w:type="spellEnd"/>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w:t>
      </w:r>
      <w:proofErr w:type="spellStart"/>
      <w:r w:rsidRPr="0F8DB8BF">
        <w:rPr>
          <w:i/>
          <w:iCs/>
        </w:rPr>
        <w:t>Problem</w:t>
      </w:r>
      <w:proofErr w:type="spellEnd"/>
      <w:r w:rsidRPr="0F8DB8BF">
        <w:rPr>
          <w:i/>
          <w:iCs/>
        </w:rPr>
        <w:t xml:space="preserve">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Ttulo2"/>
      </w:pPr>
      <w:bookmarkStart w:id="116" w:name="_Toc68874234"/>
      <w:bookmarkStart w:id="117" w:name="_Toc68887872"/>
    </w:p>
    <w:p w14:paraId="35D0D126" w14:textId="77777777" w:rsidR="00400568" w:rsidRDefault="00400568" w:rsidP="00B94DAD">
      <w:pPr>
        <w:pStyle w:val="Ttulo2"/>
      </w:pPr>
    </w:p>
    <w:p w14:paraId="175647C3" w14:textId="0C83C2B2" w:rsidR="00B94DAD" w:rsidRDefault="00B94DAD" w:rsidP="00B94DAD">
      <w:pPr>
        <w:pStyle w:val="Ttulo2"/>
      </w:pPr>
      <w:r>
        <w:t>Análise da conectividade</w:t>
      </w:r>
      <w:bookmarkEnd w:id="116"/>
      <w:bookmarkEnd w:id="117"/>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lastRenderedPageBreak/>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Ttulo3"/>
      </w:pPr>
      <w:bookmarkStart w:id="118" w:name="_Toc68874235"/>
      <w:bookmarkStart w:id="119" w:name="_Toc68887873"/>
      <w:r>
        <w:t>Algoritmo de Kosaraju</w:t>
      </w:r>
      <w:bookmarkEnd w:id="118"/>
      <w:bookmarkEnd w:id="119"/>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Ttulo3"/>
      </w:pPr>
      <w:bookmarkStart w:id="120" w:name="_Toc68874236"/>
      <w:bookmarkStart w:id="121" w:name="_Toc68887874"/>
      <w:r>
        <w:t>Algoritmo de Tarjan</w:t>
      </w:r>
      <w:bookmarkEnd w:id="120"/>
      <w:bookmarkEnd w:id="121"/>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Ttulo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Ttulo2"/>
      </w:pPr>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Ttulo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Ttulo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Ttulo2"/>
      </w:pPr>
    </w:p>
    <w:p w14:paraId="0ABCDBFC" w14:textId="46896509" w:rsidR="0010733A" w:rsidRDefault="00272A0F" w:rsidP="00272A0F">
      <w:pPr>
        <w:pStyle w:val="Ttulo2"/>
      </w:pPr>
      <w:r>
        <w:t>Estruturação do Grafo</w:t>
      </w:r>
    </w:p>
    <w:p w14:paraId="332CC0C2" w14:textId="22A9A902" w:rsidR="0010733A" w:rsidRPr="00F93DC6" w:rsidRDefault="00272A0F" w:rsidP="00272A0F">
      <w:pPr>
        <w:pStyle w:val="Ttulo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Ttulo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Ttulo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Ttulo2"/>
      </w:pPr>
      <w:r>
        <w:t>Modelação da Padaria</w:t>
      </w:r>
    </w:p>
    <w:p w14:paraId="5EE3E5DA" w14:textId="4E8C6165" w:rsidR="0033682E" w:rsidRDefault="0033682E" w:rsidP="0033682E">
      <w:pPr>
        <w:pStyle w:val="Ttulo3"/>
      </w:pPr>
      <w:r>
        <w:t xml:space="preserve">Padaria (classe </w:t>
      </w:r>
      <w:proofErr w:type="spellStart"/>
      <w:r>
        <w:rPr>
          <w:i/>
          <w:iCs/>
        </w:rPr>
        <w:t>Bakery</w:t>
      </w:r>
      <w:proofErr w:type="spellEnd"/>
      <w:r>
        <w:t>)</w:t>
      </w:r>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PargrafodaLista"/>
        <w:numPr>
          <w:ilvl w:val="0"/>
          <w:numId w:val="18"/>
        </w:numPr>
      </w:pPr>
      <w:r>
        <w:lastRenderedPageBreak/>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PargrafodaLista"/>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PargrafodaLista"/>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PargrafodaLista"/>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PargrafodaLista"/>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PargrafodaLista"/>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Ttulo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Ttulo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Ttulo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Ttulo2"/>
      </w:pPr>
      <w:r>
        <w:t>Classes Utilitárias</w:t>
      </w:r>
    </w:p>
    <w:p w14:paraId="51702EDC" w14:textId="03F02352" w:rsidR="000D0859" w:rsidRDefault="009B3F5E" w:rsidP="000D0859">
      <w:pPr>
        <w:pStyle w:val="Ttulo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Ttulo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Ttulo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Ttulo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Ttulo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Ttulo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5EDE32D6" w14:textId="1658FF9C" w:rsidR="003F1DAB" w:rsidRDefault="003F1DAB" w:rsidP="003F1DAB">
      <w:pPr>
        <w:pStyle w:val="Ttulo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Ttulo3"/>
      </w:pPr>
      <w:r>
        <w:t>Pseudocódigo</w:t>
      </w:r>
    </w:p>
    <w:p w14:paraId="6D8CEDF4" w14:textId="52919F34" w:rsidR="003F1DAB" w:rsidRDefault="003F1DAB" w:rsidP="003F1DAB"/>
    <w:p w14:paraId="37956795" w14:textId="581C1920" w:rsidR="003F1DAB" w:rsidRPr="003F1DAB" w:rsidRDefault="003F1DAB" w:rsidP="003F1DAB">
      <w:pPr>
        <w:pStyle w:val="Ttulo3"/>
      </w:pPr>
      <w:r>
        <w:t>Análise da Complexidade</w:t>
      </w:r>
    </w:p>
    <w:p w14:paraId="0BCA5E44" w14:textId="624CBDC7" w:rsidR="003F1DAB" w:rsidRDefault="00893915" w:rsidP="003F1DAB">
      <w:r>
        <w:tab/>
        <w:t>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sendo, visto que o número de arestas visitadas é no máximo |E|, o algoritmo terá uma complexidade de O (|V| + |E|), tal como foi dito anteriormente.</w:t>
      </w:r>
    </w:p>
    <w:p w14:paraId="793818BD" w14:textId="5FC60CBD" w:rsidR="003F1DAB" w:rsidRPr="003F1DAB" w:rsidRDefault="003F1DAB" w:rsidP="003F1DAB">
      <w:pPr>
        <w:pStyle w:val="Ttulo5"/>
      </w:pPr>
      <w:r>
        <w:t xml:space="preserve">Análise da Conetividade – Algoritmo de </w:t>
      </w:r>
      <w:proofErr w:type="spellStart"/>
      <w:r>
        <w:t>Tarjan’s</w:t>
      </w:r>
      <w:proofErr w:type="spellEnd"/>
    </w:p>
    <w:p w14:paraId="5554F300" w14:textId="77777777" w:rsidR="003F1DAB" w:rsidRDefault="003F1DAB" w:rsidP="003F1DAB">
      <w:pPr>
        <w:pStyle w:val="Ttulo3"/>
      </w:pPr>
      <w:r>
        <w:t>Pseudocódigo</w:t>
      </w:r>
    </w:p>
    <w:p w14:paraId="36FB1779" w14:textId="77777777" w:rsidR="003F1DAB" w:rsidRDefault="003F1DAB" w:rsidP="003F1DAB"/>
    <w:p w14:paraId="59C059F1" w14:textId="502553D5" w:rsidR="003F1DAB" w:rsidRDefault="003F1DAB" w:rsidP="003F1DAB">
      <w:pPr>
        <w:pStyle w:val="Ttulo3"/>
      </w:pPr>
      <w:r>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Ttulo5"/>
      </w:pPr>
      <w:r>
        <w:t>Algoritmo de Dijkstra e variações</w:t>
      </w:r>
    </w:p>
    <w:p w14:paraId="24088A3C" w14:textId="77777777" w:rsidR="003F1DAB" w:rsidRPr="003F1DAB" w:rsidRDefault="003F1DAB" w:rsidP="003F1DAB"/>
    <w:p w14:paraId="5565439F" w14:textId="77777777" w:rsidR="003F1DAB" w:rsidRDefault="003F1DAB" w:rsidP="003F1DAB">
      <w:pPr>
        <w:pStyle w:val="Ttulo3"/>
      </w:pPr>
      <w:r>
        <w:t>Pseudocódigo</w:t>
      </w:r>
    </w:p>
    <w:p w14:paraId="28DFFD56" w14:textId="77777777" w:rsidR="003F1DAB" w:rsidRDefault="003F1DAB" w:rsidP="003F1DAB"/>
    <w:p w14:paraId="55B199D9" w14:textId="77777777" w:rsidR="00A359F2" w:rsidRDefault="00A359F2" w:rsidP="003F1DAB">
      <w:pPr>
        <w:pStyle w:val="Ttulo3"/>
      </w:pPr>
    </w:p>
    <w:p w14:paraId="3406862A" w14:textId="5610985A" w:rsidR="003F1DAB" w:rsidRDefault="003F1DAB" w:rsidP="003F1DAB">
      <w:pPr>
        <w:pStyle w:val="Ttulo3"/>
      </w:pPr>
      <w:r>
        <w:lastRenderedPageBreak/>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1A7EFEE7" w:rsidR="00492531" w:rsidRPr="00A359F2" w:rsidRDefault="00492531" w:rsidP="00A359F2">
      <w:r>
        <w:tab/>
        <w:t xml:space="preserve">Assim sendo, a complexidade do algoritmo será </w:t>
      </w:r>
      <w:r w:rsidRPr="0F8DB8BF">
        <w:rPr>
          <w:rFonts w:cs="Georgia"/>
        </w:rPr>
        <w:t>Θ</w:t>
      </w:r>
      <w:r>
        <w:rPr>
          <w:rFonts w:cs="Georgia"/>
        </w:rPr>
        <w:t xml:space="preserve"> ((|V| + |E|) log(|V|))</w:t>
      </w:r>
      <w:r>
        <w:rPr>
          <w:rFonts w:cs="Georgia"/>
        </w:rPr>
        <w:t>. O log é derivado do tempo de inserção/atualização na fila de prioridade, enquanto que |V| e |E| derivam da iteração nos vértices e arestas do grafo.</w:t>
      </w:r>
    </w:p>
    <w:p w14:paraId="47630904" w14:textId="77777777" w:rsidR="003F1DAB" w:rsidRPr="003F1DAB" w:rsidRDefault="003F1DAB" w:rsidP="003F1DAB"/>
    <w:p w14:paraId="7144D8A5" w14:textId="3F8A164E" w:rsidR="003F1DAB" w:rsidRDefault="003F1DAB" w:rsidP="003F1DAB">
      <w:pPr>
        <w:pStyle w:val="Ttulo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Em certos algoritmos, não nos é importante encontrar o caminho para um cliente específico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0095919E" w14:textId="4CE44017" w:rsidR="00DD76B7" w:rsidRPr="00DD76B7" w:rsidRDefault="00DD76B7" w:rsidP="00893915">
      <w:r>
        <w:tab/>
        <w:t>Ao procurar, paralelamente, o caminho de ambos os vértices (início e destino), é possível convergir para uma solução mais rapidamente.</w:t>
      </w:r>
    </w:p>
    <w:p w14:paraId="6F7F3BD1" w14:textId="6E10304C" w:rsidR="003F1DAB" w:rsidRDefault="003F1DAB">
      <w:pPr>
        <w:suppressAutoHyphens w:val="0"/>
        <w:spacing w:line="240" w:lineRule="auto"/>
        <w:rPr>
          <w:color w:val="476166"/>
          <w:sz w:val="26"/>
          <w:szCs w:val="26"/>
        </w:rPr>
      </w:pPr>
    </w:p>
    <w:p w14:paraId="58F8FBFB" w14:textId="1DC0FE6D" w:rsidR="003F1DAB" w:rsidRDefault="003F1DAB" w:rsidP="003F1DAB">
      <w:pPr>
        <w:pStyle w:val="Ttulo5"/>
      </w:pPr>
      <w:r>
        <w:t>Pré-processamento:</w:t>
      </w:r>
    </w:p>
    <w:p w14:paraId="0F3D4621" w14:textId="77777777" w:rsidR="003F1DAB" w:rsidRDefault="003F1DAB" w:rsidP="003F1DAB">
      <w:pPr>
        <w:pStyle w:val="Ttulo3"/>
      </w:pPr>
      <w:r>
        <w:t>Pseudocódigo</w:t>
      </w:r>
    </w:p>
    <w:p w14:paraId="3CB822E6" w14:textId="77777777" w:rsidR="003F1DAB" w:rsidRDefault="003F1DAB" w:rsidP="003F1DAB"/>
    <w:p w14:paraId="7F1FB342" w14:textId="77777777" w:rsidR="003F1DAB" w:rsidRDefault="003F1DAB" w:rsidP="003F1DAB">
      <w:pPr>
        <w:pStyle w:val="Ttulo3"/>
      </w:pPr>
      <w:r>
        <w:t>Análise da Complexidade</w:t>
      </w:r>
    </w:p>
    <w:p w14:paraId="0FED5FB6" w14:textId="7E2CE5C8" w:rsidR="003F1DAB" w:rsidRDefault="003F1DAB" w:rsidP="003F1DAB"/>
    <w:p w14:paraId="1B781EC6" w14:textId="6D27CC73" w:rsidR="003F1DAB" w:rsidRDefault="003F1DAB" w:rsidP="003F1DAB">
      <w:pPr>
        <w:pStyle w:val="Ttulo5"/>
      </w:pPr>
      <w:r>
        <w:lastRenderedPageBreak/>
        <w:t>1ª fase- Carrinha única com capacidade ilimitada e em consideração de horas de entrega:</w:t>
      </w:r>
    </w:p>
    <w:p w14:paraId="3A9777B2" w14:textId="77777777" w:rsidR="003F1DAB" w:rsidRDefault="003F1DAB" w:rsidP="003F1DAB">
      <w:pPr>
        <w:pStyle w:val="Ttulo3"/>
      </w:pPr>
      <w:r>
        <w:t>Pseudocódigo</w:t>
      </w:r>
    </w:p>
    <w:p w14:paraId="5FD7ADA5" w14:textId="77777777" w:rsidR="003F1DAB" w:rsidRDefault="003F1DAB" w:rsidP="003F1DAB"/>
    <w:p w14:paraId="702D85CE" w14:textId="77777777" w:rsidR="003F1DAB" w:rsidRDefault="003F1DAB" w:rsidP="003F1DAB">
      <w:pPr>
        <w:pStyle w:val="Ttulo3"/>
      </w:pPr>
      <w:r>
        <w:t>Análise da Complexidade</w:t>
      </w:r>
    </w:p>
    <w:p w14:paraId="2ADB4FF7" w14:textId="1D731B23" w:rsidR="003F1DAB" w:rsidRDefault="003F1DAB" w:rsidP="003F1DAB"/>
    <w:p w14:paraId="63E4C562" w14:textId="75370F77" w:rsidR="003F1DAB" w:rsidRDefault="003F1DAB" w:rsidP="003F1DAB">
      <w:pPr>
        <w:pStyle w:val="Ttulo5"/>
      </w:pPr>
      <w:r>
        <w:t>2ª fase- Carrinha única com capacidade ilimitada e com consideração de horas de entrega:</w:t>
      </w:r>
    </w:p>
    <w:p w14:paraId="67D520BA" w14:textId="77777777" w:rsidR="003F1DAB" w:rsidRDefault="003F1DAB" w:rsidP="003F1DAB">
      <w:pPr>
        <w:pStyle w:val="Ttulo3"/>
      </w:pPr>
      <w:r>
        <w:t>Pseudocódigo</w:t>
      </w:r>
    </w:p>
    <w:p w14:paraId="76555AD4" w14:textId="77777777" w:rsidR="003F1DAB" w:rsidRDefault="003F1DAB" w:rsidP="003F1DAB"/>
    <w:p w14:paraId="438A805C" w14:textId="77777777" w:rsidR="003F1DAB" w:rsidRDefault="003F1DAB" w:rsidP="003F1DAB">
      <w:pPr>
        <w:pStyle w:val="Ttulo3"/>
      </w:pPr>
      <w:r>
        <w:t>Análise da Complexidade</w:t>
      </w:r>
    </w:p>
    <w:p w14:paraId="5C5945BC" w14:textId="336B2150" w:rsidR="003F1DAB" w:rsidRDefault="003F1DAB" w:rsidP="003F1DAB"/>
    <w:p w14:paraId="2FE9D660" w14:textId="5F284CD4" w:rsidR="003F1DAB" w:rsidRDefault="003F1DAB" w:rsidP="003F1DAB">
      <w:pPr>
        <w:pStyle w:val="Ttulo5"/>
      </w:pPr>
      <w:r>
        <w:t>3ª fase- Múltiplas carrinhas com capacidade limitada e com consideração de horas de entrega:</w:t>
      </w:r>
    </w:p>
    <w:p w14:paraId="47D56FDB" w14:textId="77777777" w:rsidR="003F1DAB" w:rsidRDefault="003F1DAB" w:rsidP="003F1DAB">
      <w:pPr>
        <w:pStyle w:val="Ttulo3"/>
      </w:pPr>
      <w:r>
        <w:t>Pseudocódigo</w:t>
      </w:r>
    </w:p>
    <w:p w14:paraId="6230FC39" w14:textId="77777777" w:rsidR="003F1DAB" w:rsidRDefault="003F1DAB" w:rsidP="003F1DAB"/>
    <w:p w14:paraId="0C49047B" w14:textId="77777777" w:rsidR="003F1DAB" w:rsidRDefault="003F1DAB" w:rsidP="003F1DAB">
      <w:pPr>
        <w:pStyle w:val="Ttulo3"/>
      </w:pPr>
      <w:r>
        <w:t>Análise da Complexidade</w:t>
      </w:r>
    </w:p>
    <w:p w14:paraId="28185083" w14:textId="77777777" w:rsidR="003F1DAB" w:rsidRPr="003F1DAB" w:rsidRDefault="003F1DAB" w:rsidP="003F1DAB"/>
    <w:p w14:paraId="452EF919" w14:textId="36171352" w:rsidR="003F1DAB" w:rsidRDefault="003F1DAB">
      <w:pPr>
        <w:suppressAutoHyphens w:val="0"/>
        <w:spacing w:line="240" w:lineRule="auto"/>
      </w:pPr>
      <w:r>
        <w:br w:type="page"/>
      </w:r>
    </w:p>
    <w:p w14:paraId="2E4CF619" w14:textId="77777777" w:rsidR="003F1DAB" w:rsidRDefault="003F1DAB">
      <w:pPr>
        <w:suppressAutoHyphens w:val="0"/>
        <w:spacing w:line="240" w:lineRule="auto"/>
      </w:pPr>
    </w:p>
    <w:p w14:paraId="0FF90DC8" w14:textId="77777777" w:rsidR="00C3343E" w:rsidRDefault="00C3343E" w:rsidP="00C00224">
      <w:pPr>
        <w:suppressAutoHyphens w:val="0"/>
        <w:spacing w:line="240" w:lineRule="auto"/>
        <w:jc w:val="both"/>
      </w:pPr>
    </w:p>
    <w:p w14:paraId="0D2F3593" w14:textId="77777777" w:rsidR="0036490E" w:rsidRDefault="0036490E" w:rsidP="0036490E">
      <w:pPr>
        <w:suppressAutoHyphens w:val="0"/>
        <w:spacing w:line="240" w:lineRule="auto"/>
      </w:pPr>
      <w:bookmarkStart w:id="122" w:name="_Toc68874237"/>
    </w:p>
    <w:p w14:paraId="5F6E4ED4" w14:textId="005B6EED" w:rsidR="0036490E"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Ttulo1"/>
                              <w:rPr>
                                <w:lang w:val="en-US"/>
                              </w:rPr>
                            </w:pPr>
                            <w:bookmarkStart w:id="123" w:name="_Toc68887875"/>
                            <w:r>
                              <w:rPr>
                                <w:lang w:val="en-US"/>
                              </w:rPr>
                              <w:t xml:space="preserve">Casos de </w:t>
                            </w:r>
                            <w:proofErr w:type="spellStart"/>
                            <w:r>
                              <w:rPr>
                                <w:lang w:val="en-US"/>
                              </w:rPr>
                              <w:t>Utilização</w:t>
                            </w:r>
                            <w:bookmarkEnd w:id="123"/>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Ttulo1"/>
                        <w:rPr>
                          <w:lang w:val="en-US"/>
                        </w:rPr>
                      </w:pPr>
                      <w:bookmarkStart w:id="133" w:name="_Toc68887875"/>
                      <w:r>
                        <w:rPr>
                          <w:lang w:val="en-US"/>
                        </w:rPr>
                        <w:t xml:space="preserve">Casos de </w:t>
                      </w:r>
                      <w:proofErr w:type="spellStart"/>
                      <w:r>
                        <w:rPr>
                          <w:lang w:val="en-US"/>
                        </w:rPr>
                        <w:t>Utilização</w:t>
                      </w:r>
                      <w:bookmarkEnd w:id="133"/>
                      <w:proofErr w:type="spellEnd"/>
                    </w:p>
                  </w:txbxContent>
                </v:textbox>
                <w10:wrap type="square" anchorx="margin"/>
              </v:shape>
            </w:pict>
          </mc:Fallback>
        </mc:AlternateContent>
      </w:r>
    </w:p>
    <w:p w14:paraId="2DFBEE33" w14:textId="663E554E" w:rsidR="0036490E" w:rsidRDefault="0036490E" w:rsidP="0036490E">
      <w:pPr>
        <w:suppressAutoHyphens w:val="0"/>
        <w:spacing w:line="240" w:lineRule="auto"/>
      </w:pPr>
    </w:p>
    <w:p w14:paraId="258E454D" w14:textId="06E0EF57" w:rsidR="0036490E" w:rsidRDefault="0036490E" w:rsidP="0036490E">
      <w:pPr>
        <w:suppressAutoHyphens w:val="0"/>
        <w:spacing w:line="240" w:lineRule="auto"/>
      </w:pPr>
    </w:p>
    <w:p w14:paraId="0D7CB97F" w14:textId="2E1666AC" w:rsidR="0036490E" w:rsidRDefault="0036490E" w:rsidP="0036490E">
      <w:pPr>
        <w:suppressAutoHyphens w:val="0"/>
        <w:spacing w:line="240" w:lineRule="auto"/>
      </w:pPr>
    </w:p>
    <w:p w14:paraId="5C4EBB75" w14:textId="77777777" w:rsidR="0036490E" w:rsidRDefault="0036490E" w:rsidP="0036490E">
      <w:pPr>
        <w:suppressAutoHyphens w:val="0"/>
        <w:spacing w:line="240" w:lineRule="auto"/>
      </w:pPr>
    </w:p>
    <w:p w14:paraId="485AABDD" w14:textId="77777777" w:rsidR="0036490E"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PargrafodaLista"/>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PargrafodaLista"/>
        <w:numPr>
          <w:ilvl w:val="0"/>
          <w:numId w:val="15"/>
        </w:numPr>
      </w:pPr>
      <w:r>
        <w:t>Se quer guardar o resultado do programa num ficheiro de texto.</w:t>
      </w:r>
    </w:p>
    <w:p w14:paraId="609D53CF" w14:textId="4615E473" w:rsidR="0036490E" w:rsidRDefault="0036490E" w:rsidP="0036490E">
      <w:pPr>
        <w:pStyle w:val="PargrafodaLista"/>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PargrafodaLista"/>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PargrafodaLista"/>
        <w:numPr>
          <w:ilvl w:val="0"/>
          <w:numId w:val="14"/>
        </w:numPr>
      </w:pPr>
      <w:r>
        <w:t xml:space="preserve">Nome do ficheiro contendo os dados de entrada ou apenas do grafo (coordenadas reais retiradas do </w:t>
      </w:r>
      <w:hyperlink r:id="rId25" w:history="1">
        <w:proofErr w:type="spellStart"/>
        <w:r w:rsidRPr="00AE31D6">
          <w:rPr>
            <w:rStyle w:val="Hiperligao"/>
            <w:rFonts w:cs="Arial"/>
            <w:shd w:val="clear" w:color="auto" w:fill="FFFFFF"/>
          </w:rPr>
          <w:t>OpenStreetMaps</w:t>
        </w:r>
        <w:proofErr w:type="spellEnd"/>
      </w:hyperlink>
      <w:r>
        <w:t>).</w:t>
      </w:r>
    </w:p>
    <w:p w14:paraId="1C846EF3" w14:textId="09DAFF34" w:rsidR="0036490E" w:rsidRDefault="0036490E" w:rsidP="0036490E">
      <w:pPr>
        <w:pStyle w:val="PargrafodaLista"/>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64281497" w:rsidR="00F949F2" w:rsidRDefault="00F949F2" w:rsidP="0036490E">
      <w:pPr>
        <w:pStyle w:val="PargrafodaLista"/>
        <w:numPr>
          <w:ilvl w:val="0"/>
          <w:numId w:val="14"/>
        </w:numPr>
      </w:pPr>
      <w:r>
        <w:t>Será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bookmarkEnd w:id="122"/>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PargrafodaLista"/>
        <w:numPr>
          <w:ilvl w:val="0"/>
          <w:numId w:val="16"/>
        </w:numPr>
      </w:pPr>
      <w:r>
        <w:t>Cálculo do caminho para realizar as encomendas</w:t>
      </w:r>
      <w:r w:rsidR="002D13E7">
        <w:t>.</w:t>
      </w:r>
    </w:p>
    <w:p w14:paraId="421F1DC8" w14:textId="0E8ADB0A" w:rsidR="00AE31D6" w:rsidRDefault="00AE31D6" w:rsidP="00AE31D6">
      <w:pPr>
        <w:pStyle w:val="PargrafodaLista"/>
        <w:numPr>
          <w:ilvl w:val="0"/>
          <w:numId w:val="16"/>
        </w:numPr>
      </w:pPr>
      <w:r>
        <w:t>Verificação da acessibilidade dos destinos pretendidos (moradas dos clientes)</w:t>
      </w:r>
      <w:r w:rsidR="002D13E7">
        <w:t>.</w:t>
      </w:r>
    </w:p>
    <w:p w14:paraId="5CC558AD" w14:textId="0001C4BC" w:rsidR="00AE31D6" w:rsidRDefault="00AE31D6" w:rsidP="00AE31D6">
      <w:pPr>
        <w:pStyle w:val="PargrafodaLista"/>
        <w:numPr>
          <w:ilvl w:val="0"/>
          <w:numId w:val="16"/>
        </w:numPr>
      </w:pPr>
      <w:r>
        <w:t>Organização e alocação de encomendas a uma lista de carrinhas</w:t>
      </w:r>
      <w:r w:rsidR="002D13E7">
        <w:t>.</w:t>
      </w:r>
    </w:p>
    <w:p w14:paraId="387A0E5F" w14:textId="7DE7C96D" w:rsidR="0032460A" w:rsidRDefault="002D13E7" w:rsidP="007379A6">
      <w:pPr>
        <w:pStyle w:val="PargrafodaLista"/>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Ttulo1"/>
                              <w:rPr>
                                <w:lang w:val="en-US"/>
                              </w:rPr>
                            </w:pPr>
                            <w:bookmarkStart w:id="124" w:name="_Toc68887876"/>
                            <w:proofErr w:type="spellStart"/>
                            <w:r w:rsidRPr="007A6F43">
                              <w:rPr>
                                <w:highlight w:val="yellow"/>
                                <w:lang w:val="en-US"/>
                              </w:rPr>
                              <w:t>Conclusão</w:t>
                            </w:r>
                            <w:bookmarkEnd w:id="124"/>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Ttulo1"/>
                        <w:rPr>
                          <w:lang w:val="en-US"/>
                        </w:rPr>
                      </w:pPr>
                      <w:bookmarkStart w:id="135" w:name="_Toc68887876"/>
                      <w:proofErr w:type="spellStart"/>
                      <w:r w:rsidRPr="007A6F43">
                        <w:rPr>
                          <w:highlight w:val="yellow"/>
                          <w:lang w:val="en-US"/>
                        </w:rPr>
                        <w:t>Conclusão</w:t>
                      </w:r>
                      <w:bookmarkEnd w:id="135"/>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proofErr w:type="spellStart"/>
      <w:r w:rsidR="23E4C159" w:rsidRPr="6321D57D">
        <w:rPr>
          <w:rFonts w:cs="Georgia"/>
          <w:b/>
          <w:bCs/>
        </w:rPr>
        <w:t>Nearest</w:t>
      </w:r>
      <w:proofErr w:type="spellEnd"/>
      <w:r w:rsidR="23E4C159" w:rsidRPr="6321D57D">
        <w:rPr>
          <w:rFonts w:cs="Georgia"/>
          <w:b/>
          <w:bCs/>
        </w:rPr>
        <w:t xml:space="preserve">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w:t>
      </w:r>
      <w:proofErr w:type="spellStart"/>
      <w:r w:rsidR="190281BC" w:rsidRPr="6321D57D">
        <w:rPr>
          <w:rFonts w:cs="Georgia"/>
          <w:b/>
          <w:bCs/>
        </w:rPr>
        <w:t>Knapsack</w:t>
      </w:r>
      <w:proofErr w:type="spellEnd"/>
      <w:r w:rsidR="19EEAC6F" w:rsidRPr="6321D57D">
        <w:rPr>
          <w:rFonts w:cs="Georgia"/>
          <w:b/>
          <w:bCs/>
        </w:rPr>
        <w:t xml:space="preserve"> </w:t>
      </w:r>
      <w:proofErr w:type="spellStart"/>
      <w:r w:rsidR="19EEAC6F" w:rsidRPr="6321D57D">
        <w:rPr>
          <w:rFonts w:cs="Georgia"/>
          <w:b/>
          <w:bCs/>
        </w:rPr>
        <w:t>Problem</w:t>
      </w:r>
      <w:proofErr w:type="spellEnd"/>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Ttulo1"/>
                              <w:rPr>
                                <w:lang w:val="en-US"/>
                              </w:rPr>
                            </w:pPr>
                            <w:bookmarkStart w:id="125" w:name="_Toc68887877"/>
                            <w:proofErr w:type="spellStart"/>
                            <w:r w:rsidRPr="007A6F43">
                              <w:rPr>
                                <w:highlight w:val="yellow"/>
                                <w:lang w:val="en-US"/>
                              </w:rPr>
                              <w:t>Contribuição</w:t>
                            </w:r>
                            <w:bookmarkEnd w:id="125"/>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Ttulo1"/>
                        <w:rPr>
                          <w:lang w:val="en-US"/>
                        </w:rPr>
                      </w:pPr>
                      <w:bookmarkStart w:id="137" w:name="_Toc68887877"/>
                      <w:proofErr w:type="spellStart"/>
                      <w:r w:rsidRPr="007A6F43">
                        <w:rPr>
                          <w:highlight w:val="yellow"/>
                          <w:lang w:val="en-US"/>
                        </w:rPr>
                        <w:t>Contribuição</w:t>
                      </w:r>
                      <w:bookmarkEnd w:id="137"/>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PargrafodaLista"/>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PargrafodaLista"/>
        <w:numPr>
          <w:ilvl w:val="1"/>
          <w:numId w:val="3"/>
        </w:numPr>
      </w:pPr>
      <w:r>
        <w:t>D</w:t>
      </w:r>
      <w:r w:rsidR="609459E9">
        <w:t>escrição do problema</w:t>
      </w:r>
    </w:p>
    <w:p w14:paraId="2D861A0A" w14:textId="2D25D804" w:rsidR="3D78CFEA" w:rsidRDefault="3FC460F7" w:rsidP="0F8DB8BF">
      <w:pPr>
        <w:pStyle w:val="PargrafodaLista"/>
        <w:numPr>
          <w:ilvl w:val="1"/>
          <w:numId w:val="3"/>
        </w:numPr>
      </w:pPr>
      <w:r>
        <w:t>F</w:t>
      </w:r>
      <w:r w:rsidR="4AF05BCB">
        <w:t>ormalização</w:t>
      </w:r>
      <w:r w:rsidR="3AF7005E">
        <w:t xml:space="preserve"> do problema</w:t>
      </w:r>
    </w:p>
    <w:p w14:paraId="234452EE" w14:textId="2A4B2E59" w:rsidR="3D78CFEA" w:rsidRDefault="2C328754" w:rsidP="0F8DB8BF">
      <w:pPr>
        <w:pStyle w:val="PargrafodaLista"/>
        <w:numPr>
          <w:ilvl w:val="1"/>
          <w:numId w:val="3"/>
        </w:numPr>
      </w:pPr>
      <w:r>
        <w:t>A</w:t>
      </w:r>
      <w:r w:rsidR="071DB167">
        <w:t xml:space="preserve">lgoritmos para as </w:t>
      </w:r>
      <w:r w:rsidR="2948A33A">
        <w:t>1ª e 2ª fases</w:t>
      </w:r>
    </w:p>
    <w:p w14:paraId="1C721994" w14:textId="3CCF1077" w:rsidR="3D78CFEA" w:rsidRDefault="2948A33A" w:rsidP="0F8DB8BF">
      <w:pPr>
        <w:pStyle w:val="PargrafodaLista"/>
        <w:numPr>
          <w:ilvl w:val="1"/>
          <w:numId w:val="3"/>
        </w:numPr>
        <w:rPr>
          <w:rFonts w:cs="Georgia"/>
        </w:rPr>
      </w:pPr>
      <w:r>
        <w:t>Casos de utilização</w:t>
      </w:r>
    </w:p>
    <w:p w14:paraId="2F74F9A8" w14:textId="3269144A" w:rsidR="3D78CFEA" w:rsidRDefault="15735D0E" w:rsidP="0F8DB8BF">
      <w:pPr>
        <w:pStyle w:val="PargrafodaLista"/>
        <w:numPr>
          <w:ilvl w:val="1"/>
          <w:numId w:val="3"/>
        </w:numPr>
      </w:pPr>
      <w:r>
        <w:t>B</w:t>
      </w:r>
      <w:r w:rsidR="1ACDA519">
        <w:t>ibliografia</w:t>
      </w:r>
    </w:p>
    <w:p w14:paraId="443F6AB2" w14:textId="07ADBD13" w:rsidR="3D78CFEA" w:rsidRDefault="3D78CFEA" w:rsidP="0F8DB8BF">
      <w:pPr>
        <w:pStyle w:val="PargrafodaLista"/>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PargrafodaLista"/>
        <w:numPr>
          <w:ilvl w:val="1"/>
          <w:numId w:val="3"/>
        </w:numPr>
      </w:pPr>
      <w:r>
        <w:t>A</w:t>
      </w:r>
      <w:r w:rsidR="29BE9C42">
        <w:t>lgoritmos para a 3ª fase</w:t>
      </w:r>
    </w:p>
    <w:p w14:paraId="1C8F5B99" w14:textId="025DE73E" w:rsidR="3D78CFEA" w:rsidRDefault="6391713F" w:rsidP="0F8DB8BF">
      <w:pPr>
        <w:pStyle w:val="PargrafodaLista"/>
        <w:numPr>
          <w:ilvl w:val="1"/>
          <w:numId w:val="3"/>
        </w:numPr>
      </w:pPr>
      <w:r>
        <w:t>C</w:t>
      </w:r>
      <w:r w:rsidR="46D134F3">
        <w:t>onclusão</w:t>
      </w:r>
    </w:p>
    <w:p w14:paraId="66FEDC85" w14:textId="5074B692" w:rsidR="3D78CFEA" w:rsidRDefault="5FFA0F21" w:rsidP="0F8DB8BF">
      <w:pPr>
        <w:pStyle w:val="PargrafodaLista"/>
        <w:numPr>
          <w:ilvl w:val="1"/>
          <w:numId w:val="3"/>
        </w:numPr>
      </w:pPr>
      <w:r>
        <w:t>E</w:t>
      </w:r>
      <w:r w:rsidR="4AE804C8">
        <w:t>struturação</w:t>
      </w:r>
      <w:r w:rsidR="2036337C">
        <w:t xml:space="preserve"> do documento</w:t>
      </w:r>
    </w:p>
    <w:p w14:paraId="0E8186DC" w14:textId="31F06CC8" w:rsidR="3D78CFEA" w:rsidRDefault="2036337C" w:rsidP="0F8DB8BF">
      <w:pPr>
        <w:pStyle w:val="PargrafodaLista"/>
        <w:numPr>
          <w:ilvl w:val="1"/>
          <w:numId w:val="3"/>
        </w:numPr>
      </w:pPr>
      <w:r>
        <w:t>C</w:t>
      </w:r>
      <w:r w:rsidR="46D11867">
        <w:t>ontribuição</w:t>
      </w:r>
    </w:p>
    <w:p w14:paraId="6767284D" w14:textId="074FFDCE" w:rsidR="3D78CFEA" w:rsidRDefault="3D78CFEA" w:rsidP="0F8DB8BF">
      <w:pPr>
        <w:pStyle w:val="PargrafodaLista"/>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PargrafodaLista"/>
        <w:numPr>
          <w:ilvl w:val="1"/>
          <w:numId w:val="3"/>
        </w:numPr>
      </w:pPr>
      <w:r>
        <w:t>D</w:t>
      </w:r>
      <w:r w:rsidR="58E94519">
        <w:t>escrição do problema</w:t>
      </w:r>
    </w:p>
    <w:p w14:paraId="2989E32A" w14:textId="2296A6F9" w:rsidR="3D78CFEA" w:rsidRDefault="5FC4A080" w:rsidP="0F8DB8BF">
      <w:pPr>
        <w:pStyle w:val="PargrafodaLista"/>
        <w:numPr>
          <w:ilvl w:val="1"/>
          <w:numId w:val="3"/>
        </w:numPr>
      </w:pPr>
      <w:r>
        <w:t>P</w:t>
      </w:r>
      <w:r w:rsidR="4866CBE0">
        <w:t>ré-processamento</w:t>
      </w:r>
    </w:p>
    <w:p w14:paraId="637CF17F" w14:textId="3EC6628A" w:rsidR="3D78CFEA" w:rsidRDefault="70B67851" w:rsidP="0F8DB8BF">
      <w:pPr>
        <w:pStyle w:val="PargrafodaLista"/>
        <w:numPr>
          <w:ilvl w:val="1"/>
          <w:numId w:val="3"/>
        </w:numPr>
        <w:rPr>
          <w:rFonts w:cs="Georgia"/>
        </w:rPr>
      </w:pPr>
      <w:r>
        <w:t>Análise da conetividade</w:t>
      </w:r>
    </w:p>
    <w:p w14:paraId="44EC4CCE" w14:textId="77777777" w:rsidR="00A17375" w:rsidRDefault="70B67851" w:rsidP="007379A6">
      <w:pPr>
        <w:pStyle w:val="PargrafodaLista"/>
        <w:numPr>
          <w:ilvl w:val="1"/>
          <w:numId w:val="3"/>
        </w:numPr>
      </w:pPr>
      <w:r>
        <w:t>A</w:t>
      </w:r>
      <w:r w:rsidR="628F564B">
        <w:t>lgoritmos de percurso de duração mínima entre dois pontos</w:t>
      </w:r>
    </w:p>
    <w:p w14:paraId="6A0288D6" w14:textId="0ECEA26B" w:rsidR="0032460A" w:rsidRDefault="00A17375" w:rsidP="007379A6">
      <w:pPr>
        <w:pStyle w:val="PargrafodaLista"/>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Ttulo1"/>
                              <w:rPr>
                                <w:lang w:val="en-US"/>
                              </w:rPr>
                            </w:pPr>
                            <w:bookmarkStart w:id="126" w:name="_Toc68887878"/>
                            <w:proofErr w:type="spellStart"/>
                            <w:r>
                              <w:rPr>
                                <w:lang w:val="en-US"/>
                              </w:rPr>
                              <w:t>Bibliografia</w:t>
                            </w:r>
                            <w:bookmarkEnd w:id="126"/>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Ttulo1"/>
                        <w:rPr>
                          <w:lang w:val="en-US"/>
                        </w:rPr>
                      </w:pPr>
                      <w:bookmarkStart w:id="139" w:name="_Toc68887878"/>
                      <w:proofErr w:type="spellStart"/>
                      <w:r>
                        <w:rPr>
                          <w:lang w:val="en-US"/>
                        </w:rPr>
                        <w:t>Bibliografia</w:t>
                      </w:r>
                      <w:bookmarkEnd w:id="139"/>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PargrafodaLista"/>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PargrafodaLista"/>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PargrafodaLista"/>
        <w:numPr>
          <w:ilvl w:val="0"/>
          <w:numId w:val="17"/>
        </w:numPr>
        <w:spacing w:line="360" w:lineRule="auto"/>
        <w:rPr>
          <w:lang w:val="en-GB"/>
        </w:rPr>
      </w:pPr>
      <w:r>
        <w:rPr>
          <w:lang w:val="en-GB"/>
        </w:rPr>
        <w:t xml:space="preserve">Travelling Salesman Problem- </w:t>
      </w:r>
      <w:hyperlink r:id="rId26" w:anchor="Computing_a_solution" w:history="1">
        <w:r w:rsidRPr="00694ED4">
          <w:rPr>
            <w:rStyle w:val="Hiperligao"/>
            <w:lang w:val="en-GB"/>
          </w:rPr>
          <w:t>https://en.wikipedia.org/wiki/Travelling_salesman_problem</w:t>
        </w:r>
      </w:hyperlink>
    </w:p>
    <w:p w14:paraId="6CD9AD75" w14:textId="5A251B99" w:rsidR="00FA7C89" w:rsidRPr="00FA7C89" w:rsidRDefault="003020A0" w:rsidP="00FA7C89">
      <w:pPr>
        <w:pStyle w:val="PargrafodaLista"/>
        <w:spacing w:line="360" w:lineRule="auto"/>
        <w:rPr>
          <w:lang w:val="en-GB"/>
        </w:rPr>
      </w:pPr>
      <w:hyperlink r:id="rId27" w:history="1">
        <w:r w:rsidR="00FA7C89" w:rsidRPr="00FA7C89">
          <w:rPr>
            <w:rStyle w:val="Hiperligao"/>
            <w:lang w:val="en-GB"/>
          </w:rPr>
          <w:t>https://en.ppt-online.org/31503</w:t>
        </w:r>
      </w:hyperlink>
    </w:p>
    <w:p w14:paraId="3312600B" w14:textId="4F5BC9CB" w:rsidR="00FA7C89" w:rsidRPr="00FA7C89" w:rsidRDefault="00FC3EF7" w:rsidP="00FA7C89">
      <w:pPr>
        <w:pStyle w:val="PargrafodaLista"/>
        <w:numPr>
          <w:ilvl w:val="0"/>
          <w:numId w:val="17"/>
        </w:numPr>
        <w:spacing w:line="360" w:lineRule="auto"/>
        <w:rPr>
          <w:lang w:val="en-GB"/>
        </w:rPr>
      </w:pPr>
      <w:r w:rsidRPr="00FC3EF7">
        <w:rPr>
          <w:lang w:val="en-GB"/>
        </w:rPr>
        <w:t>Vehicle routing problem</w:t>
      </w:r>
      <w:r>
        <w:rPr>
          <w:lang w:val="en-GB"/>
        </w:rPr>
        <w:t xml:space="preserve">- </w:t>
      </w:r>
      <w:hyperlink r:id="rId28" w:history="1">
        <w:r w:rsidRPr="00FA7C89">
          <w:rPr>
            <w:rStyle w:val="Hiperligao"/>
            <w:lang w:val="en-GB"/>
          </w:rPr>
          <w:t>https://en.wikipedia.org/wiki/Vehicle_routing_problem</w:t>
        </w:r>
      </w:hyperlink>
    </w:p>
    <w:p w14:paraId="5A07919C" w14:textId="6B19EEC1" w:rsidR="00FC3EF7" w:rsidRDefault="00FC3EF7" w:rsidP="00FA7C89">
      <w:pPr>
        <w:pStyle w:val="PargrafodaLista"/>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29" w:history="1">
        <w:r w:rsidRPr="00694ED4">
          <w:rPr>
            <w:rStyle w:val="Hiperligao"/>
            <w:lang w:val="en-GB"/>
          </w:rPr>
          <w:t>https://en.wikipedia.org/wiki/Strongly_connected_component</w:t>
        </w:r>
      </w:hyperlink>
    </w:p>
    <w:p w14:paraId="523345DB" w14:textId="27E6FD1C" w:rsidR="00FC3EF7" w:rsidRDefault="00FA7C89" w:rsidP="00FA7C89">
      <w:pPr>
        <w:pStyle w:val="PargrafodaLista"/>
        <w:numPr>
          <w:ilvl w:val="0"/>
          <w:numId w:val="17"/>
        </w:numPr>
        <w:spacing w:line="360" w:lineRule="auto"/>
        <w:rPr>
          <w:lang w:val="en-GB"/>
        </w:rPr>
      </w:pPr>
      <w:r w:rsidRPr="00FA7C89">
        <w:rPr>
          <w:lang w:val="en-GB"/>
        </w:rPr>
        <w:t>Heuristics and Local Search</w:t>
      </w:r>
      <w:r>
        <w:rPr>
          <w:lang w:val="en-GB"/>
        </w:rPr>
        <w:t xml:space="preserve">- </w:t>
      </w:r>
      <w:hyperlink r:id="rId30" w:history="1">
        <w:r w:rsidRPr="00694ED4">
          <w:rPr>
            <w:rStyle w:val="Hiperligao"/>
            <w:lang w:val="en-GB"/>
          </w:rPr>
          <w:t>https://paginas.fe.up.pt/~mac/ensino/docs/OR/CombinatorialOptimizationHeuristicsLocalSearch.pdf</w:t>
        </w:r>
      </w:hyperlink>
    </w:p>
    <w:p w14:paraId="6388F1A3" w14:textId="19C7E4F8" w:rsidR="00FA7C89" w:rsidRDefault="00FA7C89" w:rsidP="00FA7C89">
      <w:pPr>
        <w:pStyle w:val="PargrafodaLista"/>
        <w:numPr>
          <w:ilvl w:val="0"/>
          <w:numId w:val="17"/>
        </w:numPr>
        <w:spacing w:line="360" w:lineRule="auto"/>
        <w:rPr>
          <w:lang w:val="en-GB"/>
        </w:rPr>
      </w:pPr>
      <w:r w:rsidRPr="00FA7C89">
        <w:rPr>
          <w:lang w:val="en-GB"/>
        </w:rPr>
        <w:t>Nearest neighbour algorithm</w:t>
      </w:r>
      <w:r>
        <w:rPr>
          <w:lang w:val="en-GB"/>
        </w:rPr>
        <w:t xml:space="preserve">- </w:t>
      </w:r>
      <w:hyperlink r:id="rId31" w:history="1">
        <w:r w:rsidRPr="00FA7C89">
          <w:rPr>
            <w:rStyle w:val="Hiperligao"/>
            <w:lang w:val="en-GB"/>
          </w:rPr>
          <w:t>https://en.wikipedia.org/wiki/Nearest_neighbour_algorithm</w:t>
        </w:r>
      </w:hyperlink>
    </w:p>
    <w:p w14:paraId="3C9297AF" w14:textId="6039235C" w:rsidR="00FA7C89" w:rsidRDefault="00FA7C89" w:rsidP="00FA7C89">
      <w:pPr>
        <w:pStyle w:val="PargrafodaLista"/>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32" w:history="1">
        <w:r w:rsidRPr="00694ED4">
          <w:rPr>
            <w:rStyle w:val="Hiperligao"/>
            <w:lang w:val="en-GB"/>
          </w:rPr>
          <w:t>https://en.wikipedia.org/wiki/Tarjan%27s_strongly_connected_components_algorithm</w:t>
        </w:r>
      </w:hyperlink>
    </w:p>
    <w:p w14:paraId="139DA1F6" w14:textId="50AD45FB" w:rsidR="00FA7C89" w:rsidRDefault="00FA7C89" w:rsidP="00FA7C89">
      <w:pPr>
        <w:pStyle w:val="PargrafodaLista"/>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33" w:history="1">
        <w:r w:rsidRPr="00694ED4">
          <w:rPr>
            <w:rStyle w:val="Hiperligao"/>
          </w:rPr>
          <w:t>https://en.wikipedia.org/wiki/Kosaraju%27s_algorithm</w:t>
        </w:r>
      </w:hyperlink>
    </w:p>
    <w:p w14:paraId="2B22224A" w14:textId="0B24509A" w:rsidR="00FA7C89" w:rsidRDefault="00FA7C89" w:rsidP="00FA7C89">
      <w:pPr>
        <w:pStyle w:val="PargrafodaLista"/>
        <w:numPr>
          <w:ilvl w:val="0"/>
          <w:numId w:val="17"/>
        </w:numPr>
        <w:spacing w:line="360" w:lineRule="auto"/>
        <w:rPr>
          <w:lang w:val="en-GB"/>
        </w:rPr>
      </w:pPr>
      <w:r w:rsidRPr="00FA7C89">
        <w:rPr>
          <w:lang w:val="en-GB"/>
        </w:rPr>
        <w:t xml:space="preserve">Held–Karp algorithm- </w:t>
      </w:r>
      <w:hyperlink r:id="rId34" w:history="1">
        <w:r w:rsidRPr="00694ED4">
          <w:rPr>
            <w:rStyle w:val="Hiperligao"/>
            <w:lang w:val="en-GB"/>
          </w:rPr>
          <w:t>https://en.wikipedia.org/wiki/Held–Karp_algorithm</w:t>
        </w:r>
      </w:hyperlink>
    </w:p>
    <w:p w14:paraId="3A6AF30C" w14:textId="21950933" w:rsidR="00FA7C89" w:rsidRPr="00FA7C89" w:rsidRDefault="00FA7C89" w:rsidP="6321D57D">
      <w:pPr>
        <w:pStyle w:val="PargrafodaLista"/>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35" w:history="1">
        <w:r w:rsidRPr="00A40419">
          <w:rPr>
            <w:rStyle w:val="Hiperligao"/>
            <w:lang w:val="en-GB"/>
          </w:rPr>
          <w:t>https://en.wikipedia.org/wiki/Bitonic_tour</w:t>
        </w:r>
      </w:hyperlink>
    </w:p>
    <w:p w14:paraId="0476A2EF" w14:textId="0AA34184" w:rsidR="6224B75A" w:rsidRPr="0035336D" w:rsidRDefault="6224B75A" w:rsidP="6321D57D">
      <w:pPr>
        <w:pStyle w:val="PargrafodaLista"/>
        <w:numPr>
          <w:ilvl w:val="0"/>
          <w:numId w:val="17"/>
        </w:numPr>
        <w:spacing w:line="360" w:lineRule="auto"/>
        <w:rPr>
          <w:rFonts w:cs="Georgia"/>
        </w:rPr>
      </w:pPr>
      <w:r w:rsidRPr="0035336D">
        <w:t xml:space="preserve">Problema da Mochila- </w:t>
      </w:r>
      <w:hyperlink r:id="rId36">
        <w:r w:rsidRPr="0035336D">
          <w:rPr>
            <w:rStyle w:val="Hiperligao"/>
          </w:rPr>
          <w:t>https://pt.wikipedia.org/wiki/Problema_da_mochila</w:t>
        </w:r>
      </w:hyperlink>
    </w:p>
    <w:p w14:paraId="45295760" w14:textId="246C24BD" w:rsidR="6224B75A" w:rsidRDefault="6224B75A" w:rsidP="6321D57D">
      <w:pPr>
        <w:pStyle w:val="PargrafodaLista"/>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37">
        <w:r w:rsidRPr="0F8DB8BF">
          <w:rPr>
            <w:rStyle w:val="Hiperligao"/>
            <w:lang w:val="en-GB"/>
          </w:rPr>
          <w:t>https://core.ac.uk/download/pdf/82432413.pdf</w:t>
        </w:r>
      </w:hyperlink>
    </w:p>
    <w:p w14:paraId="2F0A2AD4" w14:textId="4A4D7E8A" w:rsidR="6224B75A" w:rsidRDefault="6224B75A" w:rsidP="6321D57D">
      <w:pPr>
        <w:pStyle w:val="PargrafodaLista"/>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38">
        <w:r w:rsidRPr="0F8DB8BF">
          <w:rPr>
            <w:rStyle w:val="Hiperligao"/>
            <w:lang w:val="en-GB"/>
          </w:rPr>
          <w:t>https://pubsonline.informs.org/doi/pdf/10.1287/opre.43.2.367</w:t>
        </w:r>
      </w:hyperlink>
    </w:p>
    <w:p w14:paraId="7CF267E0" w14:textId="0ABD88D2" w:rsidR="6224B75A" w:rsidRDefault="6224B75A" w:rsidP="6321D57D">
      <w:pPr>
        <w:pStyle w:val="PargrafodaLista"/>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39">
        <w:r w:rsidRPr="0F8DB8BF">
          <w:rPr>
            <w:rStyle w:val="Hiperligao"/>
            <w:lang w:val="en-GB"/>
          </w:rPr>
          <w:t>https://www.hindawi.com/journals/mpe/2012/104279/</w:t>
        </w:r>
      </w:hyperlink>
    </w:p>
    <w:p w14:paraId="5612CFA7" w14:textId="464BCD21" w:rsidR="417E6124" w:rsidRDefault="417E6124" w:rsidP="0F8DB8BF">
      <w:pPr>
        <w:pStyle w:val="PargrafodaLista"/>
        <w:numPr>
          <w:ilvl w:val="0"/>
          <w:numId w:val="1"/>
        </w:numPr>
        <w:spacing w:line="360" w:lineRule="auto"/>
        <w:rPr>
          <w:rFonts w:cs="Georgia"/>
          <w:lang w:val="en-GB"/>
        </w:rPr>
      </w:pPr>
      <w:r w:rsidRPr="0F8DB8BF">
        <w:rPr>
          <w:lang w:val="en-GB"/>
        </w:rPr>
        <w:t xml:space="preserve">Dijkstra vs Bi-directional Dijkstra Algorithm on US Road Network- </w:t>
      </w:r>
      <w:hyperlink r:id="rId40">
        <w:r w:rsidRPr="0F8DB8BF">
          <w:rPr>
            <w:rStyle w:val="Hiperligao"/>
            <w:lang w:val="en-GB"/>
          </w:rPr>
          <w:t>https://www.youtube.com/watch?v=1oVuQsxkhY0</w:t>
        </w:r>
      </w:hyperlink>
    </w:p>
    <w:sectPr w:rsidR="417E6124">
      <w:footerReference w:type="default" r:id="rId41"/>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4E637B" w14:textId="77777777" w:rsidR="003020A0" w:rsidRDefault="003020A0" w:rsidP="00B16767">
      <w:r>
        <w:separator/>
      </w:r>
    </w:p>
    <w:p w14:paraId="414B1B68" w14:textId="77777777" w:rsidR="003020A0" w:rsidRDefault="003020A0" w:rsidP="00B16767"/>
    <w:p w14:paraId="796747AF" w14:textId="77777777" w:rsidR="003020A0" w:rsidRDefault="003020A0" w:rsidP="00B16767"/>
  </w:endnote>
  <w:endnote w:type="continuationSeparator" w:id="0">
    <w:p w14:paraId="5409278F" w14:textId="77777777" w:rsidR="003020A0" w:rsidRDefault="003020A0" w:rsidP="00B16767">
      <w:r>
        <w:continuationSeparator/>
      </w:r>
    </w:p>
    <w:p w14:paraId="7E3F751C" w14:textId="77777777" w:rsidR="003020A0" w:rsidRDefault="003020A0" w:rsidP="00B16767"/>
    <w:p w14:paraId="637C9D0B" w14:textId="77777777" w:rsidR="003020A0" w:rsidRDefault="003020A0"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Rodap"/>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Rodap"/>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Rodap"/>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Rodap"/>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Rodap"/>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CA5DF2" w14:textId="77777777" w:rsidR="003020A0" w:rsidRDefault="003020A0" w:rsidP="00B16767">
      <w:r>
        <w:separator/>
      </w:r>
    </w:p>
    <w:p w14:paraId="4E82FDE8" w14:textId="77777777" w:rsidR="003020A0" w:rsidRDefault="003020A0" w:rsidP="00B16767"/>
    <w:p w14:paraId="125383D4" w14:textId="77777777" w:rsidR="003020A0" w:rsidRDefault="003020A0" w:rsidP="00B16767"/>
  </w:footnote>
  <w:footnote w:type="continuationSeparator" w:id="0">
    <w:p w14:paraId="5B325406" w14:textId="77777777" w:rsidR="003020A0" w:rsidRDefault="003020A0" w:rsidP="00B16767">
      <w:r>
        <w:continuationSeparator/>
      </w:r>
    </w:p>
    <w:p w14:paraId="34CE4E49" w14:textId="77777777" w:rsidR="003020A0" w:rsidRDefault="003020A0" w:rsidP="00B16767"/>
    <w:p w14:paraId="699E13C5" w14:textId="77777777" w:rsidR="003020A0" w:rsidRDefault="003020A0"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5"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9"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0"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2"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4"/>
  </w:num>
  <w:num w:numId="2">
    <w:abstractNumId w:val="9"/>
  </w:num>
  <w:num w:numId="3">
    <w:abstractNumId w:val="8"/>
  </w:num>
  <w:num w:numId="4">
    <w:abstractNumId w:val="1"/>
  </w:num>
  <w:num w:numId="5">
    <w:abstractNumId w:val="12"/>
  </w:num>
  <w:num w:numId="6">
    <w:abstractNumId w:val="11"/>
  </w:num>
  <w:num w:numId="7">
    <w:abstractNumId w:val="14"/>
  </w:num>
  <w:num w:numId="8">
    <w:abstractNumId w:val="6"/>
  </w:num>
  <w:num w:numId="9">
    <w:abstractNumId w:val="5"/>
  </w:num>
  <w:num w:numId="10">
    <w:abstractNumId w:val="15"/>
  </w:num>
  <w:num w:numId="11">
    <w:abstractNumId w:val="13"/>
  </w:num>
  <w:num w:numId="12">
    <w:abstractNumId w:val="2"/>
  </w:num>
  <w:num w:numId="13">
    <w:abstractNumId w:val="3"/>
  </w:num>
  <w:num w:numId="14">
    <w:abstractNumId w:val="10"/>
  </w:num>
  <w:num w:numId="15">
    <w:abstractNumId w:val="18"/>
  </w:num>
  <w:num w:numId="16">
    <w:abstractNumId w:val="16"/>
  </w:num>
  <w:num w:numId="17">
    <w:abstractNumId w:val="7"/>
  </w:num>
  <w:num w:numId="18">
    <w:abstractNumId w:val="1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7789"/>
    <w:rsid w:val="00030164"/>
    <w:rsid w:val="000340A8"/>
    <w:rsid w:val="0004420D"/>
    <w:rsid w:val="000445B1"/>
    <w:rsid w:val="000550E1"/>
    <w:rsid w:val="00060071"/>
    <w:rsid w:val="00071C1E"/>
    <w:rsid w:val="00071D60"/>
    <w:rsid w:val="00073B0F"/>
    <w:rsid w:val="00082125"/>
    <w:rsid w:val="000A03D3"/>
    <w:rsid w:val="000A3CCC"/>
    <w:rsid w:val="000A71CA"/>
    <w:rsid w:val="000B3B0F"/>
    <w:rsid w:val="000D0859"/>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3EDE"/>
    <w:rsid w:val="001D3FF5"/>
    <w:rsid w:val="001D40C9"/>
    <w:rsid w:val="0020443E"/>
    <w:rsid w:val="002243A7"/>
    <w:rsid w:val="00225686"/>
    <w:rsid w:val="00230752"/>
    <w:rsid w:val="00234613"/>
    <w:rsid w:val="00252689"/>
    <w:rsid w:val="00272A0F"/>
    <w:rsid w:val="00296EB1"/>
    <w:rsid w:val="002A4C55"/>
    <w:rsid w:val="002B1162"/>
    <w:rsid w:val="002B1761"/>
    <w:rsid w:val="002B3EAB"/>
    <w:rsid w:val="002B742B"/>
    <w:rsid w:val="002D13E7"/>
    <w:rsid w:val="002D2E95"/>
    <w:rsid w:val="002F1F8D"/>
    <w:rsid w:val="003020A0"/>
    <w:rsid w:val="003128C7"/>
    <w:rsid w:val="0031611B"/>
    <w:rsid w:val="0031654C"/>
    <w:rsid w:val="0032340A"/>
    <w:rsid w:val="0032460A"/>
    <w:rsid w:val="0033682E"/>
    <w:rsid w:val="00345B62"/>
    <w:rsid w:val="00347E96"/>
    <w:rsid w:val="0035336D"/>
    <w:rsid w:val="0036490E"/>
    <w:rsid w:val="00382E09"/>
    <w:rsid w:val="003B5B35"/>
    <w:rsid w:val="003D0BF8"/>
    <w:rsid w:val="003E3F28"/>
    <w:rsid w:val="003F1210"/>
    <w:rsid w:val="003F1DAB"/>
    <w:rsid w:val="003F3555"/>
    <w:rsid w:val="003F48B1"/>
    <w:rsid w:val="00400568"/>
    <w:rsid w:val="00414115"/>
    <w:rsid w:val="004163B8"/>
    <w:rsid w:val="00417B65"/>
    <w:rsid w:val="0042359D"/>
    <w:rsid w:val="004448A4"/>
    <w:rsid w:val="00455FB4"/>
    <w:rsid w:val="0046034F"/>
    <w:rsid w:val="00471949"/>
    <w:rsid w:val="00485F45"/>
    <w:rsid w:val="004916C5"/>
    <w:rsid w:val="00492531"/>
    <w:rsid w:val="004A3214"/>
    <w:rsid w:val="004A726F"/>
    <w:rsid w:val="004B25F9"/>
    <w:rsid w:val="004C45BC"/>
    <w:rsid w:val="004C58B3"/>
    <w:rsid w:val="004D4DF2"/>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2754"/>
    <w:rsid w:val="00610F0D"/>
    <w:rsid w:val="0062393A"/>
    <w:rsid w:val="00640055"/>
    <w:rsid w:val="00653139"/>
    <w:rsid w:val="00661A38"/>
    <w:rsid w:val="00671728"/>
    <w:rsid w:val="00672866"/>
    <w:rsid w:val="00684357"/>
    <w:rsid w:val="0068699B"/>
    <w:rsid w:val="006B006F"/>
    <w:rsid w:val="006D6D1C"/>
    <w:rsid w:val="006F56B8"/>
    <w:rsid w:val="006F70BF"/>
    <w:rsid w:val="00707171"/>
    <w:rsid w:val="00711244"/>
    <w:rsid w:val="00713445"/>
    <w:rsid w:val="00717ED4"/>
    <w:rsid w:val="0072031D"/>
    <w:rsid w:val="007379A6"/>
    <w:rsid w:val="00746427"/>
    <w:rsid w:val="00750AD8"/>
    <w:rsid w:val="0076533D"/>
    <w:rsid w:val="00765F19"/>
    <w:rsid w:val="00772A80"/>
    <w:rsid w:val="00772D79"/>
    <w:rsid w:val="007871A2"/>
    <w:rsid w:val="007A6F43"/>
    <w:rsid w:val="007A7A21"/>
    <w:rsid w:val="007B0A1B"/>
    <w:rsid w:val="007D2F6A"/>
    <w:rsid w:val="007E2F56"/>
    <w:rsid w:val="007E6EF5"/>
    <w:rsid w:val="007F5542"/>
    <w:rsid w:val="00802FD5"/>
    <w:rsid w:val="0080773D"/>
    <w:rsid w:val="008179B4"/>
    <w:rsid w:val="0082759B"/>
    <w:rsid w:val="0084442C"/>
    <w:rsid w:val="0084733E"/>
    <w:rsid w:val="00857476"/>
    <w:rsid w:val="008713FC"/>
    <w:rsid w:val="00877DAD"/>
    <w:rsid w:val="00887A5E"/>
    <w:rsid w:val="008910F8"/>
    <w:rsid w:val="00893915"/>
    <w:rsid w:val="008A039B"/>
    <w:rsid w:val="008C279C"/>
    <w:rsid w:val="008C402F"/>
    <w:rsid w:val="008C5148"/>
    <w:rsid w:val="008D28F0"/>
    <w:rsid w:val="008D38AA"/>
    <w:rsid w:val="008E6DB2"/>
    <w:rsid w:val="008F2FCF"/>
    <w:rsid w:val="008F3084"/>
    <w:rsid w:val="008F3933"/>
    <w:rsid w:val="008F4509"/>
    <w:rsid w:val="00904953"/>
    <w:rsid w:val="00917AEB"/>
    <w:rsid w:val="009358ED"/>
    <w:rsid w:val="009436FA"/>
    <w:rsid w:val="009B1F75"/>
    <w:rsid w:val="009B3F5E"/>
    <w:rsid w:val="009C24DC"/>
    <w:rsid w:val="009C2F12"/>
    <w:rsid w:val="009C53ED"/>
    <w:rsid w:val="009C5BED"/>
    <w:rsid w:val="009D212C"/>
    <w:rsid w:val="00A1737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C1172"/>
    <w:rsid w:val="00BC4C85"/>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E058BF"/>
    <w:rsid w:val="00E05BE5"/>
    <w:rsid w:val="00E102F9"/>
    <w:rsid w:val="00E15017"/>
    <w:rsid w:val="00E1502B"/>
    <w:rsid w:val="00E5453C"/>
    <w:rsid w:val="00E554E9"/>
    <w:rsid w:val="00E6278D"/>
    <w:rsid w:val="00E96384"/>
    <w:rsid w:val="00EA1FAC"/>
    <w:rsid w:val="00EA6E09"/>
    <w:rsid w:val="00EB06E3"/>
    <w:rsid w:val="00EB1731"/>
    <w:rsid w:val="00EC2B84"/>
    <w:rsid w:val="00ED031D"/>
    <w:rsid w:val="00ED6F9F"/>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7C89"/>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Ttulo1">
    <w:name w:val="heading 1"/>
    <w:basedOn w:val="Normal"/>
    <w:next w:val="Normal"/>
    <w:link w:val="Ttulo1Carter"/>
    <w:uiPriority w:val="9"/>
    <w:qFormat/>
    <w:pPr>
      <w:jc w:val="center"/>
      <w:outlineLvl w:val="0"/>
    </w:pPr>
    <w:rPr>
      <w:rFonts w:ascii="Georgia Pro" w:hAnsi="Georgia Pro" w:cs="Arial"/>
      <w:bCs/>
      <w:color w:val="000000"/>
      <w:sz w:val="48"/>
      <w:szCs w:val="48"/>
    </w:rPr>
  </w:style>
  <w:style w:type="paragraph" w:styleId="Ttulo2">
    <w:name w:val="heading 2"/>
    <w:basedOn w:val="Ttulo5"/>
    <w:next w:val="Normal"/>
    <w:uiPriority w:val="9"/>
    <w:unhideWhenUsed/>
    <w:qFormat/>
    <w:pPr>
      <w:outlineLvl w:val="1"/>
    </w:pPr>
  </w:style>
  <w:style w:type="paragraph" w:styleId="Ttulo3">
    <w:name w:val="heading 3"/>
    <w:basedOn w:val="Ttulo2"/>
    <w:next w:val="Normal"/>
    <w:uiPriority w:val="9"/>
    <w:unhideWhenUsed/>
    <w:qFormat/>
    <w:rsid w:val="00A235AE"/>
    <w:pPr>
      <w:spacing w:after="240"/>
      <w:outlineLvl w:val="2"/>
    </w:pPr>
    <w:rPr>
      <w:rFonts w:ascii="Georgia" w:hAnsi="Georgia"/>
      <w:b w:val="0"/>
      <w:sz w:val="26"/>
      <w:szCs w:val="26"/>
    </w:rPr>
  </w:style>
  <w:style w:type="paragraph" w:styleId="Ttulo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Ttulo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GraphicAnchor">
    <w:name w:val="Graphic Anchor"/>
    <w:basedOn w:val="Normal"/>
    <w:rPr>
      <w:sz w:val="10"/>
    </w:rPr>
  </w:style>
  <w:style w:type="paragraph" w:styleId="Textodebalo">
    <w:name w:val="Balloon Text"/>
    <w:basedOn w:val="Normal"/>
    <w:rPr>
      <w:rFonts w:ascii="Times New Roman" w:hAnsi="Times New Roman"/>
      <w:sz w:val="18"/>
      <w:szCs w:val="18"/>
    </w:rPr>
  </w:style>
  <w:style w:type="character" w:customStyle="1" w:styleId="BalloonTextChar">
    <w:name w:val="Balloon Text Char"/>
    <w:basedOn w:val="Tipodeletrapredefinidodopargrafo"/>
    <w:rPr>
      <w:rFonts w:ascii="Times New Roman" w:hAnsi="Times New Roman" w:cs="Times New Roman"/>
      <w:sz w:val="18"/>
      <w:szCs w:val="18"/>
    </w:rPr>
  </w:style>
  <w:style w:type="character" w:customStyle="1" w:styleId="Heading1Char">
    <w:name w:val="Heading 1 Char"/>
    <w:basedOn w:val="Tipodeletrapredefinidodopargrafo"/>
    <w:uiPriority w:val="9"/>
    <w:rPr>
      <w:rFonts w:ascii="Georgia Pro" w:hAnsi="Georgia Pro" w:cs="Arial"/>
      <w:bCs/>
      <w:color w:val="000000"/>
      <w:sz w:val="48"/>
      <w:szCs w:val="48"/>
      <w:lang w:val="pt-PT"/>
    </w:rPr>
  </w:style>
  <w:style w:type="character" w:customStyle="1" w:styleId="Heading2Char">
    <w:name w:val="Heading 2 Char"/>
    <w:basedOn w:val="Tipodeletrapredefinidodopargrafo"/>
    <w:rPr>
      <w:b/>
      <w:sz w:val="48"/>
      <w:szCs w:val="48"/>
    </w:rPr>
  </w:style>
  <w:style w:type="character" w:customStyle="1" w:styleId="Heading3Char">
    <w:name w:val="Heading 3 Char"/>
    <w:basedOn w:val="Tipodeletrapredefinidodopargrafo"/>
    <w:rPr>
      <w:sz w:val="36"/>
      <w:szCs w:val="36"/>
    </w:rPr>
  </w:style>
  <w:style w:type="character" w:customStyle="1" w:styleId="Heading4Char">
    <w:name w:val="Heading 4 Char"/>
    <w:basedOn w:val="Tipodeletrapredefinidodopargrafo"/>
    <w:rPr>
      <w:rFonts w:ascii="Century Gothic" w:hAnsi="Century Gothic"/>
      <w:b/>
      <w:color w:val="476166"/>
      <w:sz w:val="28"/>
      <w:szCs w:val="28"/>
    </w:rPr>
  </w:style>
  <w:style w:type="paragraph" w:customStyle="1" w:styleId="Text">
    <w:name w:val="Text"/>
    <w:basedOn w:val="Normal"/>
    <w:rPr>
      <w:sz w:val="28"/>
      <w:szCs w:val="28"/>
    </w:rPr>
  </w:style>
  <w:style w:type="paragraph" w:styleId="Cabealho">
    <w:name w:val="header"/>
    <w:basedOn w:val="Rodap"/>
    <w:rPr>
      <w:rFonts w:ascii="Georgia" w:hAnsi="Georgia"/>
    </w:rPr>
  </w:style>
  <w:style w:type="character" w:customStyle="1" w:styleId="HeaderChar">
    <w:name w:val="Header Char"/>
    <w:basedOn w:val="Tipodeletrapredefinidodopargrafo"/>
    <w:rPr>
      <w:rFonts w:ascii="Georgia" w:hAnsi="Georgia"/>
    </w:rPr>
  </w:style>
  <w:style w:type="paragraph" w:styleId="Rodap">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Tipodeletrapredefinidodopargrafo"/>
    <w:rPr>
      <w:rFonts w:ascii="Century Gothic" w:hAnsi="Century Gothic"/>
      <w:b/>
      <w:color w:val="476166"/>
    </w:rPr>
  </w:style>
  <w:style w:type="character" w:styleId="Nmerodepgina">
    <w:name w:val="page number"/>
    <w:basedOn w:val="Tipodeletrapredefinidodopargrafo"/>
  </w:style>
  <w:style w:type="character" w:customStyle="1" w:styleId="Heading5Char">
    <w:name w:val="Heading 5 Char"/>
    <w:basedOn w:val="Tipodeletrapredefinidodopargrafo"/>
    <w:rPr>
      <w:rFonts w:ascii="Century Gothic" w:hAnsi="Century Gothic"/>
      <w:b/>
      <w:color w:val="476166"/>
      <w:sz w:val="28"/>
      <w:szCs w:val="28"/>
    </w:rPr>
  </w:style>
  <w:style w:type="paragraph" w:styleId="Citao">
    <w:name w:val="Quote"/>
    <w:basedOn w:val="Normal"/>
    <w:next w:val="Normal"/>
    <w:rPr>
      <w:color w:val="476166"/>
      <w:sz w:val="96"/>
      <w:szCs w:val="96"/>
    </w:rPr>
  </w:style>
  <w:style w:type="character" w:customStyle="1" w:styleId="QuoteChar">
    <w:name w:val="Quote Char"/>
    <w:basedOn w:val="Tipodeletrapredefinidodopargrafo"/>
    <w:rPr>
      <w:color w:val="476166"/>
      <w:sz w:val="96"/>
      <w:szCs w:val="96"/>
    </w:rPr>
  </w:style>
  <w:style w:type="character" w:styleId="TextodoMarcadordePosio">
    <w:name w:val="Placeholder Text"/>
    <w:basedOn w:val="Tipodeletrapredefinidodopargrafo"/>
    <w:rPr>
      <w:color w:val="808080"/>
    </w:rPr>
  </w:style>
  <w:style w:type="character" w:customStyle="1" w:styleId="c5">
    <w:name w:val="c5"/>
    <w:basedOn w:val="Tipodeletrapredefinidodopargrafo"/>
  </w:style>
  <w:style w:type="paragraph" w:styleId="Cabealhodondice">
    <w:name w:val="TOC Heading"/>
    <w:basedOn w:val="Ttulo1"/>
    <w:next w:val="Normal"/>
    <w:uiPriority w:val="39"/>
    <w:qFormat/>
    <w:pPr>
      <w:keepNext/>
      <w:keepLines/>
      <w:spacing w:before="240" w:line="254" w:lineRule="auto"/>
      <w:jc w:val="left"/>
    </w:pPr>
    <w:rPr>
      <w:rFonts w:eastAsia="Times New Roman" w:cs="Times New Roman"/>
      <w:b/>
      <w:color w:val="35484C"/>
      <w:sz w:val="32"/>
      <w:szCs w:val="32"/>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40"/>
    </w:pPr>
  </w:style>
  <w:style w:type="paragraph" w:styleId="ndice3">
    <w:name w:val="toc 3"/>
    <w:basedOn w:val="Normal"/>
    <w:next w:val="Normal"/>
    <w:autoRedefine/>
    <w:uiPriority w:val="39"/>
    <w:pPr>
      <w:spacing w:after="100"/>
      <w:ind w:left="480"/>
    </w:pPr>
  </w:style>
  <w:style w:type="character" w:styleId="Hiperligao">
    <w:name w:val="Hyperlink"/>
    <w:basedOn w:val="Tipodeletrapredefinidodopargrafo"/>
    <w:uiPriority w:val="99"/>
    <w:rPr>
      <w:color w:val="0000FF"/>
      <w:u w:val="single"/>
    </w:rPr>
  </w:style>
  <w:style w:type="paragraph" w:customStyle="1" w:styleId="fontcapa">
    <w:name w:val="font capa"/>
    <w:basedOn w:val="Ttulo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Tipodeletrapredefinidodopargrafo"/>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Tipodeletrapredefinidodopargrafo"/>
  </w:style>
  <w:style w:type="character" w:customStyle="1" w:styleId="TextChar">
    <w:name w:val="Text Char"/>
    <w:basedOn w:val="Tipodeletrapredefinidodopargrafo"/>
    <w:rPr>
      <w:sz w:val="28"/>
      <w:szCs w:val="28"/>
    </w:rPr>
  </w:style>
  <w:style w:type="character" w:customStyle="1" w:styleId="bodyChar">
    <w:name w:val="body Char"/>
    <w:basedOn w:val="TextChar"/>
    <w:rPr>
      <w:sz w:val="28"/>
      <w:szCs w:val="28"/>
      <w:lang w:val="pt-PT"/>
    </w:rPr>
  </w:style>
  <w:style w:type="character" w:customStyle="1" w:styleId="c4">
    <w:name w:val="c4"/>
    <w:basedOn w:val="Tipodeletrapredefinidodopargrafo"/>
  </w:style>
  <w:style w:type="character" w:customStyle="1" w:styleId="c11">
    <w:name w:val="c11"/>
    <w:basedOn w:val="Tipodeletrapredefinidodopargrafo"/>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PargrafodaLista">
    <w:name w:val="List Paragraph"/>
    <w:basedOn w:val="Normal"/>
    <w:uiPriority w:val="34"/>
    <w:qFormat/>
    <w:rsid w:val="00B16767"/>
    <w:pPr>
      <w:ind w:left="720"/>
      <w:contextualSpacing/>
    </w:pPr>
  </w:style>
  <w:style w:type="character" w:styleId="Hiperligaovisitada">
    <w:name w:val="FollowedHyperlink"/>
    <w:basedOn w:val="Tipodeletrapredefinidodopargrafo"/>
    <w:uiPriority w:val="99"/>
    <w:semiHidden/>
    <w:unhideWhenUsed/>
    <w:rsid w:val="002D13E7"/>
    <w:rPr>
      <w:color w:val="954F72" w:themeColor="followedHyperlink"/>
      <w:u w:val="single"/>
    </w:rPr>
  </w:style>
  <w:style w:type="character" w:styleId="MenoNoResolvida">
    <w:name w:val="Unresolved Mention"/>
    <w:basedOn w:val="Tipodeletrapredefinidodopargrafo"/>
    <w:uiPriority w:val="99"/>
    <w:semiHidden/>
    <w:unhideWhenUsed/>
    <w:rsid w:val="00FC3EF7"/>
    <w:rPr>
      <w:color w:val="605E5C"/>
      <w:shd w:val="clear" w:color="auto" w:fill="E1DFDD"/>
    </w:rPr>
  </w:style>
  <w:style w:type="paragraph" w:styleId="Legenda">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Ttulo1Carter">
    <w:name w:val="Título 1 Caráter"/>
    <w:basedOn w:val="Tipodeletrapredefinidodopargrafo"/>
    <w:link w:val="Ttulo1"/>
    <w:uiPriority w:val="9"/>
    <w:rsid w:val="00B548EB"/>
    <w:rPr>
      <w:rFonts w:ascii="Georgia Pro" w:hAnsi="Georgia Pro" w:cs="Arial"/>
      <w:bCs/>
      <w:color w:val="000000"/>
      <w:sz w:val="48"/>
      <w:szCs w:val="48"/>
      <w:lang w:val="pt-PT"/>
    </w:rPr>
  </w:style>
  <w:style w:type="paragraph" w:styleId="SemEspaamento">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hyperlink" Target="https://en.wikipedia.org/wiki/Travelling_salesman_problem" TargetMode="External"/><Relationship Id="rId39" Type="http://schemas.openxmlformats.org/officeDocument/2006/relationships/hyperlink" Target="https://www.hindawi.com/journals/mpe/2012/104279/" TargetMode="External"/><Relationship Id="rId21" Type="http://schemas.openxmlformats.org/officeDocument/2006/relationships/image" Target="media/image6.png"/><Relationship Id="rId34" Type="http://schemas.openxmlformats.org/officeDocument/2006/relationships/hyperlink" Target="https://en.wikipedia.org/wiki/Held&#8211;Karp_algorith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0" Type="http://schemas.openxmlformats.org/officeDocument/2006/relationships/image" Target="media/image5.png"/><Relationship Id="rId29" Type="http://schemas.openxmlformats.org/officeDocument/2006/relationships/hyperlink" Target="https://en.wikipedia.org/wiki/Strongly_connected_componen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hyperlink" Target="https://en.wikipedia.org/wiki/Tarjan%27s_strongly_connected_components_algorithm" TargetMode="External"/><Relationship Id="rId37" Type="http://schemas.openxmlformats.org/officeDocument/2006/relationships/hyperlink" Target="https://core.ac.uk/download/pdf/82432413.pdf" TargetMode="External"/><Relationship Id="rId40" Type="http://schemas.openxmlformats.org/officeDocument/2006/relationships/hyperlink" Target="https://www.youtube.com/watch?v=1oVuQsxkhY0" TargetMode="External"/><Relationship Id="rId5" Type="http://schemas.openxmlformats.org/officeDocument/2006/relationships/webSettings" Target="webSetting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hyperlink" Target="https://en.wikipedia.org/wiki/Vehicle_routing_problem" TargetMode="External"/><Relationship Id="rId36" Type="http://schemas.openxmlformats.org/officeDocument/2006/relationships/hyperlink" Target="https://pt.wikipedia.org/wiki/Problema_da_mochila" TargetMode="Externa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hyperlink" Target="https://en.wikipedia.org/wiki/Nearest_neighbour_algorith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hyperlink" Target="https://en.ppt-online.org/31503" TargetMode="External"/><Relationship Id="rId30" Type="http://schemas.openxmlformats.org/officeDocument/2006/relationships/hyperlink" Target="https://paginas.fe.up.pt/~mac/ensino/docs/OR/CombinatorialOptimizationHeuristicsLocalSearch.pdf" TargetMode="External"/><Relationship Id="rId35" Type="http://schemas.openxmlformats.org/officeDocument/2006/relationships/hyperlink" Target="https://en.wikipedia.org/wiki/Bitonic_tour"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hyperlink" Target="https://www.google.com/url?q=http://www.openstreetmap.org&amp;sa=D&amp;source=editors&amp;ust=1617931022735000&amp;usg=AOvVaw3H6Cpih-yc3b7jhwuTu6Uk" TargetMode="External"/><Relationship Id="rId33" Type="http://schemas.openxmlformats.org/officeDocument/2006/relationships/hyperlink" Target="https://en.wikipedia.org/wiki/Kosaraju%27s_algorithm" TargetMode="External"/><Relationship Id="rId38" Type="http://schemas.openxmlformats.org/officeDocument/2006/relationships/hyperlink" Target="https://pubsonline.informs.org/doi/pdf/10.1287/opre.43.2.3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490</TotalTime>
  <Pages>28</Pages>
  <Words>7152</Words>
  <Characters>38623</Characters>
  <Application>Microsoft Office Word</Application>
  <DocSecurity>0</DocSecurity>
  <Lines>321</Lines>
  <Paragraphs>91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45684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 André Moreira Rosendo</cp:lastModifiedBy>
  <cp:revision>214</cp:revision>
  <dcterms:created xsi:type="dcterms:W3CDTF">2021-04-09T17:20:00Z</dcterms:created>
  <dcterms:modified xsi:type="dcterms:W3CDTF">2021-05-18T20:20:00Z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