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bookmarkStart w:id="0" w:name="_Hlk72682347"/>
      <w:bookmarkEnd w:id="0"/>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Ttulo1"/>
              <w:rPr>
                <w:rStyle w:val="c5"/>
              </w:rPr>
            </w:pPr>
            <w:bookmarkStart w:id="1" w:name="_Toc68459494"/>
            <w:bookmarkStart w:id="2" w:name="_Toc68459617"/>
            <w:bookmarkStart w:id="3" w:name="_Toc68460551"/>
            <w:bookmarkStart w:id="4" w:name="_Toc68611780"/>
            <w:bookmarkStart w:id="5" w:name="_Toc68874202"/>
            <w:bookmarkStart w:id="6" w:name="_Toc72674696"/>
            <w:r w:rsidRPr="6321D57D">
              <w:rPr>
                <w:rStyle w:val="c5"/>
              </w:rPr>
              <w:t>O Padeiro da Vila em Época Covid</w:t>
            </w:r>
            <w:bookmarkEnd w:id="1"/>
            <w:bookmarkEnd w:id="2"/>
            <w:bookmarkEnd w:id="3"/>
            <w:bookmarkEnd w:id="4"/>
            <w:bookmarkEnd w:id="5"/>
            <w:bookmarkEnd w:id="6"/>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Ttulo2"/>
            </w:pPr>
            <w:bookmarkStart w:id="7" w:name="_Toc68459495"/>
            <w:bookmarkStart w:id="8" w:name="_Toc68459618"/>
            <w:bookmarkStart w:id="9" w:name="_Toc68460552"/>
            <w:bookmarkStart w:id="10" w:name="_Toc68611781"/>
            <w:bookmarkStart w:id="11" w:name="_Toc68874203"/>
            <w:bookmarkStart w:id="12" w:name="_Toc68856044"/>
            <w:bookmarkStart w:id="13" w:name="_Toc68887785"/>
            <w:bookmarkStart w:id="14" w:name="_Toc68887837"/>
            <w:bookmarkStart w:id="15" w:name="_Toc7267469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7"/>
            <w:bookmarkEnd w:id="8"/>
            <w:bookmarkEnd w:id="9"/>
            <w:bookmarkEnd w:id="10"/>
            <w:bookmarkEnd w:id="11"/>
            <w:bookmarkEnd w:id="12"/>
            <w:bookmarkEnd w:id="13"/>
            <w:bookmarkEnd w:id="14"/>
            <w:bookmarkEnd w:id="15"/>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3F345823" w:rsidR="00152359" w:rsidRDefault="00F43BCD" w:rsidP="00B16767">
            <w:pPr>
              <w:pStyle w:val="fontcapa"/>
            </w:pPr>
            <w:bookmarkStart w:id="16" w:name="_Toc68459496"/>
            <w:bookmarkStart w:id="17" w:name="_Toc68459619"/>
            <w:bookmarkStart w:id="18" w:name="_Toc68460553"/>
            <w:bookmarkStart w:id="19" w:name="_Toc68611782"/>
            <w:bookmarkStart w:id="20" w:name="_Toc68874204"/>
            <w:bookmarkStart w:id="21" w:name="_Toc68887786"/>
            <w:bookmarkStart w:id="22" w:name="_Toc68887838"/>
            <w:bookmarkStart w:id="23" w:name="_Toc72674698"/>
            <w:r>
              <w:t>24</w:t>
            </w:r>
            <w:r w:rsidR="147D2961">
              <w:t xml:space="preserve"> / 0</w:t>
            </w:r>
            <w:r>
              <w:t>5</w:t>
            </w:r>
            <w:r w:rsidR="147D2961">
              <w:t xml:space="preserve"> / 2021</w:t>
            </w:r>
            <w:bookmarkEnd w:id="16"/>
            <w:bookmarkEnd w:id="17"/>
            <w:bookmarkEnd w:id="18"/>
            <w:bookmarkEnd w:id="19"/>
            <w:bookmarkEnd w:id="20"/>
            <w:bookmarkEnd w:id="21"/>
            <w:bookmarkEnd w:id="22"/>
            <w:bookmarkEnd w:id="23"/>
          </w:p>
          <w:p w14:paraId="5838A049" w14:textId="55A51B9A" w:rsidR="00152359" w:rsidRDefault="147D2961" w:rsidP="00B16767">
            <w:pPr>
              <w:pStyle w:val="fontcapa"/>
            </w:pPr>
            <w:bookmarkStart w:id="24" w:name="_Toc68459497"/>
            <w:bookmarkStart w:id="25" w:name="_Toc68459620"/>
            <w:bookmarkStart w:id="26" w:name="_Toc68460554"/>
            <w:bookmarkStart w:id="27" w:name="_Toc68611783"/>
            <w:bookmarkStart w:id="28" w:name="_Toc68874205"/>
            <w:bookmarkStart w:id="29" w:name="_Toc68887787"/>
            <w:bookmarkStart w:id="30" w:name="_Toc68887839"/>
            <w:bookmarkStart w:id="31" w:name="_Toc72674699"/>
            <w:r>
              <w:t>—</w:t>
            </w:r>
            <w:bookmarkEnd w:id="24"/>
            <w:bookmarkEnd w:id="25"/>
            <w:bookmarkEnd w:id="26"/>
            <w:bookmarkEnd w:id="27"/>
            <w:bookmarkEnd w:id="28"/>
            <w:bookmarkEnd w:id="29"/>
            <w:bookmarkEnd w:id="30"/>
            <w:bookmarkEnd w:id="31"/>
          </w:p>
          <w:p w14:paraId="0F69E6C4" w14:textId="56E137A4" w:rsidR="00152359" w:rsidRDefault="147D2961" w:rsidP="00B16767">
            <w:pPr>
              <w:pStyle w:val="fontcapa"/>
            </w:pPr>
            <w:bookmarkStart w:id="32" w:name="_Toc68459498"/>
            <w:bookmarkStart w:id="33" w:name="_Toc68459621"/>
            <w:bookmarkStart w:id="34" w:name="_Toc68460555"/>
            <w:bookmarkStart w:id="35" w:name="_Toc68611784"/>
            <w:bookmarkStart w:id="36" w:name="_Toc68874206"/>
            <w:bookmarkStart w:id="37" w:name="_Toc68887788"/>
            <w:bookmarkStart w:id="38" w:name="_Toc68887840"/>
            <w:bookmarkStart w:id="39" w:name="_Toc72674700"/>
            <w:r>
              <w:t>Conceção e Análise de Algoritmos</w:t>
            </w:r>
            <w:bookmarkEnd w:id="32"/>
            <w:bookmarkEnd w:id="33"/>
            <w:bookmarkEnd w:id="34"/>
            <w:bookmarkEnd w:id="35"/>
            <w:bookmarkEnd w:id="36"/>
            <w:bookmarkEnd w:id="37"/>
            <w:bookmarkEnd w:id="38"/>
            <w:bookmarkEnd w:id="39"/>
          </w:p>
          <w:p w14:paraId="6CC6A34D" w14:textId="0665270B" w:rsidR="00152359" w:rsidRDefault="147D2961" w:rsidP="00B16767">
            <w:pPr>
              <w:pStyle w:val="fontcapa"/>
            </w:pPr>
            <w:bookmarkStart w:id="40" w:name="_Toc68459499"/>
            <w:bookmarkStart w:id="41" w:name="_Toc68459622"/>
            <w:bookmarkStart w:id="42" w:name="_Toc68460556"/>
            <w:bookmarkStart w:id="43" w:name="_Toc68611785"/>
            <w:bookmarkStart w:id="44" w:name="_Toc68874207"/>
            <w:bookmarkStart w:id="45" w:name="_Toc68887789"/>
            <w:bookmarkStart w:id="46" w:name="_Toc68887841"/>
            <w:bookmarkStart w:id="47" w:name="_Toc72674701"/>
            <w:r>
              <w:t>—</w:t>
            </w:r>
            <w:bookmarkEnd w:id="40"/>
            <w:bookmarkEnd w:id="41"/>
            <w:bookmarkEnd w:id="42"/>
            <w:bookmarkEnd w:id="43"/>
            <w:bookmarkEnd w:id="44"/>
            <w:bookmarkEnd w:id="45"/>
            <w:bookmarkEnd w:id="46"/>
            <w:bookmarkEnd w:id="47"/>
          </w:p>
          <w:p w14:paraId="1B73A05C" w14:textId="7FB814EB" w:rsidR="00152359" w:rsidRDefault="147D2961" w:rsidP="00B16767">
            <w:pPr>
              <w:pStyle w:val="fontcapa"/>
            </w:pPr>
            <w:bookmarkStart w:id="48" w:name="_Toc68459500"/>
            <w:bookmarkStart w:id="49" w:name="_Toc68459623"/>
            <w:bookmarkStart w:id="50" w:name="_Toc68460557"/>
            <w:bookmarkStart w:id="51" w:name="_Toc68611786"/>
            <w:bookmarkStart w:id="52" w:name="_Toc68874208"/>
            <w:bookmarkStart w:id="53" w:name="_Toc68887790"/>
            <w:bookmarkStart w:id="54" w:name="_Toc68887842"/>
            <w:bookmarkStart w:id="55" w:name="_Toc72674702"/>
            <w:r>
              <w:t>Bruno Rosendo</w:t>
            </w:r>
            <w:bookmarkEnd w:id="48"/>
            <w:bookmarkEnd w:id="49"/>
            <w:bookmarkEnd w:id="50"/>
            <w:bookmarkEnd w:id="51"/>
            <w:bookmarkEnd w:id="52"/>
            <w:bookmarkEnd w:id="53"/>
            <w:bookmarkEnd w:id="54"/>
            <w:bookmarkEnd w:id="55"/>
          </w:p>
          <w:p w14:paraId="3DDBA5BD" w14:textId="4168E729" w:rsidR="00152359" w:rsidRDefault="147D2961" w:rsidP="00B16767">
            <w:pPr>
              <w:pStyle w:val="fontcapa"/>
            </w:pPr>
            <w:bookmarkStart w:id="56" w:name="_Toc68611787"/>
            <w:bookmarkStart w:id="57" w:name="_Toc68874209"/>
            <w:bookmarkStart w:id="58" w:name="_Toc68887791"/>
            <w:bookmarkStart w:id="59" w:name="_Toc68887843"/>
            <w:bookmarkStart w:id="60" w:name="_Toc72674703"/>
            <w:r>
              <w:t>Domingos Santos</w:t>
            </w:r>
            <w:bookmarkEnd w:id="56"/>
            <w:bookmarkEnd w:id="57"/>
            <w:bookmarkEnd w:id="58"/>
            <w:bookmarkEnd w:id="59"/>
            <w:bookmarkEnd w:id="60"/>
          </w:p>
          <w:p w14:paraId="2E7225F8" w14:textId="67918FEB" w:rsidR="00152359" w:rsidRDefault="147D2961" w:rsidP="00B16767">
            <w:pPr>
              <w:pStyle w:val="fontcapa"/>
            </w:pPr>
            <w:bookmarkStart w:id="61" w:name="_Toc68611788"/>
            <w:bookmarkStart w:id="62" w:name="_Toc68874210"/>
            <w:bookmarkStart w:id="63" w:name="_Toc68887792"/>
            <w:bookmarkStart w:id="64" w:name="_Toc68887844"/>
            <w:bookmarkStart w:id="65" w:name="_Toc72674704"/>
            <w:r>
              <w:t>João Mesquita</w:t>
            </w:r>
            <w:bookmarkEnd w:id="61"/>
            <w:bookmarkEnd w:id="62"/>
            <w:bookmarkEnd w:id="63"/>
            <w:bookmarkEnd w:id="64"/>
            <w:bookmarkEnd w:id="65"/>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Ttulo1"/>
                            </w:pPr>
                            <w:bookmarkStart w:id="66" w:name="_Toc68460558"/>
                            <w:bookmarkStart w:id="67" w:name="_Toc68611789"/>
                            <w:bookmarkStart w:id="68" w:name="_Toc68874211"/>
                            <w:bookmarkStart w:id="69" w:name="_Toc72674705"/>
                            <w:r>
                              <w:t>Índice</w:t>
                            </w:r>
                            <w:bookmarkEnd w:id="66"/>
                            <w:bookmarkEnd w:id="67"/>
                            <w:bookmarkEnd w:id="68"/>
                            <w:bookmarkEnd w:id="69"/>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Ttulo1"/>
                      </w:pPr>
                      <w:bookmarkStart w:id="70" w:name="_Toc68460558"/>
                      <w:bookmarkStart w:id="71" w:name="_Toc68611789"/>
                      <w:bookmarkStart w:id="72" w:name="_Toc68874211"/>
                      <w:bookmarkStart w:id="73" w:name="_Toc72674705"/>
                      <w:r>
                        <w:t>Índice</w:t>
                      </w:r>
                      <w:bookmarkEnd w:id="70"/>
                      <w:bookmarkEnd w:id="71"/>
                      <w:bookmarkEnd w:id="72"/>
                      <w:bookmarkEnd w:id="73"/>
                    </w:p>
                  </w:txbxContent>
                </v:textbox>
                <w10:wrap type="square" anchorx="margin"/>
              </v:shape>
            </w:pict>
          </mc:Fallback>
        </mc:AlternateContent>
      </w:r>
    </w:p>
    <w:p w14:paraId="4C097E35" w14:textId="3D563E95" w:rsidR="00152359" w:rsidRDefault="00152359" w:rsidP="00B16767">
      <w:pPr>
        <w:pStyle w:val="GraphicAnchor"/>
      </w:pPr>
      <w:bookmarkStart w:id="74" w:name="_Toc68460560"/>
      <w:bookmarkStart w:id="75" w:name="_Toc68611791"/>
      <w:bookmarkEnd w:id="74"/>
      <w:bookmarkEnd w:id="75"/>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6626A9C5" w14:textId="4B88588B" w:rsidR="0077544E" w:rsidRDefault="6321D57D">
                <w:pPr>
                  <w:pStyle w:val="ndice1"/>
                  <w:tabs>
                    <w:tab w:val="right" w:leader="dot" w:pos="10790"/>
                  </w:tabs>
                  <w:rPr>
                    <w:rFonts w:asciiTheme="minorHAnsi" w:eastAsiaTheme="minorEastAsia" w:hAnsiTheme="minorHAnsi" w:cstheme="minorBidi"/>
                    <w:noProof/>
                    <w:sz w:val="22"/>
                    <w:szCs w:val="22"/>
                    <w:lang w:eastAsia="pt-PT"/>
                  </w:rPr>
                </w:pPr>
                <w:r>
                  <w:fldChar w:fldCharType="begin"/>
                </w:r>
                <w:r>
                  <w:instrText>TOC \o \z \u \h</w:instrText>
                </w:r>
                <w:r>
                  <w:fldChar w:fldCharType="separate"/>
                </w:r>
                <w:hyperlink w:anchor="_Toc72674696" w:history="1">
                  <w:r w:rsidR="0077544E" w:rsidRPr="00E96CF6">
                    <w:rPr>
                      <w:rStyle w:val="Hiperligao"/>
                      <w:noProof/>
                    </w:rPr>
                    <w:t>O Padeiro da Vila em Época Covid</w:t>
                  </w:r>
                  <w:r w:rsidR="0077544E">
                    <w:rPr>
                      <w:noProof/>
                      <w:webHidden/>
                    </w:rPr>
                    <w:tab/>
                  </w:r>
                  <w:r w:rsidR="0077544E">
                    <w:rPr>
                      <w:noProof/>
                      <w:webHidden/>
                    </w:rPr>
                    <w:fldChar w:fldCharType="begin"/>
                  </w:r>
                  <w:r w:rsidR="0077544E">
                    <w:rPr>
                      <w:noProof/>
                      <w:webHidden/>
                    </w:rPr>
                    <w:instrText xml:space="preserve"> PAGEREF _Toc72674696 \h </w:instrText>
                  </w:r>
                  <w:r w:rsidR="0077544E">
                    <w:rPr>
                      <w:noProof/>
                      <w:webHidden/>
                    </w:rPr>
                  </w:r>
                  <w:r w:rsidR="0077544E">
                    <w:rPr>
                      <w:noProof/>
                      <w:webHidden/>
                    </w:rPr>
                    <w:fldChar w:fldCharType="separate"/>
                  </w:r>
                  <w:r w:rsidR="00257D36">
                    <w:rPr>
                      <w:noProof/>
                      <w:webHidden/>
                    </w:rPr>
                    <w:t>1</w:t>
                  </w:r>
                  <w:r w:rsidR="0077544E">
                    <w:rPr>
                      <w:noProof/>
                      <w:webHidden/>
                    </w:rPr>
                    <w:fldChar w:fldCharType="end"/>
                  </w:r>
                </w:hyperlink>
              </w:p>
              <w:p w14:paraId="5982573F" w14:textId="7E8E85DD"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0" w:anchor="_Toc72674705" w:history="1">
                  <w:r w:rsidRPr="00E96CF6">
                    <w:rPr>
                      <w:rStyle w:val="Hiperligao"/>
                      <w:noProof/>
                    </w:rPr>
                    <w:t>Índice</w:t>
                  </w:r>
                  <w:r>
                    <w:rPr>
                      <w:noProof/>
                      <w:webHidden/>
                    </w:rPr>
                    <w:tab/>
                  </w:r>
                  <w:r>
                    <w:rPr>
                      <w:noProof/>
                      <w:webHidden/>
                    </w:rPr>
                    <w:fldChar w:fldCharType="begin"/>
                  </w:r>
                  <w:r>
                    <w:rPr>
                      <w:noProof/>
                      <w:webHidden/>
                    </w:rPr>
                    <w:instrText xml:space="preserve"> PAGEREF _Toc72674705 \h </w:instrText>
                  </w:r>
                  <w:r>
                    <w:rPr>
                      <w:noProof/>
                      <w:webHidden/>
                    </w:rPr>
                  </w:r>
                  <w:r>
                    <w:rPr>
                      <w:noProof/>
                      <w:webHidden/>
                    </w:rPr>
                    <w:fldChar w:fldCharType="separate"/>
                  </w:r>
                  <w:r w:rsidR="00257D36">
                    <w:rPr>
                      <w:noProof/>
                      <w:webHidden/>
                    </w:rPr>
                    <w:t>2</w:t>
                  </w:r>
                  <w:r>
                    <w:rPr>
                      <w:noProof/>
                      <w:webHidden/>
                    </w:rPr>
                    <w:fldChar w:fldCharType="end"/>
                  </w:r>
                </w:hyperlink>
              </w:p>
              <w:p w14:paraId="7859FA54" w14:textId="267FA829"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1" w:anchor="_Toc72674706" w:history="1">
                  <w:r w:rsidRPr="00E96CF6">
                    <w:rPr>
                      <w:rStyle w:val="Hiperligao"/>
                      <w:noProof/>
                      <w:lang w:val="en-US"/>
                    </w:rPr>
                    <w:t>Descrição do Problema</w:t>
                  </w:r>
                  <w:r>
                    <w:rPr>
                      <w:noProof/>
                      <w:webHidden/>
                    </w:rPr>
                    <w:tab/>
                  </w:r>
                  <w:r>
                    <w:rPr>
                      <w:noProof/>
                      <w:webHidden/>
                    </w:rPr>
                    <w:fldChar w:fldCharType="begin"/>
                  </w:r>
                  <w:r>
                    <w:rPr>
                      <w:noProof/>
                      <w:webHidden/>
                    </w:rPr>
                    <w:instrText xml:space="preserve"> PAGEREF _Toc72674706 \h </w:instrText>
                  </w:r>
                  <w:r>
                    <w:rPr>
                      <w:noProof/>
                      <w:webHidden/>
                    </w:rPr>
                  </w:r>
                  <w:r>
                    <w:rPr>
                      <w:noProof/>
                      <w:webHidden/>
                    </w:rPr>
                    <w:fldChar w:fldCharType="separate"/>
                  </w:r>
                  <w:r w:rsidR="00257D36">
                    <w:rPr>
                      <w:noProof/>
                      <w:webHidden/>
                    </w:rPr>
                    <w:t>4</w:t>
                  </w:r>
                  <w:r>
                    <w:rPr>
                      <w:noProof/>
                      <w:webHidden/>
                    </w:rPr>
                    <w:fldChar w:fldCharType="end"/>
                  </w:r>
                </w:hyperlink>
              </w:p>
              <w:p w14:paraId="2EE55EAE" w14:textId="0EF0068F" w:rsidR="0077544E" w:rsidRDefault="0077544E">
                <w:pPr>
                  <w:pStyle w:val="ndice3"/>
                  <w:tabs>
                    <w:tab w:val="right" w:leader="dot" w:pos="10790"/>
                  </w:tabs>
                  <w:rPr>
                    <w:rFonts w:asciiTheme="minorHAnsi" w:eastAsiaTheme="minorEastAsia" w:hAnsiTheme="minorHAnsi" w:cstheme="minorBidi"/>
                    <w:noProof/>
                    <w:sz w:val="22"/>
                    <w:szCs w:val="22"/>
                    <w:lang w:eastAsia="pt-PT"/>
                  </w:rPr>
                </w:pPr>
                <w:hyperlink w:anchor="_Toc72674707" w:history="1">
                  <w:r w:rsidRPr="00E96CF6">
                    <w:rPr>
                      <w:rStyle w:val="Hiperligao"/>
                      <w:noProof/>
                    </w:rPr>
                    <w:t>1ª Fase: Minimizar o tempo do itinerário sem considerar hora de entrega e apenas uma carrinha de capacidade ilimitada</w:t>
                  </w:r>
                  <w:r>
                    <w:rPr>
                      <w:noProof/>
                      <w:webHidden/>
                    </w:rPr>
                    <w:tab/>
                  </w:r>
                  <w:r>
                    <w:rPr>
                      <w:noProof/>
                      <w:webHidden/>
                    </w:rPr>
                    <w:fldChar w:fldCharType="begin"/>
                  </w:r>
                  <w:r>
                    <w:rPr>
                      <w:noProof/>
                      <w:webHidden/>
                    </w:rPr>
                    <w:instrText xml:space="preserve"> PAGEREF _Toc72674707 \h </w:instrText>
                  </w:r>
                  <w:r>
                    <w:rPr>
                      <w:noProof/>
                      <w:webHidden/>
                    </w:rPr>
                  </w:r>
                  <w:r>
                    <w:rPr>
                      <w:noProof/>
                      <w:webHidden/>
                    </w:rPr>
                    <w:fldChar w:fldCharType="separate"/>
                  </w:r>
                  <w:r w:rsidR="00257D36">
                    <w:rPr>
                      <w:noProof/>
                      <w:webHidden/>
                    </w:rPr>
                    <w:t>4</w:t>
                  </w:r>
                  <w:r>
                    <w:rPr>
                      <w:noProof/>
                      <w:webHidden/>
                    </w:rPr>
                    <w:fldChar w:fldCharType="end"/>
                  </w:r>
                </w:hyperlink>
              </w:p>
              <w:p w14:paraId="306DFDEC" w14:textId="6E49516B" w:rsidR="0077544E" w:rsidRDefault="0077544E">
                <w:pPr>
                  <w:pStyle w:val="ndice3"/>
                  <w:tabs>
                    <w:tab w:val="right" w:leader="dot" w:pos="10790"/>
                  </w:tabs>
                  <w:rPr>
                    <w:rFonts w:asciiTheme="minorHAnsi" w:eastAsiaTheme="minorEastAsia" w:hAnsiTheme="minorHAnsi" w:cstheme="minorBidi"/>
                    <w:noProof/>
                    <w:sz w:val="22"/>
                    <w:szCs w:val="22"/>
                    <w:lang w:eastAsia="pt-PT"/>
                  </w:rPr>
                </w:pPr>
                <w:hyperlink w:anchor="_Toc72674708" w:history="1">
                  <w:r w:rsidRPr="00E96CF6">
                    <w:rPr>
                      <w:rStyle w:val="Hiperligao"/>
                      <w:noProof/>
                    </w:rPr>
                    <w:t>2ª Fase: Entrega considerando a hora preferencial, equilibrando o tempo de atraso, com uma carrinha de capacidade ilimitada</w:t>
                  </w:r>
                  <w:r>
                    <w:rPr>
                      <w:noProof/>
                      <w:webHidden/>
                    </w:rPr>
                    <w:tab/>
                  </w:r>
                  <w:r>
                    <w:rPr>
                      <w:noProof/>
                      <w:webHidden/>
                    </w:rPr>
                    <w:fldChar w:fldCharType="begin"/>
                  </w:r>
                  <w:r>
                    <w:rPr>
                      <w:noProof/>
                      <w:webHidden/>
                    </w:rPr>
                    <w:instrText xml:space="preserve"> PAGEREF _Toc72674708 \h </w:instrText>
                  </w:r>
                  <w:r>
                    <w:rPr>
                      <w:noProof/>
                      <w:webHidden/>
                    </w:rPr>
                  </w:r>
                  <w:r>
                    <w:rPr>
                      <w:noProof/>
                      <w:webHidden/>
                    </w:rPr>
                    <w:fldChar w:fldCharType="separate"/>
                  </w:r>
                  <w:r w:rsidR="00257D36">
                    <w:rPr>
                      <w:noProof/>
                      <w:webHidden/>
                    </w:rPr>
                    <w:t>5</w:t>
                  </w:r>
                  <w:r>
                    <w:rPr>
                      <w:noProof/>
                      <w:webHidden/>
                    </w:rPr>
                    <w:fldChar w:fldCharType="end"/>
                  </w:r>
                </w:hyperlink>
              </w:p>
              <w:p w14:paraId="06B30FDE" w14:textId="66CEDC95" w:rsidR="0077544E" w:rsidRDefault="0077544E">
                <w:pPr>
                  <w:pStyle w:val="ndice3"/>
                  <w:tabs>
                    <w:tab w:val="right" w:leader="dot" w:pos="10790"/>
                  </w:tabs>
                  <w:rPr>
                    <w:rFonts w:asciiTheme="minorHAnsi" w:eastAsiaTheme="minorEastAsia" w:hAnsiTheme="minorHAnsi" w:cstheme="minorBidi"/>
                    <w:noProof/>
                    <w:sz w:val="22"/>
                    <w:szCs w:val="22"/>
                    <w:lang w:eastAsia="pt-PT"/>
                  </w:rPr>
                </w:pPr>
                <w:hyperlink w:anchor="_Toc72674709" w:history="1">
                  <w:r w:rsidRPr="00E96CF6">
                    <w:rPr>
                      <w:rStyle w:val="Hiperligao"/>
                      <w:noProof/>
                    </w:rPr>
                    <w:t>3ª Fase: Entrega com múltiplas carrinhas de capacidade limitada</w:t>
                  </w:r>
                  <w:r>
                    <w:rPr>
                      <w:noProof/>
                      <w:webHidden/>
                    </w:rPr>
                    <w:tab/>
                  </w:r>
                  <w:r>
                    <w:rPr>
                      <w:noProof/>
                      <w:webHidden/>
                    </w:rPr>
                    <w:fldChar w:fldCharType="begin"/>
                  </w:r>
                  <w:r>
                    <w:rPr>
                      <w:noProof/>
                      <w:webHidden/>
                    </w:rPr>
                    <w:instrText xml:space="preserve"> PAGEREF _Toc72674709 \h </w:instrText>
                  </w:r>
                  <w:r>
                    <w:rPr>
                      <w:noProof/>
                      <w:webHidden/>
                    </w:rPr>
                  </w:r>
                  <w:r>
                    <w:rPr>
                      <w:noProof/>
                      <w:webHidden/>
                    </w:rPr>
                    <w:fldChar w:fldCharType="separate"/>
                  </w:r>
                  <w:r w:rsidR="00257D36">
                    <w:rPr>
                      <w:noProof/>
                      <w:webHidden/>
                    </w:rPr>
                    <w:t>5</w:t>
                  </w:r>
                  <w:r>
                    <w:rPr>
                      <w:noProof/>
                      <w:webHidden/>
                    </w:rPr>
                    <w:fldChar w:fldCharType="end"/>
                  </w:r>
                </w:hyperlink>
              </w:p>
              <w:p w14:paraId="1E7475EB" w14:textId="46F39471"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2" w:anchor="_Toc72674710" w:history="1">
                  <w:r w:rsidRPr="00E96CF6">
                    <w:rPr>
                      <w:rStyle w:val="Hiperligao"/>
                      <w:noProof/>
                      <w:lang w:val="en-US"/>
                    </w:rPr>
                    <w:t>Formalização do Problema</w:t>
                  </w:r>
                  <w:r>
                    <w:rPr>
                      <w:noProof/>
                      <w:webHidden/>
                    </w:rPr>
                    <w:tab/>
                  </w:r>
                  <w:r>
                    <w:rPr>
                      <w:noProof/>
                      <w:webHidden/>
                    </w:rPr>
                    <w:fldChar w:fldCharType="begin"/>
                  </w:r>
                  <w:r>
                    <w:rPr>
                      <w:noProof/>
                      <w:webHidden/>
                    </w:rPr>
                    <w:instrText xml:space="preserve"> PAGEREF _Toc72674710 \h </w:instrText>
                  </w:r>
                  <w:r>
                    <w:rPr>
                      <w:noProof/>
                      <w:webHidden/>
                    </w:rPr>
                  </w:r>
                  <w:r>
                    <w:rPr>
                      <w:noProof/>
                      <w:webHidden/>
                    </w:rPr>
                    <w:fldChar w:fldCharType="separate"/>
                  </w:r>
                  <w:r w:rsidR="00257D36">
                    <w:rPr>
                      <w:noProof/>
                      <w:webHidden/>
                    </w:rPr>
                    <w:t>6</w:t>
                  </w:r>
                  <w:r>
                    <w:rPr>
                      <w:noProof/>
                      <w:webHidden/>
                    </w:rPr>
                    <w:fldChar w:fldCharType="end"/>
                  </w:r>
                </w:hyperlink>
              </w:p>
              <w:p w14:paraId="74DC69AC" w14:textId="58DD19D9"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11" w:history="1">
                  <w:r w:rsidRPr="00E96CF6">
                    <w:rPr>
                      <w:rStyle w:val="Hiperligao"/>
                      <w:noProof/>
                    </w:rPr>
                    <w:t>Dados de Entrada</w:t>
                  </w:r>
                  <w:r>
                    <w:rPr>
                      <w:noProof/>
                      <w:webHidden/>
                    </w:rPr>
                    <w:tab/>
                  </w:r>
                  <w:r>
                    <w:rPr>
                      <w:noProof/>
                      <w:webHidden/>
                    </w:rPr>
                    <w:fldChar w:fldCharType="begin"/>
                  </w:r>
                  <w:r>
                    <w:rPr>
                      <w:noProof/>
                      <w:webHidden/>
                    </w:rPr>
                    <w:instrText xml:space="preserve"> PAGEREF _Toc72674711 \h </w:instrText>
                  </w:r>
                  <w:r>
                    <w:rPr>
                      <w:noProof/>
                      <w:webHidden/>
                    </w:rPr>
                  </w:r>
                  <w:r>
                    <w:rPr>
                      <w:noProof/>
                      <w:webHidden/>
                    </w:rPr>
                    <w:fldChar w:fldCharType="separate"/>
                  </w:r>
                  <w:r w:rsidR="00257D36">
                    <w:rPr>
                      <w:noProof/>
                      <w:webHidden/>
                    </w:rPr>
                    <w:t>6</w:t>
                  </w:r>
                  <w:r>
                    <w:rPr>
                      <w:noProof/>
                      <w:webHidden/>
                    </w:rPr>
                    <w:fldChar w:fldCharType="end"/>
                  </w:r>
                </w:hyperlink>
              </w:p>
              <w:p w14:paraId="46CED941" w14:textId="61AE5C1B"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12" w:history="1">
                  <w:r w:rsidRPr="00E96CF6">
                    <w:rPr>
                      <w:rStyle w:val="Hiperligao"/>
                      <w:noProof/>
                    </w:rPr>
                    <w:t>Dados de Saída</w:t>
                  </w:r>
                  <w:r>
                    <w:rPr>
                      <w:noProof/>
                      <w:webHidden/>
                    </w:rPr>
                    <w:tab/>
                  </w:r>
                  <w:r>
                    <w:rPr>
                      <w:noProof/>
                      <w:webHidden/>
                    </w:rPr>
                    <w:fldChar w:fldCharType="begin"/>
                  </w:r>
                  <w:r>
                    <w:rPr>
                      <w:noProof/>
                      <w:webHidden/>
                    </w:rPr>
                    <w:instrText xml:space="preserve"> PAGEREF _Toc72674712 \h </w:instrText>
                  </w:r>
                  <w:r>
                    <w:rPr>
                      <w:noProof/>
                      <w:webHidden/>
                    </w:rPr>
                  </w:r>
                  <w:r>
                    <w:rPr>
                      <w:noProof/>
                      <w:webHidden/>
                    </w:rPr>
                    <w:fldChar w:fldCharType="separate"/>
                  </w:r>
                  <w:r w:rsidR="00257D36">
                    <w:rPr>
                      <w:noProof/>
                      <w:webHidden/>
                    </w:rPr>
                    <w:t>7</w:t>
                  </w:r>
                  <w:r>
                    <w:rPr>
                      <w:noProof/>
                      <w:webHidden/>
                    </w:rPr>
                    <w:fldChar w:fldCharType="end"/>
                  </w:r>
                </w:hyperlink>
              </w:p>
              <w:p w14:paraId="08717081" w14:textId="0723C4EA"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13" w:history="1">
                  <w:r w:rsidRPr="00E96CF6">
                    <w:rPr>
                      <w:rStyle w:val="Hiperligao"/>
                      <w:noProof/>
                    </w:rPr>
                    <w:t>Restrições</w:t>
                  </w:r>
                  <w:r>
                    <w:rPr>
                      <w:noProof/>
                      <w:webHidden/>
                    </w:rPr>
                    <w:tab/>
                  </w:r>
                  <w:r>
                    <w:rPr>
                      <w:noProof/>
                      <w:webHidden/>
                    </w:rPr>
                    <w:fldChar w:fldCharType="begin"/>
                  </w:r>
                  <w:r>
                    <w:rPr>
                      <w:noProof/>
                      <w:webHidden/>
                    </w:rPr>
                    <w:instrText xml:space="preserve"> PAGEREF _Toc72674713 \h </w:instrText>
                  </w:r>
                  <w:r>
                    <w:rPr>
                      <w:noProof/>
                      <w:webHidden/>
                    </w:rPr>
                  </w:r>
                  <w:r>
                    <w:rPr>
                      <w:noProof/>
                      <w:webHidden/>
                    </w:rPr>
                    <w:fldChar w:fldCharType="separate"/>
                  </w:r>
                  <w:r w:rsidR="00257D36">
                    <w:rPr>
                      <w:noProof/>
                      <w:webHidden/>
                    </w:rPr>
                    <w:t>7</w:t>
                  </w:r>
                  <w:r>
                    <w:rPr>
                      <w:noProof/>
                      <w:webHidden/>
                    </w:rPr>
                    <w:fldChar w:fldCharType="end"/>
                  </w:r>
                </w:hyperlink>
              </w:p>
              <w:p w14:paraId="22D3E4D2" w14:textId="4FF60EC1"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16" w:history="1">
                  <w:r w:rsidRPr="00E96CF6">
                    <w:rPr>
                      <w:rStyle w:val="Hiperligao"/>
                      <w:noProof/>
                    </w:rPr>
                    <w:t>Funções Objetivo</w:t>
                  </w:r>
                  <w:r>
                    <w:rPr>
                      <w:noProof/>
                      <w:webHidden/>
                    </w:rPr>
                    <w:tab/>
                  </w:r>
                  <w:r>
                    <w:rPr>
                      <w:noProof/>
                      <w:webHidden/>
                    </w:rPr>
                    <w:fldChar w:fldCharType="begin"/>
                  </w:r>
                  <w:r>
                    <w:rPr>
                      <w:noProof/>
                      <w:webHidden/>
                    </w:rPr>
                    <w:instrText xml:space="preserve"> PAGEREF _Toc72674716 \h </w:instrText>
                  </w:r>
                  <w:r>
                    <w:rPr>
                      <w:noProof/>
                      <w:webHidden/>
                    </w:rPr>
                  </w:r>
                  <w:r>
                    <w:rPr>
                      <w:noProof/>
                      <w:webHidden/>
                    </w:rPr>
                    <w:fldChar w:fldCharType="separate"/>
                  </w:r>
                  <w:r w:rsidR="00257D36">
                    <w:rPr>
                      <w:noProof/>
                      <w:webHidden/>
                    </w:rPr>
                    <w:t>8</w:t>
                  </w:r>
                  <w:r>
                    <w:rPr>
                      <w:noProof/>
                      <w:webHidden/>
                    </w:rPr>
                    <w:fldChar w:fldCharType="end"/>
                  </w:r>
                </w:hyperlink>
              </w:p>
              <w:p w14:paraId="35FE0A55" w14:textId="10E933E3"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3" w:anchor="_Toc72674717" w:history="1">
                  <w:r w:rsidRPr="00E96CF6">
                    <w:rPr>
                      <w:rStyle w:val="Hiperligao"/>
                      <w:noProof/>
                      <w:lang w:val="en-US"/>
                    </w:rPr>
                    <w:t>Perspetiva de Solução</w:t>
                  </w:r>
                  <w:r>
                    <w:rPr>
                      <w:noProof/>
                      <w:webHidden/>
                    </w:rPr>
                    <w:tab/>
                  </w:r>
                  <w:r>
                    <w:rPr>
                      <w:noProof/>
                      <w:webHidden/>
                    </w:rPr>
                    <w:fldChar w:fldCharType="begin"/>
                  </w:r>
                  <w:r>
                    <w:rPr>
                      <w:noProof/>
                      <w:webHidden/>
                    </w:rPr>
                    <w:instrText xml:space="preserve"> PAGEREF _Toc72674717 \h </w:instrText>
                  </w:r>
                  <w:r>
                    <w:rPr>
                      <w:noProof/>
                      <w:webHidden/>
                    </w:rPr>
                  </w:r>
                  <w:r>
                    <w:rPr>
                      <w:noProof/>
                      <w:webHidden/>
                    </w:rPr>
                    <w:fldChar w:fldCharType="separate"/>
                  </w:r>
                  <w:r w:rsidR="00257D36">
                    <w:rPr>
                      <w:noProof/>
                      <w:webHidden/>
                    </w:rPr>
                    <w:t>9</w:t>
                  </w:r>
                  <w:r>
                    <w:rPr>
                      <w:noProof/>
                      <w:webHidden/>
                    </w:rPr>
                    <w:fldChar w:fldCharType="end"/>
                  </w:r>
                </w:hyperlink>
              </w:p>
              <w:p w14:paraId="6DDF21A3" w14:textId="67CEA3D6"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18" w:history="1">
                  <w:r w:rsidRPr="00E96CF6">
                    <w:rPr>
                      <w:rStyle w:val="Hiperligao"/>
                      <w:noProof/>
                    </w:rPr>
                    <w:t>Pré-Processamento dos Dados de Entrada</w:t>
                  </w:r>
                  <w:r>
                    <w:rPr>
                      <w:noProof/>
                      <w:webHidden/>
                    </w:rPr>
                    <w:tab/>
                  </w:r>
                  <w:r>
                    <w:rPr>
                      <w:noProof/>
                      <w:webHidden/>
                    </w:rPr>
                    <w:fldChar w:fldCharType="begin"/>
                  </w:r>
                  <w:r>
                    <w:rPr>
                      <w:noProof/>
                      <w:webHidden/>
                    </w:rPr>
                    <w:instrText xml:space="preserve"> PAGEREF _Toc72674718 \h </w:instrText>
                  </w:r>
                  <w:r>
                    <w:rPr>
                      <w:noProof/>
                      <w:webHidden/>
                    </w:rPr>
                  </w:r>
                  <w:r>
                    <w:rPr>
                      <w:noProof/>
                      <w:webHidden/>
                    </w:rPr>
                    <w:fldChar w:fldCharType="separate"/>
                  </w:r>
                  <w:r w:rsidR="00257D36">
                    <w:rPr>
                      <w:noProof/>
                      <w:webHidden/>
                    </w:rPr>
                    <w:t>9</w:t>
                  </w:r>
                  <w:r>
                    <w:rPr>
                      <w:noProof/>
                      <w:webHidden/>
                    </w:rPr>
                    <w:fldChar w:fldCharType="end"/>
                  </w:r>
                </w:hyperlink>
              </w:p>
              <w:p w14:paraId="396D5B0C" w14:textId="52A65765"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22" w:history="1">
                  <w:r w:rsidRPr="00E96CF6">
                    <w:rPr>
                      <w:rStyle w:val="Hiperligao"/>
                      <w:noProof/>
                    </w:rPr>
                    <w:t>Identificação dos problemas encontrados</w:t>
                  </w:r>
                  <w:r>
                    <w:rPr>
                      <w:noProof/>
                      <w:webHidden/>
                    </w:rPr>
                    <w:tab/>
                  </w:r>
                  <w:r>
                    <w:rPr>
                      <w:noProof/>
                      <w:webHidden/>
                    </w:rPr>
                    <w:fldChar w:fldCharType="begin"/>
                  </w:r>
                  <w:r>
                    <w:rPr>
                      <w:noProof/>
                      <w:webHidden/>
                    </w:rPr>
                    <w:instrText xml:space="preserve"> PAGEREF _Toc72674722 \h </w:instrText>
                  </w:r>
                  <w:r>
                    <w:rPr>
                      <w:noProof/>
                      <w:webHidden/>
                    </w:rPr>
                  </w:r>
                  <w:r>
                    <w:rPr>
                      <w:noProof/>
                      <w:webHidden/>
                    </w:rPr>
                    <w:fldChar w:fldCharType="separate"/>
                  </w:r>
                  <w:r w:rsidR="00257D36">
                    <w:rPr>
                      <w:noProof/>
                      <w:webHidden/>
                    </w:rPr>
                    <w:t>10</w:t>
                  </w:r>
                  <w:r>
                    <w:rPr>
                      <w:noProof/>
                      <w:webHidden/>
                    </w:rPr>
                    <w:fldChar w:fldCharType="end"/>
                  </w:r>
                </w:hyperlink>
              </w:p>
              <w:p w14:paraId="334AB892" w14:textId="37948D90"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23" w:history="1">
                  <w:r w:rsidRPr="00E96CF6">
                    <w:rPr>
                      <w:rStyle w:val="Hiperligao"/>
                      <w:noProof/>
                    </w:rPr>
                    <w:t>Percurso de duração mínima entre dois pontos</w:t>
                  </w:r>
                  <w:r>
                    <w:rPr>
                      <w:noProof/>
                      <w:webHidden/>
                    </w:rPr>
                    <w:tab/>
                  </w:r>
                  <w:r>
                    <w:rPr>
                      <w:noProof/>
                      <w:webHidden/>
                    </w:rPr>
                    <w:fldChar w:fldCharType="begin"/>
                  </w:r>
                  <w:r>
                    <w:rPr>
                      <w:noProof/>
                      <w:webHidden/>
                    </w:rPr>
                    <w:instrText xml:space="preserve"> PAGEREF _Toc72674723 \h </w:instrText>
                  </w:r>
                  <w:r>
                    <w:rPr>
                      <w:noProof/>
                      <w:webHidden/>
                    </w:rPr>
                  </w:r>
                  <w:r>
                    <w:rPr>
                      <w:noProof/>
                      <w:webHidden/>
                    </w:rPr>
                    <w:fldChar w:fldCharType="separate"/>
                  </w:r>
                  <w:r w:rsidR="00257D36">
                    <w:rPr>
                      <w:noProof/>
                      <w:webHidden/>
                    </w:rPr>
                    <w:t>10</w:t>
                  </w:r>
                  <w:r>
                    <w:rPr>
                      <w:noProof/>
                      <w:webHidden/>
                    </w:rPr>
                    <w:fldChar w:fldCharType="end"/>
                  </w:r>
                </w:hyperlink>
              </w:p>
              <w:p w14:paraId="54979161" w14:textId="131AB212"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24" w:history="1">
                  <w:r w:rsidRPr="00E96CF6">
                    <w:rPr>
                      <w:rStyle w:val="Hiperligao"/>
                      <w:noProof/>
                    </w:rPr>
                    <w:t>Percurso de duração mínima entre todos os pares de pontos</w:t>
                  </w:r>
                  <w:r>
                    <w:rPr>
                      <w:noProof/>
                      <w:webHidden/>
                    </w:rPr>
                    <w:tab/>
                  </w:r>
                  <w:r>
                    <w:rPr>
                      <w:noProof/>
                      <w:webHidden/>
                    </w:rPr>
                    <w:fldChar w:fldCharType="begin"/>
                  </w:r>
                  <w:r>
                    <w:rPr>
                      <w:noProof/>
                      <w:webHidden/>
                    </w:rPr>
                    <w:instrText xml:space="preserve"> PAGEREF _Toc72674724 \h </w:instrText>
                  </w:r>
                  <w:r>
                    <w:rPr>
                      <w:noProof/>
                      <w:webHidden/>
                    </w:rPr>
                  </w:r>
                  <w:r>
                    <w:rPr>
                      <w:noProof/>
                      <w:webHidden/>
                    </w:rPr>
                    <w:fldChar w:fldCharType="separate"/>
                  </w:r>
                  <w:r w:rsidR="00257D36">
                    <w:rPr>
                      <w:noProof/>
                      <w:webHidden/>
                    </w:rPr>
                    <w:t>12</w:t>
                  </w:r>
                  <w:r>
                    <w:rPr>
                      <w:noProof/>
                      <w:webHidden/>
                    </w:rPr>
                    <w:fldChar w:fldCharType="end"/>
                  </w:r>
                </w:hyperlink>
              </w:p>
              <w:p w14:paraId="415F9DF1" w14:textId="3DB0298A"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27" w:history="1">
                  <w:r w:rsidRPr="00E96CF6">
                    <w:rPr>
                      <w:rStyle w:val="Hiperligao"/>
                      <w:noProof/>
                    </w:rPr>
                    <w:t>Algoritmos considerados para a 1ª Fase</w:t>
                  </w:r>
                  <w:r>
                    <w:rPr>
                      <w:noProof/>
                      <w:webHidden/>
                    </w:rPr>
                    <w:tab/>
                  </w:r>
                  <w:r>
                    <w:rPr>
                      <w:noProof/>
                      <w:webHidden/>
                    </w:rPr>
                    <w:fldChar w:fldCharType="begin"/>
                  </w:r>
                  <w:r>
                    <w:rPr>
                      <w:noProof/>
                      <w:webHidden/>
                    </w:rPr>
                    <w:instrText xml:space="preserve"> PAGEREF _Toc72674727 \h </w:instrText>
                  </w:r>
                  <w:r>
                    <w:rPr>
                      <w:noProof/>
                      <w:webHidden/>
                    </w:rPr>
                  </w:r>
                  <w:r>
                    <w:rPr>
                      <w:noProof/>
                      <w:webHidden/>
                    </w:rPr>
                    <w:fldChar w:fldCharType="separate"/>
                  </w:r>
                  <w:r w:rsidR="00257D36">
                    <w:rPr>
                      <w:noProof/>
                      <w:webHidden/>
                    </w:rPr>
                    <w:t>12</w:t>
                  </w:r>
                  <w:r>
                    <w:rPr>
                      <w:noProof/>
                      <w:webHidden/>
                    </w:rPr>
                    <w:fldChar w:fldCharType="end"/>
                  </w:r>
                </w:hyperlink>
              </w:p>
              <w:p w14:paraId="133D2D22" w14:textId="016D5E43"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30" w:history="1">
                  <w:r w:rsidRPr="00E96CF6">
                    <w:rPr>
                      <w:rStyle w:val="Hiperligao"/>
                      <w:noProof/>
                    </w:rPr>
                    <w:t>Integração da hora de entrega do pão (2ª Fase)</w:t>
                  </w:r>
                  <w:r>
                    <w:rPr>
                      <w:noProof/>
                      <w:webHidden/>
                    </w:rPr>
                    <w:tab/>
                  </w:r>
                  <w:r>
                    <w:rPr>
                      <w:noProof/>
                      <w:webHidden/>
                    </w:rPr>
                    <w:fldChar w:fldCharType="begin"/>
                  </w:r>
                  <w:r>
                    <w:rPr>
                      <w:noProof/>
                      <w:webHidden/>
                    </w:rPr>
                    <w:instrText xml:space="preserve"> PAGEREF _Toc72674730 \h </w:instrText>
                  </w:r>
                  <w:r>
                    <w:rPr>
                      <w:noProof/>
                      <w:webHidden/>
                    </w:rPr>
                  </w:r>
                  <w:r>
                    <w:rPr>
                      <w:noProof/>
                      <w:webHidden/>
                    </w:rPr>
                    <w:fldChar w:fldCharType="separate"/>
                  </w:r>
                  <w:r w:rsidR="00257D36">
                    <w:rPr>
                      <w:noProof/>
                      <w:webHidden/>
                    </w:rPr>
                    <w:t>14</w:t>
                  </w:r>
                  <w:r>
                    <w:rPr>
                      <w:noProof/>
                      <w:webHidden/>
                    </w:rPr>
                    <w:fldChar w:fldCharType="end"/>
                  </w:r>
                </w:hyperlink>
              </w:p>
              <w:p w14:paraId="2CF92667" w14:textId="5140406B"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31" w:history="1">
                  <w:r w:rsidRPr="00E96CF6">
                    <w:rPr>
                      <w:rStyle w:val="Hiperligao"/>
                      <w:noProof/>
                    </w:rPr>
                    <w:t>Utilização de múltiplas carrinhas com capacidade limitada (3ª Fase)</w:t>
                  </w:r>
                  <w:r>
                    <w:rPr>
                      <w:noProof/>
                      <w:webHidden/>
                    </w:rPr>
                    <w:tab/>
                  </w:r>
                  <w:r>
                    <w:rPr>
                      <w:noProof/>
                      <w:webHidden/>
                    </w:rPr>
                    <w:fldChar w:fldCharType="begin"/>
                  </w:r>
                  <w:r>
                    <w:rPr>
                      <w:noProof/>
                      <w:webHidden/>
                    </w:rPr>
                    <w:instrText xml:space="preserve"> PAGEREF _Toc72674731 \h </w:instrText>
                  </w:r>
                  <w:r>
                    <w:rPr>
                      <w:noProof/>
                      <w:webHidden/>
                    </w:rPr>
                  </w:r>
                  <w:r>
                    <w:rPr>
                      <w:noProof/>
                      <w:webHidden/>
                    </w:rPr>
                    <w:fldChar w:fldCharType="separate"/>
                  </w:r>
                  <w:r w:rsidR="00257D36">
                    <w:rPr>
                      <w:noProof/>
                      <w:webHidden/>
                    </w:rPr>
                    <w:t>17</w:t>
                  </w:r>
                  <w:r>
                    <w:rPr>
                      <w:noProof/>
                      <w:webHidden/>
                    </w:rPr>
                    <w:fldChar w:fldCharType="end"/>
                  </w:r>
                </w:hyperlink>
              </w:p>
              <w:p w14:paraId="20170E3D" w14:textId="3996A9C6" w:rsidR="0077544E" w:rsidRDefault="0077544E" w:rsidP="0077544E">
                <w:pPr>
                  <w:pStyle w:val="ndice2"/>
                  <w:tabs>
                    <w:tab w:val="right" w:leader="dot" w:pos="10790"/>
                  </w:tabs>
                  <w:rPr>
                    <w:rFonts w:asciiTheme="minorHAnsi" w:eastAsiaTheme="minorEastAsia" w:hAnsiTheme="minorHAnsi" w:cstheme="minorBidi"/>
                    <w:noProof/>
                    <w:sz w:val="22"/>
                    <w:szCs w:val="22"/>
                    <w:lang w:eastAsia="pt-PT"/>
                  </w:rPr>
                </w:pPr>
                <w:hyperlink w:anchor="_Toc72674732" w:history="1">
                  <w:r w:rsidRPr="00E96CF6">
                    <w:rPr>
                      <w:rStyle w:val="Hiperligao"/>
                      <w:noProof/>
                    </w:rPr>
                    <w:t>Análise da conectividade</w:t>
                  </w:r>
                  <w:r>
                    <w:rPr>
                      <w:noProof/>
                      <w:webHidden/>
                    </w:rPr>
                    <w:tab/>
                  </w:r>
                  <w:r>
                    <w:rPr>
                      <w:noProof/>
                      <w:webHidden/>
                    </w:rPr>
                    <w:fldChar w:fldCharType="begin"/>
                  </w:r>
                  <w:r>
                    <w:rPr>
                      <w:noProof/>
                      <w:webHidden/>
                    </w:rPr>
                    <w:instrText xml:space="preserve"> PAGEREF _Toc72674732 \h </w:instrText>
                  </w:r>
                  <w:r>
                    <w:rPr>
                      <w:noProof/>
                      <w:webHidden/>
                    </w:rPr>
                  </w:r>
                  <w:r>
                    <w:rPr>
                      <w:noProof/>
                      <w:webHidden/>
                    </w:rPr>
                    <w:fldChar w:fldCharType="separate"/>
                  </w:r>
                  <w:r w:rsidR="00257D36">
                    <w:rPr>
                      <w:noProof/>
                      <w:webHidden/>
                    </w:rPr>
                    <w:t>19</w:t>
                  </w:r>
                  <w:r>
                    <w:rPr>
                      <w:noProof/>
                      <w:webHidden/>
                    </w:rPr>
                    <w:fldChar w:fldCharType="end"/>
                  </w:r>
                </w:hyperlink>
              </w:p>
              <w:p w14:paraId="2F8A0457" w14:textId="4E8D85BA"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4" w:anchor="_Toc72674737" w:history="1">
                  <w:r w:rsidRPr="00E96CF6">
                    <w:rPr>
                      <w:rStyle w:val="Hiperligao"/>
                      <w:noProof/>
                    </w:rPr>
                    <w:t>Estruturas de dados e Classes utilizadas</w:t>
                  </w:r>
                  <w:r>
                    <w:rPr>
                      <w:noProof/>
                      <w:webHidden/>
                    </w:rPr>
                    <w:tab/>
                  </w:r>
                  <w:r>
                    <w:rPr>
                      <w:noProof/>
                      <w:webHidden/>
                    </w:rPr>
                    <w:fldChar w:fldCharType="begin"/>
                  </w:r>
                  <w:r>
                    <w:rPr>
                      <w:noProof/>
                      <w:webHidden/>
                    </w:rPr>
                    <w:instrText xml:space="preserve"> PAGEREF _Toc72674737 \h </w:instrText>
                  </w:r>
                  <w:r>
                    <w:rPr>
                      <w:noProof/>
                      <w:webHidden/>
                    </w:rPr>
                  </w:r>
                  <w:r>
                    <w:rPr>
                      <w:noProof/>
                      <w:webHidden/>
                    </w:rPr>
                    <w:fldChar w:fldCharType="separate"/>
                  </w:r>
                  <w:r w:rsidR="00257D36">
                    <w:rPr>
                      <w:noProof/>
                      <w:webHidden/>
                    </w:rPr>
                    <w:t>20</w:t>
                  </w:r>
                  <w:r>
                    <w:rPr>
                      <w:noProof/>
                      <w:webHidden/>
                    </w:rPr>
                    <w:fldChar w:fldCharType="end"/>
                  </w:r>
                </w:hyperlink>
              </w:p>
              <w:p w14:paraId="5CD550B3" w14:textId="6755F3B2"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38" w:history="1">
                  <w:r w:rsidRPr="00E96CF6">
                    <w:rPr>
                      <w:rStyle w:val="Hiperligao"/>
                      <w:noProof/>
                    </w:rPr>
                    <w:t>Estruturação do Grafo</w:t>
                  </w:r>
                  <w:r>
                    <w:rPr>
                      <w:noProof/>
                      <w:webHidden/>
                    </w:rPr>
                    <w:tab/>
                  </w:r>
                  <w:r>
                    <w:rPr>
                      <w:noProof/>
                      <w:webHidden/>
                    </w:rPr>
                    <w:fldChar w:fldCharType="begin"/>
                  </w:r>
                  <w:r>
                    <w:rPr>
                      <w:noProof/>
                      <w:webHidden/>
                    </w:rPr>
                    <w:instrText xml:space="preserve"> PAGEREF _Toc72674738 \h </w:instrText>
                  </w:r>
                  <w:r>
                    <w:rPr>
                      <w:noProof/>
                      <w:webHidden/>
                    </w:rPr>
                  </w:r>
                  <w:r>
                    <w:rPr>
                      <w:noProof/>
                      <w:webHidden/>
                    </w:rPr>
                    <w:fldChar w:fldCharType="separate"/>
                  </w:r>
                  <w:r w:rsidR="00257D36">
                    <w:rPr>
                      <w:noProof/>
                      <w:webHidden/>
                    </w:rPr>
                    <w:t>20</w:t>
                  </w:r>
                  <w:r>
                    <w:rPr>
                      <w:noProof/>
                      <w:webHidden/>
                    </w:rPr>
                    <w:fldChar w:fldCharType="end"/>
                  </w:r>
                </w:hyperlink>
              </w:p>
              <w:p w14:paraId="4366B981" w14:textId="3B791192"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42" w:history="1">
                  <w:r w:rsidRPr="00E96CF6">
                    <w:rPr>
                      <w:rStyle w:val="Hiperligao"/>
                      <w:noProof/>
                    </w:rPr>
                    <w:t>Modelação da Padaria</w:t>
                  </w:r>
                  <w:r>
                    <w:rPr>
                      <w:noProof/>
                      <w:webHidden/>
                    </w:rPr>
                    <w:tab/>
                  </w:r>
                  <w:r>
                    <w:rPr>
                      <w:noProof/>
                      <w:webHidden/>
                    </w:rPr>
                    <w:fldChar w:fldCharType="begin"/>
                  </w:r>
                  <w:r>
                    <w:rPr>
                      <w:noProof/>
                      <w:webHidden/>
                    </w:rPr>
                    <w:instrText xml:space="preserve"> PAGEREF _Toc72674742 \h </w:instrText>
                  </w:r>
                  <w:r>
                    <w:rPr>
                      <w:noProof/>
                      <w:webHidden/>
                    </w:rPr>
                  </w:r>
                  <w:r>
                    <w:rPr>
                      <w:noProof/>
                      <w:webHidden/>
                    </w:rPr>
                    <w:fldChar w:fldCharType="separate"/>
                  </w:r>
                  <w:r w:rsidR="00257D36">
                    <w:rPr>
                      <w:noProof/>
                      <w:webHidden/>
                    </w:rPr>
                    <w:t>20</w:t>
                  </w:r>
                  <w:r>
                    <w:rPr>
                      <w:noProof/>
                      <w:webHidden/>
                    </w:rPr>
                    <w:fldChar w:fldCharType="end"/>
                  </w:r>
                </w:hyperlink>
              </w:p>
              <w:p w14:paraId="0FD0D7B1" w14:textId="5D7CDD04" w:rsidR="0077544E" w:rsidRDefault="0077544E">
                <w:pPr>
                  <w:pStyle w:val="ndice2"/>
                  <w:tabs>
                    <w:tab w:val="right" w:leader="dot" w:pos="10790"/>
                  </w:tabs>
                  <w:rPr>
                    <w:rFonts w:asciiTheme="minorHAnsi" w:eastAsiaTheme="minorEastAsia" w:hAnsiTheme="minorHAnsi" w:cstheme="minorBidi"/>
                    <w:noProof/>
                    <w:sz w:val="22"/>
                    <w:szCs w:val="22"/>
                    <w:lang w:eastAsia="pt-PT"/>
                  </w:rPr>
                </w:pPr>
                <w:hyperlink w:anchor="_Toc72674747" w:history="1">
                  <w:r w:rsidRPr="00E96CF6">
                    <w:rPr>
                      <w:rStyle w:val="Hiperligao"/>
                      <w:noProof/>
                    </w:rPr>
                    <w:t>Classes Utilitárias</w:t>
                  </w:r>
                  <w:r>
                    <w:rPr>
                      <w:noProof/>
                      <w:webHidden/>
                    </w:rPr>
                    <w:tab/>
                  </w:r>
                  <w:r>
                    <w:rPr>
                      <w:noProof/>
                      <w:webHidden/>
                    </w:rPr>
                    <w:fldChar w:fldCharType="begin"/>
                  </w:r>
                  <w:r>
                    <w:rPr>
                      <w:noProof/>
                      <w:webHidden/>
                    </w:rPr>
                    <w:instrText xml:space="preserve"> PAGEREF _Toc72674747 \h </w:instrText>
                  </w:r>
                  <w:r>
                    <w:rPr>
                      <w:noProof/>
                      <w:webHidden/>
                    </w:rPr>
                  </w:r>
                  <w:r>
                    <w:rPr>
                      <w:noProof/>
                      <w:webHidden/>
                    </w:rPr>
                    <w:fldChar w:fldCharType="separate"/>
                  </w:r>
                  <w:r w:rsidR="00257D36">
                    <w:rPr>
                      <w:noProof/>
                      <w:webHidden/>
                    </w:rPr>
                    <w:t>22</w:t>
                  </w:r>
                  <w:r>
                    <w:rPr>
                      <w:noProof/>
                      <w:webHidden/>
                    </w:rPr>
                    <w:fldChar w:fldCharType="end"/>
                  </w:r>
                </w:hyperlink>
              </w:p>
              <w:p w14:paraId="349DB763" w14:textId="6B612B53"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5" w:anchor="_Toc72674752" w:history="1">
                  <w:r w:rsidRPr="00E96CF6">
                    <w:rPr>
                      <w:rStyle w:val="Hiperligao"/>
                      <w:noProof/>
                      <w:lang w:val="en-US"/>
                    </w:rPr>
                    <w:t>Algoritmos Implementados</w:t>
                  </w:r>
                  <w:r>
                    <w:rPr>
                      <w:noProof/>
                      <w:webHidden/>
                    </w:rPr>
                    <w:tab/>
                  </w:r>
                  <w:r>
                    <w:rPr>
                      <w:noProof/>
                      <w:webHidden/>
                    </w:rPr>
                    <w:fldChar w:fldCharType="begin"/>
                  </w:r>
                  <w:r>
                    <w:rPr>
                      <w:noProof/>
                      <w:webHidden/>
                    </w:rPr>
                    <w:instrText xml:space="preserve"> PAGEREF _Toc72674752 \h </w:instrText>
                  </w:r>
                  <w:r>
                    <w:rPr>
                      <w:noProof/>
                      <w:webHidden/>
                    </w:rPr>
                  </w:r>
                  <w:r>
                    <w:rPr>
                      <w:noProof/>
                      <w:webHidden/>
                    </w:rPr>
                    <w:fldChar w:fldCharType="separate"/>
                  </w:r>
                  <w:r w:rsidR="00257D36">
                    <w:rPr>
                      <w:noProof/>
                      <w:webHidden/>
                    </w:rPr>
                    <w:t>23</w:t>
                  </w:r>
                  <w:r>
                    <w:rPr>
                      <w:noProof/>
                      <w:webHidden/>
                    </w:rPr>
                    <w:fldChar w:fldCharType="end"/>
                  </w:r>
                </w:hyperlink>
              </w:p>
              <w:p w14:paraId="623C204F" w14:textId="57E2CBC2"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6" w:anchor="_Toc72674785" w:history="1">
                  <w:r w:rsidRPr="00E96CF6">
                    <w:rPr>
                      <w:rStyle w:val="Hiperligao"/>
                      <w:noProof/>
                      <w:lang w:val="en-US"/>
                    </w:rPr>
                    <w:t>Casos de Utilização</w:t>
                  </w:r>
                  <w:r>
                    <w:rPr>
                      <w:noProof/>
                      <w:webHidden/>
                    </w:rPr>
                    <w:tab/>
                  </w:r>
                  <w:r>
                    <w:rPr>
                      <w:noProof/>
                      <w:webHidden/>
                    </w:rPr>
                    <w:fldChar w:fldCharType="begin"/>
                  </w:r>
                  <w:r>
                    <w:rPr>
                      <w:noProof/>
                      <w:webHidden/>
                    </w:rPr>
                    <w:instrText xml:space="preserve"> PAGEREF _Toc72674785 \h </w:instrText>
                  </w:r>
                  <w:r>
                    <w:rPr>
                      <w:noProof/>
                      <w:webHidden/>
                    </w:rPr>
                  </w:r>
                  <w:r>
                    <w:rPr>
                      <w:noProof/>
                      <w:webHidden/>
                    </w:rPr>
                    <w:fldChar w:fldCharType="separate"/>
                  </w:r>
                  <w:r w:rsidR="00257D36">
                    <w:rPr>
                      <w:noProof/>
                      <w:webHidden/>
                    </w:rPr>
                    <w:t>43</w:t>
                  </w:r>
                  <w:r>
                    <w:rPr>
                      <w:noProof/>
                      <w:webHidden/>
                    </w:rPr>
                    <w:fldChar w:fldCharType="end"/>
                  </w:r>
                </w:hyperlink>
              </w:p>
              <w:p w14:paraId="37B060F3" w14:textId="187CF1E7"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7" w:anchor="_Toc72674786" w:history="1">
                  <w:r w:rsidRPr="00B6608D">
                    <w:rPr>
                      <w:rStyle w:val="Hiperligao"/>
                      <w:noProof/>
                      <w:lang w:val="en-US"/>
                    </w:rPr>
                    <w:t>Conclusão</w:t>
                  </w:r>
                  <w:r w:rsidRPr="00B6608D">
                    <w:rPr>
                      <w:noProof/>
                      <w:webHidden/>
                    </w:rPr>
                    <w:tab/>
                  </w:r>
                  <w:r w:rsidRPr="00B6608D">
                    <w:rPr>
                      <w:noProof/>
                      <w:webHidden/>
                    </w:rPr>
                    <w:fldChar w:fldCharType="begin"/>
                  </w:r>
                  <w:r w:rsidRPr="00B6608D">
                    <w:rPr>
                      <w:noProof/>
                      <w:webHidden/>
                    </w:rPr>
                    <w:instrText xml:space="preserve"> PAGEREF _Toc72674786 \h </w:instrText>
                  </w:r>
                  <w:r w:rsidRPr="00B6608D">
                    <w:rPr>
                      <w:noProof/>
                      <w:webHidden/>
                    </w:rPr>
                  </w:r>
                  <w:r w:rsidRPr="00B6608D">
                    <w:rPr>
                      <w:noProof/>
                      <w:webHidden/>
                    </w:rPr>
                    <w:fldChar w:fldCharType="separate"/>
                  </w:r>
                  <w:r w:rsidR="00257D36">
                    <w:rPr>
                      <w:noProof/>
                      <w:webHidden/>
                    </w:rPr>
                    <w:t>44</w:t>
                  </w:r>
                  <w:r w:rsidRPr="00B6608D">
                    <w:rPr>
                      <w:noProof/>
                      <w:webHidden/>
                    </w:rPr>
                    <w:fldChar w:fldCharType="end"/>
                  </w:r>
                </w:hyperlink>
              </w:p>
              <w:p w14:paraId="0484137C" w14:textId="49472FA1"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8" w:anchor="_Toc72674787" w:history="1">
                  <w:r w:rsidRPr="00B6608D">
                    <w:rPr>
                      <w:rStyle w:val="Hiperligao"/>
                      <w:noProof/>
                      <w:lang w:val="en-US"/>
                    </w:rPr>
                    <w:t>Contribuição</w:t>
                  </w:r>
                  <w:r w:rsidRPr="00B6608D">
                    <w:rPr>
                      <w:noProof/>
                      <w:webHidden/>
                    </w:rPr>
                    <w:tab/>
                  </w:r>
                  <w:r w:rsidRPr="00B6608D">
                    <w:rPr>
                      <w:noProof/>
                      <w:webHidden/>
                    </w:rPr>
                    <w:fldChar w:fldCharType="begin"/>
                  </w:r>
                  <w:r w:rsidRPr="00B6608D">
                    <w:rPr>
                      <w:noProof/>
                      <w:webHidden/>
                    </w:rPr>
                    <w:instrText xml:space="preserve"> PAGEREF _Toc72674787 \h </w:instrText>
                  </w:r>
                  <w:r w:rsidRPr="00B6608D">
                    <w:rPr>
                      <w:noProof/>
                      <w:webHidden/>
                    </w:rPr>
                  </w:r>
                  <w:r w:rsidRPr="00B6608D">
                    <w:rPr>
                      <w:noProof/>
                      <w:webHidden/>
                    </w:rPr>
                    <w:fldChar w:fldCharType="separate"/>
                  </w:r>
                  <w:r w:rsidR="00257D36">
                    <w:rPr>
                      <w:noProof/>
                      <w:webHidden/>
                    </w:rPr>
                    <w:t>46</w:t>
                  </w:r>
                  <w:r w:rsidRPr="00B6608D">
                    <w:rPr>
                      <w:noProof/>
                      <w:webHidden/>
                    </w:rPr>
                    <w:fldChar w:fldCharType="end"/>
                  </w:r>
                </w:hyperlink>
              </w:p>
              <w:p w14:paraId="59EC4148" w14:textId="1CA57C68" w:rsidR="0077544E" w:rsidRDefault="0077544E">
                <w:pPr>
                  <w:pStyle w:val="ndice1"/>
                  <w:tabs>
                    <w:tab w:val="right" w:leader="dot" w:pos="10790"/>
                  </w:tabs>
                  <w:rPr>
                    <w:rFonts w:asciiTheme="minorHAnsi" w:eastAsiaTheme="minorEastAsia" w:hAnsiTheme="minorHAnsi" w:cstheme="minorBidi"/>
                    <w:noProof/>
                    <w:sz w:val="22"/>
                    <w:szCs w:val="22"/>
                    <w:lang w:eastAsia="pt-PT"/>
                  </w:rPr>
                </w:pPr>
                <w:hyperlink r:id="rId19" w:anchor="_Toc72674788" w:history="1">
                  <w:r w:rsidRPr="00E96CF6">
                    <w:rPr>
                      <w:rStyle w:val="Hiperligao"/>
                      <w:noProof/>
                      <w:lang w:val="en-US"/>
                    </w:rPr>
                    <w:t>Bibliografia</w:t>
                  </w:r>
                  <w:r>
                    <w:rPr>
                      <w:noProof/>
                      <w:webHidden/>
                    </w:rPr>
                    <w:tab/>
                  </w:r>
                  <w:r>
                    <w:rPr>
                      <w:noProof/>
                      <w:webHidden/>
                    </w:rPr>
                    <w:fldChar w:fldCharType="begin"/>
                  </w:r>
                  <w:r>
                    <w:rPr>
                      <w:noProof/>
                      <w:webHidden/>
                    </w:rPr>
                    <w:instrText xml:space="preserve"> PAGEREF _Toc72674788 \h </w:instrText>
                  </w:r>
                  <w:r>
                    <w:rPr>
                      <w:noProof/>
                      <w:webHidden/>
                    </w:rPr>
                  </w:r>
                  <w:r>
                    <w:rPr>
                      <w:noProof/>
                      <w:webHidden/>
                    </w:rPr>
                    <w:fldChar w:fldCharType="separate"/>
                  </w:r>
                  <w:r w:rsidR="00257D36">
                    <w:rPr>
                      <w:noProof/>
                      <w:webHidden/>
                    </w:rPr>
                    <w:t>48</w:t>
                  </w:r>
                  <w:r>
                    <w:rPr>
                      <w:noProof/>
                      <w:webHidden/>
                    </w:rPr>
                    <w:fldChar w:fldCharType="end"/>
                  </w:r>
                </w:hyperlink>
              </w:p>
              <w:p w14:paraId="370ED223" w14:textId="57913AB3" w:rsidR="6321D57D" w:rsidRDefault="6321D57D" w:rsidP="6321D57D">
                <w:pPr>
                  <w:pStyle w:val="ndice2"/>
                  <w:tabs>
                    <w:tab w:val="right" w:leader="dot" w:pos="10800"/>
                  </w:tabs>
                </w:pPr>
                <w:r>
                  <w:fldChar w:fldCharType="end"/>
                </w:r>
              </w:p>
            </w:sdtContent>
          </w:sdt>
          <w:p w14:paraId="146F600E" w14:textId="77777777" w:rsidR="0077544E" w:rsidRDefault="0077544E" w:rsidP="00B16767"/>
          <w:p w14:paraId="08EBAD2B" w14:textId="77777777" w:rsidR="0077544E" w:rsidRDefault="0077544E" w:rsidP="00B16767"/>
          <w:p w14:paraId="59838B0F" w14:textId="77777777" w:rsidR="0077544E" w:rsidRDefault="0077544E" w:rsidP="00B16767"/>
          <w:p w14:paraId="47598A41" w14:textId="77777777" w:rsidR="0077544E" w:rsidRDefault="0077544E" w:rsidP="00B16767"/>
          <w:p w14:paraId="632E85D6" w14:textId="77777777" w:rsidR="0077544E" w:rsidRDefault="0077544E" w:rsidP="00B16767"/>
          <w:p w14:paraId="1B07AF88" w14:textId="77777777" w:rsidR="0077544E" w:rsidRDefault="0077544E" w:rsidP="00B16767"/>
          <w:p w14:paraId="5865D83E" w14:textId="77777777" w:rsidR="0077544E" w:rsidRDefault="0077544E" w:rsidP="00B16767"/>
          <w:p w14:paraId="7DAFB926" w14:textId="77777777" w:rsidR="0077544E" w:rsidRDefault="0077544E" w:rsidP="00B16767"/>
          <w:p w14:paraId="29862167" w14:textId="77777777" w:rsidR="0077544E" w:rsidRDefault="0077544E" w:rsidP="00B16767"/>
          <w:p w14:paraId="647BDF31" w14:textId="77777777" w:rsidR="0077544E" w:rsidRDefault="0077544E" w:rsidP="00B16767"/>
          <w:p w14:paraId="2FA56FB4" w14:textId="77777777" w:rsidR="0077544E" w:rsidRDefault="0077544E" w:rsidP="00B16767"/>
          <w:p w14:paraId="3A0AACE8" w14:textId="77777777" w:rsidR="0077544E" w:rsidRDefault="0077544E" w:rsidP="00B16767"/>
          <w:p w14:paraId="52577E24" w14:textId="77777777" w:rsidR="0077544E" w:rsidRDefault="0077544E" w:rsidP="00B16767"/>
          <w:p w14:paraId="6A3794F3" w14:textId="77777777" w:rsidR="0077544E" w:rsidRDefault="0077544E" w:rsidP="00B16767"/>
          <w:p w14:paraId="29EA1683" w14:textId="77777777" w:rsidR="0077544E" w:rsidRDefault="0077544E" w:rsidP="00B16767"/>
          <w:p w14:paraId="6D0744B3" w14:textId="77777777" w:rsidR="0077544E" w:rsidRDefault="0077544E" w:rsidP="00B16767"/>
          <w:p w14:paraId="14188795" w14:textId="77777777" w:rsidR="0077544E" w:rsidRDefault="0077544E" w:rsidP="00B16767"/>
          <w:p w14:paraId="4775633A" w14:textId="77777777" w:rsidR="0077544E" w:rsidRDefault="0077544E" w:rsidP="00B16767"/>
          <w:p w14:paraId="491F1E07" w14:textId="77777777" w:rsidR="0077544E" w:rsidRDefault="0077544E" w:rsidP="00B16767"/>
          <w:p w14:paraId="45BDC7CE" w14:textId="77777777" w:rsidR="0077544E" w:rsidRDefault="0077544E" w:rsidP="00B16767"/>
          <w:p w14:paraId="4F2ACB2C" w14:textId="77777777" w:rsidR="0077544E" w:rsidRDefault="0077544E" w:rsidP="00B16767"/>
          <w:p w14:paraId="0BBF8634" w14:textId="77777777" w:rsidR="0077544E" w:rsidRDefault="0077544E" w:rsidP="00B16767"/>
          <w:p w14:paraId="173850AF" w14:textId="77777777" w:rsidR="0077544E" w:rsidRDefault="0077544E" w:rsidP="00B16767"/>
          <w:p w14:paraId="3E2BE772" w14:textId="77777777" w:rsidR="0077544E" w:rsidRDefault="0077544E" w:rsidP="00B16767"/>
          <w:p w14:paraId="79B8BE2E" w14:textId="77777777" w:rsidR="0077544E" w:rsidRDefault="0077544E" w:rsidP="00B16767"/>
          <w:p w14:paraId="1A30CBD0" w14:textId="77777777" w:rsidR="0077544E" w:rsidRDefault="0077544E" w:rsidP="00B16767"/>
          <w:p w14:paraId="0BCA6ED4" w14:textId="77777777" w:rsidR="0077544E" w:rsidRDefault="0077544E" w:rsidP="00B16767"/>
          <w:p w14:paraId="5D573143" w14:textId="77777777" w:rsidR="0077544E" w:rsidRDefault="0077544E" w:rsidP="00B16767"/>
          <w:p w14:paraId="0F4F49DA" w14:textId="77777777" w:rsidR="0077544E" w:rsidRDefault="0077544E" w:rsidP="00B16767"/>
          <w:p w14:paraId="3DCBF75C" w14:textId="77777777" w:rsidR="0077544E" w:rsidRDefault="0077544E" w:rsidP="00B16767"/>
          <w:p w14:paraId="4EACCD12" w14:textId="6FD0F175" w:rsidR="0035336D" w:rsidRDefault="0035336D" w:rsidP="00B16767">
            <w:r>
              <w:rPr>
                <w:noProof/>
              </w:rPr>
              <w:lastRenderedPageBreak/>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Ttulo1"/>
                                    <w:rPr>
                                      <w:lang w:val="en-US"/>
                                    </w:rPr>
                                  </w:pPr>
                                  <w:bookmarkStart w:id="76" w:name="_Toc72674706"/>
                                  <w:r>
                                    <w:rPr>
                                      <w:lang w:val="en-US"/>
                                    </w:rPr>
                                    <w:t>Descrição do Problema</w:t>
                                  </w:r>
                                  <w:bookmarkEnd w:id="76"/>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Ttulo1"/>
                              <w:rPr>
                                <w:lang w:val="en-US"/>
                              </w:rPr>
                            </w:pPr>
                            <w:bookmarkStart w:id="77" w:name="_Toc72674706"/>
                            <w:r>
                              <w:rPr>
                                <w:lang w:val="en-US"/>
                              </w:rPr>
                              <w:t>Descrição do Problema</w:t>
                            </w:r>
                            <w:bookmarkEnd w:id="77"/>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Ttulo3"/>
            </w:pPr>
            <w:bookmarkStart w:id="78" w:name="_Toc68611794"/>
            <w:bookmarkStart w:id="79" w:name="_Toc68874214"/>
            <w:bookmarkStart w:id="80" w:name="_Toc72674707"/>
            <w:r>
              <w:t>1ª Fase: Minimizar o tempo do itinerário sem considerar hora de entrega e apenas uma carrinha de capacidade ilimitada</w:t>
            </w:r>
            <w:bookmarkEnd w:id="78"/>
            <w:bookmarkEnd w:id="79"/>
            <w:bookmarkEnd w:id="80"/>
          </w:p>
          <w:p w14:paraId="2BC43A16" w14:textId="77777777" w:rsidR="006C4842" w:rsidRDefault="0035336D" w:rsidP="00B16767">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53DF60EB" w14:textId="77777777" w:rsidR="006C4842" w:rsidRDefault="006C4842" w:rsidP="00B16767"/>
          <w:p w14:paraId="233B87E1" w14:textId="6A2090DC" w:rsidR="006C4842" w:rsidRPr="006C4842" w:rsidRDefault="006C4842" w:rsidP="00B16767">
            <w:r>
              <w:t xml:space="preserve">   </w:t>
            </w:r>
            <w:r w:rsidRPr="006C4842">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identificar moradas com pouca acessibilidade, cujas estradas podem ter sido obstruídas por imprevistos como obras públicas (se alguma morada não fizer parte deste componente, a entrega a esse cliente será cancelada).</w:t>
            </w:r>
          </w:p>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8CFD7D3" w14:textId="4F689F8D" w:rsidR="00A235AE" w:rsidRDefault="328B8B5A" w:rsidP="00B16767">
            <w:pPr>
              <w:pStyle w:val="Ttulo3"/>
            </w:pPr>
            <w:bookmarkStart w:id="81" w:name="_Toc68611795"/>
            <w:bookmarkStart w:id="82" w:name="_Toc68874215"/>
            <w:bookmarkStart w:id="83" w:name="_Toc72674708"/>
            <w:r>
              <w:t xml:space="preserve">2ª Fase: Entrega considerando a hora preferencial, equilibrando o tempo de atraso, com uma carrinha </w:t>
            </w:r>
            <w:r w:rsidR="1DB5CEFB">
              <w:t>de</w:t>
            </w:r>
            <w:r>
              <w:t xml:space="preserve"> capacidade ilimitada</w:t>
            </w:r>
            <w:bookmarkEnd w:id="81"/>
            <w:bookmarkEnd w:id="82"/>
            <w:bookmarkEnd w:id="83"/>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Ttulo3"/>
            </w:pPr>
            <w:bookmarkStart w:id="84" w:name="_Toc68611796"/>
            <w:bookmarkStart w:id="85" w:name="_Toc68874216"/>
            <w:bookmarkStart w:id="86" w:name="_Toc72674709"/>
            <w:r>
              <w:t xml:space="preserve">3ª Fase: Entrega com </w:t>
            </w:r>
            <w:r w:rsidR="1DB5CEFB">
              <w:t>múltiplas carrinhas de capacidade limitada</w:t>
            </w:r>
            <w:bookmarkEnd w:id="84"/>
            <w:bookmarkEnd w:id="85"/>
            <w:bookmarkEnd w:id="86"/>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759059C" w:rsidR="0035336D" w:rsidRDefault="0035336D" w:rsidP="00B16767">
            <w:pPr>
              <w:pStyle w:val="body"/>
            </w:pPr>
          </w:p>
          <w:p w14:paraId="3D390943" w14:textId="57506713" w:rsidR="006C4842" w:rsidRDefault="006C4842" w:rsidP="00B16767">
            <w:pPr>
              <w:pStyle w:val="body"/>
            </w:pPr>
          </w:p>
          <w:p w14:paraId="428F2C94" w14:textId="09ADFA18" w:rsidR="006C4842" w:rsidRDefault="006C4842" w:rsidP="00B16767">
            <w:pPr>
              <w:pStyle w:val="body"/>
            </w:pPr>
          </w:p>
          <w:p w14:paraId="72601367" w14:textId="6AD54875" w:rsidR="006C4842" w:rsidRDefault="006C4842" w:rsidP="00B16767">
            <w:pPr>
              <w:pStyle w:val="body"/>
            </w:pPr>
          </w:p>
          <w:p w14:paraId="13499C07" w14:textId="09F38533" w:rsidR="006C4842" w:rsidRDefault="006C4842" w:rsidP="00B16767">
            <w:pPr>
              <w:pStyle w:val="body"/>
            </w:pPr>
          </w:p>
          <w:p w14:paraId="5E49A209" w14:textId="49DA0910" w:rsidR="006C4842" w:rsidRDefault="006C4842" w:rsidP="00B16767">
            <w:pPr>
              <w:pStyle w:val="body"/>
            </w:pPr>
          </w:p>
          <w:p w14:paraId="4C9A83D4" w14:textId="77777777" w:rsidR="006C4842" w:rsidRDefault="006C4842"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Ttulo1"/>
                                    <w:rPr>
                                      <w:lang w:val="en-US"/>
                                    </w:rPr>
                                  </w:pPr>
                                  <w:bookmarkStart w:id="87" w:name="_Toc68874217"/>
                                  <w:bookmarkStart w:id="88" w:name="_Toc72674710"/>
                                  <w:r>
                                    <w:rPr>
                                      <w:lang w:val="en-US"/>
                                    </w:rPr>
                                    <w:t>Formalização do Problema</w:t>
                                  </w:r>
                                  <w:bookmarkEnd w:id="87"/>
                                  <w:bookmarkEnd w:id="88"/>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Ttulo1"/>
                              <w:rPr>
                                <w:lang w:val="en-US"/>
                              </w:rPr>
                            </w:pPr>
                            <w:bookmarkStart w:id="89" w:name="_Toc68874217"/>
                            <w:bookmarkStart w:id="90" w:name="_Toc72674710"/>
                            <w:r>
                              <w:rPr>
                                <w:lang w:val="en-US"/>
                              </w:rPr>
                              <w:t>Formalização do Problema</w:t>
                            </w:r>
                            <w:bookmarkEnd w:id="89"/>
                            <w:bookmarkEnd w:id="90"/>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Ttulo2"/>
            </w:pPr>
            <w:bookmarkStart w:id="91" w:name="_Toc68611798"/>
            <w:bookmarkStart w:id="92" w:name="_Toc68874218"/>
          </w:p>
          <w:p w14:paraId="052C980C" w14:textId="5CA332A7" w:rsidR="009358ED" w:rsidRDefault="0F9E36E1" w:rsidP="0035336D">
            <w:pPr>
              <w:pStyle w:val="Ttulo2"/>
            </w:pPr>
            <w:bookmarkStart w:id="93" w:name="_Toc72674711"/>
            <w:r>
              <w:t>Dados de Entrada</w:t>
            </w:r>
            <w:bookmarkEnd w:id="91"/>
            <w:bookmarkEnd w:id="92"/>
            <w:bookmarkEnd w:id="93"/>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r w:rsidR="00684357" w:rsidRPr="00684357">
              <w:rPr>
                <w:sz w:val="24"/>
                <w:szCs w:val="24"/>
              </w:rPr>
              <w:t xml:space="preserve">Ci- Sequência de carrinhas na </w:t>
            </w:r>
            <w:r w:rsidR="00684357">
              <w:rPr>
                <w:sz w:val="24"/>
                <w:szCs w:val="24"/>
              </w:rPr>
              <w:t>padaria, sendo Ci(i) o seu i-ésimo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quantidade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T- tempo que o condutor demora a fazer a entrega</w:t>
            </w:r>
          </w:p>
          <w:p w14:paraId="5F82706F" w14:textId="1AEEA07F" w:rsidR="007D2F6A" w:rsidRDefault="00EB1731" w:rsidP="007D2F6A">
            <w:r>
              <w:t xml:space="preserve">    </w:t>
            </w:r>
            <w:r w:rsidR="007D2F6A">
              <w:t>G</w:t>
            </w:r>
            <w:r w:rsidR="00EE6B85">
              <w:t>i = (Vi, Ei)</w:t>
            </w:r>
            <w:r w:rsidR="007D2F6A">
              <w:t xml:space="preserve"> – Grafo pesado</w:t>
            </w:r>
            <w:r w:rsidR="00471949">
              <w:t xml:space="preserve"> (dirigido ou não), </w:t>
            </w:r>
            <w:r w:rsidR="00EE6B85">
              <w:t xml:space="preserve"> composto por:</w:t>
            </w:r>
          </w:p>
          <w:p w14:paraId="6AF3EE65" w14:textId="5541EE28" w:rsidR="00EE6B85" w:rsidRDefault="00EE6B85" w:rsidP="00EE6B85">
            <w:pPr>
              <w:pStyle w:val="PargrafodaLista"/>
              <w:numPr>
                <w:ilvl w:val="0"/>
                <w:numId w:val="5"/>
              </w:numPr>
            </w:pPr>
            <w:r>
              <w:t>V- vértice</w:t>
            </w:r>
            <w:r w:rsidR="001D3EDE">
              <w:t>s</w:t>
            </w:r>
            <w:r>
              <w:t>, representando pontos da rede rodoviária, com:</w:t>
            </w:r>
          </w:p>
          <w:p w14:paraId="21962BA9" w14:textId="4701BCE3" w:rsidR="00EE6B85" w:rsidRDefault="00EE6B85" w:rsidP="00EE6B85">
            <w:pPr>
              <w:pStyle w:val="PargrafodaLista"/>
              <w:numPr>
                <w:ilvl w:val="1"/>
                <w:numId w:val="5"/>
              </w:numPr>
            </w:pPr>
            <w:r>
              <w:t>ID- identificador do vértice</w:t>
            </w:r>
          </w:p>
          <w:p w14:paraId="28B83206" w14:textId="6C9B748E" w:rsidR="00EE6B85" w:rsidRPr="00EE6B85" w:rsidRDefault="00EE6B85" w:rsidP="00EE6B85">
            <w:pPr>
              <w:pStyle w:val="PargrafodaLista"/>
              <w:numPr>
                <w:ilvl w:val="1"/>
                <w:numId w:val="5"/>
              </w:numPr>
            </w:pPr>
            <w:r w:rsidRPr="00EE6B85">
              <w:t xml:space="preserve">Adj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PargrafodaLista"/>
              <w:numPr>
                <w:ilvl w:val="1"/>
                <w:numId w:val="5"/>
              </w:numPr>
            </w:pPr>
            <w:r>
              <w:rPr>
                <w:rFonts w:cs="Cambria Math"/>
              </w:rPr>
              <w:t>Lat- latitude real do ponto no mapa</w:t>
            </w:r>
          </w:p>
          <w:p w14:paraId="0EB025C6" w14:textId="5516CA73" w:rsidR="00EE6B85" w:rsidRPr="00EE6B85" w:rsidRDefault="00EE6B85" w:rsidP="00EE6B85">
            <w:pPr>
              <w:pStyle w:val="PargrafodaLista"/>
              <w:numPr>
                <w:ilvl w:val="1"/>
                <w:numId w:val="5"/>
              </w:numPr>
            </w:pPr>
            <w:r>
              <w:rPr>
                <w:rFonts w:cs="Cambria Math"/>
              </w:rPr>
              <w:t>Long- longitude real do ponto no mapa</w:t>
            </w:r>
          </w:p>
          <w:p w14:paraId="6661857A" w14:textId="5D5A5DBB" w:rsidR="00EE6B85" w:rsidRDefault="00EE6B85" w:rsidP="00EE6B85">
            <w:pPr>
              <w:pStyle w:val="PargrafodaLista"/>
              <w:numPr>
                <w:ilvl w:val="0"/>
                <w:numId w:val="5"/>
              </w:numPr>
            </w:pPr>
            <w:r>
              <w:t>E- aresta</w:t>
            </w:r>
            <w:r w:rsidR="001D3EDE">
              <w:t>s</w:t>
            </w:r>
            <w:r>
              <w:t>, representando estradas da rede rodoviária, com:</w:t>
            </w:r>
          </w:p>
          <w:p w14:paraId="0114E868" w14:textId="2AEF7207" w:rsidR="00EE6B85" w:rsidRDefault="00EE6B85" w:rsidP="00EE6B85">
            <w:pPr>
              <w:pStyle w:val="PargrafodaLista"/>
              <w:numPr>
                <w:ilvl w:val="1"/>
                <w:numId w:val="5"/>
              </w:numPr>
            </w:pPr>
            <w:r>
              <w:t>ID- identificador da aresta</w:t>
            </w:r>
          </w:p>
          <w:p w14:paraId="3EF63735" w14:textId="6ECAA9AB" w:rsidR="00EE6B85" w:rsidRDefault="00EE6B85" w:rsidP="00EE6B85">
            <w:pPr>
              <w:pStyle w:val="PargrafodaLista"/>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PargrafodaLista"/>
              <w:numPr>
                <w:ilvl w:val="1"/>
                <w:numId w:val="5"/>
              </w:numPr>
            </w:pPr>
            <w:r w:rsidRPr="00EE6B85">
              <w:t xml:space="preserve">Dest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Ui- Sequência de clientes da padaria, sendo Ui(i) o seu i-ésimo elemento. Cada um é caracterizado por:</w:t>
            </w:r>
          </w:p>
          <w:p w14:paraId="773FBEE6" w14:textId="77777777" w:rsidR="00EB1731" w:rsidRDefault="00EB1731" w:rsidP="00EB1731">
            <w:pPr>
              <w:pStyle w:val="body"/>
              <w:numPr>
                <w:ilvl w:val="0"/>
                <w:numId w:val="6"/>
              </w:numPr>
              <w:rPr>
                <w:sz w:val="24"/>
                <w:szCs w:val="24"/>
              </w:rPr>
            </w:pPr>
            <w:r>
              <w:rPr>
                <w:sz w:val="24"/>
                <w:szCs w:val="24"/>
              </w:rPr>
              <w:t>Name-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r>
              <w:rPr>
                <w:sz w:val="24"/>
                <w:szCs w:val="24"/>
              </w:rPr>
              <w:t>Addr-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H- hora da entrega</w:t>
            </w:r>
          </w:p>
          <w:p w14:paraId="0F11C75D" w14:textId="77777777" w:rsidR="00EB1731" w:rsidRPr="00684357" w:rsidRDefault="00EB1731" w:rsidP="00EB1731">
            <w:pPr>
              <w:pStyle w:val="body"/>
              <w:numPr>
                <w:ilvl w:val="0"/>
                <w:numId w:val="6"/>
              </w:numPr>
              <w:rPr>
                <w:sz w:val="24"/>
                <w:szCs w:val="24"/>
              </w:rPr>
            </w:pPr>
            <w:r>
              <w:rPr>
                <w:sz w:val="24"/>
                <w:szCs w:val="24"/>
              </w:rPr>
              <w:t>Q- quantidade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r w:rsidR="007D2F6A">
              <w:t>Ra – Raio de ação dos veículos (centro na padaria)</w:t>
            </w:r>
          </w:p>
          <w:p w14:paraId="26648999" w14:textId="075A1D33" w:rsidR="001D3EDE" w:rsidRDefault="004C58B3" w:rsidP="007D2F6A">
            <w:r>
              <w:t xml:space="preserve">    </w:t>
            </w:r>
            <w:r w:rsidR="001D3EDE">
              <w:t>Upper- Tolerância de atraso nas entregas</w:t>
            </w:r>
          </w:p>
          <w:p w14:paraId="2DF90A18" w14:textId="6A671C6A" w:rsidR="009358ED" w:rsidRDefault="004C58B3" w:rsidP="001D3EDE">
            <w:r>
              <w:t xml:space="preserve">    </w:t>
            </w:r>
            <w:r w:rsidR="001D3EDE">
              <w:t>Lower- Tolerância de adiantamento nas entregas</w:t>
            </w:r>
          </w:p>
          <w:p w14:paraId="4088A5A5" w14:textId="1364BF83" w:rsidR="008179B4" w:rsidRDefault="008179B4" w:rsidP="00B16767">
            <w:pPr>
              <w:pStyle w:val="body"/>
            </w:pPr>
          </w:p>
          <w:p w14:paraId="152732B7" w14:textId="77777777" w:rsidR="0035336D" w:rsidRDefault="0035336D" w:rsidP="00EB1731">
            <w:pPr>
              <w:pStyle w:val="Ttulo2"/>
            </w:pPr>
            <w:bookmarkStart w:id="94" w:name="_Toc68874219"/>
          </w:p>
          <w:p w14:paraId="3A4BEF67" w14:textId="77777777" w:rsidR="00764C5B" w:rsidRDefault="00764C5B" w:rsidP="00EB1731">
            <w:pPr>
              <w:pStyle w:val="Ttulo2"/>
            </w:pPr>
            <w:bookmarkStart w:id="95" w:name="_Toc72674712"/>
          </w:p>
          <w:p w14:paraId="313F9B0A" w14:textId="7C7BF3FB" w:rsidR="008179B4" w:rsidRDefault="2E168986" w:rsidP="00EB1731">
            <w:pPr>
              <w:pStyle w:val="Ttulo2"/>
            </w:pPr>
            <w:r>
              <w:lastRenderedPageBreak/>
              <w:t>Dados de Saída</w:t>
            </w:r>
            <w:bookmarkEnd w:id="94"/>
            <w:bookmarkEnd w:id="95"/>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r w:rsidR="00EB1731" w:rsidRPr="00EB1731">
              <w:rPr>
                <w:sz w:val="24"/>
                <w:szCs w:val="24"/>
              </w:rPr>
              <w:t>Gf = (Vf, Ef)</w:t>
            </w:r>
            <w:r w:rsidR="00EB1731">
              <w:rPr>
                <w:sz w:val="24"/>
                <w:szCs w:val="24"/>
              </w:rPr>
              <w:t xml:space="preserve"> – grafo pesado</w:t>
            </w:r>
            <w:r w:rsidR="00471949">
              <w:rPr>
                <w:sz w:val="24"/>
                <w:szCs w:val="24"/>
              </w:rPr>
              <w:t xml:space="preserve"> (dirigido ou não)</w:t>
            </w:r>
            <w:r w:rsidR="00EB1731">
              <w:rPr>
                <w:sz w:val="24"/>
                <w:szCs w:val="24"/>
              </w:rPr>
              <w:t>, tendo Vf e Ef os mesmos atributos que Vi e Ef (à excessão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Cf- Sequência de carrinhas com a informação das entregas realizadas, sendo Cf(i) o seu i-ésimo elemento. Cada carrinha é composta por:</w:t>
            </w:r>
          </w:p>
          <w:p w14:paraId="45DC589E" w14:textId="31FB67B7" w:rsidR="004C58B3" w:rsidRDefault="004C58B3" w:rsidP="004C58B3">
            <w:pPr>
              <w:pStyle w:val="body"/>
              <w:numPr>
                <w:ilvl w:val="0"/>
                <w:numId w:val="8"/>
              </w:numPr>
              <w:rPr>
                <w:sz w:val="24"/>
                <w:szCs w:val="24"/>
              </w:rPr>
            </w:pPr>
            <w:r>
              <w:rPr>
                <w:sz w:val="24"/>
                <w:szCs w:val="24"/>
              </w:rPr>
              <w:t>Qf- quantidade final de pães (sobras)</w:t>
            </w:r>
          </w:p>
          <w:p w14:paraId="14C69FCA" w14:textId="1AFEA3C4" w:rsidR="004C58B3" w:rsidRDefault="004C58B3" w:rsidP="004C58B3">
            <w:pPr>
              <w:pStyle w:val="body"/>
              <w:numPr>
                <w:ilvl w:val="0"/>
                <w:numId w:val="8"/>
              </w:numPr>
              <w:rPr>
                <w:sz w:val="24"/>
                <w:szCs w:val="24"/>
              </w:rPr>
            </w:pPr>
            <w:r>
              <w:rPr>
                <w:sz w:val="24"/>
                <w:szCs w:val="24"/>
              </w:rPr>
              <w:t>Qe-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sequência de clientes a quem a carrinha realizou entregas, sendo Uf(i) o seu i-ésimo elemento. Cada cliente é caracterizado por:</w:t>
            </w:r>
          </w:p>
          <w:p w14:paraId="69F41ACC" w14:textId="6F66D1EF" w:rsidR="006B006F" w:rsidRDefault="006B006F" w:rsidP="006B006F">
            <w:pPr>
              <w:pStyle w:val="body"/>
              <w:numPr>
                <w:ilvl w:val="1"/>
                <w:numId w:val="7"/>
              </w:numPr>
              <w:rPr>
                <w:sz w:val="24"/>
                <w:szCs w:val="24"/>
              </w:rPr>
            </w:pPr>
            <w:r>
              <w:rPr>
                <w:sz w:val="24"/>
                <w:szCs w:val="24"/>
              </w:rPr>
              <w:t>Name- nome do cliente</w:t>
            </w:r>
          </w:p>
          <w:p w14:paraId="701632A6" w14:textId="2E74E11B" w:rsidR="004C58B3" w:rsidRDefault="004C58B3" w:rsidP="004C58B3">
            <w:pPr>
              <w:pStyle w:val="body"/>
              <w:numPr>
                <w:ilvl w:val="1"/>
                <w:numId w:val="7"/>
              </w:numPr>
              <w:rPr>
                <w:sz w:val="24"/>
                <w:szCs w:val="24"/>
              </w:rPr>
            </w:pPr>
            <w:r>
              <w:rPr>
                <w:sz w:val="24"/>
                <w:szCs w:val="24"/>
              </w:rPr>
              <w:t>Addr- morada do cliente</w:t>
            </w:r>
          </w:p>
          <w:p w14:paraId="54EC92B0" w14:textId="2C29BC97" w:rsidR="004C58B3" w:rsidRDefault="004C58B3" w:rsidP="004C58B3">
            <w:pPr>
              <w:pStyle w:val="body"/>
              <w:numPr>
                <w:ilvl w:val="1"/>
                <w:numId w:val="7"/>
              </w:numPr>
              <w:rPr>
                <w:sz w:val="24"/>
                <w:szCs w:val="24"/>
              </w:rPr>
            </w:pPr>
            <w:r>
              <w:rPr>
                <w:sz w:val="24"/>
                <w:szCs w:val="24"/>
              </w:rPr>
              <w:t>Ht- hora marcada para a encomenda</w:t>
            </w:r>
          </w:p>
          <w:p w14:paraId="7233EF86" w14:textId="7E566457" w:rsidR="004C58B3" w:rsidRPr="006B006F" w:rsidRDefault="004C58B3" w:rsidP="006B006F">
            <w:pPr>
              <w:pStyle w:val="body"/>
              <w:numPr>
                <w:ilvl w:val="1"/>
                <w:numId w:val="7"/>
              </w:numPr>
              <w:rPr>
                <w:sz w:val="24"/>
                <w:szCs w:val="24"/>
              </w:rPr>
            </w:pPr>
            <w:r>
              <w:rPr>
                <w:sz w:val="24"/>
                <w:szCs w:val="24"/>
              </w:rPr>
              <w:t>Hp-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j-ésimo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Ttulo2"/>
            </w:pPr>
            <w:bookmarkStart w:id="96" w:name="_Toc68874220"/>
            <w:bookmarkStart w:id="97" w:name="_Toc72674713"/>
            <w:r>
              <w:t>Restrições</w:t>
            </w:r>
            <w:bookmarkEnd w:id="96"/>
            <w:bookmarkEnd w:id="97"/>
          </w:p>
          <w:p w14:paraId="61E99086" w14:textId="6A7C31C3" w:rsidR="008179B4" w:rsidRDefault="66FC25EF" w:rsidP="00AA5BD7">
            <w:pPr>
              <w:pStyle w:val="Ttulo3"/>
            </w:pPr>
            <w:r>
              <w:t xml:space="preserve">    </w:t>
            </w:r>
            <w:bookmarkStart w:id="98" w:name="_Toc68874221"/>
            <w:bookmarkStart w:id="99" w:name="_Toc72674714"/>
            <w:r>
              <w:t>Aos dados de entrada:</w:t>
            </w:r>
            <w:bookmarkEnd w:id="98"/>
            <w:bookmarkEnd w:id="99"/>
          </w:p>
          <w:p w14:paraId="1B0EE49C" w14:textId="2CD4EC5A" w:rsidR="00AA5BD7"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PargrafodaLista"/>
              <w:numPr>
                <w:ilvl w:val="0"/>
                <w:numId w:val="9"/>
              </w:numPr>
            </w:pPr>
            <w:r w:rsidRPr="00E5453C">
              <w:rPr>
                <w:rFonts w:cs="Cambria Math"/>
              </w:rPr>
              <w:t>Ra &gt; 0</w:t>
            </w:r>
            <w:r>
              <w:rPr>
                <w:rFonts w:cs="Cambria Math"/>
              </w:rPr>
              <w:t>, visto este valor representar a zona de entregas.</w:t>
            </w:r>
          </w:p>
          <w:p w14:paraId="0720BE5C" w14:textId="1663B5C9" w:rsidR="00E5453C" w:rsidRPr="00E5453C" w:rsidRDefault="00E5453C" w:rsidP="00AA5BD7">
            <w:pPr>
              <w:pStyle w:val="PargrafodaLista"/>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PargrafodaLista"/>
              <w:numPr>
                <w:ilvl w:val="0"/>
                <w:numId w:val="9"/>
              </w:numPr>
            </w:pPr>
            <w:r w:rsidRPr="6321D57D">
              <w:rPr>
                <w:rFonts w:cs="Cambria Math"/>
              </w:rPr>
              <w:t xml:space="preserve">Upper &gt; 0 e Lower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r>
              <w:rPr>
                <w:rFonts w:cs="Cambria Math"/>
              </w:rPr>
              <w:t>Ci</w:t>
            </w:r>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Ttulo3"/>
            </w:pPr>
            <w:bookmarkStart w:id="100" w:name="_Toc68874222"/>
          </w:p>
          <w:p w14:paraId="1203D155" w14:textId="77777777" w:rsidR="0035336D" w:rsidRPr="00925337" w:rsidRDefault="0035336D" w:rsidP="001D40C9">
            <w:pPr>
              <w:pStyle w:val="Ttulo3"/>
            </w:pPr>
          </w:p>
          <w:p w14:paraId="529F3A69" w14:textId="0A0C396D" w:rsidR="001D40C9" w:rsidRDefault="6B060D98" w:rsidP="001D40C9">
            <w:pPr>
              <w:pStyle w:val="Ttulo3"/>
            </w:pPr>
            <w:bookmarkStart w:id="101" w:name="_Toc72674715"/>
            <w:r>
              <w:t>Aos dados de saída:</w:t>
            </w:r>
            <w:bookmarkEnd w:id="100"/>
            <w:bookmarkEnd w:id="101"/>
          </w:p>
          <w:p w14:paraId="0651009F" w14:textId="10C1D6B1" w:rsidR="001D40C9" w:rsidRDefault="0084733E" w:rsidP="0084733E">
            <w:pPr>
              <w:pStyle w:val="PargrafodaLista"/>
              <w:numPr>
                <w:ilvl w:val="0"/>
                <w:numId w:val="10"/>
              </w:numPr>
            </w:pPr>
            <w:r>
              <w:t>|C</w:t>
            </w:r>
            <w:r w:rsidR="00570A26">
              <w:t>f</w:t>
            </w:r>
            <w:r>
              <w:t>|</w:t>
            </w:r>
            <w:r w:rsidR="00570A26">
              <w:t>&lt;</w:t>
            </w:r>
            <w:r>
              <w:t>=|C</w:t>
            </w:r>
            <w:r w:rsidR="00570A26">
              <w:t>i</w:t>
            </w:r>
            <w:r>
              <w:t>|</w:t>
            </w:r>
            <w:r w:rsidR="00570A26">
              <w:t>, visto que pode não ser preciso usar todas as carrinhas.</w:t>
            </w:r>
          </w:p>
          <w:p w14:paraId="3F1AEA29" w14:textId="62A736B5" w:rsidR="0084733E" w:rsidRDefault="0084733E"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vf </w:t>
            </w:r>
            <w:r w:rsidRPr="006B006F">
              <w:rPr>
                <w:rFonts w:ascii="Cambria Math" w:hAnsi="Cambria Math" w:cs="Cambria Math"/>
              </w:rPr>
              <w:t>∈</w:t>
            </w:r>
            <w:r>
              <w:rPr>
                <w:rFonts w:ascii="Cambria Math" w:hAnsi="Cambria Math" w:cs="Cambria Math"/>
              </w:rPr>
              <w:t xml:space="preserve"> </w:t>
            </w:r>
            <w:r>
              <w:rPr>
                <w:rFonts w:cs="Cambria Math"/>
              </w:rPr>
              <w:t xml:space="preserve">Vf,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vf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ef </w:t>
            </w:r>
            <w:r w:rsidRPr="006B006F">
              <w:rPr>
                <w:rFonts w:ascii="Cambria Math" w:hAnsi="Cambria Math" w:cs="Cambria Math"/>
              </w:rPr>
              <w:t>∈</w:t>
            </w:r>
            <w:r>
              <w:rPr>
                <w:rFonts w:ascii="Cambria Math" w:hAnsi="Cambria Math" w:cs="Cambria Math"/>
              </w:rPr>
              <w:t xml:space="preserve"> </w:t>
            </w:r>
            <w:r>
              <w:rPr>
                <w:rFonts w:cs="Cambria Math"/>
              </w:rPr>
              <w:t xml:space="preserve">Ef,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Ei tal que ei e ef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cf </w:t>
            </w:r>
            <w:r w:rsidRPr="006B006F">
              <w:rPr>
                <w:rFonts w:ascii="Cambria Math" w:hAnsi="Cambria Math" w:cs="Cambria Math"/>
              </w:rPr>
              <w:t>∈</w:t>
            </w:r>
            <w:r>
              <w:rPr>
                <w:rFonts w:ascii="Cambria Math" w:hAnsi="Cambria Math" w:cs="Cambria Math"/>
              </w:rPr>
              <w:t xml:space="preserve"> </w:t>
            </w:r>
            <w:r>
              <w:rPr>
                <w:rFonts w:cs="Cambria Math"/>
              </w:rPr>
              <w:t>Cf,</w:t>
            </w:r>
          </w:p>
          <w:p w14:paraId="04B5363E" w14:textId="7AF4CD64" w:rsidR="00857476" w:rsidRPr="00857476" w:rsidRDefault="00C42135" w:rsidP="00857476">
            <w:pPr>
              <w:pStyle w:val="PargrafodaLista"/>
              <w:numPr>
                <w:ilvl w:val="1"/>
                <w:numId w:val="10"/>
              </w:numPr>
            </w:pPr>
            <w:r>
              <w:rPr>
                <w:rFonts w:cs="Cambria Math"/>
              </w:rPr>
              <w:t>Qe(cf) &gt; 0</w:t>
            </w:r>
          </w:p>
          <w:p w14:paraId="2AB86C0B" w14:textId="1EC80858" w:rsidR="00857476" w:rsidRPr="00857476" w:rsidRDefault="00C42135" w:rsidP="00857476">
            <w:pPr>
              <w:pStyle w:val="PargrafodaLista"/>
              <w:numPr>
                <w:ilvl w:val="1"/>
                <w:numId w:val="10"/>
              </w:numPr>
            </w:pPr>
            <w:r>
              <w:rPr>
                <w:rFonts w:cs="Cambria Math"/>
              </w:rPr>
              <w:t>T(cf) &gt; 0</w:t>
            </w:r>
          </w:p>
          <w:p w14:paraId="25B7B5EE" w14:textId="12E60E87" w:rsidR="00857476" w:rsidRPr="00857476" w:rsidRDefault="00C42135" w:rsidP="00857476">
            <w:pPr>
              <w:pStyle w:val="PargrafodaLista"/>
              <w:numPr>
                <w:ilvl w:val="1"/>
                <w:numId w:val="10"/>
              </w:numPr>
            </w:pPr>
            <w:r>
              <w:rPr>
                <w:rFonts w:cs="Cambria Math"/>
              </w:rPr>
              <w:t>Ta(cf) &gt;= 0</w:t>
            </w:r>
          </w:p>
          <w:p w14:paraId="1EFDF5E4" w14:textId="3A6013D8" w:rsidR="00C42135" w:rsidRPr="00857476" w:rsidRDefault="00C42135"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ci </w:t>
            </w:r>
            <w:r w:rsidRPr="006B006F">
              <w:rPr>
                <w:rFonts w:ascii="Cambria Math" w:hAnsi="Cambria Math" w:cs="Cambria Math"/>
              </w:rPr>
              <w:t>∈</w:t>
            </w:r>
            <w:r>
              <w:rPr>
                <w:rFonts w:ascii="Cambria Math" w:hAnsi="Cambria Math" w:cs="Cambria Math"/>
              </w:rPr>
              <w:t xml:space="preserve"> </w:t>
            </w:r>
            <w:r>
              <w:rPr>
                <w:rFonts w:cs="Cambria Math"/>
              </w:rPr>
              <w:t>Ci tal que Q(ci) = Qf(cf) + Qe(cf)</w:t>
            </w:r>
          </w:p>
          <w:p w14:paraId="602301D7" w14:textId="1C7862BA" w:rsidR="00857476" w:rsidRPr="00570A26" w:rsidRDefault="00857476" w:rsidP="00857476">
            <w:pPr>
              <w:pStyle w:val="PargrafodaLista"/>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r>
              <w:rPr>
                <w:rFonts w:cs="Cambria Math"/>
              </w:rPr>
              <w:t>Cf tal que cf = c2</w:t>
            </w:r>
          </w:p>
          <w:p w14:paraId="5170348A" w14:textId="40F2DD08" w:rsidR="00570A26" w:rsidRPr="00857476" w:rsidRDefault="00570A26" w:rsidP="00570A26">
            <w:pPr>
              <w:pStyle w:val="PargrafodaLista"/>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[1, |Uf|-1], Hp(Uf[i]) &lt; Hp(Uf[i+1])</w:t>
            </w:r>
          </w:p>
          <w:p w14:paraId="30E52BCE" w14:textId="77777777" w:rsidR="00857476" w:rsidRPr="00857476" w:rsidRDefault="00857476" w:rsidP="00857476">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Ui tal que name(uf)=name(ui), addr(uf)=addr(ui) e Ht(uf)=H(ui)</w:t>
            </w:r>
          </w:p>
          <w:p w14:paraId="63B00F62" w14:textId="529B2E76" w:rsidR="00A6746D" w:rsidRPr="00857476" w:rsidRDefault="00857476" w:rsidP="00857476">
            <w:pPr>
              <w:pStyle w:val="PargrafodaLista"/>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r>
              <w:rPr>
                <w:rFonts w:cs="Cambria Math"/>
              </w:rPr>
              <w:t>adj(S), pois cada carrinha parte da padaria.</w:t>
            </w:r>
          </w:p>
          <w:p w14:paraId="6D4D06F9" w14:textId="1167B519" w:rsidR="00857476" w:rsidRDefault="00857476" w:rsidP="00857476">
            <w:pPr>
              <w:pStyle w:val="PargrafodaLista"/>
              <w:numPr>
                <w:ilvl w:val="0"/>
                <w:numId w:val="10"/>
              </w:numPr>
            </w:pPr>
            <w:r>
              <w:rPr>
                <w:rFonts w:cs="Cambria Math"/>
              </w:rPr>
              <w:t>Seja ef o último elemento de I, é necessário que dest(ef)=S, pois cada carrinha regressa à padaria.</w:t>
            </w:r>
          </w:p>
          <w:p w14:paraId="7F8C0123" w14:textId="10BAD4F0" w:rsidR="00A6746D" w:rsidRDefault="100EC7FF" w:rsidP="00A6746D">
            <w:pPr>
              <w:pStyle w:val="Ttulo2"/>
            </w:pPr>
            <w:bookmarkStart w:id="102" w:name="_Toc68874223"/>
            <w:bookmarkStart w:id="103" w:name="_Toc72674716"/>
            <w:r>
              <w:t>Funções Objetivo</w:t>
            </w:r>
            <w:bookmarkEnd w:id="102"/>
            <w:bookmarkEnd w:id="103"/>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|Cf|</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Cf</w:t>
            </w:r>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Cf</w:t>
            </w:r>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2948BC6B"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65ACBD40" w:rsidR="00152359" w:rsidRDefault="00925337" w:rsidP="0035336D">
      <w:pPr>
        <w:ind w:firstLine="720"/>
      </w:pPr>
      <w:r>
        <w:rPr>
          <w:noProof/>
        </w:rPr>
        <mc:AlternateContent>
          <mc:Choice Requires="wps">
            <w:drawing>
              <wp:anchor distT="0" distB="0" distL="114300" distR="114300" simplePos="0" relativeHeight="251674624" behindDoc="0" locked="0" layoutInCell="1" allowOverlap="1" wp14:anchorId="46F36205" wp14:editId="19471014">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Ttulo1"/>
                              <w:rPr>
                                <w:lang w:val="en-US"/>
                              </w:rPr>
                            </w:pPr>
                            <w:bookmarkStart w:id="104" w:name="_Toc68874224"/>
                            <w:bookmarkStart w:id="105" w:name="_Toc72674717"/>
                            <w:r>
                              <w:rPr>
                                <w:lang w:val="en-US"/>
                              </w:rPr>
                              <w:t>Perspetiva de Solução</w:t>
                            </w:r>
                            <w:bookmarkEnd w:id="104"/>
                            <w:bookmarkEnd w:id="105"/>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Ttulo1"/>
                        <w:rPr>
                          <w:lang w:val="en-US"/>
                        </w:rPr>
                      </w:pPr>
                      <w:bookmarkStart w:id="106" w:name="_Toc68874224"/>
                      <w:bookmarkStart w:id="107" w:name="_Toc72674717"/>
                      <w:r>
                        <w:rPr>
                          <w:lang w:val="en-US"/>
                        </w:rPr>
                        <w:t>Perspetiva de Solução</w:t>
                      </w:r>
                      <w:bookmarkEnd w:id="106"/>
                      <w:bookmarkEnd w:id="107"/>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Ttulo2"/>
      </w:pPr>
      <w:bookmarkStart w:id="108" w:name="_Toc68611800"/>
      <w:bookmarkStart w:id="109" w:name="_Toc68874225"/>
      <w:bookmarkStart w:id="110" w:name="_Toc72674718"/>
      <w:r>
        <w:t>Pré-Processamento dos Dados de Entrada</w:t>
      </w:r>
      <w:bookmarkEnd w:id="108"/>
      <w:bookmarkEnd w:id="109"/>
      <w:bookmarkEnd w:id="110"/>
    </w:p>
    <w:p w14:paraId="73A6AD57" w14:textId="5C54D864" w:rsidR="00AA1370" w:rsidRDefault="00AA1370" w:rsidP="00B16767"/>
    <w:p w14:paraId="3DFE62D9" w14:textId="014611F4" w:rsidR="00AA1370" w:rsidRDefault="00AA1370" w:rsidP="00B16767">
      <w:pPr>
        <w:pStyle w:val="Ttulo3"/>
      </w:pPr>
      <w:bookmarkStart w:id="111" w:name="_Toc68611801"/>
      <w:bookmarkStart w:id="112" w:name="_Toc68874226"/>
      <w:bookmarkStart w:id="113" w:name="_Toc72674719"/>
      <w:r>
        <w:t>Tratamento do grafo</w:t>
      </w:r>
      <w:bookmarkEnd w:id="111"/>
      <w:bookmarkEnd w:id="112"/>
      <w:bookmarkEnd w:id="113"/>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(Ra)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Ttulo3"/>
      </w:pPr>
      <w:bookmarkStart w:id="114" w:name="_Toc68611802"/>
      <w:bookmarkStart w:id="115" w:name="_Toc68874227"/>
      <w:bookmarkStart w:id="116" w:name="_Toc72674720"/>
      <w:r>
        <w:t>Tratamento dos Clientes</w:t>
      </w:r>
      <w:bookmarkEnd w:id="114"/>
      <w:bookmarkEnd w:id="115"/>
      <w:bookmarkEnd w:id="116"/>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Ttulo3"/>
      </w:pPr>
    </w:p>
    <w:p w14:paraId="11D50E1D" w14:textId="64596349" w:rsidR="0080773D" w:rsidRDefault="1EC8B345" w:rsidP="6321D57D">
      <w:pPr>
        <w:pStyle w:val="Ttulo3"/>
      </w:pPr>
      <w:bookmarkStart w:id="117" w:name="_Toc72674721"/>
      <w:r w:rsidRPr="6321D57D">
        <w:t>Tratamento dos Percursos</w:t>
      </w:r>
      <w:bookmarkEnd w:id="117"/>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r w:rsidR="7AEEF738" w:rsidRPr="0F8DB8BF">
        <w:rPr>
          <w:b/>
          <w:bCs/>
        </w:rPr>
        <w:t>Floyd-Warshall</w:t>
      </w:r>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Ttulo2"/>
      </w:pPr>
      <w:bookmarkStart w:id="118" w:name="_Toc68874228"/>
      <w:bookmarkStart w:id="119" w:name="_Toc72674722"/>
      <w:r>
        <w:t>Identificação dos problemas encontrados</w:t>
      </w:r>
      <w:bookmarkEnd w:id="118"/>
      <w:bookmarkEnd w:id="119"/>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Travelling Salesman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r w:rsidR="00653139" w:rsidRPr="0F8DB8BF">
        <w:rPr>
          <w:rFonts w:cs="Georgia"/>
          <w:b/>
          <w:bCs/>
          <w:i/>
          <w:iCs/>
        </w:rPr>
        <w:t>Vehicle Routing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Ttulo2"/>
      </w:pPr>
      <w:bookmarkStart w:id="120" w:name="_Toc72674723"/>
      <w:r>
        <w:t>Percurso de duração mínima entre dois pontos</w:t>
      </w:r>
      <w:bookmarkEnd w:id="120"/>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r w:rsidRPr="0F8DB8BF">
        <w:rPr>
          <w:rFonts w:cs="Georgia"/>
          <w:b/>
          <w:bCs/>
        </w:rPr>
        <w:t>Bidirectional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nos dois sentidos, ou seja, de s (origem) para t (destino) e de t para s</w:t>
      </w:r>
      <w:r w:rsidR="2A872590" w:rsidRPr="0F8DB8BF">
        <w:rPr>
          <w:rFonts w:cs="Georgia"/>
        </w:rPr>
        <w:t>,</w:t>
      </w:r>
      <w:r w:rsidR="27413545" w:rsidRPr="0F8DB8BF">
        <w:rPr>
          <w:rFonts w:cs="Georgia"/>
        </w:rPr>
        <w:t xml:space="preserve"> alternando entre um e outro e </w:t>
      </w:r>
      <w:r w:rsidR="27413545" w:rsidRPr="0F8DB8BF">
        <w:rPr>
          <w:rFonts w:cs="Georgia"/>
        </w:rPr>
        <w:lastRenderedPageBreak/>
        <w:t>terminando</w:t>
      </w:r>
      <w:r w:rsidR="6B80A161" w:rsidRPr="0F8DB8BF">
        <w:rPr>
          <w:rFonts w:cs="Georgia"/>
        </w:rPr>
        <w:t xml:space="preserve"> a iteração atual</w:t>
      </w:r>
      <w:r w:rsidR="27413545" w:rsidRPr="0F8DB8BF">
        <w:rPr>
          <w:rFonts w:cs="Georgia"/>
        </w:rPr>
        <w:t xml:space="preserve"> quando se vai processar um vértice que já foi processado na outra 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78227E2A" w:rsidR="6321D57D" w:rsidRDefault="00DF705F" w:rsidP="002D2E95">
      <w:pPr>
        <w:pStyle w:val="Legenda"/>
        <w:ind w:left="5040" w:firstLine="720"/>
      </w:pPr>
      <w:r>
        <w:t xml:space="preserve">Figura </w:t>
      </w:r>
      <w:r>
        <w:fldChar w:fldCharType="begin"/>
      </w:r>
      <w:r>
        <w:instrText xml:space="preserve"> SEQ Figura \* ARABIC </w:instrText>
      </w:r>
      <w:r>
        <w:fldChar w:fldCharType="separate"/>
      </w:r>
      <w:r w:rsidR="00257D36">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44A07418" w:rsidR="23E98782" w:rsidRDefault="00BF1618" w:rsidP="002D2E95">
      <w:pPr>
        <w:pStyle w:val="Legenda"/>
        <w:ind w:left="5040" w:firstLine="720"/>
      </w:pPr>
      <w:r>
        <w:t xml:space="preserve">Figura </w:t>
      </w:r>
      <w:r>
        <w:fldChar w:fldCharType="begin"/>
      </w:r>
      <w:r>
        <w:instrText xml:space="preserve"> SEQ Figura \* ARABIC </w:instrText>
      </w:r>
      <w:r>
        <w:fldChar w:fldCharType="separate"/>
      </w:r>
      <w:r w:rsidR="00257D36">
        <w:rPr>
          <w:noProof/>
        </w:rPr>
        <w:t>2</w:t>
      </w:r>
      <w:r>
        <w:fldChar w:fldCharType="end"/>
      </w:r>
      <w:r>
        <w:t xml:space="preserve"> - Pesquisa com algoritmo de Dijkstra Bidirecional</w:t>
      </w:r>
    </w:p>
    <w:p w14:paraId="11379880" w14:textId="5B5F72B2" w:rsidR="6321D57D" w:rsidRDefault="6321D57D" w:rsidP="6321D57D">
      <w:pPr>
        <w:pStyle w:val="Ttulo2"/>
      </w:pPr>
    </w:p>
    <w:p w14:paraId="02B7C09F" w14:textId="4AC592C7" w:rsidR="4B68F66C" w:rsidRDefault="4B68F66C" w:rsidP="6321D57D">
      <w:pPr>
        <w:pStyle w:val="Ttulo2"/>
      </w:pPr>
      <w:bookmarkStart w:id="121" w:name="_Toc72674724"/>
      <w:r>
        <w:t>Percurso de duração mínima entre todos os pares de pontos</w:t>
      </w:r>
      <w:bookmarkEnd w:id="121"/>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Ttulo3"/>
      </w:pPr>
      <w:bookmarkStart w:id="122" w:name="_Toc72674725"/>
      <w:r>
        <w:t xml:space="preserve">Execução repetida do </w:t>
      </w:r>
      <w:r w:rsidR="2D693E08">
        <w:t>Algoritmo de Dijkstra</w:t>
      </w:r>
      <w:bookmarkEnd w:id="122"/>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log|V|).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log|V|)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Ttulo3"/>
      </w:pPr>
      <w:bookmarkStart w:id="123" w:name="_Toc72674726"/>
      <w:r>
        <w:t>Algoritmo de Floyd-Warshall</w:t>
      </w:r>
      <w:bookmarkEnd w:id="123"/>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Ttulo2"/>
      </w:pPr>
      <w:bookmarkStart w:id="124" w:name="_Toc68874229"/>
      <w:bookmarkStart w:id="125" w:name="_Toc72674727"/>
      <w:r>
        <w:t>Algoritmos considerados para a 1ª Fase</w:t>
      </w:r>
      <w:bookmarkEnd w:id="124"/>
      <w:bookmarkEnd w:id="125"/>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Ttulo3"/>
      </w:pPr>
      <w:bookmarkStart w:id="126" w:name="_Toc68874230"/>
      <w:bookmarkStart w:id="127" w:name="_Toc72674728"/>
      <w:r>
        <w:t>Soluções Aproximadas</w:t>
      </w:r>
      <w:bookmarkEnd w:id="126"/>
      <w:bookmarkEnd w:id="127"/>
    </w:p>
    <w:p w14:paraId="738BE270" w14:textId="596CC126" w:rsidR="00BE77CF" w:rsidRPr="000340A8" w:rsidRDefault="00581000" w:rsidP="00BE77CF">
      <w:r>
        <w:tab/>
      </w:r>
      <w:r w:rsidRPr="00581000">
        <w:t xml:space="preserve">O </w:t>
      </w:r>
      <w:r w:rsidRPr="00581000">
        <w:rPr>
          <w:b/>
          <w:bCs/>
        </w:rPr>
        <w:t xml:space="preserve">nearest neighbour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w:t>
      </w:r>
      <w:r w:rsidR="00BE77CF">
        <w:lastRenderedPageBreak/>
        <w:t>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27191779" w:rsidR="007B0A1B" w:rsidRDefault="002D2E95" w:rsidP="002D2E95">
      <w:pPr>
        <w:pStyle w:val="Legenda"/>
        <w:jc w:val="center"/>
      </w:pPr>
      <w:r>
        <w:t xml:space="preserve">Figura </w:t>
      </w:r>
      <w:r>
        <w:fldChar w:fldCharType="begin"/>
      </w:r>
      <w:r>
        <w:instrText xml:space="preserve"> SEQ Figura \* ARABIC </w:instrText>
      </w:r>
      <w:r>
        <w:fldChar w:fldCharType="separate"/>
      </w:r>
      <w:r w:rsidR="00257D36">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r w:rsidR="00C94779">
        <w:rPr>
          <w:b/>
          <w:bCs/>
        </w:rPr>
        <w:t>Bitonic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Ttulo3"/>
      </w:pPr>
      <w:bookmarkStart w:id="128" w:name="_Toc68874231"/>
    </w:p>
    <w:p w14:paraId="38741364" w14:textId="77777777" w:rsidR="00191B08" w:rsidRDefault="00191B08" w:rsidP="00BB06BC">
      <w:pPr>
        <w:pStyle w:val="Ttulo3"/>
      </w:pPr>
    </w:p>
    <w:p w14:paraId="38D71208" w14:textId="77777777" w:rsidR="00112EB5" w:rsidRDefault="00112EB5" w:rsidP="00BB06BC">
      <w:pPr>
        <w:pStyle w:val="Ttulo3"/>
      </w:pPr>
    </w:p>
    <w:p w14:paraId="5DE7DB66" w14:textId="77777777" w:rsidR="00112EB5" w:rsidRDefault="00112EB5" w:rsidP="00BB06BC">
      <w:pPr>
        <w:pStyle w:val="Ttulo3"/>
      </w:pPr>
    </w:p>
    <w:p w14:paraId="2E57FDF9" w14:textId="2DDBA223" w:rsidR="00C94779" w:rsidRDefault="00C94779" w:rsidP="00BB06BC">
      <w:pPr>
        <w:pStyle w:val="Ttulo3"/>
      </w:pPr>
      <w:bookmarkStart w:id="129" w:name="_Toc72674729"/>
      <w:r>
        <w:t>Soluções Exatas</w:t>
      </w:r>
      <w:bookmarkEnd w:id="128"/>
      <w:bookmarkEnd w:id="129"/>
    </w:p>
    <w:p w14:paraId="05D7510D" w14:textId="0C5D0734" w:rsidR="00C94779" w:rsidRDefault="00C94779" w:rsidP="00AE0325">
      <w:r>
        <w:tab/>
      </w:r>
      <w:r w:rsidR="00AE0325">
        <w:t xml:space="preserve">O algoritmo </w:t>
      </w:r>
      <w:r w:rsidR="00BB06BC" w:rsidRPr="00BB06BC">
        <w:rPr>
          <w:b/>
          <w:bCs/>
        </w:rPr>
        <w:t>naïve</w:t>
      </w:r>
      <w:r w:rsidR="00AE0325">
        <w:t xml:space="preserve"> (</w:t>
      </w:r>
      <w:r w:rsidR="00AE0325" w:rsidRPr="00BB06BC">
        <w:rPr>
          <w:i/>
          <w:iCs/>
        </w:rPr>
        <w:t>brute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r>
        <w:rPr>
          <w:b/>
          <w:bCs/>
        </w:rPr>
        <w:t>Held-Karp</w:t>
      </w:r>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r w:rsidRPr="00BB06BC">
        <w:rPr>
          <w:i/>
          <w:iCs/>
        </w:rPr>
        <w:t>brute force</w:t>
      </w:r>
      <w:r>
        <w:t xml:space="preserve"> apresenta</w:t>
      </w:r>
      <w:r w:rsidR="00CE5CF6">
        <w:t>rá</w:t>
      </w:r>
      <w:r>
        <w:t xml:space="preserve"> um tempo menor de execução, relativamente ao segundo método apresentado. </w:t>
      </w:r>
      <w:r w:rsidR="00CE5CF6">
        <w:t>Consequentemente, para N ≥ 8, o Held-Karp revela-se superior.</w:t>
      </w:r>
    </w:p>
    <w:p w14:paraId="0046BCAC" w14:textId="1AFD372D" w:rsidR="00030164" w:rsidRDefault="00030164" w:rsidP="6321D57D"/>
    <w:p w14:paraId="61B538C5" w14:textId="19C7128D" w:rsidR="00030164" w:rsidRDefault="00D037C8" w:rsidP="00D037C8">
      <w:pPr>
        <w:pStyle w:val="Ttulo2"/>
      </w:pPr>
      <w:bookmarkStart w:id="130" w:name="_Toc68874232"/>
      <w:bookmarkStart w:id="131" w:name="_Toc72674730"/>
      <w:r>
        <w:t>Integração da hora de entrega do pão (2ª Fase)</w:t>
      </w:r>
      <w:bookmarkEnd w:id="130"/>
      <w:bookmarkEnd w:id="131"/>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r w:rsidR="0CF02215" w:rsidRPr="0F8DB8BF">
        <w:rPr>
          <w:b/>
          <w:bCs/>
        </w:rPr>
        <w:t>Dijsktra</w:t>
      </w:r>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lastRenderedPageBreak/>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PargrafodaLista"/>
        <w:numPr>
          <w:ilvl w:val="0"/>
          <w:numId w:val="4"/>
        </w:numPr>
        <w:rPr>
          <w:rFonts w:cs="Georgia"/>
        </w:rPr>
      </w:pPr>
      <w:r>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6C8483FB" w:rsidR="0031611B" w:rsidRDefault="002D2E95" w:rsidP="002D2E95">
      <w:pPr>
        <w:pStyle w:val="Legenda"/>
        <w:jc w:val="center"/>
      </w:pPr>
      <w:r>
        <w:t xml:space="preserve">Figura </w:t>
      </w:r>
      <w:r>
        <w:fldChar w:fldCharType="begin"/>
      </w:r>
      <w:r>
        <w:instrText xml:space="preserve"> SEQ Figura \* ARABIC </w:instrText>
      </w:r>
      <w:r>
        <w:fldChar w:fldCharType="separate"/>
      </w:r>
      <w:r w:rsidR="00257D36">
        <w:rPr>
          <w:noProof/>
        </w:rPr>
        <w:t>4</w:t>
      </w:r>
      <w:r>
        <w:fldChar w:fldCharType="end"/>
      </w:r>
      <w:r>
        <w:t xml:space="preserve"> - Pseudocódigo do algoritmo para visita ordenada a clientes, usando Dijsktra</w:t>
      </w:r>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General Variable Neighborhood Search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 xml:space="preserve">fazer mudanças </w:t>
      </w:r>
      <w:r w:rsidR="167A1597">
        <w:lastRenderedPageBreak/>
        <w:t>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heuristic for the traveling salesman problem with time windows”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4">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386BDFBD" w:rsidR="00D037C8" w:rsidRDefault="00A53827" w:rsidP="00A53827">
      <w:pPr>
        <w:pStyle w:val="Legenda"/>
        <w:jc w:val="center"/>
      </w:pPr>
      <w:r>
        <w:t xml:space="preserve">Figura </w:t>
      </w:r>
      <w:r>
        <w:fldChar w:fldCharType="begin"/>
      </w:r>
      <w:r>
        <w:instrText xml:space="preserve"> SEQ Figura \* ARABIC </w:instrText>
      </w:r>
      <w:r>
        <w:fldChar w:fldCharType="separate"/>
      </w:r>
      <w:r w:rsidR="00257D36">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5">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3954E437" w:rsidR="00D037C8" w:rsidRDefault="00A53827" w:rsidP="00A53827">
      <w:pPr>
        <w:pStyle w:val="Legenda"/>
        <w:jc w:val="center"/>
      </w:pPr>
      <w:r>
        <w:t xml:space="preserve">Figura </w:t>
      </w:r>
      <w:r>
        <w:fldChar w:fldCharType="begin"/>
      </w:r>
      <w:r>
        <w:instrText xml:space="preserve"> SEQ Figura \* ARABIC </w:instrText>
      </w:r>
      <w:r>
        <w:fldChar w:fldCharType="separate"/>
      </w:r>
      <w:r w:rsidR="00257D36">
        <w:rPr>
          <w:noProof/>
        </w:rPr>
        <w:t>6</w:t>
      </w:r>
      <w:r>
        <w:fldChar w:fldCharType="end"/>
      </w:r>
      <w:r>
        <w:t xml:space="preserve"> - </w:t>
      </w:r>
      <w:r w:rsidRPr="00D6606E">
        <w:t>Fase de otimização, onde VND e Perturbation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xml:space="preserve">. No entanto, este método pareceu rebuscado e iria ser difícil ter em conta a possibilidade de </w:t>
      </w:r>
      <w:r w:rsidR="2221C68C">
        <w:lastRenderedPageBreak/>
        <w:t>repetir visitas a vértices passados</w:t>
      </w:r>
      <w:r w:rsidR="10E23212">
        <w:t>, visto que os métodos anteriores buscam passar apenas uma vez por cada cliente.</w:t>
      </w:r>
    </w:p>
    <w:p w14:paraId="7B3AF91B" w14:textId="5AD613CA" w:rsidR="005F185B" w:rsidRDefault="000A3CCC" w:rsidP="000A3CCC">
      <w:pPr>
        <w:pStyle w:val="Ttulo2"/>
      </w:pPr>
      <w:bookmarkStart w:id="132" w:name="_Toc68874233"/>
      <w:bookmarkStart w:id="133" w:name="_Toc72674731"/>
      <w:r>
        <w:t>Utilização de múltiplas carrinhas com capacidade limitada (3ª Fase)</w:t>
      </w:r>
      <w:bookmarkEnd w:id="132"/>
      <w:bookmarkEnd w:id="133"/>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Knapsack problem</w:t>
      </w:r>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(edge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5CBCFFD3" w:rsidR="0076533D" w:rsidRPr="0076533D" w:rsidRDefault="002D2E95" w:rsidP="002D2E95">
      <w:pPr>
        <w:pStyle w:val="Legenda"/>
        <w:jc w:val="center"/>
      </w:pPr>
      <w:r>
        <w:t xml:space="preserve">Figura </w:t>
      </w:r>
      <w:r>
        <w:fldChar w:fldCharType="begin"/>
      </w:r>
      <w:r>
        <w:instrText xml:space="preserve"> SEQ Figura \* ARABIC </w:instrText>
      </w:r>
      <w:r>
        <w:fldChar w:fldCharType="separate"/>
      </w:r>
      <w:r w:rsidR="00257D36">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r w:rsidR="25895658" w:rsidRPr="00112EB5">
        <w:rPr>
          <w:i/>
          <w:iCs/>
        </w:rPr>
        <w:t>backtrac</w:t>
      </w:r>
      <w:r w:rsidR="3E855E67" w:rsidRPr="00112EB5">
        <w:rPr>
          <w:i/>
          <w:iCs/>
        </w:rPr>
        <w:t>king</w:t>
      </w:r>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r>
        <w:rPr>
          <w:i/>
          <w:iCs/>
        </w:rPr>
        <w:t>knapsack</w:t>
      </w:r>
      <w:r>
        <w:t xml:space="preserve"> pode ser resolvido em O(nW), onde W é a capacidade máxima da carrinha</w:t>
      </w:r>
      <w:r w:rsidRPr="00400568">
        <w:t xml:space="preserve"> </w:t>
      </w:r>
      <w:r>
        <w:t>e n o número de clientes, este algoritmo teria complexidade O(nWC),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PargrafodaLista"/>
        <w:numPr>
          <w:ilvl w:val="0"/>
          <w:numId w:val="19"/>
        </w:numPr>
      </w:pPr>
      <w:r>
        <w:t>Uma constante (qualquer cliente tem valor por si próprio)</w:t>
      </w:r>
    </w:p>
    <w:p w14:paraId="0BAA8908" w14:textId="4124BA7E" w:rsidR="00C202E6" w:rsidRDefault="00C202E6" w:rsidP="00C202E6">
      <w:pPr>
        <w:pStyle w:val="PargrafodaLista"/>
        <w:numPr>
          <w:ilvl w:val="0"/>
          <w:numId w:val="19"/>
        </w:numPr>
      </w:pPr>
      <w:r>
        <w:t>O número de pães na encomenda (maior número de pães implica valor maior)</w:t>
      </w:r>
    </w:p>
    <w:p w14:paraId="39134A17" w14:textId="49F566AB" w:rsidR="00C202E6" w:rsidRDefault="00C202E6" w:rsidP="00C202E6">
      <w:pPr>
        <w:pStyle w:val="PargrafodaLista"/>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PargrafodaLista"/>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“Vehicle Routing Problem with Time Windows”</w:t>
      </w:r>
      <w:r w:rsidR="1AC8E2D9" w:rsidRPr="0F8DB8BF">
        <w:rPr>
          <w:i/>
          <w:iCs/>
        </w:rPr>
        <w:t xml:space="preserve">, </w:t>
      </w:r>
      <w:r w:rsidR="1AC8E2D9">
        <w:t>que usa MCPSO (</w:t>
      </w:r>
      <w:r w:rsidR="1AC8E2D9" w:rsidRPr="0F8DB8BF">
        <w:rPr>
          <w:i/>
          <w:iCs/>
        </w:rPr>
        <w:t>multi-swarm cooperative particle swarm optimizer)</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Ttulo2"/>
      </w:pPr>
      <w:bookmarkStart w:id="134" w:name="_Toc68874234"/>
    </w:p>
    <w:p w14:paraId="35D0D126" w14:textId="77777777" w:rsidR="00400568" w:rsidRDefault="00400568" w:rsidP="00B94DAD">
      <w:pPr>
        <w:pStyle w:val="Ttulo2"/>
      </w:pPr>
    </w:p>
    <w:p w14:paraId="4A598346" w14:textId="77777777" w:rsidR="00764C5B" w:rsidRDefault="00764C5B" w:rsidP="00B94DAD">
      <w:pPr>
        <w:pStyle w:val="Ttulo2"/>
      </w:pPr>
      <w:bookmarkStart w:id="135" w:name="_Toc72674732"/>
    </w:p>
    <w:p w14:paraId="1C01E42C" w14:textId="77777777" w:rsidR="00764C5B" w:rsidRDefault="00764C5B" w:rsidP="00B94DAD">
      <w:pPr>
        <w:pStyle w:val="Ttulo2"/>
      </w:pPr>
    </w:p>
    <w:p w14:paraId="175647C3" w14:textId="670DEB1F" w:rsidR="00B94DAD" w:rsidRDefault="00B94DAD" w:rsidP="00B94DAD">
      <w:pPr>
        <w:pStyle w:val="Ttulo2"/>
      </w:pPr>
      <w:r>
        <w:lastRenderedPageBreak/>
        <w:t>Análise da conectividade</w:t>
      </w:r>
      <w:bookmarkEnd w:id="134"/>
      <w:bookmarkEnd w:id="135"/>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Ttulo3"/>
      </w:pPr>
      <w:bookmarkStart w:id="136" w:name="_Toc68874235"/>
      <w:bookmarkStart w:id="137" w:name="_Toc72674733"/>
      <w:r>
        <w:t>Algoritmo de Kosaraju</w:t>
      </w:r>
      <w:bookmarkEnd w:id="136"/>
      <w:bookmarkEnd w:id="137"/>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Ttulo3"/>
      </w:pPr>
      <w:bookmarkStart w:id="138" w:name="_Toc68874236"/>
      <w:bookmarkStart w:id="139" w:name="_Toc72674734"/>
      <w:r>
        <w:t>Algoritmo de Tarjan</w:t>
      </w:r>
      <w:bookmarkEnd w:id="138"/>
      <w:bookmarkEnd w:id="139"/>
    </w:p>
    <w:p w14:paraId="3152A64B" w14:textId="19AE89BF" w:rsidR="005E1AB9" w:rsidRDefault="001C4A32" w:rsidP="001C4A32">
      <w:r>
        <w:tab/>
        <w:t>O método proposto por Robert Tarjan surge como uma alternativa ao algoritmo de Kosaraju</w:t>
      </w:r>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Ttulo3"/>
      </w:pPr>
      <w:bookmarkStart w:id="140" w:name="_Toc72674735"/>
      <w:r>
        <w:t>Depth-First Search</w:t>
      </w:r>
      <w:bookmarkEnd w:id="140"/>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7B31D30E" w14:textId="4CA4602C" w:rsidR="0010733A" w:rsidRDefault="0010733A" w:rsidP="00B548EB">
      <w:pPr>
        <w:pStyle w:val="Ttulo2"/>
      </w:pPr>
      <w:bookmarkStart w:id="141" w:name="_Toc72674736"/>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Ttulo1"/>
                            </w:pPr>
                            <w:bookmarkStart w:id="142" w:name="_Toc72674737"/>
                            <w:r w:rsidRPr="0010733A">
                              <w:t>Estruturas de dados e Classes u</w:t>
                            </w:r>
                            <w:r>
                              <w:t>tilizadas</w:t>
                            </w:r>
                            <w:bookmarkEnd w:id="142"/>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Ttulo1"/>
                      </w:pPr>
                      <w:bookmarkStart w:id="143" w:name="_Toc72674737"/>
                      <w:r w:rsidRPr="0010733A">
                        <w:t>Estruturas de dados e Classes u</w:t>
                      </w:r>
                      <w:r>
                        <w:t>tilizadas</w:t>
                      </w:r>
                      <w:bookmarkEnd w:id="143"/>
                    </w:p>
                  </w:txbxContent>
                </v:textbox>
                <w10:wrap type="square" anchorx="margin"/>
              </v:shape>
            </w:pict>
          </mc:Fallback>
        </mc:AlternateContent>
      </w:r>
      <w:bookmarkEnd w:id="141"/>
    </w:p>
    <w:p w14:paraId="1DCDC198" w14:textId="2C5ED1D3" w:rsidR="0010733A" w:rsidRDefault="0010733A" w:rsidP="00B548EB">
      <w:pPr>
        <w:pStyle w:val="Ttulo2"/>
      </w:pPr>
    </w:p>
    <w:p w14:paraId="0ABCDBFC" w14:textId="46896509" w:rsidR="0010733A" w:rsidRDefault="00272A0F" w:rsidP="00272A0F">
      <w:pPr>
        <w:pStyle w:val="Ttulo2"/>
      </w:pPr>
      <w:bookmarkStart w:id="144" w:name="_Toc72674738"/>
      <w:r>
        <w:t>Estruturação do Grafo</w:t>
      </w:r>
      <w:bookmarkEnd w:id="144"/>
    </w:p>
    <w:p w14:paraId="332CC0C2" w14:textId="22A9A902" w:rsidR="0010733A" w:rsidRPr="00F93DC6" w:rsidRDefault="00272A0F" w:rsidP="00272A0F">
      <w:pPr>
        <w:pStyle w:val="Ttulo3"/>
      </w:pPr>
      <w:bookmarkStart w:id="145" w:name="_Toc72674739"/>
      <w:r>
        <w:t>Grafo</w:t>
      </w:r>
      <w:r w:rsidR="00F93DC6">
        <w:t xml:space="preserve"> (classe </w:t>
      </w:r>
      <w:r w:rsidR="00F93DC6">
        <w:rPr>
          <w:i/>
          <w:iCs/>
        </w:rPr>
        <w:t>Graph</w:t>
      </w:r>
      <w:r w:rsidR="00F93DC6">
        <w:t>)</w:t>
      </w:r>
      <w:bookmarkEnd w:id="145"/>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(vector&lt;Vertex*&gt;</w:t>
      </w:r>
      <w:r w:rsidR="004916C5">
        <w:t>), tal como um H</w:t>
      </w:r>
      <w:r w:rsidR="004916C5">
        <w:rPr>
          <w:i/>
          <w:iCs/>
        </w:rPr>
        <w:t>ashMap</w:t>
      </w:r>
      <w:r w:rsidR="009C24DC">
        <w:rPr>
          <w:i/>
          <w:iCs/>
        </w:rPr>
        <w:t xml:space="preserve"> </w:t>
      </w:r>
      <w:r w:rsidR="009C24DC">
        <w:t xml:space="preserve">(unordered_map&lt;int, Vertex*&gt;) </w:t>
      </w:r>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Ttulo3"/>
      </w:pPr>
      <w:bookmarkStart w:id="146" w:name="_Toc72674740"/>
      <w:r>
        <w:t>Vértice</w:t>
      </w:r>
      <w:r w:rsidR="00F93DC6">
        <w:t xml:space="preserve"> (classe </w:t>
      </w:r>
      <w:r w:rsidR="00F93DC6">
        <w:rPr>
          <w:i/>
          <w:iCs/>
        </w:rPr>
        <w:t>Vertex)</w:t>
      </w:r>
      <w:bookmarkEnd w:id="146"/>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r w:rsidR="005C23B9">
        <w:rPr>
          <w:i/>
          <w:iCs/>
        </w:rPr>
        <w:t>outgoing</w:t>
      </w:r>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Ttulo3"/>
      </w:pPr>
      <w:bookmarkStart w:id="147" w:name="_Toc72674741"/>
      <w:r>
        <w:t xml:space="preserve">Aresta (class </w:t>
      </w:r>
      <w:r>
        <w:rPr>
          <w:i/>
          <w:iCs/>
        </w:rPr>
        <w:t>Edge</w:t>
      </w:r>
      <w:r>
        <w:t>)</w:t>
      </w:r>
      <w:bookmarkEnd w:id="147"/>
    </w:p>
    <w:p w14:paraId="3B852E44" w14:textId="3BAF1F47" w:rsidR="004E7473" w:rsidRDefault="008E6DB2" w:rsidP="004E7473">
      <w:r>
        <w:tab/>
      </w:r>
      <w:r w:rsidR="001A3061">
        <w:t>As arestas possuem informação os vértices de origem e de destino (Vertex*)</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Ttulo2"/>
      </w:pPr>
      <w:bookmarkStart w:id="148" w:name="_Toc72674742"/>
      <w:r>
        <w:t>Modelação da Padaria</w:t>
      </w:r>
      <w:bookmarkEnd w:id="148"/>
    </w:p>
    <w:p w14:paraId="5EE3E5DA" w14:textId="4E8C6165" w:rsidR="0033682E" w:rsidRDefault="0033682E" w:rsidP="0033682E">
      <w:pPr>
        <w:pStyle w:val="Ttulo3"/>
      </w:pPr>
      <w:bookmarkStart w:id="149" w:name="_Toc72674743"/>
      <w:r>
        <w:t xml:space="preserve">Padaria (classe </w:t>
      </w:r>
      <w:r>
        <w:rPr>
          <w:i/>
          <w:iCs/>
        </w:rPr>
        <w:t>Bakery</w:t>
      </w:r>
      <w:r>
        <w:t>)</w:t>
      </w:r>
      <w:bookmarkEnd w:id="149"/>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PargrafodaLista"/>
        <w:numPr>
          <w:ilvl w:val="0"/>
          <w:numId w:val="18"/>
        </w:numPr>
      </w:pPr>
      <w:r>
        <w:lastRenderedPageBreak/>
        <w:t>Um vetor de clientes (vector&lt;Client*&gt;)</w:t>
      </w:r>
      <w:r w:rsidR="00A2745A">
        <w:t>, cada um com a respetiva informação sobre o seu pedido.</w:t>
      </w:r>
    </w:p>
    <w:p w14:paraId="51D3E8AE" w14:textId="6FC27BC4" w:rsidR="00713445" w:rsidRDefault="00A2745A" w:rsidP="00F62632">
      <w:pPr>
        <w:pStyle w:val="PargrafodaLista"/>
        <w:numPr>
          <w:ilvl w:val="0"/>
          <w:numId w:val="18"/>
        </w:numPr>
      </w:pPr>
      <w:r>
        <w:t>Um vetor de carrinhas (vector&lt;Van&gt;), cada uma com a respetiva informação</w:t>
      </w:r>
      <w:r w:rsidR="00713445">
        <w:t xml:space="preserve"> (explicitada em baixo).</w:t>
      </w:r>
    </w:p>
    <w:p w14:paraId="689A8741" w14:textId="0B91E6E9" w:rsidR="00A2745A" w:rsidRDefault="00FE488B" w:rsidP="00F62632">
      <w:pPr>
        <w:pStyle w:val="PargrafodaLista"/>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PargrafodaLista"/>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PargrafodaLista"/>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PargrafodaLista"/>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Ttulo3"/>
      </w:pPr>
      <w:bookmarkStart w:id="150" w:name="_Toc72674744"/>
      <w:r>
        <w:t xml:space="preserve">Cliente (classe </w:t>
      </w:r>
      <w:r>
        <w:rPr>
          <w:i/>
          <w:iCs/>
        </w:rPr>
        <w:t>Client</w:t>
      </w:r>
      <w:r>
        <w:t>)</w:t>
      </w:r>
      <w:bookmarkEnd w:id="150"/>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r w:rsidR="004D4DF2">
        <w:rPr>
          <w:i/>
          <w:iCs/>
        </w:rPr>
        <w:t>flag</w:t>
      </w:r>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Ttulo3"/>
      </w:pPr>
      <w:bookmarkStart w:id="151" w:name="_Toc72674745"/>
      <w:r>
        <w:t xml:space="preserve">Carrinha (classe </w:t>
      </w:r>
      <w:r>
        <w:rPr>
          <w:i/>
          <w:iCs/>
        </w:rPr>
        <w:t>Van</w:t>
      </w:r>
      <w:r>
        <w:t>)</w:t>
      </w:r>
      <w:bookmarkEnd w:id="151"/>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(vector&lt;Client*&gt;) e um vetor de arestas (vector&lt;Edge&gt;)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Ttulo3"/>
      </w:pPr>
      <w:bookmarkStart w:id="152" w:name="_Toc72674746"/>
      <w:r>
        <w:t xml:space="preserve">Interface (class </w:t>
      </w:r>
      <w:r>
        <w:rPr>
          <w:i/>
          <w:iCs/>
        </w:rPr>
        <w:t>Interface</w:t>
      </w:r>
      <w:r>
        <w:t>)</w:t>
      </w:r>
      <w:bookmarkEnd w:id="152"/>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r w:rsidR="005617A9">
        <w:rPr>
          <w:i/>
          <w:iCs/>
        </w:rPr>
        <w:t>Bakery</w:t>
      </w:r>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r w:rsidR="00671728">
        <w:rPr>
          <w:i/>
          <w:iCs/>
        </w:rPr>
        <w:t>GraphViewer</w:t>
      </w:r>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Ttulo2"/>
      </w:pPr>
      <w:bookmarkStart w:id="153" w:name="_Toc72674747"/>
      <w:r>
        <w:t>Classes Utilitárias</w:t>
      </w:r>
      <w:bookmarkEnd w:id="153"/>
    </w:p>
    <w:p w14:paraId="51702EDC" w14:textId="03F02352" w:rsidR="000D0859" w:rsidRDefault="009B3F5E" w:rsidP="000D0859">
      <w:pPr>
        <w:pStyle w:val="Ttulo3"/>
      </w:pPr>
      <w:bookmarkStart w:id="154" w:name="_Toc72674748"/>
      <w:r>
        <w:t xml:space="preserve">Posição (classe </w:t>
      </w:r>
      <w:r>
        <w:rPr>
          <w:i/>
          <w:iCs/>
        </w:rPr>
        <w:t>Position</w:t>
      </w:r>
      <w:r>
        <w:t>)</w:t>
      </w:r>
      <w:bookmarkEnd w:id="154"/>
    </w:p>
    <w:p w14:paraId="2E87AE7F" w14:textId="55EF5A10" w:rsidR="009B3F5E" w:rsidRDefault="009B3F5E" w:rsidP="009B3F5E">
      <w:r>
        <w:tab/>
        <w:t>Visto que temos várias situações onde são usadas coordenadas</w:t>
      </w:r>
      <w:r w:rsidR="002B1761">
        <w:t xml:space="preserve"> (vértices, clientes, </w:t>
      </w:r>
      <w:r w:rsidR="002B1761">
        <w:rPr>
          <w:i/>
          <w:iCs/>
        </w:rPr>
        <w:t>GraphViewer</w:t>
      </w:r>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Ttulo3"/>
      </w:pPr>
      <w:bookmarkStart w:id="155" w:name="_Toc72674749"/>
      <w:r>
        <w:t>Tempo</w:t>
      </w:r>
      <w:r w:rsidR="00F91AC8">
        <w:t xml:space="preserve"> (classe </w:t>
      </w:r>
      <w:r w:rsidR="00F91AC8">
        <w:rPr>
          <w:i/>
          <w:iCs/>
        </w:rPr>
        <w:t>Time</w:t>
      </w:r>
      <w:r w:rsidR="00F91AC8">
        <w:t>)</w:t>
      </w:r>
      <w:bookmarkEnd w:id="155"/>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Ttulo3"/>
      </w:pPr>
      <w:bookmarkStart w:id="156" w:name="_Toc72674750"/>
      <w:r>
        <w:t xml:space="preserve">Construtor de Grafos (classe </w:t>
      </w:r>
      <w:r>
        <w:rPr>
          <w:i/>
          <w:iCs/>
        </w:rPr>
        <w:t>GraphBuilder</w:t>
      </w:r>
      <w:r>
        <w:t>)</w:t>
      </w:r>
      <w:bookmarkEnd w:id="156"/>
    </w:p>
    <w:p w14:paraId="18D9F5C9" w14:textId="0DD8F07F" w:rsidR="0042359D" w:rsidRDefault="0042359D" w:rsidP="0042359D">
      <w:r>
        <w:tab/>
      </w:r>
      <w:r w:rsidR="00382E09">
        <w:t xml:space="preserve">Com vista a facilitar a criação de grafos e a separar esta responsabilidade da </w:t>
      </w:r>
      <w:r w:rsidR="00382E09">
        <w:rPr>
          <w:i/>
          <w:iCs/>
        </w:rPr>
        <w:t>Bakery</w:t>
      </w:r>
      <w:r w:rsidR="00382E09">
        <w:t xml:space="preserve">, foi criada uma classe cujo </w:t>
      </w:r>
      <w:r w:rsidR="00ED6F9F">
        <w:t xml:space="preserve">encargo é </w:t>
      </w:r>
      <w:r w:rsidR="003F3555">
        <w:t>criar um grafo padrão (</w:t>
      </w:r>
      <w:r w:rsidR="003F3555">
        <w:rPr>
          <w:i/>
          <w:iCs/>
        </w:rPr>
        <w:t>hard coded</w:t>
      </w:r>
      <w:r w:rsidR="003F3555">
        <w:t>) ou carreg</w:t>
      </w:r>
      <w:r w:rsidR="00347E96">
        <w:t>á</w:t>
      </w:r>
      <w:r w:rsidR="003F3555">
        <w:t>-lo de um ficheiro de texto</w:t>
      </w:r>
      <w:r w:rsidR="00347E96">
        <w:t>.</w:t>
      </w:r>
    </w:p>
    <w:p w14:paraId="568EE983" w14:textId="554CBE96" w:rsidR="00347E96" w:rsidRDefault="00347E96" w:rsidP="00347E96">
      <w:pPr>
        <w:pStyle w:val="Ttulo3"/>
      </w:pPr>
      <w:bookmarkStart w:id="157" w:name="_Toc72674751"/>
      <w:r>
        <w:t>MutablePriorityQueue</w:t>
      </w:r>
      <w:bookmarkEnd w:id="157"/>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Ttulo1"/>
                              <w:rPr>
                                <w:lang w:val="en-US"/>
                              </w:rPr>
                            </w:pPr>
                            <w:bookmarkStart w:id="158" w:name="_Toc72674752"/>
                            <w:r>
                              <w:rPr>
                                <w:lang w:val="en-US"/>
                              </w:rPr>
                              <w:t>Algoritmos Implementados</w:t>
                            </w:r>
                            <w:bookmarkEnd w:id="158"/>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Ttulo1"/>
                        <w:rPr>
                          <w:lang w:val="en-US"/>
                        </w:rPr>
                      </w:pPr>
                      <w:bookmarkStart w:id="159" w:name="_Toc72674752"/>
                      <w:r>
                        <w:rPr>
                          <w:lang w:val="en-US"/>
                        </w:rPr>
                        <w:t>Algoritmos Implementados</w:t>
                      </w:r>
                      <w:bookmarkEnd w:id="159"/>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67023E6C"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4F059E01" w14:textId="77777777" w:rsidR="00356B05" w:rsidRDefault="00356B05" w:rsidP="00C00224">
      <w:pPr>
        <w:suppressAutoHyphens w:val="0"/>
        <w:spacing w:line="240" w:lineRule="auto"/>
        <w:jc w:val="both"/>
      </w:pPr>
      <w:r>
        <w:tab/>
      </w:r>
    </w:p>
    <w:p w14:paraId="5C21972A" w14:textId="409A4ECA" w:rsidR="00356B05" w:rsidRDefault="00356B05" w:rsidP="00C00224">
      <w:pPr>
        <w:suppressAutoHyphens w:val="0"/>
        <w:spacing w:line="240" w:lineRule="auto"/>
        <w:jc w:val="both"/>
      </w:pPr>
      <w:r>
        <w:t>Nota: Em todas as análises empíricas, apenas uma variável é mudada em cada ponto calculado (o que está explicitado no eixo das abcissas do gráfico). Esta foi feita no seguinte computador:</w:t>
      </w:r>
    </w:p>
    <w:p w14:paraId="7ACD6C4D" w14:textId="72D00BB2" w:rsidR="00356B05" w:rsidRDefault="00356B05" w:rsidP="00356B05">
      <w:pPr>
        <w:pStyle w:val="PargrafodaLista"/>
        <w:numPr>
          <w:ilvl w:val="0"/>
          <w:numId w:val="28"/>
        </w:numPr>
        <w:suppressAutoHyphens w:val="0"/>
        <w:spacing w:line="240" w:lineRule="auto"/>
        <w:jc w:val="both"/>
      </w:pPr>
      <w:r>
        <w:t>Modelo: Lenovo Ideapad 5 15ARE05</w:t>
      </w:r>
    </w:p>
    <w:p w14:paraId="7EB65D65" w14:textId="600647DE" w:rsidR="00356B05" w:rsidRDefault="00356B05" w:rsidP="00356B05">
      <w:pPr>
        <w:pStyle w:val="PargrafodaLista"/>
        <w:numPr>
          <w:ilvl w:val="0"/>
          <w:numId w:val="28"/>
        </w:numPr>
        <w:suppressAutoHyphens w:val="0"/>
        <w:spacing w:line="240" w:lineRule="auto"/>
        <w:jc w:val="both"/>
      </w:pPr>
      <w:r>
        <w:t>CPU: AMD Ryzen 5 4500U</w:t>
      </w:r>
    </w:p>
    <w:p w14:paraId="6BFFFEFD" w14:textId="25B35E02" w:rsidR="00356B05" w:rsidRDefault="00356B05" w:rsidP="00356B05">
      <w:pPr>
        <w:pStyle w:val="PargrafodaLista"/>
        <w:numPr>
          <w:ilvl w:val="0"/>
          <w:numId w:val="28"/>
        </w:numPr>
        <w:suppressAutoHyphens w:val="0"/>
        <w:spacing w:line="240" w:lineRule="auto"/>
        <w:jc w:val="both"/>
      </w:pPr>
      <w:r>
        <w:t>Memória RAM: 8GB</w:t>
      </w:r>
    </w:p>
    <w:p w14:paraId="6D2A32B7" w14:textId="613C5A14" w:rsidR="00356B05" w:rsidRDefault="00356B05" w:rsidP="00356B05">
      <w:pPr>
        <w:pStyle w:val="PargrafodaLista"/>
        <w:numPr>
          <w:ilvl w:val="0"/>
          <w:numId w:val="28"/>
        </w:numPr>
        <w:suppressAutoHyphens w:val="0"/>
        <w:spacing w:line="240" w:lineRule="auto"/>
        <w:jc w:val="both"/>
      </w:pPr>
      <w:r>
        <w:t>Placa Gráfica: AMD Radeon Graphics</w:t>
      </w:r>
    </w:p>
    <w:p w14:paraId="5EDE32D6" w14:textId="1658FF9C" w:rsidR="003F1DAB" w:rsidRDefault="003F1DAB" w:rsidP="003F1DAB">
      <w:pPr>
        <w:pStyle w:val="Ttulo5"/>
      </w:pPr>
      <w:bookmarkStart w:id="160" w:name="_Toc72674753"/>
      <w:r>
        <w:t>Análise da Conetividade - Depth-First Search</w:t>
      </w:r>
      <w:bookmarkEnd w:id="160"/>
    </w:p>
    <w:p w14:paraId="6F52BAAB" w14:textId="65E717E7" w:rsidR="003F1DAB" w:rsidRDefault="003F1DAB" w:rsidP="003F1DAB">
      <w:pPr>
        <w:pStyle w:val="Ttulo3"/>
      </w:pPr>
      <w:bookmarkStart w:id="161" w:name="_Toc72674754"/>
      <w:r>
        <w:t>Pseudocódigo</w:t>
      </w:r>
      <w:bookmarkEnd w:id="161"/>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4489B92C" w:rsidR="003F1DAB" w:rsidRDefault="000729E5" w:rsidP="000729E5">
      <w:pPr>
        <w:pStyle w:val="Legenda"/>
        <w:jc w:val="center"/>
      </w:pPr>
      <w:r>
        <w:t xml:space="preserve">Figura </w:t>
      </w:r>
      <w:r>
        <w:fldChar w:fldCharType="begin"/>
      </w:r>
      <w:r>
        <w:instrText xml:space="preserve"> SEQ Figura \* ARABIC </w:instrText>
      </w:r>
      <w:r>
        <w:fldChar w:fldCharType="separate"/>
      </w:r>
      <w:r w:rsidR="00257D36">
        <w:rPr>
          <w:noProof/>
        </w:rPr>
        <w:t>8</w:t>
      </w:r>
      <w:r>
        <w:fldChar w:fldCharType="end"/>
      </w:r>
      <w:r w:rsidR="004B6535">
        <w:t xml:space="preserve"> </w:t>
      </w:r>
      <w:r>
        <w:t>- Pseudocódigo do Algoritmo de DFS</w:t>
      </w:r>
    </w:p>
    <w:p w14:paraId="37956795" w14:textId="581C1920" w:rsidR="003F1DAB" w:rsidRPr="003F1DAB" w:rsidRDefault="003F1DAB" w:rsidP="003F1DAB">
      <w:pPr>
        <w:pStyle w:val="Ttulo3"/>
      </w:pPr>
      <w:bookmarkStart w:id="162" w:name="_Toc72674755"/>
      <w:r>
        <w:t>Análise da Complexidade</w:t>
      </w:r>
      <w:bookmarkEnd w:id="162"/>
    </w:p>
    <w:p w14:paraId="0BCA5E44" w14:textId="4AA26B88" w:rsidR="003F1DAB" w:rsidRDefault="00893915" w:rsidP="003F1DAB">
      <w:r>
        <w:tab/>
        <w:t>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sendo, visto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Ttulo5"/>
      </w:pPr>
      <w:bookmarkStart w:id="163" w:name="_Toc72674756"/>
      <w:r>
        <w:lastRenderedPageBreak/>
        <w:t>Análise da Conetividade – Algoritmo de Tarjan’s</w:t>
      </w:r>
      <w:bookmarkEnd w:id="163"/>
    </w:p>
    <w:p w14:paraId="5554F300" w14:textId="77777777" w:rsidR="003F1DAB" w:rsidRDefault="003F1DAB" w:rsidP="003F1DAB">
      <w:pPr>
        <w:pStyle w:val="Ttulo3"/>
      </w:pPr>
      <w:bookmarkStart w:id="164" w:name="_Toc72674757"/>
      <w:r>
        <w:t>Pseudocódigo</w:t>
      </w:r>
      <w:bookmarkEnd w:id="164"/>
    </w:p>
    <w:p w14:paraId="79CC3EE9" w14:textId="77777777" w:rsidR="009B0992" w:rsidRDefault="009B0992" w:rsidP="009B0992">
      <w:pPr>
        <w:keepNext/>
        <w:jc w:val="center"/>
      </w:pPr>
      <w:r>
        <w:rPr>
          <w:noProof/>
        </w:rPr>
        <w:drawing>
          <wp:inline distT="0" distB="0" distL="0" distR="0" wp14:anchorId="76208E07" wp14:editId="1A86DE3B">
            <wp:extent cx="4988944" cy="5836261"/>
            <wp:effectExtent l="152400" t="152400" r="364490" b="355600"/>
            <wp:docPr id="34"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95159" cy="58435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B1779" w14:textId="0688C9DB" w:rsidR="003F1DAB" w:rsidRDefault="009B0992" w:rsidP="009B0992">
      <w:pPr>
        <w:pStyle w:val="Legenda"/>
        <w:jc w:val="center"/>
      </w:pPr>
      <w:r>
        <w:t xml:space="preserve">Figura </w:t>
      </w:r>
      <w:r>
        <w:fldChar w:fldCharType="begin"/>
      </w:r>
      <w:r>
        <w:instrText xml:space="preserve"> SEQ Figura \* ARABIC </w:instrText>
      </w:r>
      <w:r>
        <w:fldChar w:fldCharType="separate"/>
      </w:r>
      <w:r w:rsidR="00257D36">
        <w:rPr>
          <w:noProof/>
        </w:rPr>
        <w:t>9</w:t>
      </w:r>
      <w:r>
        <w:fldChar w:fldCharType="end"/>
      </w:r>
      <w:r>
        <w:t xml:space="preserve"> - Pseudocódigo Tarjan</w:t>
      </w:r>
    </w:p>
    <w:p w14:paraId="41BA2128" w14:textId="77777777" w:rsidR="009B0992" w:rsidRDefault="009B0992" w:rsidP="003F1DAB">
      <w:pPr>
        <w:pStyle w:val="Ttulo3"/>
      </w:pPr>
    </w:p>
    <w:p w14:paraId="59C059F1" w14:textId="111A8702" w:rsidR="003F1DAB" w:rsidRDefault="003F1DAB" w:rsidP="003F1DAB">
      <w:pPr>
        <w:pStyle w:val="Ttulo3"/>
      </w:pPr>
      <w:bookmarkStart w:id="165" w:name="_Toc72674758"/>
      <w:r>
        <w:lastRenderedPageBreak/>
        <w:t>Análise da Complexidade</w:t>
      </w:r>
      <w:bookmarkEnd w:id="165"/>
    </w:p>
    <w:p w14:paraId="760E1A33" w14:textId="77777777" w:rsidR="009B0992" w:rsidRDefault="00A359F2" w:rsidP="009B0992">
      <w:r>
        <w:tab/>
      </w:r>
      <w:r w:rsidR="009B0992">
        <w:t>Este algoritmo começa por visitar todos os vértices do grafo, atualizando alguns atributos que irão ser utilizados pelo algoritmo. De seguida, invoca a função utilitária recursiva tarjanUtil, que será responsável por marcar os vértices do componente fortemente conexo como visitados. Os passos envolvidos são:</w:t>
      </w:r>
    </w:p>
    <w:p w14:paraId="161012D6" w14:textId="77777777" w:rsidR="009B0992" w:rsidRDefault="009B0992" w:rsidP="009B0992">
      <w:pPr>
        <w:pStyle w:val="PargrafodaLista"/>
        <w:numPr>
          <w:ilvl w:val="0"/>
          <w:numId w:val="29"/>
        </w:numPr>
      </w:pPr>
      <w:r>
        <w:t>Pesquisa em profundidade sobre os nós</w:t>
      </w:r>
    </w:p>
    <w:p w14:paraId="01AF5C69" w14:textId="77777777" w:rsidR="009B0992" w:rsidRDefault="009B0992" w:rsidP="009B0992">
      <w:pPr>
        <w:pStyle w:val="PargrafodaLista"/>
        <w:numPr>
          <w:ilvl w:val="0"/>
          <w:numId w:val="29"/>
        </w:numPr>
      </w:pPr>
      <w:r>
        <w:t xml:space="preserve">Dois valores disc[u] e low[u] são guardados para cada vértice. </w:t>
      </w:r>
    </w:p>
    <w:p w14:paraId="3F78D241" w14:textId="77777777" w:rsidR="009B0992" w:rsidRDefault="009B0992" w:rsidP="009B0992">
      <w:pPr>
        <w:pStyle w:val="PargrafodaLista"/>
        <w:numPr>
          <w:ilvl w:val="1"/>
          <w:numId w:val="29"/>
        </w:numPr>
      </w:pPr>
      <w:r>
        <w:t>Disc[u] – Ordem de descoberta do vértice u</w:t>
      </w:r>
    </w:p>
    <w:p w14:paraId="1926E49B" w14:textId="77777777" w:rsidR="009B0992" w:rsidRDefault="009B0992" w:rsidP="009B0992">
      <w:pPr>
        <w:pStyle w:val="PargrafodaLista"/>
        <w:numPr>
          <w:ilvl w:val="1"/>
          <w:numId w:val="29"/>
        </w:numPr>
      </w:pPr>
      <w:r>
        <w:t>Low[u] – Guarda o valor de ‘disc’ mais baixo que é atingível a partir do vértice u, que não faz parte de outro componente fortemente conexo</w:t>
      </w:r>
    </w:p>
    <w:p w14:paraId="041CC263" w14:textId="77777777" w:rsidR="009B0992" w:rsidRDefault="009B0992" w:rsidP="009B0992">
      <w:pPr>
        <w:pStyle w:val="PargrafodaLista"/>
        <w:numPr>
          <w:ilvl w:val="0"/>
          <w:numId w:val="29"/>
        </w:numPr>
      </w:pPr>
      <w:r>
        <w:t>À medida que os nós são explorados, são inseridos numa stack</w:t>
      </w:r>
    </w:p>
    <w:p w14:paraId="5E5A0CA8" w14:textId="77777777" w:rsidR="009B0992" w:rsidRDefault="009B0992" w:rsidP="009B0992">
      <w:pPr>
        <w:pStyle w:val="PargrafodaLista"/>
        <w:numPr>
          <w:ilvl w:val="0"/>
          <w:numId w:val="29"/>
        </w:numPr>
      </w:pPr>
      <w:r>
        <w:t>Os nós que ainda não foram explorados são explorados e atualizam o seu disc[u] e low[u] adequadamente</w:t>
      </w:r>
    </w:p>
    <w:p w14:paraId="3FA467D1" w14:textId="77777777" w:rsidR="009B0992" w:rsidRDefault="009B0992" w:rsidP="009B0992">
      <w:pPr>
        <w:pStyle w:val="PargrafodaLista"/>
        <w:numPr>
          <w:ilvl w:val="0"/>
          <w:numId w:val="29"/>
        </w:numPr>
      </w:pPr>
      <w:r>
        <w:t xml:space="preserve">Um nó encontrado onde low[u] = disc[u] é o primeiro nó explorado no seu componente fortemente conexo e, consequentemente, todos os nós acima dele na stack serão removidos e identificados como pertencentes ao seu </w:t>
      </w:r>
      <w:r w:rsidRPr="00702F09">
        <w:rPr>
          <w:i/>
          <w:iCs/>
        </w:rPr>
        <w:t xml:space="preserve">SCC </w:t>
      </w:r>
      <w:r>
        <w:t>(strongly connected component).</w:t>
      </w:r>
    </w:p>
    <w:p w14:paraId="212F8E26" w14:textId="77777777" w:rsidR="009B0992" w:rsidRDefault="009B0992" w:rsidP="009B0992">
      <w:pPr>
        <w:pStyle w:val="PargrafodaLista"/>
        <w:numPr>
          <w:ilvl w:val="1"/>
          <w:numId w:val="29"/>
        </w:numPr>
      </w:pPr>
      <w:r>
        <w:t>Especificamente, no âmbito deste projeto, para obter o componente fortemente conexo da padaria, bastou marcar os vértices pertencentes à stack, quando o nó da padaria foi explorado, como visitados.</w:t>
      </w:r>
    </w:p>
    <w:p w14:paraId="386D1DC0" w14:textId="77777777" w:rsidR="009B0992" w:rsidRDefault="009B0992" w:rsidP="009B0992">
      <w:pPr>
        <w:ind w:firstLine="720"/>
      </w:pPr>
      <w:r>
        <w:t>Como tal, sabendo que o algoritmo é baseado em pesquisas em profundidade, conclui-se que cada nó é visitado no máximo uma vez e, para cada nó é visitada a sua lista de arestas adjacentes. Portanto, a complexidade temporal deste algoritmo é O(|V| + |E|).</w:t>
      </w:r>
    </w:p>
    <w:p w14:paraId="430DE7CC" w14:textId="770EEE03" w:rsidR="00A359F2" w:rsidRPr="00A359F2" w:rsidRDefault="009B0992" w:rsidP="009B0992">
      <w:pPr>
        <w:ind w:firstLine="720"/>
      </w:pPr>
      <w:r>
        <w:t>Relativamente ao espaço utilizado pelo algoritmo de Tarjan, verifa-se que a complexidade espacial do mesmo é linear, ou seja, O(|V|), já que é necessário armazenar para cada vértice 4 atributos (low[u], disc[u], stackMember[u] e visited[u]) e, para além disso, recorre-se a uma stack com tamanho máximo |V|.</w:t>
      </w:r>
    </w:p>
    <w:p w14:paraId="4FF2A26E" w14:textId="77777777" w:rsidR="00764C5B" w:rsidRDefault="00764C5B" w:rsidP="003F1DAB">
      <w:pPr>
        <w:pStyle w:val="Ttulo5"/>
      </w:pPr>
      <w:bookmarkStart w:id="166" w:name="_Toc72674759"/>
    </w:p>
    <w:p w14:paraId="175B3CD1" w14:textId="77777777" w:rsidR="00764C5B" w:rsidRDefault="00764C5B" w:rsidP="003F1DAB">
      <w:pPr>
        <w:pStyle w:val="Ttulo5"/>
      </w:pPr>
    </w:p>
    <w:p w14:paraId="7989A54B" w14:textId="77777777" w:rsidR="00764C5B" w:rsidRDefault="00764C5B" w:rsidP="003F1DAB">
      <w:pPr>
        <w:pStyle w:val="Ttulo5"/>
      </w:pPr>
    </w:p>
    <w:p w14:paraId="310C187A" w14:textId="77777777" w:rsidR="00764C5B" w:rsidRDefault="00764C5B" w:rsidP="003F1DAB">
      <w:pPr>
        <w:pStyle w:val="Ttulo5"/>
      </w:pPr>
    </w:p>
    <w:p w14:paraId="6A2FA4E3" w14:textId="77777777" w:rsidR="00764C5B" w:rsidRDefault="00764C5B" w:rsidP="003F1DAB">
      <w:pPr>
        <w:pStyle w:val="Ttulo5"/>
      </w:pPr>
    </w:p>
    <w:p w14:paraId="5A82E9FE" w14:textId="77777777" w:rsidR="00764C5B" w:rsidRDefault="00764C5B" w:rsidP="003F1DAB">
      <w:pPr>
        <w:pStyle w:val="Ttulo5"/>
      </w:pPr>
    </w:p>
    <w:p w14:paraId="24088A3C" w14:textId="6B57AB5C" w:rsidR="003F1DAB" w:rsidRPr="003F1DAB" w:rsidRDefault="003F1DAB" w:rsidP="00764C5B">
      <w:pPr>
        <w:pStyle w:val="Ttulo5"/>
      </w:pPr>
      <w:r>
        <w:lastRenderedPageBreak/>
        <w:t>Algoritmo de Dijkstra e variações</w:t>
      </w:r>
      <w:bookmarkEnd w:id="166"/>
    </w:p>
    <w:p w14:paraId="28DFFD56" w14:textId="6B68EF93" w:rsidR="003F1DAB" w:rsidRDefault="003F1DAB" w:rsidP="004B6535">
      <w:pPr>
        <w:pStyle w:val="Ttulo3"/>
      </w:pPr>
      <w:bookmarkStart w:id="167" w:name="_Toc72674760"/>
      <w:r>
        <w:t>Pseudocódigo</w:t>
      </w:r>
      <w:bookmarkEnd w:id="167"/>
    </w:p>
    <w:p w14:paraId="302EE59B" w14:textId="77777777" w:rsidR="004B6535" w:rsidRDefault="004B6535" w:rsidP="004B6535">
      <w:pPr>
        <w:pStyle w:val="Ttulo3"/>
        <w:keepNext/>
        <w:jc w:val="center"/>
      </w:pPr>
      <w:bookmarkStart w:id="168" w:name="_Toc72674761"/>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247813" cy="3526529"/>
                    </a:xfrm>
                    <a:prstGeom prst="rect">
                      <a:avLst/>
                    </a:prstGeom>
                  </pic:spPr>
                </pic:pic>
              </a:graphicData>
            </a:graphic>
          </wp:inline>
        </w:drawing>
      </w:r>
      <w:bookmarkEnd w:id="168"/>
    </w:p>
    <w:p w14:paraId="55B199D9" w14:textId="5E260C69" w:rsidR="00A359F2" w:rsidRDefault="004B6535" w:rsidP="004B6535">
      <w:pPr>
        <w:pStyle w:val="Legenda"/>
        <w:jc w:val="center"/>
      </w:pPr>
      <w:r>
        <w:t xml:space="preserve">Figura </w:t>
      </w:r>
      <w:r>
        <w:fldChar w:fldCharType="begin"/>
      </w:r>
      <w:r>
        <w:instrText xml:space="preserve"> SEQ Figura \* ARABIC </w:instrText>
      </w:r>
      <w:r>
        <w:fldChar w:fldCharType="separate"/>
      </w:r>
      <w:r w:rsidR="00257D36">
        <w:rPr>
          <w:noProof/>
        </w:rPr>
        <w:t>10</w:t>
      </w:r>
      <w:r>
        <w:fldChar w:fldCharType="end"/>
      </w:r>
      <w:r>
        <w:t xml:space="preserve"> - Pseudocódigo Dikstra</w:t>
      </w:r>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3505884" cy="2083540"/>
                    </a:xfrm>
                    <a:prstGeom prst="rect">
                      <a:avLst/>
                    </a:prstGeom>
                  </pic:spPr>
                </pic:pic>
              </a:graphicData>
            </a:graphic>
          </wp:inline>
        </w:drawing>
      </w:r>
    </w:p>
    <w:p w14:paraId="5656B1C8" w14:textId="2C603A93" w:rsidR="004B6535" w:rsidRPr="004B6535" w:rsidRDefault="004B6535" w:rsidP="004B6535">
      <w:pPr>
        <w:pStyle w:val="Legenda"/>
        <w:jc w:val="center"/>
      </w:pPr>
      <w:r>
        <w:t xml:space="preserve">Figura </w:t>
      </w:r>
      <w:r>
        <w:fldChar w:fldCharType="begin"/>
      </w:r>
      <w:r>
        <w:instrText xml:space="preserve"> SEQ Figura \* ARABIC </w:instrText>
      </w:r>
      <w:r>
        <w:fldChar w:fldCharType="separate"/>
      </w:r>
      <w:r w:rsidR="00257D36">
        <w:rPr>
          <w:noProof/>
        </w:rPr>
        <w:t>11</w:t>
      </w:r>
      <w:r>
        <w:fldChar w:fldCharType="end"/>
      </w:r>
      <w:r>
        <w:t xml:space="preserve"> - Pseudocódigo Função Relax</w:t>
      </w:r>
    </w:p>
    <w:p w14:paraId="3406862A" w14:textId="5610985A" w:rsidR="003F1DAB" w:rsidRDefault="003F1DAB" w:rsidP="003F1DAB">
      <w:pPr>
        <w:pStyle w:val="Ttulo3"/>
      </w:pPr>
      <w:bookmarkStart w:id="169" w:name="_Toc72674762"/>
      <w:r>
        <w:t>Análise da Complexidade</w:t>
      </w:r>
      <w:bookmarkEnd w:id="169"/>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 xml:space="preserve">De seguida, usando uma fila de prioridade mutável, visita, </w:t>
      </w:r>
      <w:r w:rsidR="00492531">
        <w:lastRenderedPageBreak/>
        <w:t>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enquanto que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Ttulo3"/>
      </w:pPr>
      <w:bookmarkStart w:id="170" w:name="_Toc72674763"/>
      <w:r>
        <w:t>Variações do algoritmo</w:t>
      </w:r>
      <w:bookmarkEnd w:id="170"/>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Em certos algoritmos, não nos é importante encontrar o caminho para um cliente específico mas para um dos clientes restantes (</w:t>
      </w:r>
      <w:r w:rsidR="00492531" w:rsidRPr="00492531">
        <w:rPr>
          <w:b/>
          <w:bCs/>
          <w:i/>
          <w:iCs/>
        </w:rPr>
        <w:t>nearest neighbour</w:t>
      </w:r>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43C4C007" w14:textId="0EB95B1E" w:rsidR="006E5E0D" w:rsidRDefault="00DD76B7" w:rsidP="004B75B9">
      <w:r>
        <w:tab/>
        <w:t>Ao procurar, paralelamente, o caminho de ambos os vértices (início e destino), é possível convergir para uma solução mais rapidamente.</w:t>
      </w:r>
    </w:p>
    <w:p w14:paraId="7F91447F" w14:textId="77777777" w:rsidR="00764C5B" w:rsidRDefault="00764C5B" w:rsidP="003F1DAB">
      <w:pPr>
        <w:pStyle w:val="Ttulo5"/>
      </w:pPr>
      <w:bookmarkStart w:id="171" w:name="_Toc72674764"/>
    </w:p>
    <w:p w14:paraId="58A86486" w14:textId="77777777" w:rsidR="00764C5B" w:rsidRDefault="00764C5B" w:rsidP="003F1DAB">
      <w:pPr>
        <w:pStyle w:val="Ttulo5"/>
      </w:pPr>
    </w:p>
    <w:p w14:paraId="66754E76" w14:textId="77777777" w:rsidR="00764C5B" w:rsidRDefault="00764C5B" w:rsidP="003F1DAB">
      <w:pPr>
        <w:pStyle w:val="Ttulo5"/>
      </w:pPr>
    </w:p>
    <w:p w14:paraId="3C8712C5" w14:textId="77777777" w:rsidR="00764C5B" w:rsidRDefault="00764C5B" w:rsidP="003F1DAB">
      <w:pPr>
        <w:pStyle w:val="Ttulo5"/>
      </w:pPr>
    </w:p>
    <w:p w14:paraId="70A4446F" w14:textId="77777777" w:rsidR="00764C5B" w:rsidRDefault="00764C5B" w:rsidP="003F1DAB">
      <w:pPr>
        <w:pStyle w:val="Ttulo5"/>
      </w:pPr>
    </w:p>
    <w:p w14:paraId="58F8FBFB" w14:textId="24E7EE0E" w:rsidR="003F1DAB" w:rsidRDefault="003F1DAB" w:rsidP="003F1DAB">
      <w:pPr>
        <w:pStyle w:val="Ttulo5"/>
      </w:pPr>
      <w:r>
        <w:lastRenderedPageBreak/>
        <w:t>Pré-processamento:</w:t>
      </w:r>
      <w:bookmarkEnd w:id="171"/>
    </w:p>
    <w:p w14:paraId="0F3D4621" w14:textId="77777777" w:rsidR="003F1DAB" w:rsidRDefault="003F1DAB" w:rsidP="003F1DAB">
      <w:pPr>
        <w:pStyle w:val="Ttulo3"/>
      </w:pPr>
      <w:bookmarkStart w:id="172" w:name="_Toc72674765"/>
      <w:r>
        <w:t>Pseudocódigo</w:t>
      </w:r>
      <w:bookmarkEnd w:id="172"/>
    </w:p>
    <w:p w14:paraId="0D439888" w14:textId="77777777" w:rsidR="006E5E0D" w:rsidRDefault="006E5E0D" w:rsidP="006E5E0D">
      <w:pPr>
        <w:keepNext/>
        <w:jc w:val="center"/>
      </w:pPr>
      <w:r>
        <w:rPr>
          <w:noProof/>
        </w:rPr>
        <w:drawing>
          <wp:inline distT="0" distB="0" distL="0" distR="0" wp14:anchorId="55CF9EFD" wp14:editId="348706AA">
            <wp:extent cx="5394960" cy="3840218"/>
            <wp:effectExtent l="190500" t="190500" r="186690" b="1987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404244" cy="3846827"/>
                    </a:xfrm>
                    <a:prstGeom prst="rect">
                      <a:avLst/>
                    </a:prstGeom>
                    <a:ln>
                      <a:noFill/>
                    </a:ln>
                    <a:effectLst>
                      <a:outerShdw blurRad="190500" algn="tl" rotWithShape="0">
                        <a:srgbClr val="000000">
                          <a:alpha val="70000"/>
                        </a:srgbClr>
                      </a:outerShdw>
                    </a:effectLst>
                  </pic:spPr>
                </pic:pic>
              </a:graphicData>
            </a:graphic>
          </wp:inline>
        </w:drawing>
      </w:r>
    </w:p>
    <w:p w14:paraId="3CB822E6" w14:textId="3FAFB1BF" w:rsidR="003F1DAB" w:rsidRDefault="006E5E0D" w:rsidP="006E5E0D">
      <w:pPr>
        <w:pStyle w:val="Legenda"/>
        <w:jc w:val="center"/>
      </w:pPr>
      <w:r>
        <w:t xml:space="preserve">Figura </w:t>
      </w:r>
      <w:r>
        <w:fldChar w:fldCharType="begin"/>
      </w:r>
      <w:r>
        <w:instrText xml:space="preserve"> SEQ Figura \* ARABIC </w:instrText>
      </w:r>
      <w:r>
        <w:fldChar w:fldCharType="separate"/>
      </w:r>
      <w:r w:rsidR="00257D36">
        <w:rPr>
          <w:noProof/>
        </w:rPr>
        <w:t>12</w:t>
      </w:r>
      <w:r>
        <w:fldChar w:fldCharType="end"/>
      </w:r>
      <w:r>
        <w:t xml:space="preserve"> - Pseudocódigo Pré-processamento</w:t>
      </w:r>
    </w:p>
    <w:p w14:paraId="7F1FB342" w14:textId="0FCFB6A4" w:rsidR="003F1DAB" w:rsidRDefault="003F1DAB" w:rsidP="003F1DAB">
      <w:pPr>
        <w:pStyle w:val="Ttulo3"/>
      </w:pPr>
      <w:bookmarkStart w:id="173" w:name="_Toc72674766"/>
      <w:r>
        <w:t>Análise da Complexidade</w:t>
      </w:r>
      <w:bookmarkEnd w:id="173"/>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PargrafodaLista"/>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 xml:space="preserve">Nota: As arestas no conjunto de arestas adjacentes em cada vértice nunca são repetidas, pelo que a iteração e remoção destas podem ser consideradas uma operação em tempo linear, em </w:t>
      </w:r>
      <w:r w:rsidR="00420713">
        <w:lastRenderedPageBreak/>
        <w:t>função do número de arestas, visto que nunca vão ser feitas mais que |E| iterações.</w:t>
      </w:r>
      <w:r w:rsidR="00420713">
        <w:br/>
      </w:r>
    </w:p>
    <w:p w14:paraId="7D1DA3A7" w14:textId="6BE37FDE" w:rsidR="00FB426F" w:rsidRDefault="00FB426F" w:rsidP="00FB426F">
      <w:pPr>
        <w:pStyle w:val="PargrafodaLista"/>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PargrafodaLista"/>
        <w:numPr>
          <w:ilvl w:val="0"/>
          <w:numId w:val="20"/>
        </w:numPr>
      </w:pPr>
      <w:r>
        <w:t xml:space="preserve">Filtragem dos clientes cuja morada não corresponde a um vértice do grafo. Visto usarmos um </w:t>
      </w:r>
      <w:r>
        <w:rPr>
          <w:i/>
          <w:iCs/>
        </w:rPr>
        <w:t>HashMap</w:t>
      </w:r>
      <w:r>
        <w:t xml:space="preserve"> para procurar vértices</w:t>
      </w:r>
      <w:r w:rsidR="004C46D5">
        <w:t xml:space="preserve"> (</w:t>
      </w:r>
      <w:r w:rsidR="004C46D5">
        <w:rPr>
          <w:i/>
          <w:iCs/>
        </w:rPr>
        <w:t>lookup</w:t>
      </w:r>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PargrafodaLista"/>
      </w:pPr>
    </w:p>
    <w:p w14:paraId="3F138977" w14:textId="77E941AC" w:rsidR="00A012B0" w:rsidRDefault="004C46D5" w:rsidP="004B75B9">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73AEAEF1" w14:textId="77777777" w:rsidR="00A012B0" w:rsidRDefault="00A012B0" w:rsidP="00A012B0">
      <w:pPr>
        <w:keepNext/>
        <w:ind w:left="360"/>
        <w:jc w:val="center"/>
      </w:pPr>
      <w:r>
        <w:rPr>
          <w:noProof/>
        </w:rPr>
        <w:drawing>
          <wp:inline distT="0" distB="0" distL="0" distR="0" wp14:anchorId="7E1801F5" wp14:editId="2426F82D">
            <wp:extent cx="4751070" cy="2575257"/>
            <wp:effectExtent l="171450" t="152400" r="163830" b="16827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2"/>
                    <a:stretch>
                      <a:fillRect/>
                    </a:stretch>
                  </pic:blipFill>
                  <pic:spPr>
                    <a:xfrm>
                      <a:off x="0" y="0"/>
                      <a:ext cx="4779677" cy="25907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5BBDF" w14:textId="25D41262" w:rsidR="00A012B0" w:rsidRDefault="00A012B0" w:rsidP="00A012B0">
      <w:pPr>
        <w:pStyle w:val="Legenda"/>
        <w:jc w:val="center"/>
      </w:pPr>
      <w:r>
        <w:t xml:space="preserve">Figura </w:t>
      </w:r>
      <w:r>
        <w:fldChar w:fldCharType="begin"/>
      </w:r>
      <w:r>
        <w:instrText xml:space="preserve"> SEQ Figura \* ARABIC </w:instrText>
      </w:r>
      <w:r>
        <w:fldChar w:fldCharType="separate"/>
      </w:r>
      <w:r w:rsidR="00257D36">
        <w:rPr>
          <w:noProof/>
        </w:rPr>
        <w:t>13</w:t>
      </w:r>
      <w:r>
        <w:fldChar w:fldCharType="end"/>
      </w:r>
      <w:r>
        <w:t xml:space="preserve"> - Análise Empírica Pré-processamento</w:t>
      </w:r>
    </w:p>
    <w:p w14:paraId="4A417747" w14:textId="77777777" w:rsidR="00764C5B" w:rsidRDefault="00764C5B" w:rsidP="003F1DAB">
      <w:pPr>
        <w:pStyle w:val="Ttulo5"/>
      </w:pPr>
      <w:bookmarkStart w:id="174" w:name="_Toc72674767"/>
    </w:p>
    <w:p w14:paraId="5B320860" w14:textId="77777777" w:rsidR="00764C5B" w:rsidRDefault="00764C5B" w:rsidP="003F1DAB">
      <w:pPr>
        <w:pStyle w:val="Ttulo5"/>
      </w:pPr>
    </w:p>
    <w:p w14:paraId="1B781EC6" w14:textId="4C89BD5A" w:rsidR="003F1DAB" w:rsidRDefault="003F1DAB" w:rsidP="003F1DAB">
      <w:pPr>
        <w:pStyle w:val="Ttulo5"/>
      </w:pPr>
      <w:r>
        <w:lastRenderedPageBreak/>
        <w:t>1ª fase- Carrinha única com capacidade ilimitada e em consideração de horas de entrega:</w:t>
      </w:r>
      <w:bookmarkEnd w:id="174"/>
    </w:p>
    <w:p w14:paraId="2DB9BE5B" w14:textId="77777777" w:rsidR="007D138A" w:rsidRPr="007D138A" w:rsidRDefault="007D138A" w:rsidP="007D138A"/>
    <w:p w14:paraId="182507AE" w14:textId="060BADDE" w:rsidR="006E5E0D" w:rsidRDefault="007D138A" w:rsidP="004B75B9">
      <w:r>
        <w:tab/>
        <w:t xml:space="preserve">O algoritmo utilizado para a 1ª fase do projeto é uma implementação do </w:t>
      </w:r>
      <w:r>
        <w:rPr>
          <w:i/>
          <w:iCs/>
        </w:rPr>
        <w:t>Nearest Neighbour</w:t>
      </w:r>
      <w:r>
        <w:t>, com o auxílio de duas variações do algoritmo de Dijkstra:</w:t>
      </w:r>
    </w:p>
    <w:p w14:paraId="67CF0EDD" w14:textId="5FA45BF3" w:rsidR="007D138A" w:rsidRDefault="003F1DAB" w:rsidP="003F1DAB">
      <w:pPr>
        <w:pStyle w:val="Ttulo3"/>
      </w:pPr>
      <w:bookmarkStart w:id="175" w:name="_Toc72674768"/>
      <w:r>
        <w:t>Pseudocódigo</w:t>
      </w:r>
      <w:bookmarkEnd w:id="175"/>
    </w:p>
    <w:p w14:paraId="00E654DC" w14:textId="77777777" w:rsidR="00600105" w:rsidRDefault="00600105" w:rsidP="00600105">
      <w:pPr>
        <w:pStyle w:val="Ttulo3"/>
        <w:keepNext/>
        <w:jc w:val="center"/>
      </w:pPr>
      <w:bookmarkStart w:id="176" w:name="_Toc72674769"/>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5994985" cy="4194270"/>
                    </a:xfrm>
                    <a:prstGeom prst="rect">
                      <a:avLst/>
                    </a:prstGeom>
                  </pic:spPr>
                </pic:pic>
              </a:graphicData>
            </a:graphic>
          </wp:inline>
        </w:drawing>
      </w:r>
      <w:bookmarkEnd w:id="176"/>
    </w:p>
    <w:p w14:paraId="205F9D93" w14:textId="4266EA77" w:rsidR="007D138A" w:rsidRDefault="00600105" w:rsidP="00600105">
      <w:pPr>
        <w:pStyle w:val="Legenda"/>
        <w:jc w:val="center"/>
      </w:pPr>
      <w:r>
        <w:t xml:space="preserve">Figura </w:t>
      </w:r>
      <w:r>
        <w:fldChar w:fldCharType="begin"/>
      </w:r>
      <w:r>
        <w:instrText xml:space="preserve"> SEQ Figura \* ARABIC </w:instrText>
      </w:r>
      <w:r>
        <w:fldChar w:fldCharType="separate"/>
      </w:r>
      <w:r w:rsidR="00257D36">
        <w:rPr>
          <w:noProof/>
        </w:rPr>
        <w:t>14</w:t>
      </w:r>
      <w:r>
        <w:fldChar w:fldCharType="end"/>
      </w:r>
      <w:r>
        <w:t xml:space="preserve"> - Pseudocódigo Nearest Neighbour</w:t>
      </w:r>
    </w:p>
    <w:p w14:paraId="702D85CE" w14:textId="0F2CC1A2" w:rsidR="003F1DAB" w:rsidRDefault="003F1DAB" w:rsidP="003F1DAB">
      <w:pPr>
        <w:pStyle w:val="Ttulo3"/>
      </w:pPr>
      <w:bookmarkStart w:id="177" w:name="_Toc72674770"/>
      <w:r>
        <w:t>Análise da Complexidade</w:t>
      </w:r>
      <w:bookmarkEnd w:id="177"/>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PargrafodaLista"/>
        <w:numPr>
          <w:ilvl w:val="0"/>
          <w:numId w:val="22"/>
        </w:numPr>
      </w:pPr>
      <w:r>
        <w:lastRenderedPageBreak/>
        <w:t>Cópia para um vetor auxiliar de todos clientes que ainda não foram visitados, tendo complexidade temporal e espacial O (|C|).</w:t>
      </w:r>
    </w:p>
    <w:p w14:paraId="261E9422" w14:textId="74D03557" w:rsidR="00963B0A" w:rsidRPr="00963B0A" w:rsidRDefault="00963B0A" w:rsidP="00963B0A">
      <w:pPr>
        <w:pStyle w:val="PargrafodaLista"/>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PargrafodaLista"/>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227D3027" w14:textId="77777777" w:rsidR="009B0992" w:rsidRDefault="009B0992" w:rsidP="009B0992"/>
    <w:p w14:paraId="37AD0144" w14:textId="77777777" w:rsidR="009B0992" w:rsidRDefault="009B0992" w:rsidP="009B0992">
      <w:pPr>
        <w:ind w:firstLine="360"/>
      </w:pPr>
      <w:r>
        <w:t>Por fim, é necessário encontrar o caminho mais curto de volta à padaria, a partir do último cliente visitado. Para este cálculo, separamos em 2 opções:</w:t>
      </w:r>
    </w:p>
    <w:p w14:paraId="031650EB" w14:textId="77777777" w:rsidR="009B0992" w:rsidRDefault="009B0992" w:rsidP="009B0992">
      <w:pPr>
        <w:pStyle w:val="PargrafodaLista"/>
        <w:numPr>
          <w:ilvl w:val="0"/>
          <w:numId w:val="30"/>
        </w:numPr>
      </w:pPr>
      <w:r>
        <w:t xml:space="preserve">Grafo não direcionado – No caso do grafo ser não direcionado, recorremos ao algoritmo de Dijkstra bidirecional para encontrar este caminho de retorno, uma vez que fornece um </w:t>
      </w:r>
      <w:r>
        <w:rPr>
          <w:i/>
          <w:iCs/>
        </w:rPr>
        <w:t>speed up</w:t>
      </w:r>
      <w:r>
        <w:t xml:space="preserve"> de, aproximadamente, 2 vezes.</w:t>
      </w:r>
    </w:p>
    <w:p w14:paraId="0A2AF83A" w14:textId="77777777" w:rsidR="009B0992" w:rsidRDefault="009B0992" w:rsidP="009B0992">
      <w:pPr>
        <w:pStyle w:val="PargrafodaLista"/>
        <w:numPr>
          <w:ilvl w:val="0"/>
          <w:numId w:val="30"/>
        </w:numPr>
      </w:pPr>
      <w:r>
        <w:t>Grafo direcionado – Caso o grafo seja direcionado, calculamos o caminho de retorno através do algoritmo de Dijkstra entre 2 pontos.</w:t>
      </w:r>
    </w:p>
    <w:p w14:paraId="2D818D09" w14:textId="77777777" w:rsidR="009B0992" w:rsidRDefault="009B0992" w:rsidP="009B0992"/>
    <w:p w14:paraId="5E0C5312" w14:textId="77777777" w:rsidR="009B0992" w:rsidRDefault="009B0992" w:rsidP="009B0992">
      <w:pPr>
        <w:ind w:firstLine="720"/>
      </w:pPr>
      <w:r>
        <w:t>De facto, é necessário fazer esta separação, já que, apesar do Dijkstra bidirecional ser mais</w:t>
      </w:r>
    </w:p>
    <w:p w14:paraId="19DBCF11" w14:textId="77777777" w:rsidR="009B0992" w:rsidRDefault="009B0992" w:rsidP="009B0992">
      <w:r>
        <w:t>eficiente, não é garantido que funcione em grafos dirigidos. Isto porque o algoritmo faz uma pesquisa nas 2 direções, ou seja, da origem para o destino e do destino para a origem. Por sua vez, a pesquisa do destino para a origem é efetuada por arestas no sentido contrário ao pretendido e, naturalmente, não é garantido que exista uma aresta semelhante no sentido contrário no caso dos grafos dirigidos.</w:t>
      </w:r>
    </w:p>
    <w:p w14:paraId="20A3822A" w14:textId="77777777" w:rsidR="009B0992" w:rsidRDefault="009B0992" w:rsidP="009B0992">
      <w:pPr>
        <w:rPr>
          <w:rFonts w:cs="Georgia"/>
        </w:rPr>
      </w:pPr>
      <w:r>
        <w:t xml:space="preserve">Evidentemente, a execução temporal está na ordem de O </w:t>
      </w:r>
      <w:r>
        <w:rPr>
          <w:rFonts w:cs="Georgia"/>
        </w:rPr>
        <w:t>((|V| + |E|) log(|V|)).</w:t>
      </w:r>
    </w:p>
    <w:p w14:paraId="3279344E" w14:textId="6ED86AF3" w:rsidR="00012A19" w:rsidRDefault="00012A19" w:rsidP="0065570A">
      <w:pPr>
        <w:ind w:firstLine="360"/>
        <w:rPr>
          <w:rFonts w:cs="Georgia"/>
        </w:rPr>
      </w:pPr>
    </w:p>
    <w:p w14:paraId="2ADB4FF7" w14:textId="1FD0A15A"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2DED5791" w14:textId="77777777" w:rsidR="001951A2" w:rsidRDefault="001951A2" w:rsidP="001951A2">
      <w:pPr>
        <w:keepNext/>
        <w:ind w:firstLine="360"/>
        <w:jc w:val="center"/>
      </w:pPr>
      <w:r>
        <w:rPr>
          <w:noProof/>
        </w:rPr>
        <w:lastRenderedPageBreak/>
        <w:drawing>
          <wp:inline distT="0" distB="0" distL="0" distR="0" wp14:anchorId="39FA498E" wp14:editId="1AA0AEAC">
            <wp:extent cx="4831080" cy="3014504"/>
            <wp:effectExtent l="152400" t="152400" r="160020" b="16700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4"/>
                    <a:stretch>
                      <a:fillRect/>
                    </a:stretch>
                  </pic:blipFill>
                  <pic:spPr>
                    <a:xfrm>
                      <a:off x="0" y="0"/>
                      <a:ext cx="4855709" cy="30298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CAC633" w14:textId="6ED88D43" w:rsidR="001951A2" w:rsidRDefault="001951A2" w:rsidP="001951A2">
      <w:pPr>
        <w:pStyle w:val="Legenda"/>
        <w:jc w:val="center"/>
      </w:pPr>
      <w:r>
        <w:t xml:space="preserve">Figura </w:t>
      </w:r>
      <w:r>
        <w:fldChar w:fldCharType="begin"/>
      </w:r>
      <w:r>
        <w:instrText xml:space="preserve"> SEQ Figura \* ARABIC </w:instrText>
      </w:r>
      <w:r>
        <w:fldChar w:fldCharType="separate"/>
      </w:r>
      <w:r w:rsidR="00257D36">
        <w:rPr>
          <w:noProof/>
        </w:rPr>
        <w:t>15</w:t>
      </w:r>
      <w:r>
        <w:fldChar w:fldCharType="end"/>
      </w:r>
      <w:r>
        <w:t xml:space="preserve"> - Análise Empírica </w:t>
      </w:r>
      <w:r w:rsidRPr="001951A2">
        <w:t>Nearest Neighbour</w:t>
      </w:r>
    </w:p>
    <w:p w14:paraId="026A238B" w14:textId="77777777" w:rsidR="00764C5B" w:rsidRPr="00764C5B" w:rsidRDefault="00764C5B" w:rsidP="00764C5B"/>
    <w:p w14:paraId="63E4C562" w14:textId="36A866CD" w:rsidR="003F1DAB" w:rsidRDefault="003F1DAB" w:rsidP="003F1DAB">
      <w:pPr>
        <w:pStyle w:val="Ttulo5"/>
      </w:pPr>
      <w:bookmarkStart w:id="178" w:name="_Toc72674771"/>
      <w:r>
        <w:t>2ª fase- Carrinha única com capacidade ilimitada e com consideração de horas de entrega:</w:t>
      </w:r>
      <w:bookmarkEnd w:id="178"/>
    </w:p>
    <w:p w14:paraId="757C8D0D" w14:textId="113138ED" w:rsidR="007D541D" w:rsidRDefault="007D541D" w:rsidP="007D541D"/>
    <w:p w14:paraId="58CDB8B4" w14:textId="77777777" w:rsidR="009B0992" w:rsidRDefault="009B0992" w:rsidP="009B0992">
      <w:pPr>
        <w:ind w:firstLine="720"/>
      </w:pPr>
      <w:r>
        <w:t>O algoritmo usado para esta fase do projeto tem uma natureza gananciosa, ordenando os clientes pela sua hora de entrega e, posteriormente, calculando o caminho mais curto entre eles usando uma variante do algoritmo do Dijkstra, tal como foi explicado na secção da perspetiva da solução. A otimização falada anteriormente, onde a ordem de entrega dos clientes pode ser trocada, foi implementada independentemente do algoritmo de Dijkstra.</w:t>
      </w:r>
    </w:p>
    <w:p w14:paraId="6733AFF3" w14:textId="77777777" w:rsidR="009B0992" w:rsidRPr="007D541D" w:rsidRDefault="009B0992" w:rsidP="009B0992">
      <w:pPr>
        <w:ind w:firstLine="720"/>
      </w:pPr>
      <w:r>
        <w:t xml:space="preserve">Novamente, é necessário realçar que o algoritmo de Dijkstra utilizado é dependente do tipo de grafo com que se está a trabalhar. Tal como já foi explicado na secção da primeira fase, utiliza-se Dijkstra Bidirecional em grafos não dirigidos e Dijkstra em grafos dirigidos. </w:t>
      </w:r>
    </w:p>
    <w:p w14:paraId="4DB95217" w14:textId="77777777" w:rsidR="00764C5B" w:rsidRDefault="00764C5B" w:rsidP="003F1DAB">
      <w:pPr>
        <w:pStyle w:val="Ttulo3"/>
      </w:pPr>
      <w:bookmarkStart w:id="179" w:name="_Toc72674772"/>
    </w:p>
    <w:p w14:paraId="60845725" w14:textId="77777777" w:rsidR="00764C5B" w:rsidRDefault="00764C5B" w:rsidP="003F1DAB">
      <w:pPr>
        <w:pStyle w:val="Ttulo3"/>
      </w:pPr>
    </w:p>
    <w:p w14:paraId="150F2BFB" w14:textId="77777777" w:rsidR="00764C5B" w:rsidRDefault="00764C5B" w:rsidP="003F1DAB">
      <w:pPr>
        <w:pStyle w:val="Ttulo3"/>
      </w:pPr>
    </w:p>
    <w:p w14:paraId="46596808" w14:textId="77777777" w:rsidR="00764C5B" w:rsidRDefault="00764C5B" w:rsidP="003F1DAB">
      <w:pPr>
        <w:pStyle w:val="Ttulo3"/>
      </w:pPr>
    </w:p>
    <w:p w14:paraId="67D520BA" w14:textId="0216F8F4" w:rsidR="003F1DAB" w:rsidRDefault="003F1DAB" w:rsidP="003F1DAB">
      <w:pPr>
        <w:pStyle w:val="Ttulo3"/>
      </w:pPr>
      <w:r>
        <w:lastRenderedPageBreak/>
        <w:t>Pseudocódigo</w:t>
      </w:r>
      <w:bookmarkEnd w:id="179"/>
    </w:p>
    <w:p w14:paraId="12B833D9" w14:textId="77777777" w:rsidR="009F0617" w:rsidRDefault="009F0617" w:rsidP="009F0617">
      <w:pPr>
        <w:pStyle w:val="Ttulo3"/>
        <w:keepNext/>
        <w:jc w:val="center"/>
      </w:pPr>
      <w:bookmarkStart w:id="180" w:name="_Toc72674773"/>
      <w:r>
        <w:rPr>
          <w:noProof/>
        </w:rPr>
        <w:drawing>
          <wp:inline distT="0" distB="0" distL="0" distR="0" wp14:anchorId="2BCE4DE3" wp14:editId="6F877291">
            <wp:extent cx="5204460" cy="2422966"/>
            <wp:effectExtent l="190500" t="190500" r="186690" b="1873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223836" cy="2431987"/>
                    </a:xfrm>
                    <a:prstGeom prst="rect">
                      <a:avLst/>
                    </a:prstGeom>
                    <a:ln>
                      <a:noFill/>
                    </a:ln>
                    <a:effectLst>
                      <a:outerShdw blurRad="190500" algn="tl" rotWithShape="0">
                        <a:srgbClr val="000000">
                          <a:alpha val="70000"/>
                        </a:srgbClr>
                      </a:outerShdw>
                    </a:effectLst>
                  </pic:spPr>
                </pic:pic>
              </a:graphicData>
            </a:graphic>
          </wp:inline>
        </w:drawing>
      </w:r>
      <w:bookmarkEnd w:id="180"/>
    </w:p>
    <w:p w14:paraId="1E22DB39" w14:textId="3B3D3AD0" w:rsidR="002215A4" w:rsidRDefault="009F0617" w:rsidP="009F0617">
      <w:pPr>
        <w:pStyle w:val="Legenda"/>
        <w:jc w:val="center"/>
      </w:pPr>
      <w:r>
        <w:t xml:space="preserve">Figura </w:t>
      </w:r>
      <w:r>
        <w:fldChar w:fldCharType="begin"/>
      </w:r>
      <w:r>
        <w:instrText xml:space="preserve"> SEQ Figura \* ARABIC </w:instrText>
      </w:r>
      <w:r>
        <w:fldChar w:fldCharType="separate"/>
      </w:r>
      <w:r w:rsidR="00257D36">
        <w:rPr>
          <w:noProof/>
        </w:rPr>
        <w:t>16</w:t>
      </w:r>
      <w:r>
        <w:fldChar w:fldCharType="end"/>
      </w:r>
      <w:r>
        <w:t xml:space="preserve"> - Pseudocódigo Algoritmo Ganancioso</w:t>
      </w:r>
    </w:p>
    <w:p w14:paraId="701C3E0A" w14:textId="4910A1FA" w:rsidR="007D541D" w:rsidRDefault="003F1DAB" w:rsidP="007D541D">
      <w:pPr>
        <w:pStyle w:val="Ttulo3"/>
      </w:pPr>
      <w:bookmarkStart w:id="181" w:name="_Toc72674774"/>
      <w:r>
        <w:t>Análise da Complexidade</w:t>
      </w:r>
      <w:bookmarkEnd w:id="181"/>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PargrafodaLista"/>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PargrafodaLista"/>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1A1AC7AA" w14:textId="77777777" w:rsidR="001951A2" w:rsidRDefault="001951A2" w:rsidP="001951A2">
      <w:pPr>
        <w:keepNext/>
        <w:jc w:val="center"/>
      </w:pPr>
      <w:r>
        <w:rPr>
          <w:noProof/>
        </w:rPr>
        <w:lastRenderedPageBreak/>
        <w:drawing>
          <wp:inline distT="0" distB="0" distL="0" distR="0" wp14:anchorId="03EBAB44" wp14:editId="04475885">
            <wp:extent cx="5052060" cy="3240803"/>
            <wp:effectExtent l="171450" t="171450" r="167640" b="16954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6"/>
                    <a:stretch>
                      <a:fillRect/>
                    </a:stretch>
                  </pic:blipFill>
                  <pic:spPr>
                    <a:xfrm>
                      <a:off x="0" y="0"/>
                      <a:ext cx="5058446" cy="32449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945BC" w14:textId="08231C78" w:rsidR="003F1DAB" w:rsidRDefault="001951A2" w:rsidP="001951A2">
      <w:pPr>
        <w:pStyle w:val="Legenda"/>
        <w:jc w:val="center"/>
      </w:pPr>
      <w:r>
        <w:t xml:space="preserve">Figura </w:t>
      </w:r>
      <w:r>
        <w:fldChar w:fldCharType="begin"/>
      </w:r>
      <w:r>
        <w:instrText xml:space="preserve"> SEQ Figura \* ARABIC </w:instrText>
      </w:r>
      <w:r>
        <w:fldChar w:fldCharType="separate"/>
      </w:r>
      <w:r w:rsidR="00257D36">
        <w:rPr>
          <w:noProof/>
        </w:rPr>
        <w:t>17</w:t>
      </w:r>
      <w:r>
        <w:fldChar w:fldCharType="end"/>
      </w:r>
      <w:r>
        <w:t xml:space="preserve"> - Análise Empírica Algoritmo Ganancioso</w:t>
      </w:r>
    </w:p>
    <w:p w14:paraId="2FE9D660" w14:textId="3ACB6A57" w:rsidR="003F1DAB" w:rsidRDefault="003F1DAB" w:rsidP="003F1DAB">
      <w:pPr>
        <w:pStyle w:val="Ttulo5"/>
      </w:pPr>
      <w:bookmarkStart w:id="182" w:name="_Toc72674775"/>
      <w:r>
        <w:t>3ª fase- Múltiplas carrinhas com capacidade limitada e com consideração de horas de entrega:</w:t>
      </w:r>
      <w:bookmarkEnd w:id="182"/>
    </w:p>
    <w:p w14:paraId="28BB5F4D" w14:textId="3743E2B1" w:rsidR="00ED76E0" w:rsidRDefault="00ED76E0" w:rsidP="00ED76E0"/>
    <w:p w14:paraId="721F8BFE" w14:textId="6EF8C802" w:rsidR="002215A4" w:rsidRDefault="00732D9C" w:rsidP="00764C5B">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A75C0CC" w14:textId="77777777" w:rsidR="00764C5B" w:rsidRDefault="00764C5B" w:rsidP="00694A4E">
      <w:pPr>
        <w:pStyle w:val="Ttulo3"/>
      </w:pPr>
      <w:bookmarkStart w:id="183" w:name="_Toc72674776"/>
    </w:p>
    <w:p w14:paraId="326E6B0B" w14:textId="77777777" w:rsidR="00764C5B" w:rsidRDefault="00764C5B" w:rsidP="00694A4E">
      <w:pPr>
        <w:pStyle w:val="Ttulo3"/>
      </w:pPr>
    </w:p>
    <w:p w14:paraId="07B1784A" w14:textId="77777777" w:rsidR="00764C5B" w:rsidRDefault="00764C5B" w:rsidP="00694A4E">
      <w:pPr>
        <w:pStyle w:val="Ttulo3"/>
      </w:pPr>
    </w:p>
    <w:p w14:paraId="14A13E77" w14:textId="77777777" w:rsidR="00764C5B" w:rsidRDefault="00764C5B" w:rsidP="00694A4E">
      <w:pPr>
        <w:pStyle w:val="Ttulo3"/>
      </w:pPr>
    </w:p>
    <w:p w14:paraId="7DE5DAE1" w14:textId="77777777" w:rsidR="00764C5B" w:rsidRDefault="00764C5B" w:rsidP="00694A4E">
      <w:pPr>
        <w:pStyle w:val="Ttulo3"/>
      </w:pPr>
    </w:p>
    <w:p w14:paraId="194250F5" w14:textId="77777777" w:rsidR="00764C5B" w:rsidRDefault="00764C5B" w:rsidP="00694A4E">
      <w:pPr>
        <w:pStyle w:val="Ttulo3"/>
      </w:pPr>
    </w:p>
    <w:p w14:paraId="38FD160F" w14:textId="760AD961" w:rsidR="00694A4E" w:rsidRPr="00694A4E" w:rsidRDefault="003F1DAB" w:rsidP="00694A4E">
      <w:pPr>
        <w:pStyle w:val="Ttulo3"/>
        <w:rPr>
          <w:i/>
          <w:iCs/>
        </w:rPr>
      </w:pPr>
      <w:r>
        <w:lastRenderedPageBreak/>
        <w:t>Pseudocódigo</w:t>
      </w:r>
      <w:r w:rsidR="004B75B9">
        <w:t xml:space="preserve"> </w:t>
      </w:r>
      <w:r w:rsidR="00694A4E">
        <w:t xml:space="preserve">- </w:t>
      </w:r>
      <w:r w:rsidR="00694A4E">
        <w:rPr>
          <w:i/>
          <w:iCs/>
        </w:rPr>
        <w:t>Knapsack Allocation</w:t>
      </w:r>
      <w:bookmarkEnd w:id="183"/>
    </w:p>
    <w:p w14:paraId="6361F51F" w14:textId="77777777" w:rsidR="002215A4" w:rsidRDefault="00694A4E" w:rsidP="002215A4">
      <w:pPr>
        <w:pStyle w:val="Ttulo3"/>
        <w:keepNext/>
        <w:jc w:val="center"/>
      </w:pPr>
      <w:bookmarkStart w:id="184" w:name="_Toc72674777"/>
      <w:r>
        <w:rPr>
          <w:noProof/>
        </w:rPr>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7"/>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bookmarkEnd w:id="184"/>
    </w:p>
    <w:p w14:paraId="6375312A" w14:textId="0352B766" w:rsidR="00732D9C" w:rsidRDefault="002215A4" w:rsidP="002215A4">
      <w:pPr>
        <w:pStyle w:val="Legenda"/>
        <w:jc w:val="center"/>
      </w:pPr>
      <w:r>
        <w:t xml:space="preserve">Figura </w:t>
      </w:r>
      <w:r>
        <w:fldChar w:fldCharType="begin"/>
      </w:r>
      <w:r>
        <w:instrText xml:space="preserve"> SEQ Figura \* ARABIC </w:instrText>
      </w:r>
      <w:r>
        <w:fldChar w:fldCharType="separate"/>
      </w:r>
      <w:r w:rsidR="00257D36">
        <w:rPr>
          <w:noProof/>
        </w:rPr>
        <w:t>18</w:t>
      </w:r>
      <w:r>
        <w:fldChar w:fldCharType="end"/>
      </w:r>
      <w:r>
        <w:t xml:space="preserve"> - Pseudocódigo Knapsack</w:t>
      </w:r>
    </w:p>
    <w:p w14:paraId="07409963" w14:textId="0C05C848" w:rsidR="002215A4" w:rsidRDefault="002215A4" w:rsidP="002215A4">
      <w:pPr>
        <w:pStyle w:val="Ttulo3"/>
      </w:pPr>
      <w:bookmarkStart w:id="185" w:name="_Toc72674778"/>
      <w:r>
        <w:t>Pseudocódigo – Alocação Gananciosa</w:t>
      </w:r>
      <w:bookmarkEnd w:id="185"/>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4811545" cy="2891695"/>
                    </a:xfrm>
                    <a:prstGeom prst="rect">
                      <a:avLst/>
                    </a:prstGeom>
                  </pic:spPr>
                </pic:pic>
              </a:graphicData>
            </a:graphic>
          </wp:inline>
        </w:drawing>
      </w:r>
    </w:p>
    <w:p w14:paraId="54E130CC" w14:textId="3D24AB90" w:rsidR="002215A4" w:rsidRDefault="002215A4" w:rsidP="002215A4">
      <w:pPr>
        <w:pStyle w:val="Legenda"/>
        <w:jc w:val="center"/>
      </w:pPr>
      <w:r>
        <w:t xml:space="preserve">Figura </w:t>
      </w:r>
      <w:r>
        <w:fldChar w:fldCharType="begin"/>
      </w:r>
      <w:r>
        <w:instrText xml:space="preserve"> SEQ Figura \* ARABIC </w:instrText>
      </w:r>
      <w:r>
        <w:fldChar w:fldCharType="separate"/>
      </w:r>
      <w:r w:rsidR="00257D36">
        <w:rPr>
          <w:noProof/>
        </w:rPr>
        <w:t>19</w:t>
      </w:r>
      <w:r>
        <w:fldChar w:fldCharType="end"/>
      </w:r>
      <w:r>
        <w:t xml:space="preserve"> - Pseudocódigo Alocação Gananciosa</w:t>
      </w:r>
    </w:p>
    <w:p w14:paraId="0E2EFC2F" w14:textId="17ED1F0C" w:rsidR="00E34A60" w:rsidRDefault="00E34A60" w:rsidP="00E34A60">
      <w:pPr>
        <w:pStyle w:val="Ttulo3"/>
      </w:pPr>
      <w:bookmarkStart w:id="186" w:name="_Toc72674779"/>
      <w:r w:rsidRPr="009B63E2">
        <w:lastRenderedPageBreak/>
        <w:t>Pseudocódigo</w:t>
      </w:r>
      <w:r w:rsidR="004B75B9">
        <w:t xml:space="preserve"> </w:t>
      </w:r>
      <w:r w:rsidRPr="009B63E2">
        <w:t>- Otimização da Alocação</w:t>
      </w:r>
      <w:bookmarkEnd w:id="186"/>
    </w:p>
    <w:p w14:paraId="07BB85CE" w14:textId="77777777" w:rsidR="009B63E2" w:rsidRDefault="009B63E2" w:rsidP="009B63E2">
      <w:pPr>
        <w:keepNext/>
        <w:jc w:val="center"/>
      </w:pPr>
      <w:r>
        <w:rPr>
          <w:noProof/>
        </w:rPr>
        <w:drawing>
          <wp:inline distT="0" distB="0" distL="0" distR="0" wp14:anchorId="44735E66" wp14:editId="5061B57D">
            <wp:extent cx="4183380" cy="3172460"/>
            <wp:effectExtent l="190500" t="190500" r="198120" b="19939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206218" cy="3189779"/>
                    </a:xfrm>
                    <a:prstGeom prst="rect">
                      <a:avLst/>
                    </a:prstGeom>
                    <a:ln>
                      <a:noFill/>
                    </a:ln>
                    <a:effectLst>
                      <a:outerShdw blurRad="190500" algn="tl" rotWithShape="0">
                        <a:srgbClr val="000000">
                          <a:alpha val="70000"/>
                        </a:srgbClr>
                      </a:outerShdw>
                    </a:effectLst>
                  </pic:spPr>
                </pic:pic>
              </a:graphicData>
            </a:graphic>
          </wp:inline>
        </w:drawing>
      </w:r>
    </w:p>
    <w:p w14:paraId="4ECE2FF3" w14:textId="59FF9425" w:rsidR="00E34A60" w:rsidRDefault="009B63E2" w:rsidP="009B63E2">
      <w:pPr>
        <w:pStyle w:val="Legenda"/>
        <w:jc w:val="center"/>
      </w:pPr>
      <w:r>
        <w:t xml:space="preserve">Figura </w:t>
      </w:r>
      <w:r>
        <w:fldChar w:fldCharType="begin"/>
      </w:r>
      <w:r>
        <w:instrText xml:space="preserve"> SEQ Figura \* ARABIC </w:instrText>
      </w:r>
      <w:r>
        <w:fldChar w:fldCharType="separate"/>
      </w:r>
      <w:r w:rsidR="00257D36">
        <w:rPr>
          <w:noProof/>
        </w:rPr>
        <w:t>20</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1B3ABD25" w:rsidR="009B63E2" w:rsidRPr="009B63E2" w:rsidRDefault="00934BDB" w:rsidP="00934BDB">
      <w:pPr>
        <w:pStyle w:val="Legenda"/>
        <w:jc w:val="center"/>
      </w:pPr>
      <w:r>
        <w:t xml:space="preserve">Figura </w:t>
      </w:r>
      <w:r>
        <w:fldChar w:fldCharType="begin"/>
      </w:r>
      <w:r>
        <w:instrText xml:space="preserve"> SEQ Figura \* ARABIC </w:instrText>
      </w:r>
      <w:r>
        <w:fldChar w:fldCharType="separate"/>
      </w:r>
      <w:r w:rsidR="00257D36">
        <w:rPr>
          <w:noProof/>
        </w:rPr>
        <w:t>21</w:t>
      </w:r>
      <w:r>
        <w:fldChar w:fldCharType="end"/>
      </w:r>
      <w:r>
        <w:t xml:space="preserve"> - Pseudocódigo Dividir Entrega</w:t>
      </w:r>
    </w:p>
    <w:p w14:paraId="7714DB03" w14:textId="32523CA4" w:rsidR="00E34A60" w:rsidRDefault="00E34A60" w:rsidP="00E34A60">
      <w:pPr>
        <w:pStyle w:val="Ttulo3"/>
      </w:pPr>
      <w:bookmarkStart w:id="187" w:name="_Toc72674780"/>
      <w:r>
        <w:lastRenderedPageBreak/>
        <w:t>Pseudocódigo</w:t>
      </w:r>
      <w:r w:rsidR="004B75B9">
        <w:t xml:space="preserve"> </w:t>
      </w:r>
      <w:r>
        <w:t>- Algoritmo Completo</w:t>
      </w:r>
      <w:bookmarkEnd w:id="187"/>
    </w:p>
    <w:p w14:paraId="11A2734A" w14:textId="77777777" w:rsidR="00E34A60" w:rsidRDefault="00E34A60" w:rsidP="00E34A60">
      <w:pPr>
        <w:keepNext/>
        <w:jc w:val="center"/>
      </w:pPr>
      <w:r>
        <w:rPr>
          <w:noProof/>
        </w:rPr>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34B21E74" w:rsidR="00E34A60" w:rsidRPr="00E34A60" w:rsidRDefault="00E34A60" w:rsidP="00E34A60">
      <w:pPr>
        <w:pStyle w:val="Legenda"/>
        <w:jc w:val="center"/>
      </w:pPr>
      <w:r>
        <w:t xml:space="preserve">Figura </w:t>
      </w:r>
      <w:r>
        <w:fldChar w:fldCharType="begin"/>
      </w:r>
      <w:r>
        <w:instrText xml:space="preserve"> SEQ Figura \* ARABIC </w:instrText>
      </w:r>
      <w:r>
        <w:fldChar w:fldCharType="separate"/>
      </w:r>
      <w:r w:rsidR="00257D36">
        <w:rPr>
          <w:noProof/>
        </w:rPr>
        <w:t>22</w:t>
      </w:r>
      <w:r>
        <w:fldChar w:fldCharType="end"/>
      </w:r>
      <w:r>
        <w:t xml:space="preserve"> - Pseudocódigo 3ª fase</w:t>
      </w:r>
    </w:p>
    <w:p w14:paraId="0C49047B" w14:textId="74E5E36A" w:rsidR="003F1DAB" w:rsidRDefault="003F1DAB" w:rsidP="003F1DAB">
      <w:pPr>
        <w:pStyle w:val="Ttulo3"/>
      </w:pPr>
      <w:bookmarkStart w:id="188" w:name="_Toc72674781"/>
      <w:r>
        <w:t>Análise da Complexidade</w:t>
      </w:r>
      <w:r w:rsidR="004B75B9">
        <w:t xml:space="preserve"> </w:t>
      </w:r>
      <w:r w:rsidR="00732D9C">
        <w:t xml:space="preserve">- </w:t>
      </w:r>
      <w:r w:rsidR="00732D9C">
        <w:rPr>
          <w:i/>
          <w:iCs/>
        </w:rPr>
        <w:t>Knapsack Allocation</w:t>
      </w:r>
      <w:bookmarkEnd w:id="188"/>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PargrafodaLista"/>
        <w:numPr>
          <w:ilvl w:val="0"/>
          <w:numId w:val="26"/>
        </w:numPr>
        <w:jc w:val="center"/>
      </w:pPr>
      <w:r>
        <w:t>Criação de um vetor de valores, sendo que estes são calculados pela fórmula:</w:t>
      </w:r>
      <w:r>
        <w:br/>
      </w:r>
      <w:r w:rsidRPr="00BC340A">
        <w:rPr>
          <w:rFonts w:ascii="Consolas" w:hAnsi="Consolas"/>
        </w:rPr>
        <w:t>Value = numBreads + 10</w:t>
      </w:r>
    </w:p>
    <w:p w14:paraId="48961A87" w14:textId="301E4A22" w:rsidR="00732D9C" w:rsidRDefault="00732D9C" w:rsidP="00732D9C">
      <w:pPr>
        <w:pStyle w:val="PargrafodaLista"/>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PargrafodaLista"/>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PargrafodaLista"/>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31586248"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BE299A">
        <w:t>extremamente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89" w:name="_Hlk72437036"/>
    </w:p>
    <w:bookmarkEnd w:id="189"/>
    <w:p w14:paraId="754792AE" w14:textId="77777777" w:rsidR="00BE299A" w:rsidRDefault="00BE299A" w:rsidP="00BE299A">
      <w:pPr>
        <w:keepNext/>
        <w:ind w:left="720"/>
        <w:jc w:val="center"/>
      </w:pPr>
      <w:r>
        <w:rPr>
          <w:noProof/>
        </w:rPr>
        <w:lastRenderedPageBreak/>
        <w:drawing>
          <wp:inline distT="0" distB="0" distL="0" distR="0" wp14:anchorId="3A1F26DB" wp14:editId="44F3A754">
            <wp:extent cx="4828151" cy="3118629"/>
            <wp:effectExtent l="152400" t="152400" r="16319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rcRect l="484" r="484"/>
                    <a:stretch>
                      <a:fillRect/>
                    </a:stretch>
                  </pic:blipFill>
                  <pic:spPr>
                    <a:xfrm>
                      <a:off x="0" y="0"/>
                      <a:ext cx="4828151" cy="31186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094FDD" w14:textId="0B93E462" w:rsidR="004E2185" w:rsidRDefault="00BE299A" w:rsidP="00BE299A">
      <w:pPr>
        <w:pStyle w:val="Legenda"/>
        <w:jc w:val="center"/>
      </w:pPr>
      <w:r>
        <w:t xml:space="preserve">Figura </w:t>
      </w:r>
      <w:r>
        <w:fldChar w:fldCharType="begin"/>
      </w:r>
      <w:r>
        <w:instrText xml:space="preserve"> SEQ Figura \* ARABIC </w:instrText>
      </w:r>
      <w:r>
        <w:fldChar w:fldCharType="separate"/>
      </w:r>
      <w:r w:rsidR="00257D36">
        <w:rPr>
          <w:noProof/>
        </w:rPr>
        <w:t>23</w:t>
      </w:r>
      <w:r>
        <w:fldChar w:fldCharType="end"/>
      </w:r>
      <w:r>
        <w:t xml:space="preserve"> - Análise Empírica Knapsack</w:t>
      </w:r>
    </w:p>
    <w:p w14:paraId="59C65F87" w14:textId="0C3C5102" w:rsidR="00FB5D73" w:rsidRPr="00FB5D73" w:rsidRDefault="00FB5D73" w:rsidP="00FB5D73">
      <w:r>
        <w:t>Nota: Análise feita com uma carrinha com 2000 de capacidade.</w:t>
      </w:r>
    </w:p>
    <w:p w14:paraId="2E31D0BE" w14:textId="6E595A30" w:rsidR="008D4BC2" w:rsidRDefault="008D4BC2" w:rsidP="008D4BC2">
      <w:pPr>
        <w:pStyle w:val="Ttulo3"/>
      </w:pPr>
      <w:bookmarkStart w:id="190" w:name="_Toc72674782"/>
      <w:r>
        <w:t>Análise da Complexidade</w:t>
      </w:r>
      <w:r w:rsidR="004B75B9">
        <w:t xml:space="preserve"> </w:t>
      </w:r>
      <w:r>
        <w:t>- Alocação Gananciosa</w:t>
      </w:r>
      <w:bookmarkEnd w:id="190"/>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numBreads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 xml:space="preserve">v(i)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(|v(i).time – time| - Euclidean(v(i).pos,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r w:rsidR="00C70D33" w:rsidRPr="00C70D33">
        <w:rPr>
          <w:rFonts w:cs="Arial"/>
          <w:i/>
          <w:iCs/>
          <w:color w:val="202122"/>
          <w:shd w:val="clear" w:color="auto" w:fill="FFFFFF"/>
        </w:rPr>
        <w:t>Client</w:t>
      </w:r>
      <w:r>
        <w:rPr>
          <w:rFonts w:cs="Arial"/>
          <w:color w:val="202122"/>
          <w:shd w:val="clear" w:color="auto" w:fill="FFFFFF"/>
        </w:rPr>
        <w:t>.</w:t>
      </w:r>
    </w:p>
    <w:p w14:paraId="24EBA587" w14:textId="77777777" w:rsidR="00EB10F6" w:rsidRDefault="00EB10F6" w:rsidP="00EB10F6">
      <w:pPr>
        <w:keepNext/>
        <w:ind w:firstLine="720"/>
        <w:jc w:val="center"/>
      </w:pPr>
      <w:r>
        <w:rPr>
          <w:noProof/>
        </w:rPr>
        <w:lastRenderedPageBreak/>
        <w:drawing>
          <wp:inline distT="0" distB="0" distL="0" distR="0" wp14:anchorId="1495920B" wp14:editId="68B4DB5A">
            <wp:extent cx="4770953" cy="3086100"/>
            <wp:effectExtent l="171450" t="152400" r="163195" b="15240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43"/>
                    <a:stretch>
                      <a:fillRect/>
                    </a:stretch>
                  </pic:blipFill>
                  <pic:spPr>
                    <a:xfrm>
                      <a:off x="0" y="0"/>
                      <a:ext cx="4786982" cy="3096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5F3E" w14:textId="42010675" w:rsidR="001D23B1" w:rsidRDefault="00EB10F6" w:rsidP="00EB10F6">
      <w:pPr>
        <w:pStyle w:val="Legenda"/>
        <w:jc w:val="center"/>
      </w:pPr>
      <w:r>
        <w:t xml:space="preserve">Figura </w:t>
      </w:r>
      <w:r>
        <w:fldChar w:fldCharType="begin"/>
      </w:r>
      <w:r>
        <w:instrText xml:space="preserve"> SEQ Figura \* ARABIC </w:instrText>
      </w:r>
      <w:r>
        <w:fldChar w:fldCharType="separate"/>
      </w:r>
      <w:r w:rsidR="00257D36">
        <w:rPr>
          <w:noProof/>
        </w:rPr>
        <w:t>24</w:t>
      </w:r>
      <w:r>
        <w:fldChar w:fldCharType="end"/>
      </w:r>
      <w:r>
        <w:t xml:space="preserve"> - Análise Empírica Alocação Gananciosa</w:t>
      </w:r>
    </w:p>
    <w:p w14:paraId="3A79454E" w14:textId="009CA1D0" w:rsidR="00FB5D73" w:rsidRPr="00FB5D73" w:rsidRDefault="00FB5D73" w:rsidP="00FB5D73">
      <w:r>
        <w:t>Nota: Análise feita com uma carrinha com 2000 de capacidade.</w:t>
      </w:r>
    </w:p>
    <w:p w14:paraId="65243CE6" w14:textId="4F7C4B16" w:rsidR="001D23B1" w:rsidRDefault="001D23B1" w:rsidP="001D23B1">
      <w:pPr>
        <w:pStyle w:val="Ttulo3"/>
      </w:pPr>
      <w:bookmarkStart w:id="191" w:name="_Toc72674783"/>
      <w:r>
        <w:t>Análise da complexidade</w:t>
      </w:r>
      <w:r w:rsidR="004B75B9">
        <w:t xml:space="preserve"> </w:t>
      </w:r>
      <w:r>
        <w:t xml:space="preserve">- Otimização da </w:t>
      </w:r>
      <w:r w:rsidR="00E34A60">
        <w:t>A</w:t>
      </w:r>
      <w:r>
        <w:t>locação</w:t>
      </w:r>
      <w:bookmarkEnd w:id="191"/>
    </w:p>
    <w:p w14:paraId="27AED175" w14:textId="38FE63A0"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xml:space="preserve">), o utilizador tem a possibilidade de usar um algoritmo de otimização, que </w:t>
      </w:r>
      <w:r w:rsidR="00891D0E">
        <w:t>consegue obter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PargrafodaLista"/>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PargrafodaLista"/>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PargrafodaLista"/>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13F8579F" w:rsidR="00BC340A" w:rsidRDefault="00BC340A" w:rsidP="001D23B1"/>
    <w:p w14:paraId="394624F0" w14:textId="1FFFAD88" w:rsidR="00FB5D73" w:rsidRDefault="00FB5D73" w:rsidP="001D23B1">
      <w:r>
        <w:t xml:space="preserve">Nota: </w:t>
      </w:r>
      <w:r w:rsidR="00477C90">
        <w:t>A análise empírica é feita juntamen</w:t>
      </w:r>
      <w:r w:rsidR="004B75B9">
        <w:t>te</w:t>
      </w:r>
      <w:r w:rsidR="00477C90">
        <w:t xml:space="preserve"> com o algoritmo completo.</w:t>
      </w:r>
    </w:p>
    <w:p w14:paraId="30032218" w14:textId="0F7E0760" w:rsidR="00BC340A" w:rsidRDefault="00BC340A" w:rsidP="00BC340A">
      <w:pPr>
        <w:pStyle w:val="Ttulo3"/>
      </w:pPr>
      <w:bookmarkStart w:id="192" w:name="_Toc72674784"/>
      <w:r>
        <w:t>Análise da complexidade</w:t>
      </w:r>
      <w:r w:rsidR="004B75B9">
        <w:t xml:space="preserve"> </w:t>
      </w:r>
      <w:r>
        <w:t>- Algoritmo completo</w:t>
      </w:r>
      <w:bookmarkEnd w:id="192"/>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2EB0FA9F" w:rsidR="00BB690C" w:rsidRDefault="00BC340A" w:rsidP="00BC340A">
      <w:r>
        <w:tab/>
      </w:r>
      <w:r>
        <w:rPr>
          <w:i/>
          <w:iCs/>
        </w:rPr>
        <w:t>Knapsack</w:t>
      </w:r>
      <w:r>
        <w:t xml:space="preserve"> sem otimização: O (|V|</w:t>
      </w:r>
      <w:r w:rsidR="00BB690C">
        <w:t xml:space="preserve"> (</w:t>
      </w:r>
      <w:r>
        <w:t>log|V| + W</w:t>
      </w:r>
      <w:r w:rsidR="00BB690C">
        <w:t xml:space="preserve"> </w:t>
      </w:r>
      <w:r>
        <w:t>|C</w:t>
      </w:r>
      <w:r w:rsidR="00BB690C">
        <w:t>)</w:t>
      </w:r>
      <w:r>
        <w:t>|</w:t>
      </w:r>
      <w:r w:rsidR="00BB690C">
        <w:t>))</w:t>
      </w:r>
      <w:r w:rsidR="00C70D33">
        <w:t xml:space="preserve"> temporal e O</w:t>
      </w:r>
      <w:r w:rsidR="004B75B9">
        <w:t xml:space="preserve"> </w:t>
      </w:r>
      <w:r w:rsidR="00C70D33">
        <w:t>(W |C| + |V| + |E|) espacial</w:t>
      </w:r>
    </w:p>
    <w:p w14:paraId="0B263DA9" w14:textId="77777777" w:rsidR="0005251F" w:rsidRDefault="0005251F" w:rsidP="0005251F">
      <w:pPr>
        <w:keepNext/>
        <w:jc w:val="center"/>
      </w:pPr>
      <w:r>
        <w:rPr>
          <w:noProof/>
        </w:rPr>
        <w:drawing>
          <wp:inline distT="0" distB="0" distL="0" distR="0" wp14:anchorId="75085DA4" wp14:editId="37304535">
            <wp:extent cx="5052060" cy="3124325"/>
            <wp:effectExtent l="152400" t="152400" r="167640" b="17145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4"/>
                    <a:stretch>
                      <a:fillRect/>
                    </a:stretch>
                  </pic:blipFill>
                  <pic:spPr>
                    <a:xfrm>
                      <a:off x="0" y="0"/>
                      <a:ext cx="5077684" cy="31401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FA120A" w14:textId="1EBC225A" w:rsidR="00477C90" w:rsidRDefault="0005251F" w:rsidP="0005251F">
      <w:pPr>
        <w:pStyle w:val="Legenda"/>
        <w:jc w:val="center"/>
      </w:pPr>
      <w:r>
        <w:t xml:space="preserve">Figura </w:t>
      </w:r>
      <w:r>
        <w:fldChar w:fldCharType="begin"/>
      </w:r>
      <w:r>
        <w:instrText xml:space="preserve"> SEQ Figura \* ARABIC </w:instrText>
      </w:r>
      <w:r>
        <w:fldChar w:fldCharType="separate"/>
      </w:r>
      <w:r w:rsidR="00257D36">
        <w:rPr>
          <w:noProof/>
        </w:rPr>
        <w:t>25</w:t>
      </w:r>
      <w:r>
        <w:fldChar w:fldCharType="end"/>
      </w:r>
      <w:r>
        <w:t xml:space="preserve"> - Análise Empírica Knapsack Sem Otimização</w:t>
      </w:r>
    </w:p>
    <w:p w14:paraId="160592E1" w14:textId="77777777" w:rsidR="0005251F" w:rsidRPr="0005251F" w:rsidRDefault="0005251F" w:rsidP="0005251F"/>
    <w:p w14:paraId="3EBF7EBB" w14:textId="77777777" w:rsidR="004B75B9" w:rsidRDefault="00BB690C" w:rsidP="00BC340A">
      <w:r>
        <w:tab/>
      </w:r>
    </w:p>
    <w:p w14:paraId="328B76F0" w14:textId="77777777" w:rsidR="004B75B9" w:rsidRDefault="004B75B9" w:rsidP="00BC340A"/>
    <w:p w14:paraId="66937D92" w14:textId="77777777" w:rsidR="004B75B9" w:rsidRDefault="004B75B9" w:rsidP="00BC340A"/>
    <w:p w14:paraId="5349A930" w14:textId="77777777" w:rsidR="004B75B9" w:rsidRDefault="004B75B9" w:rsidP="00BC340A"/>
    <w:p w14:paraId="494B7D93" w14:textId="77777777" w:rsidR="004B75B9" w:rsidRDefault="004B75B9" w:rsidP="00BC340A"/>
    <w:p w14:paraId="3137015B" w14:textId="77777777" w:rsidR="004B75B9" w:rsidRDefault="004B75B9" w:rsidP="00BC340A"/>
    <w:p w14:paraId="6156DBE6" w14:textId="77777777" w:rsidR="004B75B9" w:rsidRDefault="004B75B9" w:rsidP="00BC340A"/>
    <w:p w14:paraId="7383D0BD" w14:textId="77777777" w:rsidR="004B75B9" w:rsidRDefault="004B75B9" w:rsidP="00BC340A"/>
    <w:p w14:paraId="4E4E4B53" w14:textId="77777777" w:rsidR="004B75B9" w:rsidRDefault="004B75B9" w:rsidP="00BC340A"/>
    <w:p w14:paraId="6B545B5D" w14:textId="22EBE21E" w:rsidR="00BB690C" w:rsidRDefault="00BB690C" w:rsidP="00BC340A">
      <w:r>
        <w:rPr>
          <w:i/>
          <w:iCs/>
        </w:rPr>
        <w:lastRenderedPageBreak/>
        <w:t>Knapsack</w:t>
      </w:r>
      <w:r>
        <w:t xml:space="preserve"> com otimização: O (|V| (|V| + W |C|))</w:t>
      </w:r>
      <w:r w:rsidR="00C70D33">
        <w:t xml:space="preserve"> temporal e O</w:t>
      </w:r>
      <w:r w:rsidR="00477C90">
        <w:t xml:space="preserve"> </w:t>
      </w:r>
      <w:r w:rsidR="00C70D33">
        <w:t>(</w:t>
      </w:r>
      <w:r w:rsidR="00BD3FA6">
        <w:t>W |C| + |V| + |E|</w:t>
      </w:r>
      <w:r w:rsidR="00C70D33">
        <w:t>) espacial</w:t>
      </w:r>
    </w:p>
    <w:p w14:paraId="00BA0C10" w14:textId="77777777" w:rsidR="00891D0E" w:rsidRDefault="00891D0E" w:rsidP="00891D0E">
      <w:pPr>
        <w:keepNext/>
        <w:jc w:val="center"/>
      </w:pPr>
      <w:r>
        <w:rPr>
          <w:noProof/>
        </w:rPr>
        <w:drawing>
          <wp:inline distT="0" distB="0" distL="0" distR="0" wp14:anchorId="7BF2E159" wp14:editId="77330811">
            <wp:extent cx="4505864" cy="2872906"/>
            <wp:effectExtent l="171450" t="171450" r="161925" b="1562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5"/>
                    <a:stretch>
                      <a:fillRect/>
                    </a:stretch>
                  </pic:blipFill>
                  <pic:spPr>
                    <a:xfrm>
                      <a:off x="0" y="0"/>
                      <a:ext cx="4532037" cy="288959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93B58D" w14:textId="2E5755DA" w:rsidR="00477C90" w:rsidRDefault="00891D0E" w:rsidP="00891D0E">
      <w:pPr>
        <w:pStyle w:val="Legenda"/>
        <w:jc w:val="center"/>
      </w:pPr>
      <w:r>
        <w:t xml:space="preserve">Figura </w:t>
      </w:r>
      <w:r>
        <w:fldChar w:fldCharType="begin"/>
      </w:r>
      <w:r>
        <w:instrText xml:space="preserve"> SEQ Figura \* ARABIC </w:instrText>
      </w:r>
      <w:r>
        <w:fldChar w:fldCharType="separate"/>
      </w:r>
      <w:r w:rsidR="00257D36">
        <w:rPr>
          <w:noProof/>
        </w:rPr>
        <w:t>26</w:t>
      </w:r>
      <w:r>
        <w:fldChar w:fldCharType="end"/>
      </w:r>
      <w:r>
        <w:t xml:space="preserve"> - Análise Empírica - Knapsack Com Otimização</w:t>
      </w:r>
    </w:p>
    <w:p w14:paraId="30EF35AA" w14:textId="2CAC925C" w:rsidR="00891D0E" w:rsidRPr="00891D0E" w:rsidRDefault="00891D0E" w:rsidP="00891D0E">
      <w:pPr>
        <w:ind w:firstLine="720"/>
      </w:pPr>
      <w:r>
        <w:t>Nota: Para ser notório o crescimento temporal em função do número de clientes na utilização do algoritmo de otimização, foi usado um caso ligeiramente diferente ao de</w:t>
      </w:r>
      <w:r w:rsidR="004B75B9">
        <w:t xml:space="preserve"> </w:t>
      </w:r>
      <w:r>
        <w:t>cima, pelo que os resultados não devem ser comparados.</w:t>
      </w:r>
    </w:p>
    <w:p w14:paraId="3567C05C" w14:textId="77777777" w:rsidR="0005251F" w:rsidRDefault="0005251F" w:rsidP="00BC340A"/>
    <w:p w14:paraId="7837A3D0" w14:textId="5AB34F34" w:rsidR="00BB690C" w:rsidRDefault="00BB690C" w:rsidP="00BC340A">
      <w:r>
        <w:t>Ganancioso sem otimização: O (|V| (log|V|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3ED120FF" w14:textId="77777777" w:rsidR="00E508C7" w:rsidRDefault="00E508C7" w:rsidP="00E508C7">
      <w:pPr>
        <w:keepNext/>
        <w:jc w:val="center"/>
      </w:pPr>
      <w:r>
        <w:rPr>
          <w:noProof/>
        </w:rPr>
        <w:drawing>
          <wp:inline distT="0" distB="0" distL="0" distR="0" wp14:anchorId="081ADEF2" wp14:editId="036EE13F">
            <wp:extent cx="4248553" cy="2702943"/>
            <wp:effectExtent l="171450" t="152400" r="152400" b="15494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6"/>
                    <a:stretch>
                      <a:fillRect/>
                    </a:stretch>
                  </pic:blipFill>
                  <pic:spPr>
                    <a:xfrm>
                      <a:off x="0" y="0"/>
                      <a:ext cx="4308247" cy="27409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7C7E5F" w14:textId="4ACA354E" w:rsidR="00477C90" w:rsidRDefault="00E508C7" w:rsidP="00E508C7">
      <w:pPr>
        <w:pStyle w:val="Legenda"/>
        <w:jc w:val="center"/>
      </w:pPr>
      <w:r>
        <w:t xml:space="preserve">Figura </w:t>
      </w:r>
      <w:r>
        <w:fldChar w:fldCharType="begin"/>
      </w:r>
      <w:r>
        <w:instrText xml:space="preserve"> SEQ Figura \* ARABIC </w:instrText>
      </w:r>
      <w:r>
        <w:fldChar w:fldCharType="separate"/>
      </w:r>
      <w:r w:rsidR="00257D36">
        <w:rPr>
          <w:noProof/>
        </w:rPr>
        <w:t>27</w:t>
      </w:r>
      <w:r>
        <w:fldChar w:fldCharType="end"/>
      </w:r>
      <w:r>
        <w:t xml:space="preserve"> - Análise Empírica Ganancioso sem Otimização</w:t>
      </w:r>
    </w:p>
    <w:p w14:paraId="2C06F739" w14:textId="77777777" w:rsidR="0005251F" w:rsidRDefault="0005251F" w:rsidP="00BC340A"/>
    <w:p w14:paraId="2923521C" w14:textId="77777777" w:rsidR="00477C90" w:rsidRDefault="00BB690C" w:rsidP="00BC340A">
      <w:r>
        <w:tab/>
        <w:t>Ganancioso com otimização O (|V| (|V|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50DC3BA7" w14:textId="77777777" w:rsidR="00E508C7" w:rsidRDefault="00E508C7" w:rsidP="00E508C7">
      <w:pPr>
        <w:keepNext/>
        <w:jc w:val="center"/>
      </w:pPr>
      <w:r>
        <w:rPr>
          <w:noProof/>
        </w:rPr>
        <w:drawing>
          <wp:inline distT="0" distB="0" distL="0" distR="0" wp14:anchorId="7642882D" wp14:editId="562533F4">
            <wp:extent cx="4814756" cy="3131820"/>
            <wp:effectExtent l="152400" t="152400" r="157480" b="16383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7"/>
                    <a:stretch>
                      <a:fillRect/>
                    </a:stretch>
                  </pic:blipFill>
                  <pic:spPr>
                    <a:xfrm>
                      <a:off x="0" y="0"/>
                      <a:ext cx="4839702" cy="31480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D1F8" w14:textId="5B7E0746" w:rsidR="00477C90" w:rsidRDefault="00E508C7" w:rsidP="00E508C7">
      <w:pPr>
        <w:pStyle w:val="Legenda"/>
        <w:jc w:val="center"/>
      </w:pPr>
      <w:r>
        <w:t xml:space="preserve">Figura </w:t>
      </w:r>
      <w:r>
        <w:fldChar w:fldCharType="begin"/>
      </w:r>
      <w:r>
        <w:instrText xml:space="preserve"> SEQ Figura \* ARABIC </w:instrText>
      </w:r>
      <w:r>
        <w:fldChar w:fldCharType="separate"/>
      </w:r>
      <w:r w:rsidR="00257D36">
        <w:rPr>
          <w:noProof/>
        </w:rPr>
        <w:t>28</w:t>
      </w:r>
      <w:r>
        <w:fldChar w:fldCharType="end"/>
      </w:r>
      <w:r>
        <w:t xml:space="preserve"> - Análise Empírica Ganancioso com Otimização</w:t>
      </w:r>
    </w:p>
    <w:p w14:paraId="521E7838" w14:textId="77777777" w:rsidR="00891D0E" w:rsidRDefault="00891D0E" w:rsidP="00BC340A"/>
    <w:p w14:paraId="0A3BA472" w14:textId="7E57C65B" w:rsidR="00E508C7" w:rsidRDefault="00E508C7" w:rsidP="00891D0E">
      <w:pPr>
        <w:ind w:firstLine="720"/>
      </w:pPr>
      <w:r>
        <w:t>O pico que se pode ver</w:t>
      </w:r>
      <w:r w:rsidR="004B75B9">
        <w:t xml:space="preserve"> na figura</w:t>
      </w:r>
      <w:r>
        <w:t xml:space="preserve"> deriva-se da natureza do algoritmo de otimização, que depende não só do tamanho dos dados de entrada como da situação em questão.</w:t>
      </w:r>
    </w:p>
    <w:p w14:paraId="0861929D" w14:textId="77777777" w:rsidR="00807053" w:rsidRPr="00E508C7" w:rsidRDefault="00807053" w:rsidP="00891D0E">
      <w:pPr>
        <w:ind w:firstLine="720"/>
      </w:pPr>
    </w:p>
    <w:p w14:paraId="452EF919" w14:textId="2696B2D8" w:rsidR="003F1DAB" w:rsidRPr="00FA58EF" w:rsidRDefault="00891D0E" w:rsidP="00807053">
      <w:pPr>
        <w:ind w:firstLine="720"/>
      </w:pPr>
      <w:r>
        <w:t xml:space="preserve">Nota: Aplicou-se a mesma estratégia explicada no algoritmo </w:t>
      </w:r>
      <w:r w:rsidRPr="00891D0E">
        <w:rPr>
          <w:i/>
          <w:iCs/>
        </w:rPr>
        <w:t>knapsack</w:t>
      </w:r>
      <w:r>
        <w:t xml:space="preserve"> com otimização.</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93"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Ttulo1"/>
                              <w:rPr>
                                <w:lang w:val="en-US"/>
                              </w:rPr>
                            </w:pPr>
                            <w:bookmarkStart w:id="194" w:name="_Toc72674785"/>
                            <w:r>
                              <w:rPr>
                                <w:lang w:val="en-US"/>
                              </w:rPr>
                              <w:t>Casos de Utilização</w:t>
                            </w:r>
                            <w:bookmarkEnd w:id="194"/>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Ttulo1"/>
                        <w:rPr>
                          <w:lang w:val="en-US"/>
                        </w:rPr>
                      </w:pPr>
                      <w:bookmarkStart w:id="195" w:name="_Toc72674785"/>
                      <w:r>
                        <w:rPr>
                          <w:lang w:val="en-US"/>
                        </w:rPr>
                        <w:t>Casos de Utilização</w:t>
                      </w:r>
                      <w:bookmarkEnd w:id="195"/>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PargrafodaLista"/>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PargrafodaLista"/>
        <w:numPr>
          <w:ilvl w:val="0"/>
          <w:numId w:val="15"/>
        </w:numPr>
      </w:pPr>
      <w:r>
        <w:t>Se quer guardar o resultado do programa num ficheiro de texto.</w:t>
      </w:r>
    </w:p>
    <w:p w14:paraId="609D53CF" w14:textId="4615E473" w:rsidR="0036490E" w:rsidRDefault="0036490E" w:rsidP="0036490E">
      <w:pPr>
        <w:pStyle w:val="PargrafodaLista"/>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PargrafodaLista"/>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PargrafodaLista"/>
        <w:numPr>
          <w:ilvl w:val="0"/>
          <w:numId w:val="14"/>
        </w:numPr>
      </w:pPr>
      <w:r>
        <w:t xml:space="preserve">Nome do ficheiro contendo os dados de entrada ou apenas do grafo (coordenadas reais retiradas do </w:t>
      </w:r>
      <w:hyperlink r:id="rId48" w:history="1">
        <w:r w:rsidRPr="00AE31D6">
          <w:rPr>
            <w:rStyle w:val="Hiperligao"/>
            <w:rFonts w:cs="Arial"/>
            <w:shd w:val="clear" w:color="auto" w:fill="FFFFFF"/>
          </w:rPr>
          <w:t>OpenStreetMaps</w:t>
        </w:r>
      </w:hyperlink>
      <w:r>
        <w:t>).</w:t>
      </w:r>
    </w:p>
    <w:p w14:paraId="1C846EF3" w14:textId="09DAFF34" w:rsidR="0036490E" w:rsidRDefault="0036490E" w:rsidP="0036490E">
      <w:pPr>
        <w:pStyle w:val="PargrafodaLista"/>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PargrafodaLista"/>
        <w:numPr>
          <w:ilvl w:val="0"/>
          <w:numId w:val="14"/>
        </w:numPr>
      </w:pPr>
      <w:r>
        <w:t>É</w:t>
      </w:r>
      <w:r w:rsidR="00F949F2">
        <w:t xml:space="preserve"> possível, ainda, visualizar o grafo</w:t>
      </w:r>
      <w:r w:rsidR="00102E9E">
        <w:t xml:space="preserve"> representante dum mapa e caminho efetuado pelas carrinhas, através do </w:t>
      </w:r>
      <w:r w:rsidR="00102E9E">
        <w:rPr>
          <w:i/>
          <w:iCs/>
        </w:rPr>
        <w:t>GraphViewer</w:t>
      </w:r>
      <w:r w:rsidR="00102E9E">
        <w:t>.</w:t>
      </w:r>
    </w:p>
    <w:p w14:paraId="23AE65FD" w14:textId="25171E3B" w:rsidR="000729E5" w:rsidRDefault="000729E5" w:rsidP="0036490E">
      <w:pPr>
        <w:pStyle w:val="PargrafodaLista"/>
        <w:numPr>
          <w:ilvl w:val="0"/>
          <w:numId w:val="14"/>
        </w:numPr>
      </w:pPr>
      <w:r>
        <w:t xml:space="preserve">Também existe uma opção de gerar um ficheiro de </w:t>
      </w:r>
      <w:r>
        <w:rPr>
          <w:i/>
          <w:iCs/>
        </w:rPr>
        <w:t>input</w:t>
      </w:r>
      <w:r>
        <w:t xml:space="preserve"> aleatório, carregando na tecla ‘L’ no início do programa.</w:t>
      </w:r>
    </w:p>
    <w:bookmarkEnd w:id="193"/>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PargrafodaLista"/>
        <w:numPr>
          <w:ilvl w:val="0"/>
          <w:numId w:val="16"/>
        </w:numPr>
      </w:pPr>
      <w:r>
        <w:t>Cálculo do caminho para realizar as encomendas</w:t>
      </w:r>
      <w:r w:rsidR="002D13E7">
        <w:t>.</w:t>
      </w:r>
    </w:p>
    <w:p w14:paraId="421F1DC8" w14:textId="0E8ADB0A" w:rsidR="00AE31D6" w:rsidRDefault="00AE31D6" w:rsidP="00AE31D6">
      <w:pPr>
        <w:pStyle w:val="PargrafodaLista"/>
        <w:numPr>
          <w:ilvl w:val="0"/>
          <w:numId w:val="16"/>
        </w:numPr>
      </w:pPr>
      <w:r>
        <w:t>Verificação da acessibilidade dos destinos pretendidos (moradas dos clientes)</w:t>
      </w:r>
      <w:r w:rsidR="002D13E7">
        <w:t>.</w:t>
      </w:r>
    </w:p>
    <w:p w14:paraId="5CC558AD" w14:textId="0001C4BC" w:rsidR="00AE31D6" w:rsidRDefault="00AE31D6" w:rsidP="00AE31D6">
      <w:pPr>
        <w:pStyle w:val="PargrafodaLista"/>
        <w:numPr>
          <w:ilvl w:val="0"/>
          <w:numId w:val="16"/>
        </w:numPr>
      </w:pPr>
      <w:r>
        <w:t>Organização e alocação de encomendas a uma lista de carrinhas</w:t>
      </w:r>
      <w:r w:rsidR="002D13E7">
        <w:t>.</w:t>
      </w:r>
    </w:p>
    <w:p w14:paraId="387A0E5F" w14:textId="7DE7C96D" w:rsidR="0032460A" w:rsidRDefault="002D13E7" w:rsidP="007379A6">
      <w:pPr>
        <w:pStyle w:val="PargrafodaLista"/>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Ttulo1"/>
                              <w:rPr>
                                <w:lang w:val="en-US"/>
                              </w:rPr>
                            </w:pPr>
                            <w:bookmarkStart w:id="196" w:name="_Toc72674786"/>
                            <w:r w:rsidRPr="00807053">
                              <w:rPr>
                                <w:lang w:val="en-US"/>
                              </w:rPr>
                              <w:t>Conclusão</w:t>
                            </w:r>
                            <w:bookmarkEnd w:id="196"/>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Ttulo1"/>
                        <w:rPr>
                          <w:lang w:val="en-US"/>
                        </w:rPr>
                      </w:pPr>
                      <w:bookmarkStart w:id="197" w:name="_Toc72674786"/>
                      <w:r w:rsidRPr="00807053">
                        <w:rPr>
                          <w:lang w:val="en-US"/>
                        </w:rPr>
                        <w:t>Conclusão</w:t>
                      </w:r>
                      <w:bookmarkEnd w:id="197"/>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0AC6B196"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w:t>
      </w:r>
      <w:r w:rsidR="00D23B54">
        <w:rPr>
          <w:rFonts w:cs="Georgia"/>
        </w:rPr>
        <w:t>, e posterior implementação,</w:t>
      </w:r>
      <w:r w:rsidRPr="0F8DB8BF">
        <w:rPr>
          <w:rFonts w:cs="Georgia"/>
        </w:rPr>
        <w:t xml:space="preserve"> para as três fases previamente enunciadas</w:t>
      </w:r>
      <w:r w:rsidR="5AE3B346" w:rsidRPr="0F8DB8BF">
        <w:rPr>
          <w:rFonts w:cs="Georgia"/>
        </w:rPr>
        <w:t>.</w:t>
      </w:r>
      <w:r w:rsidR="00D23B54">
        <w:rPr>
          <w:rFonts w:cs="Georgia"/>
        </w:rPr>
        <w:t xml:space="preserve"> Foram implementados vários algoritmos para as diferentes fases, pedindo a preferência do utilizador, tendo em conta os seus dados.</w:t>
      </w:r>
    </w:p>
    <w:p w14:paraId="2F6A926D" w14:textId="751CD7D9" w:rsidR="6321D57D" w:rsidRDefault="6321D57D" w:rsidP="6321D57D">
      <w:pPr>
        <w:ind w:firstLine="720"/>
        <w:rPr>
          <w:rFonts w:cs="Georgia"/>
        </w:rPr>
      </w:pPr>
    </w:p>
    <w:p w14:paraId="2F14AB11" w14:textId="636F839F"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00D23B54">
        <w:rPr>
          <w:rFonts w:cs="Georgia"/>
        </w:rPr>
        <w:t>u</w:t>
      </w:r>
      <w:r w:rsidR="6173E814" w:rsidRPr="0F8DB8BF">
        <w:rPr>
          <w:rFonts w:cs="Georgia"/>
        </w:rPr>
        <w:t xml:space="preserve">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3C4B4DCF" w:rsidR="004163B8" w:rsidRPr="00BD56AC" w:rsidRDefault="0445AD07" w:rsidP="78136202">
      <w:pPr>
        <w:ind w:firstLine="720"/>
        <w:rPr>
          <w:rFonts w:cs="Georgia"/>
        </w:rPr>
      </w:pPr>
      <w:r w:rsidRPr="6321D57D">
        <w:rPr>
          <w:rFonts w:cs="Georgia"/>
        </w:rPr>
        <w:t xml:space="preserve">De seguida, </w:t>
      </w:r>
      <w:r w:rsidR="5D5FF4A5" w:rsidRPr="6321D57D">
        <w:rPr>
          <w:rFonts w:cs="Georgia"/>
        </w:rPr>
        <w:t>na segunda fase</w:t>
      </w:r>
      <w:r w:rsidR="337A5E05" w:rsidRPr="6321D57D">
        <w:rPr>
          <w:rFonts w:cs="Georgia"/>
        </w:rPr>
        <w:t xml:space="preserve">,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7CD71A24" w:rsidR="004163B8" w:rsidRPr="00BD56AC" w:rsidRDefault="5003A689" w:rsidP="78136202">
      <w:pPr>
        <w:ind w:firstLine="720"/>
        <w:rPr>
          <w:rFonts w:cs="Georgia"/>
        </w:rPr>
      </w:pPr>
      <w:r w:rsidRPr="6321D57D">
        <w:rPr>
          <w:rFonts w:cs="Georgia"/>
        </w:rPr>
        <w:t>Por fim, tendo em conta o</w:t>
      </w:r>
      <w:r w:rsidR="00D23B54">
        <w:rPr>
          <w:rFonts w:cs="Georgia"/>
        </w:rPr>
        <w:t xml:space="preserve"> que </w:t>
      </w:r>
      <w:r w:rsidRPr="6321D57D">
        <w:rPr>
          <w:rFonts w:cs="Georgia"/>
        </w:rPr>
        <w:t>já</w:t>
      </w:r>
      <w:r w:rsidR="00D23B54">
        <w:rPr>
          <w:rFonts w:cs="Georgia"/>
        </w:rPr>
        <w:t xml:space="preserve"> </w:t>
      </w:r>
      <w:r w:rsidR="005340BB">
        <w:rPr>
          <w:rFonts w:cs="Georgia"/>
        </w:rPr>
        <w:t>tinha sido</w:t>
      </w:r>
      <w:r w:rsidRPr="6321D57D">
        <w:rPr>
          <w:rFonts w:cs="Georgia"/>
        </w:rPr>
        <w:t xml:space="preserve"> elaborado</w:t>
      </w:r>
      <w:r w:rsidR="465A44F3" w:rsidRPr="6321D57D">
        <w:rPr>
          <w:rFonts w:cs="Georgia"/>
        </w:rPr>
        <w:t xml:space="preserve">, </w:t>
      </w:r>
      <w:r w:rsidR="00D23B54">
        <w:rPr>
          <w:rFonts w:cs="Georgia"/>
        </w:rPr>
        <w:t>foram implementados algoritmos de alocação de modo a permitir múltiplas carrinhas</w:t>
      </w:r>
      <w:r w:rsidR="005340BB">
        <w:rPr>
          <w:rFonts w:cs="Georgia"/>
        </w:rPr>
        <w:t xml:space="preserve"> com diversas capacidades, utilizando, depois, um algoritmo desenvolvido para a segunda fase do projeto.</w:t>
      </w:r>
    </w:p>
    <w:p w14:paraId="51E559DD" w14:textId="13C7B486" w:rsidR="6321D57D" w:rsidRDefault="6321D57D" w:rsidP="6321D57D">
      <w:pPr>
        <w:ind w:firstLine="720"/>
        <w:rPr>
          <w:rFonts w:cs="Georgia"/>
        </w:rPr>
      </w:pPr>
    </w:p>
    <w:p w14:paraId="5F3BDB5A" w14:textId="45C2C187" w:rsidR="734D2065" w:rsidRDefault="734D2065" w:rsidP="6321D57D">
      <w:pPr>
        <w:ind w:firstLine="720"/>
        <w:rPr>
          <w:rFonts w:cs="Georgia"/>
        </w:rPr>
      </w:pPr>
      <w:r w:rsidRPr="6321D57D">
        <w:rPr>
          <w:rFonts w:cs="Georgia"/>
        </w:rPr>
        <w:t>Assim, é importante referir quais foram os métodos/algoritmos utlizados</w:t>
      </w:r>
      <w:r w:rsidR="005340BB">
        <w:rPr>
          <w:rFonts w:cs="Georgia"/>
        </w:rPr>
        <w:t>/analisados</w:t>
      </w:r>
      <w:r w:rsidRPr="6321D57D">
        <w:rPr>
          <w:rFonts w:cs="Georgia"/>
        </w:rPr>
        <w:t xml:space="preserve"> ao longo do projeto, sendo eles, o </w:t>
      </w:r>
      <w:r w:rsidR="28E70270" w:rsidRPr="6321D57D">
        <w:rPr>
          <w:rFonts w:cs="Georgia"/>
          <w:b/>
          <w:bCs/>
        </w:rPr>
        <w:t>Dijkstra</w:t>
      </w:r>
      <w:r w:rsidR="28E70270" w:rsidRPr="6321D57D">
        <w:rPr>
          <w:rFonts w:cs="Georgia"/>
        </w:rPr>
        <w:t xml:space="preserve">, </w:t>
      </w:r>
      <w:r w:rsidR="28E70270" w:rsidRPr="6321D57D">
        <w:rPr>
          <w:rFonts w:cs="Georgia"/>
          <w:b/>
          <w:bCs/>
        </w:rPr>
        <w:t>Floyd-</w:t>
      </w:r>
      <w:r w:rsidR="23E4C159" w:rsidRPr="6321D57D">
        <w:rPr>
          <w:rFonts w:cs="Georgia"/>
          <w:b/>
          <w:bCs/>
        </w:rPr>
        <w:t>Warshall</w:t>
      </w:r>
      <w:r w:rsidR="23E4C159" w:rsidRPr="6321D57D">
        <w:rPr>
          <w:rFonts w:cs="Georgia"/>
        </w:rPr>
        <w:t xml:space="preserve">, </w:t>
      </w:r>
      <w:r w:rsidR="23E4C159" w:rsidRPr="6321D57D">
        <w:rPr>
          <w:rFonts w:cs="Georgia"/>
          <w:b/>
          <w:bCs/>
        </w:rPr>
        <w:t>Nearest Neighbor</w:t>
      </w:r>
      <w:r w:rsidR="23E4C159" w:rsidRPr="6321D57D">
        <w:rPr>
          <w:rFonts w:cs="Georgia"/>
        </w:rPr>
        <w:t xml:space="preserve">, </w:t>
      </w:r>
      <w:r w:rsidR="23E4C159" w:rsidRPr="6321D57D">
        <w:rPr>
          <w:rFonts w:cs="Georgia"/>
          <w:b/>
          <w:bCs/>
        </w:rPr>
        <w:t>Held-Karp</w:t>
      </w:r>
      <w:r w:rsidR="23E4C159" w:rsidRPr="6321D57D">
        <w:rPr>
          <w:rFonts w:cs="Georgia"/>
        </w:rPr>
        <w:t xml:space="preserve">, </w:t>
      </w:r>
      <w:r w:rsidR="23E4C159" w:rsidRPr="6321D57D">
        <w:rPr>
          <w:rFonts w:cs="Georgia"/>
          <w:b/>
          <w:bCs/>
        </w:rPr>
        <w:t>Trajan</w:t>
      </w:r>
      <w:r w:rsidR="078ADAA6" w:rsidRPr="6321D57D">
        <w:rPr>
          <w:rFonts w:cs="Georgia"/>
          <w:b/>
          <w:bCs/>
        </w:rPr>
        <w:t>, Bitonic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r w:rsidR="611E20DF" w:rsidRPr="6321D57D">
        <w:rPr>
          <w:rFonts w:cs="Georgia"/>
          <w:b/>
          <w:bCs/>
          <w:i/>
          <w:iCs/>
        </w:rPr>
        <w:t>bruteforce</w:t>
      </w:r>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5B87322E" w14:textId="6C9CFC41" w:rsidR="005340BB" w:rsidRDefault="005340BB" w:rsidP="6321D57D">
      <w:pPr>
        <w:ind w:firstLine="720"/>
        <w:rPr>
          <w:rFonts w:cs="Georgia"/>
        </w:rPr>
      </w:pPr>
    </w:p>
    <w:p w14:paraId="5D8638E1" w14:textId="428016FC" w:rsidR="005340BB" w:rsidRDefault="005340BB" w:rsidP="6321D57D">
      <w:pPr>
        <w:ind w:firstLine="720"/>
        <w:rPr>
          <w:rFonts w:cs="Georgia"/>
        </w:rPr>
      </w:pPr>
      <w:r>
        <w:rPr>
          <w:rFonts w:cs="Georgia"/>
        </w:rPr>
        <w:lastRenderedPageBreak/>
        <w:t>Relativamente à segunda parte do projeto (implementação da solução proposta), devido à natureza variada dos grafos fornecidos (grelhas ou mapas reais), alterou-se a estrutura de grafo sugerida anteriormente, de modo a transformá-lo, dinamicamente e de acordo com o mapa escolhido, em dirigido ou não dirigido.</w:t>
      </w:r>
    </w:p>
    <w:p w14:paraId="46FE9A30" w14:textId="052E1B89" w:rsidR="0030094B" w:rsidRDefault="0030094B" w:rsidP="6321D57D">
      <w:pPr>
        <w:ind w:firstLine="720"/>
        <w:rPr>
          <w:rFonts w:cs="Georgia"/>
        </w:rPr>
      </w:pPr>
      <w:r>
        <w:rPr>
          <w:rFonts w:cs="Georgia"/>
        </w:rPr>
        <w:t xml:space="preserve">Inicialmente, era pretendida a implementação de mais algoritmos (e.g. força bruta) para as diferentes fases, de modo a conceber uma comparação mais aprofundada da performance destes. No entanto, devido a dificuldades na integração do </w:t>
      </w:r>
      <w:r>
        <w:rPr>
          <w:rFonts w:cs="Georgia"/>
          <w:i/>
          <w:iCs/>
        </w:rPr>
        <w:t>GraphViewer</w:t>
      </w:r>
      <w:r>
        <w:rPr>
          <w:rFonts w:cs="Georgia"/>
        </w:rPr>
        <w:t>, na utilização e manipulação dos mapas fornecidos e no cálculo de dados para a análise empírica (</w:t>
      </w:r>
      <w:r>
        <w:rPr>
          <w:rFonts w:cs="Georgia"/>
          <w:i/>
          <w:iCs/>
        </w:rPr>
        <w:t xml:space="preserve">script </w:t>
      </w:r>
      <w:r>
        <w:rPr>
          <w:rFonts w:cs="Georgia"/>
        </w:rPr>
        <w:t>para geração automática de dados de entrada com tamanho considerável, computador com condições estáveis e sem oscilações no tempo de execução, e consideração de fatores dificilmente controláveis como otimizações do compilador em execuções sequenciais do mesmo algoritmo), surgiram atrasos, pelo que nos mantivemos pela implementação e análise dos algoritmos mais importantes</w:t>
      </w:r>
      <w:r w:rsidR="00807053">
        <w:rPr>
          <w:rFonts w:cs="Georgia"/>
        </w:rPr>
        <w:t>, que foram devidamente testados e otimizados.</w:t>
      </w:r>
    </w:p>
    <w:p w14:paraId="4E0E61A3" w14:textId="64D73D0F" w:rsidR="00D050BB" w:rsidRDefault="00D050BB" w:rsidP="6321D57D">
      <w:pPr>
        <w:ind w:firstLine="720"/>
        <w:rPr>
          <w:rFonts w:cs="Georgia"/>
        </w:rPr>
      </w:pPr>
      <w:r>
        <w:rPr>
          <w:rFonts w:cs="Georgia"/>
        </w:rPr>
        <w:t>Por outro lado, para facilitar o uso da aplicação e a escolha dos métodos e dados e serem usados, foi criada uma interface textual que comunica com o utilizador, permitindo-lhe ver e comparar resultados de forma simples e rápida.</w:t>
      </w:r>
    </w:p>
    <w:p w14:paraId="5B190B7F" w14:textId="6ADAFB59" w:rsidR="00726468" w:rsidRDefault="00726468" w:rsidP="6321D57D">
      <w:pPr>
        <w:ind w:firstLine="720"/>
        <w:rPr>
          <w:rFonts w:cs="Georgia"/>
        </w:rPr>
      </w:pPr>
    </w:p>
    <w:p w14:paraId="6DE97AF8" w14:textId="5AD560F4" w:rsidR="00726468" w:rsidRPr="00726468" w:rsidRDefault="00726468" w:rsidP="6321D57D">
      <w:pPr>
        <w:ind w:firstLine="720"/>
        <w:rPr>
          <w:rFonts w:cs="Georgia"/>
        </w:rPr>
      </w:pPr>
      <w:r>
        <w:rPr>
          <w:rFonts w:cs="Georgia"/>
        </w:rPr>
        <w:t xml:space="preserve">Enquanto analisávamos, empiricamente, os algoritmos da terceira fase, surgiu uma situação peculiar que nos chamou a atenção. Com certos dados de entrada, usar algoritmos de alocação com complexidade temporal superior resultava em tempos de execução similares e, por vezes, inferiores aos obtidos com algoritmos de complexidade inferior. Primeiramente, pensamos ser algum tipo de lacuna, mas depois apercebemo-nos que, em certos casos, uma melhor alocação (mesmo que mais dispendiosa) resultava em clientes mais próximos entre si, pelo que o algoritmo de </w:t>
      </w:r>
      <w:r>
        <w:rPr>
          <w:rFonts w:cs="Georgia"/>
          <w:i/>
          <w:iCs/>
        </w:rPr>
        <w:t>Dijkstra</w:t>
      </w:r>
      <w:r>
        <w:rPr>
          <w:rFonts w:cs="Georgia"/>
        </w:rPr>
        <w:t>, que termina quando encontra o seu destino, executava mais rapidamente. Com isto, concluiu-se que, dependendo da situação, podemos até obter uma solução melhor sem custos temporais acrescidos!</w:t>
      </w:r>
      <w:r w:rsidR="00D050BB">
        <w:rPr>
          <w:rFonts w:cs="Georgia"/>
        </w:rPr>
        <w:t xml:space="preserve"> No entanto, há também casos onde o tempo de execução é realmente mais elevado, pelo que se deve escolher o algoritmo tendo em conta a situação em questão.</w:t>
      </w:r>
    </w:p>
    <w:p w14:paraId="18FB590C" w14:textId="3168A5F8" w:rsidR="6321D57D" w:rsidRDefault="6321D57D" w:rsidP="6321D57D">
      <w:pPr>
        <w:ind w:firstLine="720"/>
        <w:rPr>
          <w:rFonts w:cs="Georgia"/>
        </w:rPr>
      </w:pPr>
    </w:p>
    <w:p w14:paraId="154A2ED3" w14:textId="6F2ECE58" w:rsidR="6321D57D" w:rsidRDefault="00FF4880" w:rsidP="6321D57D">
      <w:pPr>
        <w:ind w:firstLine="720"/>
        <w:rPr>
          <w:rFonts w:cs="Georgia"/>
        </w:rPr>
      </w:pPr>
      <w:r>
        <w:rPr>
          <w:rFonts w:cs="Georgia"/>
        </w:rPr>
        <w:t xml:space="preserve">Finalizando, concluímos que existem diversos algoritmos capazes de dar boas soluções ao problema sugerido, sendo que não existe um vencedor óbvio. O melhor algoritmo será sempre o que é medido </w:t>
      </w:r>
      <w:r w:rsidR="00902789">
        <w:rPr>
          <w:rFonts w:cs="Georgia"/>
        </w:rPr>
        <w:t>face às</w:t>
      </w:r>
      <w:r>
        <w:rPr>
          <w:rFonts w:cs="Georgia"/>
        </w:rPr>
        <w:t xml:space="preserve"> necessidades do utilizador, sejam elas a rápida execução, a precisão da solução, a importância da alocação e da rota calculada, ou apenas uma solução simples e breve.</w:t>
      </w: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w:lastRenderedPageBreak/>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Ttulo1"/>
                              <w:rPr>
                                <w:lang w:val="en-US"/>
                              </w:rPr>
                            </w:pPr>
                            <w:bookmarkStart w:id="198" w:name="_Toc72674787"/>
                            <w:r w:rsidRPr="00B6608D">
                              <w:rPr>
                                <w:lang w:val="en-US"/>
                              </w:rPr>
                              <w:t>Contribuição</w:t>
                            </w:r>
                            <w:bookmarkEnd w:id="198"/>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Ttulo1"/>
                        <w:rPr>
                          <w:lang w:val="en-US"/>
                        </w:rPr>
                      </w:pPr>
                      <w:bookmarkStart w:id="199" w:name="_Toc72674787"/>
                      <w:r w:rsidRPr="00B6608D">
                        <w:rPr>
                          <w:lang w:val="en-US"/>
                        </w:rPr>
                        <w:t>Contribuição</w:t>
                      </w:r>
                      <w:bookmarkEnd w:id="199"/>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717CC051" w14:textId="77777777" w:rsidR="00822893" w:rsidRDefault="00822893" w:rsidP="6321D57D"/>
    <w:p w14:paraId="4216B42B" w14:textId="42CF18B7" w:rsidR="3D78CFEA" w:rsidRDefault="3D78CFEA" w:rsidP="00D23B54">
      <w:pPr>
        <w:pStyle w:val="Ttulo4"/>
        <w:jc w:val="left"/>
        <w:rPr>
          <w:sz w:val="26"/>
          <w:szCs w:val="26"/>
        </w:rPr>
      </w:pPr>
      <w:r w:rsidRPr="00D23B54">
        <w:rPr>
          <w:sz w:val="26"/>
          <w:szCs w:val="26"/>
        </w:rPr>
        <w:t>Bruno Rosendo</w:t>
      </w:r>
      <w:r w:rsidR="00D23B54" w:rsidRPr="00D23B54">
        <w:rPr>
          <w:sz w:val="26"/>
          <w:szCs w:val="26"/>
        </w:rPr>
        <w:t>:</w:t>
      </w:r>
    </w:p>
    <w:p w14:paraId="1DF3FE5C" w14:textId="5A91362E" w:rsidR="00D23B54" w:rsidRPr="00D23B54" w:rsidRDefault="00D23B54" w:rsidP="00D23B54">
      <w:pPr>
        <w:pStyle w:val="PargrafodaLista"/>
        <w:numPr>
          <w:ilvl w:val="0"/>
          <w:numId w:val="31"/>
        </w:numPr>
      </w:pPr>
      <w:r>
        <w:rPr>
          <w:b/>
          <w:bCs/>
        </w:rPr>
        <w:t>1ª Parte:</w:t>
      </w:r>
    </w:p>
    <w:p w14:paraId="0B397BD4" w14:textId="2B104B5C" w:rsidR="3D78CFEA" w:rsidRDefault="3F2462E9" w:rsidP="0F8DB8BF">
      <w:pPr>
        <w:pStyle w:val="PargrafodaLista"/>
        <w:numPr>
          <w:ilvl w:val="1"/>
          <w:numId w:val="3"/>
        </w:numPr>
      </w:pPr>
      <w:r>
        <w:t>D</w:t>
      </w:r>
      <w:r w:rsidR="609459E9">
        <w:t>escrição do problema</w:t>
      </w:r>
    </w:p>
    <w:p w14:paraId="2D861A0A" w14:textId="2D25D804" w:rsidR="3D78CFEA" w:rsidRDefault="3FC460F7" w:rsidP="0F8DB8BF">
      <w:pPr>
        <w:pStyle w:val="PargrafodaLista"/>
        <w:numPr>
          <w:ilvl w:val="1"/>
          <w:numId w:val="3"/>
        </w:numPr>
      </w:pPr>
      <w:r>
        <w:t>F</w:t>
      </w:r>
      <w:r w:rsidR="4AF05BCB">
        <w:t>ormalização</w:t>
      </w:r>
      <w:r w:rsidR="3AF7005E">
        <w:t xml:space="preserve"> do problema</w:t>
      </w:r>
    </w:p>
    <w:p w14:paraId="234452EE" w14:textId="2A4B2E59" w:rsidR="3D78CFEA" w:rsidRDefault="2C328754" w:rsidP="0F8DB8BF">
      <w:pPr>
        <w:pStyle w:val="PargrafodaLista"/>
        <w:numPr>
          <w:ilvl w:val="1"/>
          <w:numId w:val="3"/>
        </w:numPr>
      </w:pPr>
      <w:r>
        <w:t>A</w:t>
      </w:r>
      <w:r w:rsidR="071DB167">
        <w:t xml:space="preserve">lgoritmos para as </w:t>
      </w:r>
      <w:r w:rsidR="2948A33A">
        <w:t>1ª e 2ª fases</w:t>
      </w:r>
    </w:p>
    <w:p w14:paraId="1C721994" w14:textId="3CCF1077" w:rsidR="3D78CFEA" w:rsidRDefault="2948A33A" w:rsidP="0F8DB8BF">
      <w:pPr>
        <w:pStyle w:val="PargrafodaLista"/>
        <w:numPr>
          <w:ilvl w:val="1"/>
          <w:numId w:val="3"/>
        </w:numPr>
        <w:rPr>
          <w:rFonts w:cs="Georgia"/>
        </w:rPr>
      </w:pPr>
      <w:r>
        <w:t>Casos de utilização</w:t>
      </w:r>
    </w:p>
    <w:p w14:paraId="2F74F9A8" w14:textId="0FD86386" w:rsidR="3D78CFEA" w:rsidRDefault="15735D0E" w:rsidP="0F8DB8BF">
      <w:pPr>
        <w:pStyle w:val="PargrafodaLista"/>
        <w:numPr>
          <w:ilvl w:val="1"/>
          <w:numId w:val="3"/>
        </w:numPr>
      </w:pPr>
      <w:r>
        <w:t>B</w:t>
      </w:r>
      <w:r w:rsidR="1ACDA519">
        <w:t>ibliografia</w:t>
      </w:r>
    </w:p>
    <w:p w14:paraId="7B6EB2DD" w14:textId="02BE12FF" w:rsidR="00D23B54" w:rsidRPr="00B6608D" w:rsidRDefault="00D23B54" w:rsidP="00D23B54">
      <w:pPr>
        <w:pStyle w:val="PargrafodaLista"/>
        <w:numPr>
          <w:ilvl w:val="0"/>
          <w:numId w:val="3"/>
        </w:numPr>
      </w:pPr>
      <w:r>
        <w:rPr>
          <w:b/>
          <w:bCs/>
        </w:rPr>
        <w:t>2ª Parte:</w:t>
      </w:r>
    </w:p>
    <w:p w14:paraId="50EB80A0" w14:textId="023F30CD" w:rsidR="00B6608D" w:rsidRDefault="00B6608D" w:rsidP="00B6608D">
      <w:pPr>
        <w:pStyle w:val="PargrafodaLista"/>
        <w:numPr>
          <w:ilvl w:val="1"/>
          <w:numId w:val="3"/>
        </w:numPr>
      </w:pPr>
      <w:r>
        <w:t>Estruturas de dados e Classes utilizadas (relatório)</w:t>
      </w:r>
    </w:p>
    <w:p w14:paraId="41D6CA8E" w14:textId="70DB37E4" w:rsidR="00B6608D" w:rsidRDefault="00B6608D" w:rsidP="00B6608D">
      <w:pPr>
        <w:pStyle w:val="PargrafodaLista"/>
        <w:numPr>
          <w:ilvl w:val="1"/>
          <w:numId w:val="3"/>
        </w:numPr>
      </w:pPr>
      <w:r>
        <w:t>Análise teórica e algoritmos</w:t>
      </w:r>
      <w:r w:rsidR="0000158B">
        <w:t xml:space="preserve"> implementados</w:t>
      </w:r>
      <w:r>
        <w:t xml:space="preserve"> (relatório)</w:t>
      </w:r>
      <w:r w:rsidR="00322A51">
        <w:t xml:space="preserve">: DFS, pré-processamento, </w:t>
      </w:r>
      <w:r w:rsidR="00322A51">
        <w:rPr>
          <w:i/>
          <w:iCs/>
        </w:rPr>
        <w:t>nearest neighbour</w:t>
      </w:r>
      <w:r w:rsidR="00322A51">
        <w:t>, 2ª fase, 3ª fase.</w:t>
      </w:r>
    </w:p>
    <w:p w14:paraId="687EA21A" w14:textId="3D0548BF" w:rsidR="00322A51" w:rsidRDefault="00322A51" w:rsidP="00B6608D">
      <w:pPr>
        <w:pStyle w:val="PargrafodaLista"/>
        <w:numPr>
          <w:ilvl w:val="1"/>
          <w:numId w:val="3"/>
        </w:numPr>
      </w:pPr>
      <w:r>
        <w:t>Análise empírica</w:t>
      </w:r>
      <w:r w:rsidR="0000158B">
        <w:t xml:space="preserve"> (resultados e relatório)</w:t>
      </w:r>
    </w:p>
    <w:p w14:paraId="0EC4AC3E" w14:textId="51F942CF" w:rsidR="0000158B" w:rsidRDefault="0000158B" w:rsidP="00B6608D">
      <w:pPr>
        <w:pStyle w:val="PargrafodaLista"/>
        <w:numPr>
          <w:ilvl w:val="1"/>
          <w:numId w:val="3"/>
        </w:numPr>
      </w:pPr>
      <w:r>
        <w:t>Parte final da conclusão (relatório)</w:t>
      </w:r>
    </w:p>
    <w:p w14:paraId="6284E121" w14:textId="6C60F2D8" w:rsidR="0000158B" w:rsidRDefault="0000158B" w:rsidP="00B6608D">
      <w:pPr>
        <w:pStyle w:val="PargrafodaLista"/>
        <w:numPr>
          <w:ilvl w:val="1"/>
          <w:numId w:val="3"/>
        </w:numPr>
      </w:pPr>
      <w:r>
        <w:t>Modelação inicial do problema (posteriormente adaptada por todos)</w:t>
      </w:r>
    </w:p>
    <w:p w14:paraId="5E5133D7" w14:textId="07594ABD" w:rsidR="0000158B" w:rsidRDefault="0000158B" w:rsidP="00B6608D">
      <w:pPr>
        <w:pStyle w:val="PargrafodaLista"/>
        <w:numPr>
          <w:ilvl w:val="1"/>
          <w:numId w:val="3"/>
        </w:numPr>
      </w:pPr>
      <w:r>
        <w:t xml:space="preserve">Algoritmos implementados: 2ª fase (ganancioso com </w:t>
      </w:r>
      <w:r>
        <w:rPr>
          <w:i/>
          <w:iCs/>
        </w:rPr>
        <w:t>Dijkstra</w:t>
      </w:r>
      <w:r>
        <w:t>), alocação de clientes às carrinhas (ambas as opções) e respetiva</w:t>
      </w:r>
      <w:r w:rsidR="00DD0204">
        <w:t>s</w:t>
      </w:r>
      <w:r>
        <w:t xml:space="preserve"> otimizaç</w:t>
      </w:r>
      <w:r w:rsidR="00DD0204">
        <w:t>ões</w:t>
      </w:r>
      <w:r>
        <w:t xml:space="preserve">, </w:t>
      </w:r>
      <w:r w:rsidR="00FE48E4">
        <w:t xml:space="preserve">DFS, filtragem de vértices, </w:t>
      </w:r>
      <w:r w:rsidR="00FE48E4">
        <w:rPr>
          <w:i/>
          <w:iCs/>
        </w:rPr>
        <w:t>Dijkstra</w:t>
      </w:r>
      <w:r w:rsidR="00FE48E4">
        <w:t xml:space="preserve"> clássico</w:t>
      </w:r>
    </w:p>
    <w:p w14:paraId="7A0F4CB0" w14:textId="481552F3" w:rsidR="0000158B" w:rsidRDefault="0000158B" w:rsidP="00B6608D">
      <w:pPr>
        <w:pStyle w:val="PargrafodaLista"/>
        <w:numPr>
          <w:ilvl w:val="1"/>
          <w:numId w:val="3"/>
        </w:numPr>
      </w:pPr>
      <w:r>
        <w:t>Interface</w:t>
      </w:r>
      <w:r w:rsidR="00FE48E4">
        <w:t xml:space="preserve">- comunicação com o utilizador, integração da classe </w:t>
      </w:r>
      <w:r w:rsidR="00FE48E4">
        <w:rPr>
          <w:i/>
          <w:iCs/>
        </w:rPr>
        <w:t>Bakery</w:t>
      </w:r>
      <w:r w:rsidR="00FE48E4">
        <w:t xml:space="preserve">, leitura de dados por </w:t>
      </w:r>
      <w:r w:rsidR="00FE48E4">
        <w:rPr>
          <w:i/>
          <w:iCs/>
        </w:rPr>
        <w:t>input</w:t>
      </w:r>
      <w:r w:rsidR="00FE48E4">
        <w:t xml:space="preserve">, mostragem dos resultados na saída padrão </w:t>
      </w:r>
    </w:p>
    <w:p w14:paraId="751C2112" w14:textId="77777777" w:rsidR="00822893" w:rsidRDefault="00822893" w:rsidP="00822893"/>
    <w:p w14:paraId="443F6AB2" w14:textId="66AC4469" w:rsidR="3D78CFEA" w:rsidRDefault="3D78CFEA" w:rsidP="00D23B54">
      <w:pPr>
        <w:pStyle w:val="Ttulo4"/>
        <w:jc w:val="left"/>
      </w:pPr>
      <w:r w:rsidRPr="00D23B54">
        <w:rPr>
          <w:sz w:val="26"/>
          <w:szCs w:val="26"/>
        </w:rPr>
        <w:t>Domingos Santos</w:t>
      </w:r>
      <w:r w:rsidR="00D23B54">
        <w:t>:</w:t>
      </w:r>
    </w:p>
    <w:p w14:paraId="79C9610F" w14:textId="3A6A1DD3" w:rsidR="00D23B54" w:rsidRPr="00D23B54" w:rsidRDefault="00D23B54" w:rsidP="00D23B54">
      <w:pPr>
        <w:pStyle w:val="PargrafodaLista"/>
        <w:numPr>
          <w:ilvl w:val="0"/>
          <w:numId w:val="31"/>
        </w:numPr>
      </w:pPr>
      <w:r>
        <w:rPr>
          <w:b/>
          <w:bCs/>
        </w:rPr>
        <w:t>1ª Parte:</w:t>
      </w:r>
    </w:p>
    <w:p w14:paraId="46DC54DF" w14:textId="1B07F55E" w:rsidR="3D78CFEA" w:rsidRDefault="7C80B8DB" w:rsidP="0F8DB8BF">
      <w:pPr>
        <w:pStyle w:val="PargrafodaLista"/>
        <w:numPr>
          <w:ilvl w:val="1"/>
          <w:numId w:val="3"/>
        </w:numPr>
      </w:pPr>
      <w:r>
        <w:t>A</w:t>
      </w:r>
      <w:r w:rsidR="29BE9C42">
        <w:t>lgoritmos para a 3ª fase</w:t>
      </w:r>
    </w:p>
    <w:p w14:paraId="1C8F5B99" w14:textId="025DE73E" w:rsidR="3D78CFEA" w:rsidRDefault="6391713F" w:rsidP="0F8DB8BF">
      <w:pPr>
        <w:pStyle w:val="PargrafodaLista"/>
        <w:numPr>
          <w:ilvl w:val="1"/>
          <w:numId w:val="3"/>
        </w:numPr>
      </w:pPr>
      <w:r>
        <w:t>C</w:t>
      </w:r>
      <w:r w:rsidR="46D134F3">
        <w:t>onclusão</w:t>
      </w:r>
    </w:p>
    <w:p w14:paraId="66FEDC85" w14:textId="5074B692" w:rsidR="3D78CFEA" w:rsidRDefault="5FFA0F21" w:rsidP="0F8DB8BF">
      <w:pPr>
        <w:pStyle w:val="PargrafodaLista"/>
        <w:numPr>
          <w:ilvl w:val="1"/>
          <w:numId w:val="3"/>
        </w:numPr>
      </w:pPr>
      <w:r>
        <w:t>E</w:t>
      </w:r>
      <w:r w:rsidR="4AE804C8">
        <w:t>struturação</w:t>
      </w:r>
      <w:r w:rsidR="2036337C">
        <w:t xml:space="preserve"> do documento</w:t>
      </w:r>
    </w:p>
    <w:p w14:paraId="0E8186DC" w14:textId="1406FB20" w:rsidR="3D78CFEA" w:rsidRDefault="2036337C" w:rsidP="0F8DB8BF">
      <w:pPr>
        <w:pStyle w:val="PargrafodaLista"/>
        <w:numPr>
          <w:ilvl w:val="1"/>
          <w:numId w:val="3"/>
        </w:numPr>
      </w:pPr>
      <w:r>
        <w:t>C</w:t>
      </w:r>
      <w:r w:rsidR="46D11867">
        <w:t>ontribuição</w:t>
      </w:r>
    </w:p>
    <w:p w14:paraId="6F7F8285" w14:textId="6FE755BF" w:rsidR="0000158B" w:rsidRPr="0000158B" w:rsidRDefault="00D23B54" w:rsidP="0000158B">
      <w:pPr>
        <w:pStyle w:val="PargrafodaLista"/>
        <w:numPr>
          <w:ilvl w:val="0"/>
          <w:numId w:val="3"/>
        </w:numPr>
      </w:pPr>
      <w:r>
        <w:rPr>
          <w:b/>
          <w:bCs/>
        </w:rPr>
        <w:t>2ª Parte:</w:t>
      </w:r>
    </w:p>
    <w:p w14:paraId="18D1708F" w14:textId="5964D501" w:rsidR="0000158B" w:rsidRDefault="0000158B" w:rsidP="0000158B">
      <w:pPr>
        <w:pStyle w:val="PargrafodaLista"/>
        <w:numPr>
          <w:ilvl w:val="1"/>
          <w:numId w:val="3"/>
        </w:numPr>
      </w:pPr>
      <w:r>
        <w:t>Conclusão (relatório)</w:t>
      </w:r>
    </w:p>
    <w:p w14:paraId="0C4C69F9" w14:textId="309FAF37" w:rsidR="0000158B" w:rsidRDefault="0000158B" w:rsidP="0000158B">
      <w:pPr>
        <w:pStyle w:val="PargrafodaLista"/>
        <w:numPr>
          <w:ilvl w:val="1"/>
          <w:numId w:val="3"/>
        </w:numPr>
      </w:pPr>
      <w:r>
        <w:t>Estruturação do relatório</w:t>
      </w:r>
    </w:p>
    <w:p w14:paraId="79119948" w14:textId="51BCD956" w:rsidR="0000158B" w:rsidRDefault="0000158B" w:rsidP="0000158B">
      <w:pPr>
        <w:pStyle w:val="PargrafodaLista"/>
        <w:numPr>
          <w:ilvl w:val="1"/>
          <w:numId w:val="3"/>
        </w:numPr>
      </w:pPr>
      <w:r>
        <w:t>Estrutura do ficheiro de dados de entrada e consequente leitura</w:t>
      </w:r>
    </w:p>
    <w:p w14:paraId="54EA93BB" w14:textId="6B115CA3" w:rsidR="0000158B" w:rsidRDefault="0000158B" w:rsidP="0000158B">
      <w:pPr>
        <w:pStyle w:val="PargrafodaLista"/>
        <w:numPr>
          <w:ilvl w:val="1"/>
          <w:numId w:val="3"/>
        </w:numPr>
      </w:pPr>
      <w:r>
        <w:t xml:space="preserve">Contribuições para a apresentação do </w:t>
      </w:r>
      <w:r>
        <w:rPr>
          <w:i/>
          <w:iCs/>
        </w:rPr>
        <w:t>GraphViewer</w:t>
      </w:r>
    </w:p>
    <w:p w14:paraId="141BD1A1" w14:textId="1E479C0D" w:rsidR="0000158B" w:rsidRDefault="0000158B" w:rsidP="0000158B">
      <w:pPr>
        <w:pStyle w:val="PargrafodaLista"/>
        <w:numPr>
          <w:ilvl w:val="1"/>
          <w:numId w:val="3"/>
        </w:numPr>
      </w:pPr>
      <w:r>
        <w:rPr>
          <w:i/>
          <w:iCs/>
        </w:rPr>
        <w:t xml:space="preserve">Script </w:t>
      </w:r>
      <w:r>
        <w:t>de geração de dados de entrada</w:t>
      </w:r>
    </w:p>
    <w:p w14:paraId="74F98B23" w14:textId="77777777" w:rsidR="00DD0204" w:rsidRDefault="00DD0204" w:rsidP="00D23B54">
      <w:pPr>
        <w:pStyle w:val="Ttulo4"/>
        <w:jc w:val="left"/>
        <w:rPr>
          <w:sz w:val="26"/>
          <w:szCs w:val="26"/>
        </w:rPr>
      </w:pPr>
    </w:p>
    <w:p w14:paraId="2045CA9A" w14:textId="77777777" w:rsidR="00822893" w:rsidRDefault="00822893" w:rsidP="00D23B54">
      <w:pPr>
        <w:pStyle w:val="Ttulo4"/>
        <w:jc w:val="left"/>
        <w:rPr>
          <w:sz w:val="26"/>
          <w:szCs w:val="26"/>
        </w:rPr>
      </w:pPr>
    </w:p>
    <w:p w14:paraId="6767284D" w14:textId="59EAD04C" w:rsidR="3D78CFEA" w:rsidRDefault="3D78CFEA" w:rsidP="00D23B54">
      <w:pPr>
        <w:pStyle w:val="Ttulo4"/>
        <w:jc w:val="left"/>
        <w:rPr>
          <w:sz w:val="26"/>
          <w:szCs w:val="26"/>
        </w:rPr>
      </w:pPr>
      <w:r w:rsidRPr="00D23B54">
        <w:rPr>
          <w:sz w:val="26"/>
          <w:szCs w:val="26"/>
        </w:rPr>
        <w:lastRenderedPageBreak/>
        <w:t xml:space="preserve">João Mesquita: </w:t>
      </w:r>
    </w:p>
    <w:p w14:paraId="23B5AC87" w14:textId="56AB3B4B" w:rsidR="00D23B54" w:rsidRPr="00D23B54" w:rsidRDefault="00D23B54" w:rsidP="00D23B54">
      <w:pPr>
        <w:pStyle w:val="PargrafodaLista"/>
        <w:numPr>
          <w:ilvl w:val="0"/>
          <w:numId w:val="3"/>
        </w:numPr>
      </w:pPr>
      <w:r>
        <w:rPr>
          <w:b/>
          <w:bCs/>
        </w:rPr>
        <w:t>1</w:t>
      </w:r>
      <w:r>
        <w:rPr>
          <w:b/>
          <w:bCs/>
        </w:rPr>
        <w:t>ª Parte:</w:t>
      </w:r>
    </w:p>
    <w:p w14:paraId="4ED34C80" w14:textId="594D43E0" w:rsidR="3D78CFEA" w:rsidRDefault="113AE010" w:rsidP="0F8DB8BF">
      <w:pPr>
        <w:pStyle w:val="PargrafodaLista"/>
        <w:numPr>
          <w:ilvl w:val="1"/>
          <w:numId w:val="3"/>
        </w:numPr>
      </w:pPr>
      <w:r>
        <w:t>D</w:t>
      </w:r>
      <w:r w:rsidR="58E94519">
        <w:t>escrição do problema</w:t>
      </w:r>
    </w:p>
    <w:p w14:paraId="2989E32A" w14:textId="2296A6F9" w:rsidR="3D78CFEA" w:rsidRDefault="5FC4A080" w:rsidP="0F8DB8BF">
      <w:pPr>
        <w:pStyle w:val="PargrafodaLista"/>
        <w:numPr>
          <w:ilvl w:val="1"/>
          <w:numId w:val="3"/>
        </w:numPr>
      </w:pPr>
      <w:r>
        <w:t>P</w:t>
      </w:r>
      <w:r w:rsidR="4866CBE0">
        <w:t>ré-processamento</w:t>
      </w:r>
    </w:p>
    <w:p w14:paraId="637CF17F" w14:textId="3EC6628A" w:rsidR="3D78CFEA" w:rsidRDefault="70B67851" w:rsidP="0F8DB8BF">
      <w:pPr>
        <w:pStyle w:val="PargrafodaLista"/>
        <w:numPr>
          <w:ilvl w:val="1"/>
          <w:numId w:val="3"/>
        </w:numPr>
        <w:rPr>
          <w:rFonts w:cs="Georgia"/>
        </w:rPr>
      </w:pPr>
      <w:r>
        <w:t>Análise da conetividade</w:t>
      </w:r>
    </w:p>
    <w:p w14:paraId="44EC4CCE" w14:textId="77777777" w:rsidR="00A17375" w:rsidRDefault="70B67851" w:rsidP="007379A6">
      <w:pPr>
        <w:pStyle w:val="PargrafodaLista"/>
        <w:numPr>
          <w:ilvl w:val="1"/>
          <w:numId w:val="3"/>
        </w:numPr>
      </w:pPr>
      <w:r>
        <w:t>A</w:t>
      </w:r>
      <w:r w:rsidR="628F564B">
        <w:t>lgoritmos de percurso de duração mínima entre dois pontos</w:t>
      </w:r>
    </w:p>
    <w:p w14:paraId="6A0288D6" w14:textId="020E94ED" w:rsidR="0032460A" w:rsidRDefault="00A17375" w:rsidP="007379A6">
      <w:pPr>
        <w:pStyle w:val="PargrafodaLista"/>
        <w:numPr>
          <w:ilvl w:val="1"/>
          <w:numId w:val="3"/>
        </w:numPr>
      </w:pPr>
      <w:r>
        <w:t xml:space="preserve">Algoritmos de percurso de duração mínima entre </w:t>
      </w:r>
      <w:r w:rsidR="628F564B">
        <w:t>todos os pares de pontos</w:t>
      </w:r>
    </w:p>
    <w:p w14:paraId="1C1F0912" w14:textId="77777777" w:rsidR="0000158B" w:rsidRPr="0000158B" w:rsidRDefault="0000158B" w:rsidP="0000158B">
      <w:pPr>
        <w:pStyle w:val="PargrafodaLista"/>
      </w:pPr>
    </w:p>
    <w:p w14:paraId="39B9162B" w14:textId="224715E0" w:rsidR="0036490E" w:rsidRPr="00B6608D" w:rsidRDefault="00D23B54" w:rsidP="0032460A">
      <w:pPr>
        <w:pStyle w:val="PargrafodaLista"/>
        <w:numPr>
          <w:ilvl w:val="0"/>
          <w:numId w:val="3"/>
        </w:numPr>
      </w:pPr>
      <w:r>
        <w:rPr>
          <w:b/>
          <w:bCs/>
        </w:rPr>
        <w:t>2ª Parte</w:t>
      </w:r>
      <w:r>
        <w:rPr>
          <w:b/>
          <w:bCs/>
        </w:rPr>
        <w:t>:</w:t>
      </w:r>
    </w:p>
    <w:p w14:paraId="74F5B2EB" w14:textId="7C39D6FB" w:rsidR="00B6608D" w:rsidRDefault="00B6608D" w:rsidP="00B6608D">
      <w:pPr>
        <w:pStyle w:val="PargrafodaLista"/>
        <w:numPr>
          <w:ilvl w:val="1"/>
          <w:numId w:val="3"/>
        </w:numPr>
      </w:pPr>
      <w:r>
        <w:t>Análise</w:t>
      </w:r>
      <w:r>
        <w:t xml:space="preserve"> teórica</w:t>
      </w:r>
      <w:r>
        <w:t xml:space="preserve"> e </w:t>
      </w:r>
      <w:r w:rsidR="0000158B">
        <w:t xml:space="preserve">algoritmos implementados </w:t>
      </w:r>
      <w:r>
        <w:t>(relatório)</w:t>
      </w:r>
      <w:r w:rsidR="00322A51">
        <w:t xml:space="preserve">: </w:t>
      </w:r>
      <w:r w:rsidR="00322A51" w:rsidRPr="00877E4E">
        <w:rPr>
          <w:i/>
          <w:iCs/>
        </w:rPr>
        <w:t>Tarjan</w:t>
      </w:r>
      <w:r w:rsidR="00322A51">
        <w:t xml:space="preserve">, </w:t>
      </w:r>
      <w:r w:rsidR="00322A51" w:rsidRPr="00877E4E">
        <w:rPr>
          <w:i/>
          <w:iCs/>
        </w:rPr>
        <w:t>Dijkstra</w:t>
      </w:r>
    </w:p>
    <w:p w14:paraId="02904D64" w14:textId="4CCD75F7" w:rsidR="00B6608D" w:rsidRDefault="00322A51" w:rsidP="00B6608D">
      <w:pPr>
        <w:pStyle w:val="PargrafodaLista"/>
        <w:numPr>
          <w:ilvl w:val="1"/>
          <w:numId w:val="3"/>
        </w:numPr>
      </w:pPr>
      <w:r>
        <w:t>Análise da conetividade</w:t>
      </w:r>
      <w:r w:rsidR="0000158B">
        <w:t xml:space="preserve"> (relatório)</w:t>
      </w:r>
    </w:p>
    <w:p w14:paraId="0133513D" w14:textId="4D170593" w:rsidR="0000158B" w:rsidRDefault="0000158B" w:rsidP="00B6608D">
      <w:pPr>
        <w:pStyle w:val="PargrafodaLista"/>
        <w:numPr>
          <w:ilvl w:val="1"/>
          <w:numId w:val="3"/>
        </w:numPr>
      </w:pPr>
      <w:r>
        <w:t>Estrutura de dados utilizada para o grafo</w:t>
      </w:r>
    </w:p>
    <w:p w14:paraId="073DA848" w14:textId="001571D6" w:rsidR="0000158B" w:rsidRDefault="0000158B" w:rsidP="00B6608D">
      <w:pPr>
        <w:pStyle w:val="PargrafodaLista"/>
        <w:numPr>
          <w:ilvl w:val="1"/>
          <w:numId w:val="3"/>
        </w:numPr>
      </w:pPr>
      <w:r>
        <w:t xml:space="preserve">Integração e manipulação do </w:t>
      </w:r>
      <w:r w:rsidRPr="0000158B">
        <w:rPr>
          <w:i/>
          <w:iCs/>
        </w:rPr>
        <w:t>GraphViewer</w:t>
      </w:r>
    </w:p>
    <w:p w14:paraId="6EB55FA6" w14:textId="2E8A670C" w:rsidR="0000158B" w:rsidRDefault="0000158B" w:rsidP="00B6608D">
      <w:pPr>
        <w:pStyle w:val="PargrafodaLista"/>
        <w:numPr>
          <w:ilvl w:val="1"/>
          <w:numId w:val="3"/>
        </w:numPr>
      </w:pPr>
      <w:r>
        <w:t xml:space="preserve">Algoritmos implementados: </w:t>
      </w:r>
      <w:r>
        <w:rPr>
          <w:i/>
          <w:iCs/>
        </w:rPr>
        <w:t>nearest neighbour</w:t>
      </w:r>
      <w:r>
        <w:t xml:space="preserve">, filtragem de clientes, </w:t>
      </w:r>
      <w:r w:rsidR="00FE48E4" w:rsidRPr="00FE48E4">
        <w:rPr>
          <w:i/>
          <w:iCs/>
        </w:rPr>
        <w:t>Tarjan</w:t>
      </w:r>
      <w:r w:rsidR="00FE48E4">
        <w:t xml:space="preserve">, variações de </w:t>
      </w:r>
      <w:r w:rsidR="00FE48E4">
        <w:rPr>
          <w:i/>
          <w:iCs/>
        </w:rPr>
        <w:t>Dijkstra</w:t>
      </w:r>
      <w:r w:rsidR="00FE48E4">
        <w:t xml:space="preserve"> (bidirecional e paragem condicional)</w:t>
      </w:r>
    </w:p>
    <w:p w14:paraId="30652681" w14:textId="5F6DDFE4" w:rsidR="00FE48E4" w:rsidRDefault="00FE48E4" w:rsidP="00B6608D">
      <w:pPr>
        <w:pStyle w:val="PargrafodaLista"/>
        <w:numPr>
          <w:ilvl w:val="1"/>
          <w:numId w:val="3"/>
        </w:numPr>
      </w:pPr>
      <w:r>
        <w:t xml:space="preserve">Interface- mostragem dos resultados no </w:t>
      </w:r>
      <w:r>
        <w:rPr>
          <w:i/>
          <w:iCs/>
        </w:rPr>
        <w:t>GraphViewer</w:t>
      </w:r>
      <w:r>
        <w:t>, opção de verificação de componentes fortemente conexos</w:t>
      </w:r>
    </w:p>
    <w:p w14:paraId="267E4889" w14:textId="0146E059" w:rsidR="0000158B" w:rsidRDefault="0000158B" w:rsidP="00B6608D">
      <w:pPr>
        <w:pStyle w:val="PargrafodaLista"/>
        <w:numPr>
          <w:ilvl w:val="1"/>
          <w:numId w:val="3"/>
        </w:numPr>
      </w:pPr>
      <w:r>
        <w:t xml:space="preserve">Contribuições para a </w:t>
      </w:r>
      <w:r>
        <w:rPr>
          <w:i/>
          <w:iCs/>
        </w:rPr>
        <w:t>script</w:t>
      </w:r>
      <w:r>
        <w:t xml:space="preserve"> de geração de dados de entrada</w:t>
      </w:r>
    </w:p>
    <w:p w14:paraId="50EB6FF5" w14:textId="7332E02B" w:rsidR="00A91F2D" w:rsidRDefault="00A91F2D" w:rsidP="0032460A"/>
    <w:p w14:paraId="01CECD7B" w14:textId="496DBC9E" w:rsidR="00A91F2D" w:rsidRDefault="00A91F2D" w:rsidP="0032460A"/>
    <w:p w14:paraId="11E9CFB8" w14:textId="51D282E9" w:rsidR="00B6608D" w:rsidRDefault="00B6608D" w:rsidP="0032460A"/>
    <w:p w14:paraId="13F4FFE9" w14:textId="390A4A43" w:rsidR="00B6608D" w:rsidRDefault="00B6608D" w:rsidP="0032460A"/>
    <w:p w14:paraId="5ACFC428" w14:textId="4A971346" w:rsidR="00B6608D" w:rsidRDefault="00B6608D" w:rsidP="0032460A"/>
    <w:p w14:paraId="20CB4204" w14:textId="30B06846" w:rsidR="00877E4E" w:rsidRDefault="00877E4E" w:rsidP="0032460A"/>
    <w:p w14:paraId="7A9D1094" w14:textId="76920515" w:rsidR="00877E4E" w:rsidRDefault="00877E4E" w:rsidP="0032460A"/>
    <w:p w14:paraId="5AD9F8A1" w14:textId="77241805" w:rsidR="00877E4E" w:rsidRDefault="00877E4E" w:rsidP="0032460A"/>
    <w:p w14:paraId="3EBA685C" w14:textId="104264AC" w:rsidR="00877E4E" w:rsidRDefault="00877E4E" w:rsidP="0032460A"/>
    <w:p w14:paraId="5E1CC664" w14:textId="10F3D51B" w:rsidR="00877E4E" w:rsidRDefault="00877E4E" w:rsidP="0032460A"/>
    <w:p w14:paraId="75431A10" w14:textId="2A4BCCED" w:rsidR="00877E4E" w:rsidRDefault="00877E4E" w:rsidP="0032460A"/>
    <w:p w14:paraId="39017657" w14:textId="0825C412" w:rsidR="00877E4E" w:rsidRDefault="00877E4E" w:rsidP="0032460A"/>
    <w:p w14:paraId="2BDF9F90" w14:textId="3CF9138E" w:rsidR="00877E4E" w:rsidRDefault="00877E4E" w:rsidP="0032460A"/>
    <w:p w14:paraId="3A7009ED" w14:textId="77398CAE" w:rsidR="00877E4E" w:rsidRDefault="00877E4E" w:rsidP="0032460A"/>
    <w:p w14:paraId="75D6E944" w14:textId="50BFD1DC" w:rsidR="00877E4E" w:rsidRDefault="00877E4E" w:rsidP="0032460A"/>
    <w:p w14:paraId="336F2813" w14:textId="77777777" w:rsidR="00877E4E" w:rsidRDefault="00877E4E" w:rsidP="0032460A"/>
    <w:p w14:paraId="292BF1F2" w14:textId="15ED952D" w:rsidR="00B6608D" w:rsidRDefault="00B6608D" w:rsidP="0032460A"/>
    <w:p w14:paraId="5680A508" w14:textId="2047FAE6" w:rsidR="00B6608D" w:rsidRDefault="00B6608D" w:rsidP="0032460A"/>
    <w:p w14:paraId="0CCA1736" w14:textId="77777777" w:rsidR="00877E4E" w:rsidRDefault="00877E4E" w:rsidP="0036490E">
      <w:pPr>
        <w:spacing w:line="360" w:lineRule="auto"/>
      </w:pPr>
    </w:p>
    <w:p w14:paraId="6D0CFFC0" w14:textId="4A612B61"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Ttulo1"/>
                              <w:rPr>
                                <w:lang w:val="en-US"/>
                              </w:rPr>
                            </w:pPr>
                            <w:bookmarkStart w:id="200" w:name="_Toc72674788"/>
                            <w:r>
                              <w:rPr>
                                <w:lang w:val="en-US"/>
                              </w:rPr>
                              <w:t>Bibliografia</w:t>
                            </w:r>
                            <w:bookmarkEnd w:id="200"/>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Ttulo1"/>
                        <w:rPr>
                          <w:lang w:val="en-US"/>
                        </w:rPr>
                      </w:pPr>
                      <w:bookmarkStart w:id="201" w:name="_Toc72674788"/>
                      <w:r>
                        <w:rPr>
                          <w:lang w:val="en-US"/>
                        </w:rPr>
                        <w:t>Bibliografia</w:t>
                      </w:r>
                      <w:bookmarkEnd w:id="201"/>
                    </w:p>
                  </w:txbxContent>
                </v:textbox>
                <w10:wrap type="square" anchorx="margin"/>
              </v:shape>
            </w:pict>
          </mc:Fallback>
        </mc:AlternateContent>
      </w:r>
    </w:p>
    <w:p w14:paraId="28B22159" w14:textId="77777777" w:rsidR="00902789" w:rsidRDefault="00902789"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PargrafodaLista"/>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PargrafodaLista"/>
        <w:numPr>
          <w:ilvl w:val="0"/>
          <w:numId w:val="17"/>
        </w:numPr>
        <w:spacing w:line="360" w:lineRule="auto"/>
        <w:rPr>
          <w:lang w:val="en-GB"/>
        </w:rPr>
      </w:pPr>
      <w:r w:rsidRPr="0032460A">
        <w:rPr>
          <w:lang w:val="en-GB"/>
        </w:rPr>
        <w:t>“Introduction to Algorithms”, Thomas H.</w:t>
      </w:r>
      <w:r>
        <w:rPr>
          <w:lang w:val="en-GB"/>
        </w:rPr>
        <w:t xml:space="preserve"> Cormen</w:t>
      </w:r>
    </w:p>
    <w:p w14:paraId="0931C8C0" w14:textId="20E7AF0C" w:rsidR="0032460A" w:rsidRDefault="00FC3EF7" w:rsidP="00FA7C89">
      <w:pPr>
        <w:pStyle w:val="PargrafodaLista"/>
        <w:numPr>
          <w:ilvl w:val="0"/>
          <w:numId w:val="17"/>
        </w:numPr>
        <w:spacing w:line="360" w:lineRule="auto"/>
        <w:rPr>
          <w:lang w:val="en-GB"/>
        </w:rPr>
      </w:pPr>
      <w:r>
        <w:rPr>
          <w:lang w:val="en-GB"/>
        </w:rPr>
        <w:t xml:space="preserve">Travelling Salesman Problem- </w:t>
      </w:r>
      <w:hyperlink r:id="rId49" w:anchor="Computing_a_solution" w:history="1">
        <w:r w:rsidRPr="00694ED4">
          <w:rPr>
            <w:rStyle w:val="Hiperligao"/>
            <w:lang w:val="en-GB"/>
          </w:rPr>
          <w:t>https://en.wikipedia.org/wiki/Travelling_salesman_problem</w:t>
        </w:r>
      </w:hyperlink>
    </w:p>
    <w:p w14:paraId="6CD9AD75" w14:textId="5A251B99" w:rsidR="00FA7C89" w:rsidRPr="00FA7C89" w:rsidRDefault="00496885" w:rsidP="00FA7C89">
      <w:pPr>
        <w:pStyle w:val="PargrafodaLista"/>
        <w:spacing w:line="360" w:lineRule="auto"/>
        <w:rPr>
          <w:lang w:val="en-GB"/>
        </w:rPr>
      </w:pPr>
      <w:hyperlink r:id="rId50" w:history="1">
        <w:r w:rsidR="00FA7C89" w:rsidRPr="00FA7C89">
          <w:rPr>
            <w:rStyle w:val="Hiperligao"/>
            <w:lang w:val="en-GB"/>
          </w:rPr>
          <w:t>https://en.ppt-online.org/31503</w:t>
        </w:r>
      </w:hyperlink>
    </w:p>
    <w:p w14:paraId="3312600B" w14:textId="4F5BC9CB" w:rsidR="00FA7C89" w:rsidRPr="00FA7C89" w:rsidRDefault="00FC3EF7" w:rsidP="00FA7C89">
      <w:pPr>
        <w:pStyle w:val="PargrafodaLista"/>
        <w:numPr>
          <w:ilvl w:val="0"/>
          <w:numId w:val="17"/>
        </w:numPr>
        <w:spacing w:line="360" w:lineRule="auto"/>
        <w:rPr>
          <w:lang w:val="en-GB"/>
        </w:rPr>
      </w:pPr>
      <w:r w:rsidRPr="00FC3EF7">
        <w:rPr>
          <w:lang w:val="en-GB"/>
        </w:rPr>
        <w:t>Vehicle routing problem</w:t>
      </w:r>
      <w:r>
        <w:rPr>
          <w:lang w:val="en-GB"/>
        </w:rPr>
        <w:t xml:space="preserve">- </w:t>
      </w:r>
      <w:hyperlink r:id="rId51" w:history="1">
        <w:r w:rsidRPr="00FA7C89">
          <w:rPr>
            <w:rStyle w:val="Hiperligao"/>
            <w:lang w:val="en-GB"/>
          </w:rPr>
          <w:t>https://en.wikipedia.org/wiki/Vehicle_routing_problem</w:t>
        </w:r>
      </w:hyperlink>
    </w:p>
    <w:p w14:paraId="5A07919C" w14:textId="6B19EEC1" w:rsidR="00FC3EF7" w:rsidRDefault="00FC3EF7" w:rsidP="00FA7C89">
      <w:pPr>
        <w:pStyle w:val="PargrafodaLista"/>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52" w:history="1">
        <w:r w:rsidRPr="00694ED4">
          <w:rPr>
            <w:rStyle w:val="Hiperligao"/>
            <w:lang w:val="en-GB"/>
          </w:rPr>
          <w:t>https://en.wikipedia.org/wiki/Strongly_connected_component</w:t>
        </w:r>
      </w:hyperlink>
    </w:p>
    <w:p w14:paraId="523345DB" w14:textId="27E6FD1C" w:rsidR="00FC3EF7" w:rsidRDefault="00FA7C89" w:rsidP="00FA7C89">
      <w:pPr>
        <w:pStyle w:val="PargrafodaLista"/>
        <w:numPr>
          <w:ilvl w:val="0"/>
          <w:numId w:val="17"/>
        </w:numPr>
        <w:spacing w:line="360" w:lineRule="auto"/>
        <w:rPr>
          <w:lang w:val="en-GB"/>
        </w:rPr>
      </w:pPr>
      <w:r w:rsidRPr="00FA7C89">
        <w:rPr>
          <w:lang w:val="en-GB"/>
        </w:rPr>
        <w:t>Heuristics and Local Search</w:t>
      </w:r>
      <w:r>
        <w:rPr>
          <w:lang w:val="en-GB"/>
        </w:rPr>
        <w:t xml:space="preserve">- </w:t>
      </w:r>
      <w:hyperlink r:id="rId53" w:history="1">
        <w:r w:rsidRPr="00694ED4">
          <w:rPr>
            <w:rStyle w:val="Hiperligao"/>
            <w:lang w:val="en-GB"/>
          </w:rPr>
          <w:t>https://paginas.fe.up.pt/~mac/ensino/docs/OR/CombinatorialOptimizationHeuristicsLocalSearch.pdf</w:t>
        </w:r>
      </w:hyperlink>
    </w:p>
    <w:p w14:paraId="6388F1A3" w14:textId="19C7E4F8" w:rsidR="00FA7C89" w:rsidRDefault="00FA7C89" w:rsidP="00FA7C89">
      <w:pPr>
        <w:pStyle w:val="PargrafodaLista"/>
        <w:numPr>
          <w:ilvl w:val="0"/>
          <w:numId w:val="17"/>
        </w:numPr>
        <w:spacing w:line="360" w:lineRule="auto"/>
        <w:rPr>
          <w:lang w:val="en-GB"/>
        </w:rPr>
      </w:pPr>
      <w:r w:rsidRPr="00FA7C89">
        <w:rPr>
          <w:lang w:val="en-GB"/>
        </w:rPr>
        <w:t>Nearest neighbour algorithm</w:t>
      </w:r>
      <w:r>
        <w:rPr>
          <w:lang w:val="en-GB"/>
        </w:rPr>
        <w:t xml:space="preserve">- </w:t>
      </w:r>
      <w:hyperlink r:id="rId54" w:history="1">
        <w:r w:rsidRPr="00FA7C89">
          <w:rPr>
            <w:rStyle w:val="Hiperligao"/>
            <w:lang w:val="en-GB"/>
          </w:rPr>
          <w:t>https://en.wikipedia.org/wiki/Nearest_neighbour_algorithm</w:t>
        </w:r>
      </w:hyperlink>
    </w:p>
    <w:p w14:paraId="3C9297AF" w14:textId="6039235C" w:rsidR="00FA7C89" w:rsidRDefault="00FA7C89" w:rsidP="00FA7C89">
      <w:pPr>
        <w:pStyle w:val="PargrafodaLista"/>
        <w:numPr>
          <w:ilvl w:val="0"/>
          <w:numId w:val="17"/>
        </w:numPr>
        <w:spacing w:line="360" w:lineRule="auto"/>
        <w:rPr>
          <w:lang w:val="en-GB"/>
        </w:rPr>
      </w:pPr>
      <w:r w:rsidRPr="00FA7C89">
        <w:rPr>
          <w:lang w:val="en-GB"/>
        </w:rPr>
        <w:t>Tarjan's strongly connected components algorithm</w:t>
      </w:r>
      <w:r>
        <w:rPr>
          <w:lang w:val="en-GB"/>
        </w:rPr>
        <w:t xml:space="preserve">- </w:t>
      </w:r>
      <w:hyperlink r:id="rId55" w:history="1">
        <w:r w:rsidRPr="00694ED4">
          <w:rPr>
            <w:rStyle w:val="Hiperligao"/>
            <w:lang w:val="en-GB"/>
          </w:rPr>
          <w:t>https://en.wikipedia.org/wiki/Tarjan%27s_strongly_connected_components_algorithm</w:t>
        </w:r>
      </w:hyperlink>
    </w:p>
    <w:p w14:paraId="139DA1F6" w14:textId="50AD45FB" w:rsidR="00FA7C89" w:rsidRDefault="00FA7C89" w:rsidP="00FA7C89">
      <w:pPr>
        <w:pStyle w:val="PargrafodaLista"/>
        <w:numPr>
          <w:ilvl w:val="0"/>
          <w:numId w:val="17"/>
        </w:numPr>
        <w:spacing w:line="360" w:lineRule="auto"/>
      </w:pPr>
      <w:r w:rsidRPr="00FA7C89">
        <w:t xml:space="preserve">Kosaraju's algorithm- </w:t>
      </w:r>
      <w:hyperlink r:id="rId56" w:history="1">
        <w:r w:rsidRPr="00694ED4">
          <w:rPr>
            <w:rStyle w:val="Hiperligao"/>
          </w:rPr>
          <w:t>https://en.wikipedia.org/wiki/Kosaraju%27s_algorithm</w:t>
        </w:r>
      </w:hyperlink>
    </w:p>
    <w:p w14:paraId="2B22224A" w14:textId="0B24509A" w:rsidR="00FA7C89" w:rsidRDefault="00FA7C89" w:rsidP="00FA7C89">
      <w:pPr>
        <w:pStyle w:val="PargrafodaLista"/>
        <w:numPr>
          <w:ilvl w:val="0"/>
          <w:numId w:val="17"/>
        </w:numPr>
        <w:spacing w:line="360" w:lineRule="auto"/>
        <w:rPr>
          <w:lang w:val="en-GB"/>
        </w:rPr>
      </w:pPr>
      <w:r w:rsidRPr="00FA7C89">
        <w:rPr>
          <w:lang w:val="en-GB"/>
        </w:rPr>
        <w:t xml:space="preserve">Held–Karp algorithm- </w:t>
      </w:r>
      <w:hyperlink r:id="rId57" w:history="1">
        <w:r w:rsidRPr="00694ED4">
          <w:rPr>
            <w:rStyle w:val="Hiperligao"/>
            <w:lang w:val="en-GB"/>
          </w:rPr>
          <w:t>https://en.wikipedia.org/wiki/Held–Karp_algorithm</w:t>
        </w:r>
      </w:hyperlink>
    </w:p>
    <w:p w14:paraId="3A6AF30C" w14:textId="21950933" w:rsidR="00FA7C89" w:rsidRPr="00FA7C89" w:rsidRDefault="00FA7C89" w:rsidP="6321D57D">
      <w:pPr>
        <w:pStyle w:val="PargrafodaLista"/>
        <w:numPr>
          <w:ilvl w:val="0"/>
          <w:numId w:val="17"/>
        </w:numPr>
        <w:spacing w:line="360" w:lineRule="auto"/>
        <w:rPr>
          <w:lang w:val="en-GB"/>
        </w:rPr>
      </w:pPr>
      <w:r w:rsidRPr="6321D57D">
        <w:rPr>
          <w:lang w:val="en-GB"/>
        </w:rPr>
        <w:t xml:space="preserve">Bitonic tour- </w:t>
      </w:r>
      <w:hyperlink r:id="rId58" w:history="1">
        <w:r w:rsidRPr="00A40419">
          <w:rPr>
            <w:rStyle w:val="Hiperligao"/>
            <w:lang w:val="en-GB"/>
          </w:rPr>
          <w:t>https://en.wikipedia.org/wiki/Bitonic_tour</w:t>
        </w:r>
      </w:hyperlink>
    </w:p>
    <w:p w14:paraId="0476A2EF" w14:textId="0AA34184" w:rsidR="6224B75A" w:rsidRPr="0035336D" w:rsidRDefault="6224B75A" w:rsidP="6321D57D">
      <w:pPr>
        <w:pStyle w:val="PargrafodaLista"/>
        <w:numPr>
          <w:ilvl w:val="0"/>
          <w:numId w:val="17"/>
        </w:numPr>
        <w:spacing w:line="360" w:lineRule="auto"/>
        <w:rPr>
          <w:rFonts w:cs="Georgia"/>
        </w:rPr>
      </w:pPr>
      <w:r w:rsidRPr="0035336D">
        <w:t xml:space="preserve">Problema da Mochila- </w:t>
      </w:r>
      <w:hyperlink r:id="rId59">
        <w:r w:rsidRPr="0035336D">
          <w:rPr>
            <w:rStyle w:val="Hiperligao"/>
          </w:rPr>
          <w:t>https://pt.wikipedia.org/wiki/Problema_da_mochila</w:t>
        </w:r>
      </w:hyperlink>
    </w:p>
    <w:p w14:paraId="45295760" w14:textId="246C24BD" w:rsidR="6224B75A" w:rsidRDefault="6224B75A" w:rsidP="6321D57D">
      <w:pPr>
        <w:pStyle w:val="PargrafodaLista"/>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60">
        <w:r w:rsidRPr="0F8DB8BF">
          <w:rPr>
            <w:rStyle w:val="Hiperligao"/>
            <w:lang w:val="en-GB"/>
          </w:rPr>
          <w:t>https://core.ac.uk/download/pdf/82432413.pdf</w:t>
        </w:r>
      </w:hyperlink>
    </w:p>
    <w:p w14:paraId="2F0A2AD4" w14:textId="4A4D7E8A" w:rsidR="6224B75A" w:rsidRDefault="6224B75A" w:rsidP="6321D57D">
      <w:pPr>
        <w:pStyle w:val="PargrafodaLista"/>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61">
        <w:r w:rsidRPr="0F8DB8BF">
          <w:rPr>
            <w:rStyle w:val="Hiperligao"/>
            <w:lang w:val="en-GB"/>
          </w:rPr>
          <w:t>https://pubsonline.informs.org/doi/pdf/10.1287/opre.43.2.367</w:t>
        </w:r>
      </w:hyperlink>
    </w:p>
    <w:p w14:paraId="7CF267E0" w14:textId="0ABD88D2" w:rsidR="6224B75A" w:rsidRDefault="6224B75A" w:rsidP="6321D57D">
      <w:pPr>
        <w:pStyle w:val="PargrafodaLista"/>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62">
        <w:r w:rsidRPr="0F8DB8BF">
          <w:rPr>
            <w:rStyle w:val="Hiperligao"/>
            <w:lang w:val="en-GB"/>
          </w:rPr>
          <w:t>https://www.hindawi.com/journals/mpe/2012/104279/</w:t>
        </w:r>
      </w:hyperlink>
    </w:p>
    <w:p w14:paraId="5612CFA7" w14:textId="2DA7444C" w:rsidR="417E6124" w:rsidRPr="009B0992" w:rsidRDefault="417E6124" w:rsidP="0F8DB8BF">
      <w:pPr>
        <w:pStyle w:val="PargrafodaLista"/>
        <w:numPr>
          <w:ilvl w:val="0"/>
          <w:numId w:val="1"/>
        </w:numPr>
        <w:spacing w:line="360" w:lineRule="auto"/>
        <w:rPr>
          <w:rStyle w:val="Hiperligao"/>
          <w:rFonts w:cs="Georgia"/>
          <w:color w:val="auto"/>
          <w:u w:val="none"/>
          <w:lang w:val="en-GB"/>
        </w:rPr>
      </w:pPr>
      <w:r w:rsidRPr="0F8DB8BF">
        <w:rPr>
          <w:lang w:val="en-GB"/>
        </w:rPr>
        <w:t xml:space="preserve">Dijkstra vs Bi-directional Dijkstra Algorithm on US Road Network- </w:t>
      </w:r>
      <w:hyperlink r:id="rId63">
        <w:r w:rsidRPr="0F8DB8BF">
          <w:rPr>
            <w:rStyle w:val="Hiperligao"/>
            <w:lang w:val="en-GB"/>
          </w:rPr>
          <w:t>https://www.youtube.com/watch?v=1oVuQsxkhY0</w:t>
        </w:r>
      </w:hyperlink>
    </w:p>
    <w:p w14:paraId="04F3EF6E" w14:textId="739E9A3A" w:rsidR="009B0992" w:rsidRPr="009B0992" w:rsidRDefault="009B0992" w:rsidP="009B0992">
      <w:pPr>
        <w:pStyle w:val="PargrafodaLista"/>
        <w:numPr>
          <w:ilvl w:val="0"/>
          <w:numId w:val="1"/>
        </w:numPr>
        <w:spacing w:line="360" w:lineRule="auto"/>
        <w:rPr>
          <w:rFonts w:cs="Georgia"/>
          <w:lang w:val="en-GB"/>
        </w:rPr>
      </w:pPr>
      <w:r w:rsidRPr="006D74BC">
        <w:rPr>
          <w:rFonts w:cs="Georgia"/>
          <w:lang w:val="en-GB"/>
        </w:rPr>
        <w:lastRenderedPageBreak/>
        <w:t>Tarjan’s Algorithm to find Strongly Connected Components</w:t>
      </w:r>
      <w:r>
        <w:rPr>
          <w:rFonts w:cs="Georgia"/>
          <w:lang w:val="en-GB"/>
        </w:rPr>
        <w:t xml:space="preserve">- </w:t>
      </w:r>
      <w:hyperlink r:id="rId64" w:history="1">
        <w:r w:rsidRPr="009B0992">
          <w:rPr>
            <w:rStyle w:val="Hiperligao"/>
            <w:rFonts w:cs="Georgia"/>
            <w:lang w:val="en-GB"/>
          </w:rPr>
          <w:t>https://www.geeksforgeeks.org/tarjan-algorithm-find-strongly-connected-components/</w:t>
        </w:r>
      </w:hyperlink>
    </w:p>
    <w:sectPr w:rsidR="009B0992" w:rsidRPr="009B0992">
      <w:footerReference w:type="default" r:id="rId65"/>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834B7F" w14:textId="77777777" w:rsidR="00496885" w:rsidRDefault="00496885" w:rsidP="00B16767">
      <w:r>
        <w:separator/>
      </w:r>
    </w:p>
    <w:p w14:paraId="6FF42924" w14:textId="77777777" w:rsidR="00496885" w:rsidRDefault="00496885" w:rsidP="00B16767"/>
    <w:p w14:paraId="04DB3A66" w14:textId="77777777" w:rsidR="00496885" w:rsidRDefault="00496885" w:rsidP="00B16767"/>
  </w:endnote>
  <w:endnote w:type="continuationSeparator" w:id="0">
    <w:p w14:paraId="0D443675" w14:textId="77777777" w:rsidR="00496885" w:rsidRDefault="00496885" w:rsidP="00B16767">
      <w:r>
        <w:continuationSeparator/>
      </w:r>
    </w:p>
    <w:p w14:paraId="0CE9EDEA" w14:textId="77777777" w:rsidR="00496885" w:rsidRDefault="00496885" w:rsidP="00B16767"/>
    <w:p w14:paraId="0558E175" w14:textId="77777777" w:rsidR="00496885" w:rsidRDefault="00496885"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Rodap"/>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Rodap"/>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Rodap"/>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Rodap"/>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Rodap"/>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070A0" w14:textId="77777777" w:rsidR="00496885" w:rsidRDefault="00496885" w:rsidP="00B16767">
      <w:r>
        <w:separator/>
      </w:r>
    </w:p>
    <w:p w14:paraId="12AD5463" w14:textId="77777777" w:rsidR="00496885" w:rsidRDefault="00496885" w:rsidP="00B16767"/>
    <w:p w14:paraId="1E8B1E87" w14:textId="77777777" w:rsidR="00496885" w:rsidRDefault="00496885" w:rsidP="00B16767"/>
  </w:footnote>
  <w:footnote w:type="continuationSeparator" w:id="0">
    <w:p w14:paraId="6CF3D6AA" w14:textId="77777777" w:rsidR="00496885" w:rsidRDefault="00496885" w:rsidP="00B16767">
      <w:r>
        <w:continuationSeparator/>
      </w:r>
    </w:p>
    <w:p w14:paraId="617F3509" w14:textId="77777777" w:rsidR="00496885" w:rsidRDefault="00496885" w:rsidP="00B16767"/>
    <w:p w14:paraId="68228F15" w14:textId="77777777" w:rsidR="00496885" w:rsidRDefault="00496885"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E34C5"/>
    <w:multiLevelType w:val="hybridMultilevel"/>
    <w:tmpl w:val="3F4A58F0"/>
    <w:lvl w:ilvl="0" w:tplc="395E4598">
      <w:start w:val="1"/>
      <w:numFmt w:val="bullet"/>
      <w:lvlText w:val="o"/>
      <w:lvlJc w:val="left"/>
      <w:pPr>
        <w:ind w:left="144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9"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4710D79"/>
    <w:multiLevelType w:val="hybridMultilevel"/>
    <w:tmpl w:val="157449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5A77950"/>
    <w:multiLevelType w:val="hybridMultilevel"/>
    <w:tmpl w:val="31643B88"/>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4"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5" w15:restartNumberingAfterBreak="0">
    <w:nsid w:val="3BB9774C"/>
    <w:multiLevelType w:val="hybridMultilevel"/>
    <w:tmpl w:val="DF4E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C5C39"/>
    <w:multiLevelType w:val="hybridMultilevel"/>
    <w:tmpl w:val="76E47BFA"/>
    <w:lvl w:ilvl="0" w:tplc="395E4598">
      <w:start w:val="1"/>
      <w:numFmt w:val="bullet"/>
      <w:lvlText w:val="o"/>
      <w:lvlJc w:val="left"/>
      <w:pPr>
        <w:ind w:left="144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20"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5E4B3AEC"/>
    <w:multiLevelType w:val="hybridMultilevel"/>
    <w:tmpl w:val="96EAFD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2" w15:restartNumberingAfterBreak="0">
    <w:nsid w:val="7EF710A8"/>
    <w:multiLevelType w:val="hybridMultilevel"/>
    <w:tmpl w:val="7E0653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4"/>
  </w:num>
  <w:num w:numId="3">
    <w:abstractNumId w:val="13"/>
  </w:num>
  <w:num w:numId="4">
    <w:abstractNumId w:val="1"/>
  </w:num>
  <w:num w:numId="5">
    <w:abstractNumId w:val="20"/>
  </w:num>
  <w:num w:numId="6">
    <w:abstractNumId w:val="19"/>
  </w:num>
  <w:num w:numId="7">
    <w:abstractNumId w:val="22"/>
  </w:num>
  <w:num w:numId="8">
    <w:abstractNumId w:val="10"/>
  </w:num>
  <w:num w:numId="9">
    <w:abstractNumId w:val="9"/>
  </w:num>
  <w:num w:numId="10">
    <w:abstractNumId w:val="24"/>
  </w:num>
  <w:num w:numId="11">
    <w:abstractNumId w:val="21"/>
  </w:num>
  <w:num w:numId="12">
    <w:abstractNumId w:val="5"/>
  </w:num>
  <w:num w:numId="13">
    <w:abstractNumId w:val="7"/>
  </w:num>
  <w:num w:numId="14">
    <w:abstractNumId w:val="17"/>
  </w:num>
  <w:num w:numId="15">
    <w:abstractNumId w:val="31"/>
  </w:num>
  <w:num w:numId="16">
    <w:abstractNumId w:val="26"/>
  </w:num>
  <w:num w:numId="17">
    <w:abstractNumId w:val="12"/>
  </w:num>
  <w:num w:numId="18">
    <w:abstractNumId w:val="28"/>
  </w:num>
  <w:num w:numId="19">
    <w:abstractNumId w:val="0"/>
  </w:num>
  <w:num w:numId="20">
    <w:abstractNumId w:val="29"/>
  </w:num>
  <w:num w:numId="21">
    <w:abstractNumId w:val="2"/>
  </w:num>
  <w:num w:numId="22">
    <w:abstractNumId w:val="23"/>
  </w:num>
  <w:num w:numId="23">
    <w:abstractNumId w:val="25"/>
  </w:num>
  <w:num w:numId="24">
    <w:abstractNumId w:val="6"/>
  </w:num>
  <w:num w:numId="25">
    <w:abstractNumId w:val="30"/>
  </w:num>
  <w:num w:numId="26">
    <w:abstractNumId w:val="18"/>
  </w:num>
  <w:num w:numId="27">
    <w:abstractNumId w:val="3"/>
  </w:num>
  <w:num w:numId="28">
    <w:abstractNumId w:val="15"/>
  </w:num>
  <w:num w:numId="29">
    <w:abstractNumId w:val="27"/>
  </w:num>
  <w:num w:numId="30">
    <w:abstractNumId w:val="32"/>
  </w:num>
  <w:num w:numId="31">
    <w:abstractNumId w:val="11"/>
  </w:num>
  <w:num w:numId="32">
    <w:abstractNumId w:val="16"/>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0158B"/>
    <w:rsid w:val="00012738"/>
    <w:rsid w:val="00012A19"/>
    <w:rsid w:val="00017789"/>
    <w:rsid w:val="00030164"/>
    <w:rsid w:val="000340A8"/>
    <w:rsid w:val="0004420D"/>
    <w:rsid w:val="000445B1"/>
    <w:rsid w:val="0005251F"/>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51A2"/>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57D36"/>
    <w:rsid w:val="00272A0F"/>
    <w:rsid w:val="00296EB1"/>
    <w:rsid w:val="002A358D"/>
    <w:rsid w:val="002A4C55"/>
    <w:rsid w:val="002B1162"/>
    <w:rsid w:val="002B1761"/>
    <w:rsid w:val="002B3EAB"/>
    <w:rsid w:val="002B742B"/>
    <w:rsid w:val="002D13E7"/>
    <w:rsid w:val="002D2E95"/>
    <w:rsid w:val="002F1F8D"/>
    <w:rsid w:val="0030094B"/>
    <w:rsid w:val="003020A0"/>
    <w:rsid w:val="00311818"/>
    <w:rsid w:val="003128C7"/>
    <w:rsid w:val="0031611B"/>
    <w:rsid w:val="0031654C"/>
    <w:rsid w:val="00322A51"/>
    <w:rsid w:val="0032340A"/>
    <w:rsid w:val="0032460A"/>
    <w:rsid w:val="0033682E"/>
    <w:rsid w:val="00345B62"/>
    <w:rsid w:val="00347E96"/>
    <w:rsid w:val="0035336D"/>
    <w:rsid w:val="00356B05"/>
    <w:rsid w:val="0036490E"/>
    <w:rsid w:val="00381B30"/>
    <w:rsid w:val="00382E09"/>
    <w:rsid w:val="003860A3"/>
    <w:rsid w:val="003B5B35"/>
    <w:rsid w:val="003D0BF8"/>
    <w:rsid w:val="003E3F28"/>
    <w:rsid w:val="003E5E52"/>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77C90"/>
    <w:rsid w:val="00485F45"/>
    <w:rsid w:val="004916C5"/>
    <w:rsid w:val="00492531"/>
    <w:rsid w:val="00496885"/>
    <w:rsid w:val="004A13C1"/>
    <w:rsid w:val="004A3214"/>
    <w:rsid w:val="004A726F"/>
    <w:rsid w:val="004B25F9"/>
    <w:rsid w:val="004B6535"/>
    <w:rsid w:val="004B75B9"/>
    <w:rsid w:val="004C45BC"/>
    <w:rsid w:val="004C46D5"/>
    <w:rsid w:val="004C58B3"/>
    <w:rsid w:val="004D4DF2"/>
    <w:rsid w:val="004E2185"/>
    <w:rsid w:val="004E7473"/>
    <w:rsid w:val="005072BC"/>
    <w:rsid w:val="0053209A"/>
    <w:rsid w:val="005320F3"/>
    <w:rsid w:val="005340BB"/>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5F2D40"/>
    <w:rsid w:val="00600105"/>
    <w:rsid w:val="00602754"/>
    <w:rsid w:val="00610F0D"/>
    <w:rsid w:val="0062071F"/>
    <w:rsid w:val="0062393A"/>
    <w:rsid w:val="00640055"/>
    <w:rsid w:val="00653139"/>
    <w:rsid w:val="0065570A"/>
    <w:rsid w:val="00661A38"/>
    <w:rsid w:val="00671728"/>
    <w:rsid w:val="00672866"/>
    <w:rsid w:val="00684357"/>
    <w:rsid w:val="0068699B"/>
    <w:rsid w:val="006945C7"/>
    <w:rsid w:val="00694A4E"/>
    <w:rsid w:val="006B006F"/>
    <w:rsid w:val="006C4842"/>
    <w:rsid w:val="006D6D1C"/>
    <w:rsid w:val="006E5E0D"/>
    <w:rsid w:val="006F56B8"/>
    <w:rsid w:val="006F5995"/>
    <w:rsid w:val="006F70BF"/>
    <w:rsid w:val="00707171"/>
    <w:rsid w:val="00711244"/>
    <w:rsid w:val="00713445"/>
    <w:rsid w:val="00717ED4"/>
    <w:rsid w:val="0072031D"/>
    <w:rsid w:val="0072370F"/>
    <w:rsid w:val="00726468"/>
    <w:rsid w:val="00732D9C"/>
    <w:rsid w:val="007379A6"/>
    <w:rsid w:val="00746427"/>
    <w:rsid w:val="00750AD8"/>
    <w:rsid w:val="00764C5B"/>
    <w:rsid w:val="0076533D"/>
    <w:rsid w:val="00765F19"/>
    <w:rsid w:val="00772A80"/>
    <w:rsid w:val="00772D79"/>
    <w:rsid w:val="0077544E"/>
    <w:rsid w:val="007871A2"/>
    <w:rsid w:val="007A6F43"/>
    <w:rsid w:val="007A7A21"/>
    <w:rsid w:val="007B0A1B"/>
    <w:rsid w:val="007D138A"/>
    <w:rsid w:val="007D2F6A"/>
    <w:rsid w:val="007D541D"/>
    <w:rsid w:val="007E2F56"/>
    <w:rsid w:val="007E6EF5"/>
    <w:rsid w:val="007F5542"/>
    <w:rsid w:val="00802FD5"/>
    <w:rsid w:val="00807053"/>
    <w:rsid w:val="0080773D"/>
    <w:rsid w:val="008179B4"/>
    <w:rsid w:val="00822893"/>
    <w:rsid w:val="00823C79"/>
    <w:rsid w:val="00823F7B"/>
    <w:rsid w:val="0082759B"/>
    <w:rsid w:val="0084442C"/>
    <w:rsid w:val="0084733E"/>
    <w:rsid w:val="00857476"/>
    <w:rsid w:val="008713FC"/>
    <w:rsid w:val="00877DAD"/>
    <w:rsid w:val="00877E4E"/>
    <w:rsid w:val="00887A5E"/>
    <w:rsid w:val="008910F8"/>
    <w:rsid w:val="00891D0E"/>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8F6085"/>
    <w:rsid w:val="00902789"/>
    <w:rsid w:val="00904953"/>
    <w:rsid w:val="00917AEB"/>
    <w:rsid w:val="00925337"/>
    <w:rsid w:val="00934BDB"/>
    <w:rsid w:val="009358ED"/>
    <w:rsid w:val="009436FA"/>
    <w:rsid w:val="00963B0A"/>
    <w:rsid w:val="009B0992"/>
    <w:rsid w:val="009B1F75"/>
    <w:rsid w:val="009B3F5E"/>
    <w:rsid w:val="009B63E2"/>
    <w:rsid w:val="009C24DC"/>
    <w:rsid w:val="009C2F12"/>
    <w:rsid w:val="009C53ED"/>
    <w:rsid w:val="009C5BED"/>
    <w:rsid w:val="009D212C"/>
    <w:rsid w:val="009F0617"/>
    <w:rsid w:val="00A012B0"/>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08D"/>
    <w:rsid w:val="00B664CA"/>
    <w:rsid w:val="00B7506F"/>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299A"/>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00C5"/>
    <w:rsid w:val="00C94779"/>
    <w:rsid w:val="00CB1931"/>
    <w:rsid w:val="00CE5CF6"/>
    <w:rsid w:val="00CF56D7"/>
    <w:rsid w:val="00D021DB"/>
    <w:rsid w:val="00D037C8"/>
    <w:rsid w:val="00D050BB"/>
    <w:rsid w:val="00D05534"/>
    <w:rsid w:val="00D15CD0"/>
    <w:rsid w:val="00D23B54"/>
    <w:rsid w:val="00D2787C"/>
    <w:rsid w:val="00D6040F"/>
    <w:rsid w:val="00D759AB"/>
    <w:rsid w:val="00DB67E6"/>
    <w:rsid w:val="00DD0204"/>
    <w:rsid w:val="00DD63C3"/>
    <w:rsid w:val="00DD76B7"/>
    <w:rsid w:val="00DE5745"/>
    <w:rsid w:val="00DF1630"/>
    <w:rsid w:val="00DF705F"/>
    <w:rsid w:val="00DF74CF"/>
    <w:rsid w:val="00E058BF"/>
    <w:rsid w:val="00E05BE5"/>
    <w:rsid w:val="00E102F9"/>
    <w:rsid w:val="00E15017"/>
    <w:rsid w:val="00E1502B"/>
    <w:rsid w:val="00E34A60"/>
    <w:rsid w:val="00E508C7"/>
    <w:rsid w:val="00E5453C"/>
    <w:rsid w:val="00E554E9"/>
    <w:rsid w:val="00E6278D"/>
    <w:rsid w:val="00E96384"/>
    <w:rsid w:val="00EA1FAC"/>
    <w:rsid w:val="00EA27E1"/>
    <w:rsid w:val="00EA6E09"/>
    <w:rsid w:val="00EB06E3"/>
    <w:rsid w:val="00EB10F6"/>
    <w:rsid w:val="00EB1731"/>
    <w:rsid w:val="00EC2B84"/>
    <w:rsid w:val="00ED031D"/>
    <w:rsid w:val="00ED6F9F"/>
    <w:rsid w:val="00ED76E0"/>
    <w:rsid w:val="00EE6B85"/>
    <w:rsid w:val="00F229AA"/>
    <w:rsid w:val="00F32270"/>
    <w:rsid w:val="00F32F00"/>
    <w:rsid w:val="00F43BCD"/>
    <w:rsid w:val="00F5378E"/>
    <w:rsid w:val="00F54B4B"/>
    <w:rsid w:val="00F60E11"/>
    <w:rsid w:val="00F61D3A"/>
    <w:rsid w:val="00F62632"/>
    <w:rsid w:val="00F91AC8"/>
    <w:rsid w:val="00F93A82"/>
    <w:rsid w:val="00F93DC6"/>
    <w:rsid w:val="00F949F2"/>
    <w:rsid w:val="00FA1E84"/>
    <w:rsid w:val="00FA58EF"/>
    <w:rsid w:val="00FA7C89"/>
    <w:rsid w:val="00FB426F"/>
    <w:rsid w:val="00FB5D73"/>
    <w:rsid w:val="00FB6855"/>
    <w:rsid w:val="00FC3288"/>
    <w:rsid w:val="00FC3EF7"/>
    <w:rsid w:val="00FC62B6"/>
    <w:rsid w:val="00FC6517"/>
    <w:rsid w:val="00FD00A5"/>
    <w:rsid w:val="00FE488B"/>
    <w:rsid w:val="00FE48E4"/>
    <w:rsid w:val="00FF4880"/>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Ttulo1">
    <w:name w:val="heading 1"/>
    <w:basedOn w:val="Normal"/>
    <w:next w:val="Normal"/>
    <w:link w:val="Ttulo1Carter"/>
    <w:uiPriority w:val="9"/>
    <w:qFormat/>
    <w:pPr>
      <w:jc w:val="center"/>
      <w:outlineLvl w:val="0"/>
    </w:pPr>
    <w:rPr>
      <w:rFonts w:ascii="Georgia Pro" w:hAnsi="Georgia Pro" w:cs="Arial"/>
      <w:bCs/>
      <w:color w:val="000000"/>
      <w:sz w:val="48"/>
      <w:szCs w:val="48"/>
    </w:rPr>
  </w:style>
  <w:style w:type="paragraph" w:styleId="Ttulo2">
    <w:name w:val="heading 2"/>
    <w:basedOn w:val="Ttulo5"/>
    <w:next w:val="Normal"/>
    <w:uiPriority w:val="9"/>
    <w:unhideWhenUsed/>
    <w:qFormat/>
    <w:pPr>
      <w:outlineLvl w:val="1"/>
    </w:pPr>
  </w:style>
  <w:style w:type="paragraph" w:styleId="Ttulo3">
    <w:name w:val="heading 3"/>
    <w:basedOn w:val="Ttulo2"/>
    <w:next w:val="Normal"/>
    <w:uiPriority w:val="9"/>
    <w:unhideWhenUsed/>
    <w:qFormat/>
    <w:rsid w:val="00A235AE"/>
    <w:pPr>
      <w:spacing w:after="240"/>
      <w:outlineLvl w:val="2"/>
    </w:pPr>
    <w:rPr>
      <w:rFonts w:ascii="Georgia" w:hAnsi="Georgia"/>
      <w:b w:val="0"/>
      <w:sz w:val="26"/>
      <w:szCs w:val="26"/>
    </w:rPr>
  </w:style>
  <w:style w:type="paragraph" w:styleId="Ttulo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Ttulo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GraphicAnchor">
    <w:name w:val="Graphic Anchor"/>
    <w:basedOn w:val="Normal"/>
    <w:rPr>
      <w:sz w:val="10"/>
    </w:rPr>
  </w:style>
  <w:style w:type="paragraph" w:styleId="Textodebalo">
    <w:name w:val="Balloon Text"/>
    <w:basedOn w:val="Normal"/>
    <w:rPr>
      <w:rFonts w:ascii="Times New Roman" w:hAnsi="Times New Roman"/>
      <w:sz w:val="18"/>
      <w:szCs w:val="18"/>
    </w:rPr>
  </w:style>
  <w:style w:type="character" w:customStyle="1" w:styleId="BalloonTextChar">
    <w:name w:val="Balloon Text Char"/>
    <w:basedOn w:val="Tipodeletrapredefinidodopargrafo"/>
    <w:rPr>
      <w:rFonts w:ascii="Times New Roman" w:hAnsi="Times New Roman" w:cs="Times New Roman"/>
      <w:sz w:val="18"/>
      <w:szCs w:val="18"/>
    </w:rPr>
  </w:style>
  <w:style w:type="character" w:customStyle="1" w:styleId="Heading1Char">
    <w:name w:val="Heading 1 Char"/>
    <w:basedOn w:val="Tipodeletrapredefinidodopargrafo"/>
    <w:uiPriority w:val="9"/>
    <w:rPr>
      <w:rFonts w:ascii="Georgia Pro" w:hAnsi="Georgia Pro" w:cs="Arial"/>
      <w:bCs/>
      <w:color w:val="000000"/>
      <w:sz w:val="48"/>
      <w:szCs w:val="48"/>
      <w:lang w:val="pt-PT"/>
    </w:rPr>
  </w:style>
  <w:style w:type="character" w:customStyle="1" w:styleId="Heading2Char">
    <w:name w:val="Heading 2 Char"/>
    <w:basedOn w:val="Tipodeletrapredefinidodopargrafo"/>
    <w:rPr>
      <w:b/>
      <w:sz w:val="48"/>
      <w:szCs w:val="48"/>
    </w:rPr>
  </w:style>
  <w:style w:type="character" w:customStyle="1" w:styleId="Heading3Char">
    <w:name w:val="Heading 3 Char"/>
    <w:basedOn w:val="Tipodeletrapredefinidodopargrafo"/>
    <w:rPr>
      <w:sz w:val="36"/>
      <w:szCs w:val="36"/>
    </w:rPr>
  </w:style>
  <w:style w:type="character" w:customStyle="1" w:styleId="Heading4Char">
    <w:name w:val="Heading 4 Char"/>
    <w:basedOn w:val="Tipodeletrapredefinidodopargrafo"/>
    <w:rPr>
      <w:rFonts w:ascii="Century Gothic" w:hAnsi="Century Gothic"/>
      <w:b/>
      <w:color w:val="476166"/>
      <w:sz w:val="28"/>
      <w:szCs w:val="28"/>
    </w:rPr>
  </w:style>
  <w:style w:type="paragraph" w:customStyle="1" w:styleId="Text">
    <w:name w:val="Text"/>
    <w:basedOn w:val="Normal"/>
    <w:rPr>
      <w:sz w:val="28"/>
      <w:szCs w:val="28"/>
    </w:rPr>
  </w:style>
  <w:style w:type="paragraph" w:styleId="Cabealho">
    <w:name w:val="header"/>
    <w:basedOn w:val="Rodap"/>
    <w:rPr>
      <w:rFonts w:ascii="Georgia" w:hAnsi="Georgia"/>
    </w:rPr>
  </w:style>
  <w:style w:type="character" w:customStyle="1" w:styleId="HeaderChar">
    <w:name w:val="Header Char"/>
    <w:basedOn w:val="Tipodeletrapredefinidodopargrafo"/>
    <w:rPr>
      <w:rFonts w:ascii="Georgia" w:hAnsi="Georgia"/>
    </w:rPr>
  </w:style>
  <w:style w:type="paragraph" w:styleId="Rodap">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Tipodeletrapredefinidodopargrafo"/>
    <w:rPr>
      <w:rFonts w:ascii="Century Gothic" w:hAnsi="Century Gothic"/>
      <w:b/>
      <w:color w:val="476166"/>
    </w:rPr>
  </w:style>
  <w:style w:type="character" w:styleId="Nmerodepgina">
    <w:name w:val="page number"/>
    <w:basedOn w:val="Tipodeletrapredefinidodopargrafo"/>
  </w:style>
  <w:style w:type="character" w:customStyle="1" w:styleId="Heading5Char">
    <w:name w:val="Heading 5 Char"/>
    <w:basedOn w:val="Tipodeletrapredefinidodopargrafo"/>
    <w:rPr>
      <w:rFonts w:ascii="Century Gothic" w:hAnsi="Century Gothic"/>
      <w:b/>
      <w:color w:val="476166"/>
      <w:sz w:val="28"/>
      <w:szCs w:val="28"/>
    </w:rPr>
  </w:style>
  <w:style w:type="paragraph" w:styleId="Citao">
    <w:name w:val="Quote"/>
    <w:basedOn w:val="Normal"/>
    <w:next w:val="Normal"/>
    <w:rPr>
      <w:color w:val="476166"/>
      <w:sz w:val="96"/>
      <w:szCs w:val="96"/>
    </w:rPr>
  </w:style>
  <w:style w:type="character" w:customStyle="1" w:styleId="QuoteChar">
    <w:name w:val="Quote Char"/>
    <w:basedOn w:val="Tipodeletrapredefinidodopargrafo"/>
    <w:rPr>
      <w:color w:val="476166"/>
      <w:sz w:val="96"/>
      <w:szCs w:val="96"/>
    </w:rPr>
  </w:style>
  <w:style w:type="character" w:styleId="TextodoMarcadordePosio">
    <w:name w:val="Placeholder Text"/>
    <w:basedOn w:val="Tipodeletrapredefinidodopargrafo"/>
    <w:rPr>
      <w:color w:val="808080"/>
    </w:rPr>
  </w:style>
  <w:style w:type="character" w:customStyle="1" w:styleId="c5">
    <w:name w:val="c5"/>
    <w:basedOn w:val="Tipodeletrapredefinidodopargrafo"/>
  </w:style>
  <w:style w:type="paragraph" w:styleId="Cabealhodondice">
    <w:name w:val="TOC Heading"/>
    <w:basedOn w:val="Ttulo1"/>
    <w:next w:val="Normal"/>
    <w:uiPriority w:val="39"/>
    <w:qFormat/>
    <w:pPr>
      <w:keepNext/>
      <w:keepLines/>
      <w:spacing w:before="240" w:line="254" w:lineRule="auto"/>
      <w:jc w:val="left"/>
    </w:pPr>
    <w:rPr>
      <w:rFonts w:eastAsia="Times New Roman" w:cs="Times New Roman"/>
      <w:b/>
      <w:color w:val="35484C"/>
      <w:sz w:val="32"/>
      <w:szCs w:val="32"/>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40"/>
    </w:pPr>
  </w:style>
  <w:style w:type="paragraph" w:styleId="ndice3">
    <w:name w:val="toc 3"/>
    <w:basedOn w:val="Normal"/>
    <w:next w:val="Normal"/>
    <w:autoRedefine/>
    <w:uiPriority w:val="39"/>
    <w:pPr>
      <w:spacing w:after="100"/>
      <w:ind w:left="480"/>
    </w:pPr>
  </w:style>
  <w:style w:type="character" w:styleId="Hiperligao">
    <w:name w:val="Hyperlink"/>
    <w:basedOn w:val="Tipodeletrapredefinidodopargrafo"/>
    <w:uiPriority w:val="99"/>
    <w:rPr>
      <w:color w:val="0000FF"/>
      <w:u w:val="single"/>
    </w:rPr>
  </w:style>
  <w:style w:type="paragraph" w:customStyle="1" w:styleId="fontcapa">
    <w:name w:val="font capa"/>
    <w:basedOn w:val="Ttulo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Tipodeletrapredefinidodopargrafo"/>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Tipodeletrapredefinidodopargrafo"/>
  </w:style>
  <w:style w:type="character" w:customStyle="1" w:styleId="TextChar">
    <w:name w:val="Text Char"/>
    <w:basedOn w:val="Tipodeletrapredefinidodopargrafo"/>
    <w:rPr>
      <w:sz w:val="28"/>
      <w:szCs w:val="28"/>
    </w:rPr>
  </w:style>
  <w:style w:type="character" w:customStyle="1" w:styleId="bodyChar">
    <w:name w:val="body Char"/>
    <w:basedOn w:val="TextChar"/>
    <w:rPr>
      <w:sz w:val="28"/>
      <w:szCs w:val="28"/>
      <w:lang w:val="pt-PT"/>
    </w:rPr>
  </w:style>
  <w:style w:type="character" w:customStyle="1" w:styleId="c4">
    <w:name w:val="c4"/>
    <w:basedOn w:val="Tipodeletrapredefinidodopargrafo"/>
  </w:style>
  <w:style w:type="character" w:customStyle="1" w:styleId="c11">
    <w:name w:val="c11"/>
    <w:basedOn w:val="Tipodeletrapredefinidodopargrafo"/>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PargrafodaLista">
    <w:name w:val="List Paragraph"/>
    <w:basedOn w:val="Normal"/>
    <w:uiPriority w:val="34"/>
    <w:qFormat/>
    <w:rsid w:val="00B16767"/>
    <w:pPr>
      <w:ind w:left="720"/>
      <w:contextualSpacing/>
    </w:pPr>
  </w:style>
  <w:style w:type="character" w:styleId="Hiperligaovisitada">
    <w:name w:val="FollowedHyperlink"/>
    <w:basedOn w:val="Tipodeletrapredefinidodopargrafo"/>
    <w:uiPriority w:val="99"/>
    <w:semiHidden/>
    <w:unhideWhenUsed/>
    <w:rsid w:val="002D13E7"/>
    <w:rPr>
      <w:color w:val="954F72" w:themeColor="followedHyperlink"/>
      <w:u w:val="single"/>
    </w:rPr>
  </w:style>
  <w:style w:type="character" w:styleId="MenoNoResolvida">
    <w:name w:val="Unresolved Mention"/>
    <w:basedOn w:val="Tipodeletrapredefinidodopargrafo"/>
    <w:uiPriority w:val="99"/>
    <w:semiHidden/>
    <w:unhideWhenUsed/>
    <w:rsid w:val="00FC3EF7"/>
    <w:rPr>
      <w:color w:val="605E5C"/>
      <w:shd w:val="clear" w:color="auto" w:fill="E1DFDD"/>
    </w:rPr>
  </w:style>
  <w:style w:type="paragraph" w:styleId="Legenda">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Ttulo1Carter">
    <w:name w:val="Título 1 Caráter"/>
    <w:basedOn w:val="Tipodeletrapredefinidodopargrafo"/>
    <w:link w:val="Ttulo1"/>
    <w:uiPriority w:val="9"/>
    <w:rsid w:val="00B548EB"/>
    <w:rPr>
      <w:rFonts w:ascii="Georgia Pro" w:hAnsi="Georgia Pro" w:cs="Arial"/>
      <w:bCs/>
      <w:color w:val="000000"/>
      <w:sz w:val="48"/>
      <w:szCs w:val="48"/>
      <w:lang w:val="pt-PT"/>
    </w:rPr>
  </w:style>
  <w:style w:type="paragraph" w:styleId="SemEspaamento">
    <w:name w:val="No Spacing"/>
    <w:uiPriority w:val="1"/>
    <w:qFormat/>
    <w:rsid w:val="00060071"/>
    <w:pPr>
      <w:suppressAutoHyphens/>
    </w:pPr>
    <w:rPr>
      <w:lang w:val="pt-PT"/>
    </w:rPr>
  </w:style>
  <w:style w:type="paragraph" w:styleId="ndice5">
    <w:name w:val="toc 5"/>
    <w:basedOn w:val="Normal"/>
    <w:next w:val="Normal"/>
    <w:autoRedefine/>
    <w:uiPriority w:val="39"/>
    <w:unhideWhenUsed/>
    <w:rsid w:val="0077544E"/>
    <w:pPr>
      <w:spacing w:after="100"/>
      <w:ind w:left="960"/>
    </w:pPr>
  </w:style>
  <w:style w:type="paragraph" w:styleId="ndice4">
    <w:name w:val="toc 4"/>
    <w:basedOn w:val="Normal"/>
    <w:next w:val="Normal"/>
    <w:autoRedefine/>
    <w:uiPriority w:val="39"/>
    <w:unhideWhenUsed/>
    <w:rsid w:val="0077544E"/>
    <w:pPr>
      <w:suppressAutoHyphens w:val="0"/>
      <w:autoSpaceDN/>
      <w:spacing w:after="100" w:line="259" w:lineRule="auto"/>
      <w:ind w:left="660"/>
      <w:textAlignment w:val="auto"/>
    </w:pPr>
    <w:rPr>
      <w:rFonts w:asciiTheme="minorHAnsi" w:eastAsiaTheme="minorEastAsia" w:hAnsiTheme="minorHAnsi" w:cstheme="minorBidi"/>
      <w:sz w:val="22"/>
      <w:szCs w:val="22"/>
      <w:lang w:eastAsia="pt-PT"/>
    </w:rPr>
  </w:style>
  <w:style w:type="paragraph" w:styleId="ndice6">
    <w:name w:val="toc 6"/>
    <w:basedOn w:val="Normal"/>
    <w:next w:val="Normal"/>
    <w:autoRedefine/>
    <w:uiPriority w:val="39"/>
    <w:unhideWhenUsed/>
    <w:rsid w:val="0077544E"/>
    <w:pPr>
      <w:suppressAutoHyphens w:val="0"/>
      <w:autoSpaceDN/>
      <w:spacing w:after="100" w:line="259" w:lineRule="auto"/>
      <w:ind w:left="1100"/>
      <w:textAlignment w:val="auto"/>
    </w:pPr>
    <w:rPr>
      <w:rFonts w:asciiTheme="minorHAnsi" w:eastAsiaTheme="minorEastAsia" w:hAnsiTheme="minorHAnsi" w:cstheme="minorBidi"/>
      <w:sz w:val="22"/>
      <w:szCs w:val="22"/>
      <w:lang w:eastAsia="pt-PT"/>
    </w:rPr>
  </w:style>
  <w:style w:type="paragraph" w:styleId="ndice7">
    <w:name w:val="toc 7"/>
    <w:basedOn w:val="Normal"/>
    <w:next w:val="Normal"/>
    <w:autoRedefine/>
    <w:uiPriority w:val="39"/>
    <w:unhideWhenUsed/>
    <w:rsid w:val="0077544E"/>
    <w:pPr>
      <w:suppressAutoHyphens w:val="0"/>
      <w:autoSpaceDN/>
      <w:spacing w:after="100" w:line="259" w:lineRule="auto"/>
      <w:ind w:left="1320"/>
      <w:textAlignment w:val="auto"/>
    </w:pPr>
    <w:rPr>
      <w:rFonts w:asciiTheme="minorHAnsi" w:eastAsiaTheme="minorEastAsia" w:hAnsiTheme="minorHAnsi" w:cstheme="minorBidi"/>
      <w:sz w:val="22"/>
      <w:szCs w:val="22"/>
      <w:lang w:eastAsia="pt-PT"/>
    </w:rPr>
  </w:style>
  <w:style w:type="paragraph" w:styleId="ndice8">
    <w:name w:val="toc 8"/>
    <w:basedOn w:val="Normal"/>
    <w:next w:val="Normal"/>
    <w:autoRedefine/>
    <w:uiPriority w:val="39"/>
    <w:unhideWhenUsed/>
    <w:rsid w:val="0077544E"/>
    <w:pPr>
      <w:suppressAutoHyphens w:val="0"/>
      <w:autoSpaceDN/>
      <w:spacing w:after="100" w:line="259" w:lineRule="auto"/>
      <w:ind w:left="1540"/>
      <w:textAlignment w:val="auto"/>
    </w:pPr>
    <w:rPr>
      <w:rFonts w:asciiTheme="minorHAnsi" w:eastAsiaTheme="minorEastAsia" w:hAnsiTheme="minorHAnsi" w:cstheme="minorBidi"/>
      <w:sz w:val="22"/>
      <w:szCs w:val="22"/>
      <w:lang w:eastAsia="pt-PT"/>
    </w:rPr>
  </w:style>
  <w:style w:type="paragraph" w:styleId="ndice9">
    <w:name w:val="toc 9"/>
    <w:basedOn w:val="Normal"/>
    <w:next w:val="Normal"/>
    <w:autoRedefine/>
    <w:uiPriority w:val="39"/>
    <w:unhideWhenUsed/>
    <w:rsid w:val="0077544E"/>
    <w:pPr>
      <w:suppressAutoHyphens w:val="0"/>
      <w:autoSpaceDN/>
      <w:spacing w:after="100" w:line="259" w:lineRule="auto"/>
      <w:ind w:left="1760"/>
      <w:textAlignment w:val="auto"/>
    </w:pPr>
    <w:rPr>
      <w:rFonts w:asciiTheme="minorHAnsi" w:eastAsiaTheme="minorEastAsia" w:hAnsiTheme="minorHAnsi" w:cstheme="minorBidi"/>
      <w:sz w:val="22"/>
      <w:szCs w:val="22"/>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en.ppt-online.org/31503" TargetMode="External"/><Relationship Id="rId55" Type="http://schemas.openxmlformats.org/officeDocument/2006/relationships/hyperlink" Target="https://en.wikipedia.org/wiki/Tarjan%27s_strongly_connected_components_algorithm" TargetMode="External"/><Relationship Id="rId63" Type="http://schemas.openxmlformats.org/officeDocument/2006/relationships/hyperlink" Target="https://www.youtube.com/watch?v=1oVuQsxkhY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Documentos\OneDrive\FEUP\FEUP-Projeto-CAL\relatorio2.docx" TargetMode="External"/><Relationship Id="rId29" Type="http://schemas.openxmlformats.org/officeDocument/2006/relationships/image" Target="media/image12.png"/><Relationship Id="rId11" Type="http://schemas.openxmlformats.org/officeDocument/2006/relationships/hyperlink" Target="file:///D:\Documentos\OneDrive\FEUP\FEUP-Projeto-CAL\relatorio2.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paginas.fe.up.pt/~mac/ensino/docs/OR/CombinatorialOptimizationHeuristicsLocalSearch.pdf" TargetMode="External"/><Relationship Id="rId58" Type="http://schemas.openxmlformats.org/officeDocument/2006/relationships/hyperlink" Target="https://en.wikipedia.org/wiki/Bitonic_tour"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ubsonline.informs.org/doi/pdf/10.1287/opre.43.2.367" TargetMode="External"/><Relationship Id="rId19" Type="http://schemas.openxmlformats.org/officeDocument/2006/relationships/hyperlink" Target="file:///D:\Documentos\OneDrive\FEUP\FEUP-Projeto-CAL\relatorio2.docx" TargetMode="External"/><Relationship Id="rId14" Type="http://schemas.openxmlformats.org/officeDocument/2006/relationships/hyperlink" Target="file:///D:\Documentos\OneDrive\FEUP\FEUP-Projeto-CAL\relatorio2.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google.com/url?q=http://www.openstreetmap.org&amp;sa=D&amp;source=editors&amp;ust=1617931022735000&amp;usg=AOvVaw3H6Cpih-yc3b7jhwuTu6Uk" TargetMode="External"/><Relationship Id="rId56" Type="http://schemas.openxmlformats.org/officeDocument/2006/relationships/hyperlink" Target="https://en.wikipedia.org/wiki/Kosaraju%27s_algorithm" TargetMode="External"/><Relationship Id="rId64" Type="http://schemas.openxmlformats.org/officeDocument/2006/relationships/hyperlink" Target="https://www.geeksforgeeks.org/tarjan-algorithm-find-strongly-connected-components/" TargetMode="External"/><Relationship Id="rId8" Type="http://schemas.openxmlformats.org/officeDocument/2006/relationships/image" Target="media/image1.png"/><Relationship Id="rId51" Type="http://schemas.openxmlformats.org/officeDocument/2006/relationships/hyperlink" Target="https://en.wikipedia.org/wiki/Vehicle_routing_problem" TargetMode="External"/><Relationship Id="rId3" Type="http://schemas.openxmlformats.org/officeDocument/2006/relationships/styles" Target="styles.xml"/><Relationship Id="rId12" Type="http://schemas.openxmlformats.org/officeDocument/2006/relationships/hyperlink" Target="file:///D:\Documentos\OneDrive\FEUP\FEUP-Projeto-CAL\relatorio2.docx" TargetMode="External"/><Relationship Id="rId17" Type="http://schemas.openxmlformats.org/officeDocument/2006/relationships/hyperlink" Target="file:///D:\Documentos\OneDrive\FEUP\FEUP-Projeto-CAL\relatorio2.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pt.wikipedia.org/wiki/Problema_da_mochila" TargetMode="External"/><Relationship Id="rId67" Type="http://schemas.openxmlformats.org/officeDocument/2006/relationships/theme" Target="theme/theme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en.wikipedia.org/wiki/Nearest_neighbour_algorithm" TargetMode="External"/><Relationship Id="rId62" Type="http://schemas.openxmlformats.org/officeDocument/2006/relationships/hyperlink" Target="https://www.hindawi.com/journals/mpe/2012/104279/"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Documentos\OneDrive\FEUP\FEUP-Projeto-CAL\relatorio2.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n.wikipedia.org/wiki/Travelling_salesman_problem" TargetMode="External"/><Relationship Id="rId57" Type="http://schemas.openxmlformats.org/officeDocument/2006/relationships/hyperlink" Target="https://en.wikipedia.org/wiki/Held&#8211;Karp_algorithm" TargetMode="External"/><Relationship Id="rId10" Type="http://schemas.openxmlformats.org/officeDocument/2006/relationships/hyperlink" Target="file:///D:\Documentos\OneDrive\FEUP\FEUP-Projeto-CAL\relatorio2.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en.wikipedia.org/wiki/Strongly_connected_component" TargetMode="External"/><Relationship Id="rId60" Type="http://schemas.openxmlformats.org/officeDocument/2006/relationships/hyperlink" Target="https://core.ac.uk/download/pdf/82432413.pdf"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Documentos\OneDrive\FEUP\FEUP-Projeto-CAL\relatorio2.docx" TargetMode="External"/><Relationship Id="rId18" Type="http://schemas.openxmlformats.org/officeDocument/2006/relationships/hyperlink" Target="file:///D:\Documentos\OneDrive\FEUP\FEUP-Projeto-CAL\relatorio2.docx" TargetMode="External"/><Relationship Id="rId39"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1762</TotalTime>
  <Pages>1</Pages>
  <Words>10142</Words>
  <Characters>54772</Characters>
  <Application>Microsoft Office Word</Application>
  <DocSecurity>0</DocSecurity>
  <Lines>456</Lines>
  <Paragraphs>129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 André Moreira Rosendo</cp:lastModifiedBy>
  <cp:revision>252</cp:revision>
  <cp:lastPrinted>2021-05-23T16:15:00Z</cp:lastPrinted>
  <dcterms:created xsi:type="dcterms:W3CDTF">2021-04-09T17:20:00Z</dcterms:created>
  <dcterms:modified xsi:type="dcterms:W3CDTF">2021-05-23T16:20:00Z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