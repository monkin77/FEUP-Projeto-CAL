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458A69" w14:textId="77777777" w:rsidR="00152359" w:rsidRDefault="00E102F9" w:rsidP="00B16767">
      <w:pPr>
        <w:pStyle w:val="GraphicAnchor"/>
      </w:pPr>
      <w:r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01325DEC" wp14:editId="0449E441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tbl>
      <w:tblPr>
        <w:tblW w:w="107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152359" w14:paraId="19CFB705" w14:textId="77777777">
        <w:trPr>
          <w:trHeight w:val="1083"/>
        </w:trPr>
        <w:tc>
          <w:tcPr>
            <w:tcW w:w="10790" w:type="dxa"/>
            <w:gridSpan w:val="9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DBA182" w14:textId="77777777" w:rsidR="00152359" w:rsidRDefault="00152359" w:rsidP="00B16767"/>
        </w:tc>
      </w:tr>
      <w:tr w:rsidR="00152359" w14:paraId="5A53F15E" w14:textId="77777777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ACF689" w14:textId="77777777" w:rsidR="00152359" w:rsidRDefault="00152359" w:rsidP="00B16767"/>
        </w:tc>
        <w:tc>
          <w:tcPr>
            <w:tcW w:w="8393" w:type="dxa"/>
            <w:gridSpan w:val="5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AB6B2" w14:textId="77777777" w:rsidR="00152359" w:rsidRDefault="00E102F9" w:rsidP="00B16767">
            <w:pPr>
              <w:pStyle w:val="Ttulo1"/>
            </w:pPr>
            <w:bookmarkStart w:id="0" w:name="_Toc68459494"/>
            <w:bookmarkStart w:id="1" w:name="_Toc68459617"/>
            <w:bookmarkStart w:id="2" w:name="_Toc68460551"/>
            <w:bookmarkStart w:id="3" w:name="_Toc68611780"/>
            <w:r>
              <w:rPr>
                <w:rStyle w:val="c5"/>
              </w:rPr>
              <w:t>O Padeiro da Vila em Época Covid</w:t>
            </w:r>
            <w:bookmarkEnd w:id="0"/>
            <w:bookmarkEnd w:id="1"/>
            <w:bookmarkEnd w:id="2"/>
            <w:bookmarkEnd w:id="3"/>
          </w:p>
        </w:tc>
        <w:tc>
          <w:tcPr>
            <w:tcW w:w="1199" w:type="dxa"/>
            <w:gridSpan w:val="2"/>
            <w:tcBorders>
              <w:lef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BF84BB" w14:textId="77777777" w:rsidR="00152359" w:rsidRDefault="00152359" w:rsidP="00B16767"/>
        </w:tc>
      </w:tr>
      <w:tr w:rsidR="00152359" w14:paraId="457DCC81" w14:textId="77777777">
        <w:trPr>
          <w:trHeight w:val="1837"/>
        </w:trPr>
        <w:tc>
          <w:tcPr>
            <w:tcW w:w="11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5F91AA" w14:textId="77777777" w:rsidR="00152359" w:rsidRDefault="00152359" w:rsidP="00B16767"/>
        </w:tc>
        <w:tc>
          <w:tcPr>
            <w:tcW w:w="8460" w:type="dxa"/>
            <w:gridSpan w:val="7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A6423E4" w14:textId="77777777" w:rsidR="00152359" w:rsidRDefault="00152359" w:rsidP="00B16767"/>
        </w:tc>
        <w:tc>
          <w:tcPr>
            <w:tcW w:w="116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C1A257" w14:textId="77777777" w:rsidR="00152359" w:rsidRDefault="00152359" w:rsidP="00B16767"/>
        </w:tc>
      </w:tr>
      <w:tr w:rsidR="00152359" w14:paraId="3EBDEFF0" w14:textId="77777777">
        <w:trPr>
          <w:trHeight w:val="929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1B5618" w14:textId="77777777" w:rsidR="00152359" w:rsidRDefault="00152359" w:rsidP="00B16767"/>
        </w:tc>
        <w:tc>
          <w:tcPr>
            <w:tcW w:w="599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C29967" w14:textId="77777777" w:rsidR="00152359" w:rsidRDefault="00152359" w:rsidP="00B16767"/>
        </w:tc>
        <w:tc>
          <w:tcPr>
            <w:tcW w:w="23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3F796" w14:textId="77777777" w:rsidR="00152359" w:rsidRDefault="00152359" w:rsidP="00B16767"/>
        </w:tc>
      </w:tr>
      <w:tr w:rsidR="00152359" w14:paraId="6D9ECFC1" w14:textId="77777777">
        <w:trPr>
          <w:trHeight w:val="1460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AA97BE" w14:textId="77777777" w:rsidR="00152359" w:rsidRDefault="00152359" w:rsidP="00B16767"/>
        </w:tc>
        <w:tc>
          <w:tcPr>
            <w:tcW w:w="5995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8C12E4" w14:textId="77777777" w:rsidR="00152359" w:rsidRDefault="00E102F9" w:rsidP="00B16767">
            <w:pPr>
              <w:pStyle w:val="Ttulo2"/>
            </w:pPr>
            <w:bookmarkStart w:id="4" w:name="_Toc68459495"/>
            <w:bookmarkStart w:id="5" w:name="_Toc68459618"/>
            <w:bookmarkStart w:id="6" w:name="_Toc68460552"/>
            <w:bookmarkStart w:id="7" w:name="_Toc68611781"/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21C649F6" wp14:editId="4F10381E">
                  <wp:simplePos x="0" y="0"/>
                  <wp:positionH relativeFrom="column">
                    <wp:posOffset>328297</wp:posOffset>
                  </wp:positionH>
                  <wp:positionV relativeFrom="paragraph">
                    <wp:posOffset>-174622</wp:posOffset>
                  </wp:positionV>
                  <wp:extent cx="3648071" cy="1402717"/>
                  <wp:effectExtent l="0" t="0" r="0" b="6983"/>
                  <wp:wrapNone/>
                  <wp:docPr id="2" name="Picture 7" descr="A picture containing tex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1" cy="1402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  <w:bookmarkEnd w:id="4"/>
            <w:bookmarkEnd w:id="5"/>
            <w:bookmarkEnd w:id="6"/>
            <w:bookmarkEnd w:id="7"/>
          </w:p>
        </w:tc>
        <w:tc>
          <w:tcPr>
            <w:tcW w:w="23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BD7784" w14:textId="77777777" w:rsidR="00152359" w:rsidRDefault="00152359" w:rsidP="00B16767"/>
        </w:tc>
      </w:tr>
      <w:tr w:rsidR="00152359" w14:paraId="2AA3362A" w14:textId="77777777">
        <w:trPr>
          <w:trHeight w:val="7176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094FFED" w14:textId="77777777" w:rsidR="00152359" w:rsidRDefault="00152359" w:rsidP="00B16767"/>
        </w:tc>
        <w:tc>
          <w:tcPr>
            <w:tcW w:w="5995" w:type="dxa"/>
            <w:tcBorders>
              <w:bottom w:val="single" w:sz="18" w:space="0" w:color="47616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F2ACE48" w14:textId="77777777" w:rsidR="00152359" w:rsidRDefault="00E102F9" w:rsidP="00B16767">
            <w:pPr>
              <w:pStyle w:val="fontcapa"/>
            </w:pPr>
            <w:bookmarkStart w:id="8" w:name="_Toc68459496"/>
            <w:bookmarkStart w:id="9" w:name="_Toc68459619"/>
            <w:bookmarkStart w:id="10" w:name="_Toc68460553"/>
            <w:bookmarkStart w:id="11" w:name="_Toc68611782"/>
            <w:r>
              <w:t>07 / 04 / 2021</w:t>
            </w:r>
            <w:bookmarkEnd w:id="8"/>
            <w:bookmarkEnd w:id="9"/>
            <w:bookmarkEnd w:id="10"/>
            <w:bookmarkEnd w:id="11"/>
          </w:p>
          <w:p w14:paraId="5838A049" w14:textId="77777777" w:rsidR="00152359" w:rsidRDefault="00E102F9" w:rsidP="00B16767">
            <w:pPr>
              <w:pStyle w:val="fontcapa"/>
            </w:pPr>
            <w:bookmarkStart w:id="12" w:name="_Toc68459497"/>
            <w:bookmarkStart w:id="13" w:name="_Toc68459620"/>
            <w:bookmarkStart w:id="14" w:name="_Toc68460554"/>
            <w:bookmarkStart w:id="15" w:name="_Toc68611783"/>
            <w:r>
              <w:t>—</w:t>
            </w:r>
            <w:bookmarkEnd w:id="12"/>
            <w:bookmarkEnd w:id="13"/>
            <w:bookmarkEnd w:id="14"/>
            <w:bookmarkEnd w:id="15"/>
          </w:p>
          <w:p w14:paraId="0F69E6C4" w14:textId="77777777" w:rsidR="00152359" w:rsidRDefault="00E102F9" w:rsidP="00B16767">
            <w:pPr>
              <w:pStyle w:val="fontcapa"/>
            </w:pPr>
            <w:bookmarkStart w:id="16" w:name="_Toc68459498"/>
            <w:bookmarkStart w:id="17" w:name="_Toc68459621"/>
            <w:bookmarkStart w:id="18" w:name="_Toc68460555"/>
            <w:bookmarkStart w:id="19" w:name="_Toc68611784"/>
            <w:r>
              <w:t>Conceção e Análise de Algoritmos</w:t>
            </w:r>
            <w:bookmarkEnd w:id="16"/>
            <w:bookmarkEnd w:id="17"/>
            <w:bookmarkEnd w:id="18"/>
            <w:bookmarkEnd w:id="19"/>
          </w:p>
          <w:p w14:paraId="6CC6A34D" w14:textId="77777777" w:rsidR="00152359" w:rsidRDefault="00E102F9" w:rsidP="00B16767">
            <w:pPr>
              <w:pStyle w:val="fontcapa"/>
            </w:pPr>
            <w:bookmarkStart w:id="20" w:name="_Toc68459499"/>
            <w:bookmarkStart w:id="21" w:name="_Toc68459622"/>
            <w:bookmarkStart w:id="22" w:name="_Toc68460556"/>
            <w:bookmarkStart w:id="23" w:name="_Toc68611785"/>
            <w:r>
              <w:t>—</w:t>
            </w:r>
            <w:bookmarkEnd w:id="20"/>
            <w:bookmarkEnd w:id="21"/>
            <w:bookmarkEnd w:id="22"/>
            <w:bookmarkEnd w:id="23"/>
          </w:p>
          <w:p w14:paraId="1B73A05C" w14:textId="77777777" w:rsidR="00152359" w:rsidRDefault="00E102F9" w:rsidP="00B16767">
            <w:pPr>
              <w:pStyle w:val="fontcapa"/>
            </w:pPr>
            <w:bookmarkStart w:id="24" w:name="_Toc68459500"/>
            <w:bookmarkStart w:id="25" w:name="_Toc68459623"/>
            <w:bookmarkStart w:id="26" w:name="_Toc68460557"/>
            <w:bookmarkStart w:id="27" w:name="_Toc68611786"/>
            <w:r>
              <w:t>Bruno Rosendo</w:t>
            </w:r>
            <w:bookmarkEnd w:id="24"/>
            <w:bookmarkEnd w:id="25"/>
            <w:bookmarkEnd w:id="26"/>
            <w:bookmarkEnd w:id="27"/>
          </w:p>
          <w:p w14:paraId="3DDBA5BD" w14:textId="77777777" w:rsidR="00152359" w:rsidRDefault="00E102F9" w:rsidP="00B16767">
            <w:pPr>
              <w:pStyle w:val="fontcapa"/>
            </w:pPr>
            <w:bookmarkStart w:id="28" w:name="_Toc68611787"/>
            <w:r>
              <w:t>Domingos Santos</w:t>
            </w:r>
            <w:bookmarkEnd w:id="28"/>
          </w:p>
          <w:p w14:paraId="2E7225F8" w14:textId="77777777" w:rsidR="00152359" w:rsidRDefault="00E102F9" w:rsidP="00B16767">
            <w:pPr>
              <w:pStyle w:val="fontcapa"/>
            </w:pPr>
            <w:bookmarkStart w:id="29" w:name="_Toc68611788"/>
            <w:r>
              <w:t>João Mesquita</w:t>
            </w:r>
            <w:bookmarkEnd w:id="29"/>
          </w:p>
          <w:p w14:paraId="6C275A8E" w14:textId="77777777" w:rsidR="00152359" w:rsidRDefault="00152359" w:rsidP="00B16767"/>
        </w:tc>
        <w:tc>
          <w:tcPr>
            <w:tcW w:w="2398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C9F405" w14:textId="77777777" w:rsidR="00152359" w:rsidRDefault="00152359" w:rsidP="00B16767"/>
        </w:tc>
      </w:tr>
      <w:tr w:rsidR="00152359" w14:paraId="4F941BF4" w14:textId="77777777">
        <w:tc>
          <w:tcPr>
            <w:tcW w:w="234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61B4A3" w14:textId="77777777" w:rsidR="00152359" w:rsidRDefault="00152359" w:rsidP="00B16767"/>
        </w:tc>
        <w:tc>
          <w:tcPr>
            <w:tcW w:w="612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5BA0B8" w14:textId="77777777" w:rsidR="00152359" w:rsidRDefault="00152359" w:rsidP="00B16767"/>
        </w:tc>
        <w:tc>
          <w:tcPr>
            <w:tcW w:w="233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315B9B" w14:textId="77777777" w:rsidR="00152359" w:rsidRDefault="00152359" w:rsidP="00B16767"/>
        </w:tc>
      </w:tr>
    </w:tbl>
    <w:p w14:paraId="000146E5" w14:textId="77777777" w:rsidR="00152359" w:rsidRDefault="00152359" w:rsidP="00B16767"/>
    <w:p w14:paraId="4C097E35" w14:textId="77777777" w:rsidR="00152359" w:rsidRDefault="00152359" w:rsidP="00B16767">
      <w:pPr>
        <w:pStyle w:val="GraphicAnchor"/>
      </w:pPr>
    </w:p>
    <w:tbl>
      <w:tblPr>
        <w:tblW w:w="2158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158"/>
      </w:tblGrid>
      <w:tr w:rsidR="00152359" w14:paraId="3DD89529" w14:textId="77777777">
        <w:trPr>
          <w:trHeight w:val="1152"/>
        </w:trPr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3B87E1" w14:textId="77777777" w:rsidR="00152359" w:rsidRDefault="00152359" w:rsidP="00B16767"/>
        </w:tc>
      </w:tr>
    </w:tbl>
    <w:p w14:paraId="38DF183E" w14:textId="77777777" w:rsidR="00152359" w:rsidRDefault="00E102F9" w:rsidP="00B16767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C45B7F8" wp14:editId="59AF77D0">
                <wp:simplePos x="0" y="0"/>
                <wp:positionH relativeFrom="column">
                  <wp:posOffset>981078</wp:posOffset>
                </wp:positionH>
                <wp:positionV relativeFrom="paragraph">
                  <wp:posOffset>100968</wp:posOffset>
                </wp:positionV>
                <wp:extent cx="4790441" cy="618491"/>
                <wp:effectExtent l="19050" t="19050" r="10159" b="10159"/>
                <wp:wrapSquare wrapText="bothSides"/>
                <wp:docPr id="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D42500E" w14:textId="77777777" w:rsidR="00152359" w:rsidRDefault="00E102F9" w:rsidP="00B16767">
                            <w:pPr>
                              <w:pStyle w:val="Ttulo1"/>
                            </w:pPr>
                            <w:bookmarkStart w:id="30" w:name="_Toc68460558"/>
                            <w:bookmarkStart w:id="31" w:name="_Toc68611789"/>
                            <w:r>
                              <w:t>Índice</w:t>
                            </w:r>
                            <w:bookmarkEnd w:id="30"/>
                            <w:bookmarkEnd w:id="31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45B7F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77.25pt;margin-top:7.95pt;width:377.2pt;height:48.7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" strokecolor="#35494d" strokeweight="2.25pt">
                <v:textbox>
                  <w:txbxContent>
                    <w:p w14:paraId="5D42500E" w14:textId="77777777" w:rsidR="00152359" w:rsidRDefault="00E102F9" w:rsidP="00B16767">
                      <w:pPr>
                        <w:pStyle w:val="Ttulo1"/>
                      </w:pPr>
                      <w:bookmarkStart w:id="32" w:name="_Toc68460558"/>
                      <w:bookmarkStart w:id="33" w:name="_Toc68611789"/>
                      <w:r>
                        <w:t>Índice</w:t>
                      </w:r>
                      <w:bookmarkEnd w:id="32"/>
                      <w:bookmarkEnd w:id="3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1B1CDE6" w14:textId="77777777" w:rsidR="00152359" w:rsidRDefault="00E102F9" w:rsidP="00B16767">
      <w:pPr>
        <w:pStyle w:val="GraphicAnchor"/>
      </w:pPr>
      <w:r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3B9454C8" wp14:editId="44855DEA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2" cy="1943996"/>
            <wp:effectExtent l="0" t="0" r="0" b="0"/>
            <wp:wrapNone/>
            <wp:docPr id="4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61172" cy="194399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tbl>
      <w:tblPr>
        <w:tblW w:w="1620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79"/>
        <w:gridCol w:w="271"/>
        <w:gridCol w:w="2966"/>
        <w:gridCol w:w="2158"/>
        <w:gridCol w:w="2158"/>
        <w:gridCol w:w="1079"/>
        <w:gridCol w:w="6489"/>
      </w:tblGrid>
      <w:tr w:rsidR="00152359" w14:paraId="091E21A7" w14:textId="77777777">
        <w:trPr>
          <w:trHeight w:val="2537"/>
        </w:trPr>
        <w:tc>
          <w:tcPr>
            <w:tcW w:w="135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D34E66A" w14:textId="77777777" w:rsidR="00152359" w:rsidRDefault="00152359" w:rsidP="00B16767"/>
        </w:tc>
        <w:tc>
          <w:tcPr>
            <w:tcW w:w="2966" w:type="dxa"/>
            <w:tcBorders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17865FE" w14:textId="77777777" w:rsidR="00152359" w:rsidRDefault="00152359" w:rsidP="00B16767"/>
          <w:p w14:paraId="32EDBA49" w14:textId="77777777" w:rsidR="00152359" w:rsidRDefault="00152359" w:rsidP="00B16767"/>
          <w:p w14:paraId="6510437B" w14:textId="77777777" w:rsidR="00152359" w:rsidRDefault="00152359" w:rsidP="00B16767"/>
          <w:p w14:paraId="3BF9B208" w14:textId="77777777" w:rsidR="00152359" w:rsidRDefault="00152359" w:rsidP="00B16767"/>
          <w:p w14:paraId="752FA968" w14:textId="77777777" w:rsidR="00152359" w:rsidRDefault="00152359" w:rsidP="00B16767"/>
          <w:p w14:paraId="4082E614" w14:textId="77777777" w:rsidR="00152359" w:rsidRDefault="00152359" w:rsidP="00B16767"/>
          <w:p w14:paraId="78C16B4C" w14:textId="77777777" w:rsidR="00152359" w:rsidRDefault="00152359" w:rsidP="00B16767"/>
          <w:p w14:paraId="2F3E413D" w14:textId="77777777" w:rsidR="00152359" w:rsidRDefault="00152359" w:rsidP="00B16767"/>
          <w:p w14:paraId="02599A1B" w14:textId="77777777" w:rsidR="00152359" w:rsidRDefault="00152359" w:rsidP="00B16767"/>
          <w:p w14:paraId="4279A239" w14:textId="77777777" w:rsidR="00152359" w:rsidRDefault="00152359" w:rsidP="00B16767"/>
          <w:p w14:paraId="4F514930" w14:textId="77777777" w:rsidR="00152359" w:rsidRDefault="00152359" w:rsidP="00B16767"/>
          <w:p w14:paraId="7C71972B" w14:textId="77777777" w:rsidR="00152359" w:rsidRDefault="00152359" w:rsidP="00B16767"/>
          <w:p w14:paraId="2CC13991" w14:textId="77777777" w:rsidR="00152359" w:rsidRDefault="00152359" w:rsidP="00B16767"/>
          <w:p w14:paraId="0BCA4DB7" w14:textId="77777777" w:rsidR="00152359" w:rsidRDefault="00152359" w:rsidP="00B16767"/>
          <w:p w14:paraId="6B141761" w14:textId="77777777" w:rsidR="00152359" w:rsidRDefault="00152359" w:rsidP="00B16767"/>
          <w:p w14:paraId="7CD1E363" w14:textId="77777777" w:rsidR="00152359" w:rsidRDefault="00152359" w:rsidP="00B16767"/>
          <w:p w14:paraId="1B0D569C" w14:textId="77777777" w:rsidR="00152359" w:rsidRDefault="00152359" w:rsidP="00B16767"/>
          <w:p w14:paraId="69C06C12" w14:textId="77777777" w:rsidR="00152359" w:rsidRDefault="00152359" w:rsidP="00B16767"/>
          <w:p w14:paraId="15FEE0BC" w14:textId="77777777" w:rsidR="00152359" w:rsidRDefault="00152359" w:rsidP="00B16767"/>
          <w:p w14:paraId="6E0038E0" w14:textId="77777777" w:rsidR="00152359" w:rsidRDefault="00152359" w:rsidP="00B16767"/>
          <w:p w14:paraId="1992EC81" w14:textId="77777777" w:rsidR="00152359" w:rsidRDefault="00152359" w:rsidP="00B16767"/>
          <w:p w14:paraId="3487BF8B" w14:textId="77777777" w:rsidR="00152359" w:rsidRDefault="00152359" w:rsidP="00B16767"/>
          <w:p w14:paraId="56CC178E" w14:textId="77777777" w:rsidR="00152359" w:rsidRDefault="00152359" w:rsidP="00B16767"/>
          <w:p w14:paraId="6EB0772D" w14:textId="77777777" w:rsidR="00152359" w:rsidRDefault="00152359" w:rsidP="00B16767"/>
          <w:p w14:paraId="02D8FC54" w14:textId="77777777" w:rsidR="00152359" w:rsidRDefault="00152359" w:rsidP="00B16767"/>
          <w:p w14:paraId="5954C31C" w14:textId="77777777" w:rsidR="00152359" w:rsidRDefault="00152359" w:rsidP="00B16767"/>
          <w:p w14:paraId="23CDE38A" w14:textId="77777777" w:rsidR="00152359" w:rsidRDefault="00152359" w:rsidP="00B16767"/>
          <w:p w14:paraId="2C9EF1DC" w14:textId="77777777" w:rsidR="00152359" w:rsidRDefault="00152359" w:rsidP="00B16767"/>
          <w:p w14:paraId="68B15EC2" w14:textId="77777777" w:rsidR="00152359" w:rsidRDefault="00152359" w:rsidP="00B16767"/>
          <w:p w14:paraId="2A2D1BB5" w14:textId="77777777" w:rsidR="00152359" w:rsidRDefault="00152359" w:rsidP="00684357"/>
        </w:tc>
        <w:bookmarkStart w:id="32" w:name="_Toc68460560"/>
        <w:bookmarkStart w:id="33" w:name="_Toc68611791"/>
        <w:tc>
          <w:tcPr>
            <w:tcW w:w="2158" w:type="dxa"/>
            <w:tcBorders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F8CB50A" w14:textId="77777777" w:rsidR="00152359" w:rsidRDefault="00E102F9" w:rsidP="00B16767">
            <w:pPr>
              <w:pStyle w:val="Ttulo1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0528" behindDoc="0" locked="0" layoutInCell="1" allowOverlap="1" wp14:anchorId="4B70AB01" wp14:editId="3CEDF0D8">
                      <wp:simplePos x="0" y="0"/>
                      <wp:positionH relativeFrom="column">
                        <wp:posOffset>-2235836</wp:posOffset>
                      </wp:positionH>
                      <wp:positionV relativeFrom="paragraph">
                        <wp:posOffset>562612</wp:posOffset>
                      </wp:positionV>
                      <wp:extent cx="5676896" cy="5962646"/>
                      <wp:effectExtent l="0" t="0" r="19054" b="19054"/>
                      <wp:wrapNone/>
                      <wp:docPr id="5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76896" cy="5962646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19046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bookmarkStart w:id="34" w:name="_Toc68611790" w:displacedByCustomXml="next"/>
                                <w:sdt>
                                  <w:sdtPr>
                                    <w:rPr>
                                      <w:rFonts w:ascii="Georgia" w:eastAsia="Georgia" w:hAnsi="Georgia"/>
                                      <w:b w:val="0"/>
                                      <w:bCs w:val="0"/>
                                      <w:color w:val="auto"/>
                                      <w:sz w:val="24"/>
                                      <w:szCs w:val="24"/>
                                    </w:rPr>
                                    <w:id w:val="226417092"/>
                                    <w:docPartObj>
                                      <w:docPartGallery w:val="Table of Contents"/>
                                      <w:docPartUnique/>
                                    </w:docPartObj>
                                  </w:sdtPr>
                                  <w:sdtEndPr>
                                    <w:rPr>
                                      <w:noProof/>
                                    </w:rPr>
                                  </w:sdtEndPr>
                                  <w:sdtContent>
                                    <w:bookmarkEnd w:id="34" w:displacedByCustomXml="prev"/>
                                    <w:p w14:paraId="33F69C3B" w14:textId="39038997" w:rsidR="00772A80" w:rsidRDefault="00772A80">
                                      <w:pPr>
                                        <w:pStyle w:val="Cabealhodondice"/>
                                      </w:pPr>
                                    </w:p>
                                    <w:p w14:paraId="3247D67C" w14:textId="49B680F5" w:rsidR="00772A80" w:rsidRDefault="00772A80">
                                      <w:pPr>
                                        <w:pStyle w:val="ndice1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r>
                                        <w:fldChar w:fldCharType="begin"/>
                                      </w:r>
                                      <w:r>
                                        <w:instrText xml:space="preserve"> TOC \o "1-3" \h \z \u </w:instrText>
                                      </w:r>
                                      <w:r>
                                        <w:fldChar w:fldCharType="separate"/>
                                      </w:r>
                                      <w:hyperlink w:anchor="_Toc68611780" w:history="1">
                                        <w:r w:rsidRPr="00F91B3C">
                                          <w:rPr>
                                            <w:rStyle w:val="Hiperligao"/>
                                            <w:noProof/>
                                          </w:rPr>
                                          <w:t>O Padeiro da Vila em Época Covid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_Toc68611780 \h </w:instrTex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t>1</w:t>
                                        </w:r>
                                        <w:r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0C5733C1" w14:textId="23F8B5B2" w:rsidR="00772A80" w:rsidRDefault="00877DAD">
                                      <w:pPr>
                                        <w:pStyle w:val="ndice1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r:id="rId11" w:anchor="_Toc68611789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</w:rPr>
                                          <w:t>Índice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_Toc68611789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2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618224C1" w14:textId="41F66C9E" w:rsidR="00772A80" w:rsidRDefault="00877DAD">
                                      <w:pPr>
                                        <w:pStyle w:val="ndice1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792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</w:rPr>
                                          <w:t>Descrição do Problema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_Toc68611792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3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58C8E9FC" w14:textId="11AEE504" w:rsidR="00772A80" w:rsidRDefault="00877DAD">
                                      <w:pPr>
                                        <w:pStyle w:val="ndice2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793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</w:rPr>
                                          <w:t>Descrição do Tema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_Toc68611793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4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2EC55BA3" w14:textId="2C035676" w:rsidR="00772A80" w:rsidRDefault="00877DAD">
                                      <w:pPr>
                                        <w:pStyle w:val="ndice3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794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</w:rPr>
                                          <w:t>1ª Fase: Minimizar o tempo do itinerário sem considerar hora de entrega e apenas uma carrinha de capacidade ilimitada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_Toc68611794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4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6459560D" w14:textId="1B9BCFB9" w:rsidR="00772A80" w:rsidRDefault="00877DAD">
                                      <w:pPr>
                                        <w:pStyle w:val="ndice3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795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</w:rPr>
                                          <w:t>2ª Fase: Entrega considerando a hora preferencial, equilibrando o tempo de atraso, com uma carrinha de capacidade ilimitada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_Toc68611795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5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524728C2" w14:textId="50DA7748" w:rsidR="00772A80" w:rsidRDefault="00877DAD">
                                      <w:pPr>
                                        <w:pStyle w:val="ndice3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796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</w:rPr>
                                          <w:t>3ª Fase: Entrega com múltiplas carrinhas de capacidade limitada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_Toc68611796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5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0EF373DF" w14:textId="77647A50" w:rsidR="00772A80" w:rsidRDefault="00877DAD">
                                      <w:pPr>
                                        <w:pStyle w:val="ndice1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r:id="rId12" w:anchor="_Toc68611797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  <w:lang w:val="en-US"/>
                                          </w:rPr>
                                          <w:t>Formalização do Problema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_Toc68611797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6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2CB0D9E0" w14:textId="34EAA970" w:rsidR="00772A80" w:rsidRDefault="00877DAD">
                                      <w:pPr>
                                        <w:pStyle w:val="ndice2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798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</w:rPr>
                                          <w:t>Dados de Entrada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_Toc68611798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6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17A33221" w14:textId="6B9FA8BD" w:rsidR="00772A80" w:rsidRDefault="00877DAD">
                                      <w:pPr>
                                        <w:pStyle w:val="ndice1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r:id="rId13" w:anchor="_Toc68611799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  <w:lang w:val="en-US"/>
                                          </w:rPr>
                                          <w:t>Perspetiva de Solução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_Toc68611799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8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6AC6E7F7" w14:textId="16D53A72" w:rsidR="00772A80" w:rsidRDefault="00877DAD">
                                      <w:pPr>
                                        <w:pStyle w:val="ndice2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800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</w:rPr>
                                          <w:t>Pré-Processamento dos Dados de Entrada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_Toc68611800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8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6BBDCF9C" w14:textId="02F262D9" w:rsidR="00772A80" w:rsidRDefault="00877DAD">
                                      <w:pPr>
                                        <w:pStyle w:val="ndice3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801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</w:rPr>
                                          <w:t>Tratamento do grafo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_Toc68611801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8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6BD28EA0" w14:textId="00CD4C3F" w:rsidR="00772A80" w:rsidRDefault="00877DAD">
                                      <w:pPr>
                                        <w:pStyle w:val="ndice3"/>
                                        <w:tabs>
                                          <w:tab w:val="right" w:leader="dot" w:pos="10790"/>
                                        </w:tabs>
                                        <w:rPr>
                                          <w:rFonts w:asciiTheme="minorHAnsi" w:eastAsiaTheme="minorEastAsia" w:hAnsiTheme="minorHAnsi" w:cstheme="minorBidi"/>
                                          <w:noProof/>
                                          <w:sz w:val="22"/>
                                          <w:szCs w:val="22"/>
                                          <w:lang w:val="en-US"/>
                                        </w:rPr>
                                      </w:pPr>
                                      <w:hyperlink w:anchor="_Toc68611802" w:history="1">
                                        <w:r w:rsidR="00772A80" w:rsidRPr="00F91B3C">
                                          <w:rPr>
                                            <w:rStyle w:val="Hiperligao"/>
                                            <w:noProof/>
                                          </w:rPr>
                                          <w:t>Tratamento dos Clientes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ab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begin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instrText xml:space="preserve"> PAGEREF _Toc68611802 \h </w:instrTex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separate"/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t>8</w:t>
                                        </w:r>
                                        <w:r w:rsidR="00772A80">
                                          <w:rPr>
                                            <w:noProof/>
                                            <w:webHidden/>
                                          </w:rPr>
                                          <w:fldChar w:fldCharType="end"/>
                                        </w:r>
                                      </w:hyperlink>
                                    </w:p>
                                    <w:p w14:paraId="16D46286" w14:textId="33FD5771" w:rsidR="00772A80" w:rsidRDefault="00772A80">
                                      <w:r>
                                        <w:rPr>
                                          <w:b/>
                                          <w:bCs/>
                                          <w:noProof/>
                                        </w:rPr>
                                        <w:fldChar w:fldCharType="end"/>
                                      </w:r>
                                    </w:p>
                                  </w:sdtContent>
                                </w:sdt>
                                <w:p w14:paraId="35AC111D" w14:textId="30288568" w:rsidR="00152359" w:rsidRDefault="00152359" w:rsidP="00B16767"/>
                                <w:p w14:paraId="251959AE" w14:textId="77777777" w:rsidR="00152359" w:rsidRDefault="00152359" w:rsidP="00B16767"/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70AB01" id="_x0000_s1027" type="#_x0000_t202" style="position:absolute;left:0;text-align:left;margin-left:-176.05pt;margin-top:44.3pt;width:447pt;height:469.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" strokecolor="#35494d" strokeweight=".52906mm">
                      <v:textbox>
                        <w:txbxContent>
                          <w:bookmarkStart w:id="37" w:name="_Toc68611790" w:displacedByCustomXml="next"/>
                          <w:sdt>
                            <w:sdtPr>
                              <w:rPr>
                                <w:rFonts w:ascii="Georgia" w:eastAsia="Georgia" w:hAnsi="Georgia"/>
                                <w:b w:val="0"/>
                                <w:bCs w:val="0"/>
                                <w:color w:val="auto"/>
                                <w:sz w:val="24"/>
                                <w:szCs w:val="24"/>
                              </w:rPr>
                              <w:id w:val="226417092"/>
                              <w:docPartObj>
                                <w:docPartGallery w:val="Table of Contents"/>
                                <w:docPartUnique/>
                              </w:docPartObj>
                            </w:sdtPr>
                            <w:sdtEndPr>
                              <w:rPr>
                                <w:noProof/>
                              </w:rPr>
                            </w:sdtEndPr>
                            <w:sdtContent>
                              <w:bookmarkEnd w:id="37" w:displacedByCustomXml="prev"/>
                              <w:p w14:paraId="33F69C3B" w14:textId="39038997" w:rsidR="00772A80" w:rsidRDefault="00772A80">
                                <w:pPr>
                                  <w:pStyle w:val="Cabealhodondice"/>
                                </w:pPr>
                              </w:p>
                              <w:p w14:paraId="3247D67C" w14:textId="49B680F5" w:rsidR="00772A80" w:rsidRDefault="00772A80">
                                <w:pPr>
                                  <w:pStyle w:val="ndice1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r>
                                  <w:fldChar w:fldCharType="begin"/>
                                </w:r>
                                <w:r>
                                  <w:instrText xml:space="preserve"> TOC \o "1-3" \h \z \u </w:instrText>
                                </w:r>
                                <w:r>
                                  <w:fldChar w:fldCharType="separate"/>
                                </w:r>
                                <w:hyperlink w:anchor="_Toc68611780" w:history="1">
                                  <w:r w:rsidRPr="00F91B3C">
                                    <w:rPr>
                                      <w:rStyle w:val="Hiperligao"/>
                                      <w:noProof/>
                                    </w:rPr>
                                    <w:t>O Padeiro da Vila em Época Covid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_Toc68611780 \h </w:instrTex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t>1</w:t>
                                  </w:r>
                                  <w:r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0C5733C1" w14:textId="23F8B5B2" w:rsidR="00772A80" w:rsidRDefault="009D212C">
                                <w:pPr>
                                  <w:pStyle w:val="ndice1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r:id="rId14" w:anchor="_Toc68611789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</w:rPr>
                                    <w:t>Índice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_Toc68611789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2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618224C1" w14:textId="41F66C9E" w:rsidR="00772A80" w:rsidRDefault="009D212C">
                                <w:pPr>
                                  <w:pStyle w:val="ndice1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792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</w:rPr>
                                    <w:t>Descrição do Problema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_Toc68611792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3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58C8E9FC" w14:textId="11AEE504" w:rsidR="00772A80" w:rsidRDefault="009D212C">
                                <w:pPr>
                                  <w:pStyle w:val="ndice2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793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</w:rPr>
                                    <w:t>Descrição do Tema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_Toc68611793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4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2EC55BA3" w14:textId="2C035676" w:rsidR="00772A80" w:rsidRDefault="009D212C">
                                <w:pPr>
                                  <w:pStyle w:val="ndice3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794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</w:rPr>
                                    <w:t>1ª Fase: Minimizar o tempo do itinerário sem considerar hora de entrega e apenas uma carrinha de capacidade ilimitada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_Toc68611794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4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6459560D" w14:textId="1B9BCFB9" w:rsidR="00772A80" w:rsidRDefault="009D212C">
                                <w:pPr>
                                  <w:pStyle w:val="ndice3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795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</w:rPr>
                                    <w:t>2ª Fase: Entrega considerando a hora preferencial, equilibrando o tempo de atraso, com uma carrinha de capacidade ilimitada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_Toc68611795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5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524728C2" w14:textId="50DA7748" w:rsidR="00772A80" w:rsidRDefault="009D212C">
                                <w:pPr>
                                  <w:pStyle w:val="ndice3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796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</w:rPr>
                                    <w:t>3ª Fase: Entrega com múltiplas carrinhas de capacidade limitada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_Toc68611796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5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0EF373DF" w14:textId="77647A50" w:rsidR="00772A80" w:rsidRDefault="009D212C">
                                <w:pPr>
                                  <w:pStyle w:val="ndice1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r:id="rId15" w:anchor="_Toc68611797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  <w:lang w:val="en-US"/>
                                    </w:rPr>
                                    <w:t>Formalização do Problema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_Toc68611797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6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2CB0D9E0" w14:textId="34EAA970" w:rsidR="00772A80" w:rsidRDefault="009D212C">
                                <w:pPr>
                                  <w:pStyle w:val="ndice2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798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</w:rPr>
                                    <w:t>Dados de Entrada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_Toc68611798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6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17A33221" w14:textId="6B9FA8BD" w:rsidR="00772A80" w:rsidRDefault="009D212C">
                                <w:pPr>
                                  <w:pStyle w:val="ndice1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r:id="rId16" w:anchor="_Toc68611799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  <w:lang w:val="en-US"/>
                                    </w:rPr>
                                    <w:t>Perspetiva de Solução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_Toc68611799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8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6AC6E7F7" w14:textId="16D53A72" w:rsidR="00772A80" w:rsidRDefault="009D212C">
                                <w:pPr>
                                  <w:pStyle w:val="ndice2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800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</w:rPr>
                                    <w:t>Pré-Processamento dos Dados de Entrada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_Toc68611800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8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6BBDCF9C" w14:textId="02F262D9" w:rsidR="00772A80" w:rsidRDefault="009D212C">
                                <w:pPr>
                                  <w:pStyle w:val="ndice3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801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</w:rPr>
                                    <w:t>Tratamento do grafo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_Toc68611801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8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6BD28EA0" w14:textId="00CD4C3F" w:rsidR="00772A80" w:rsidRDefault="009D212C">
                                <w:pPr>
                                  <w:pStyle w:val="ndice3"/>
                                  <w:tabs>
                                    <w:tab w:val="right" w:leader="dot" w:pos="10790"/>
                                  </w:tabs>
                                  <w:rPr>
                                    <w:rFonts w:asciiTheme="minorHAnsi" w:eastAsiaTheme="minorEastAsia" w:hAnsiTheme="minorHAnsi" w:cstheme="minorBidi"/>
                                    <w:noProof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hyperlink w:anchor="_Toc68611802" w:history="1">
                                  <w:r w:rsidR="00772A80" w:rsidRPr="00F91B3C">
                                    <w:rPr>
                                      <w:rStyle w:val="Hiperligao"/>
                                      <w:noProof/>
                                    </w:rPr>
                                    <w:t>Tratamento dos Clientes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ab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begin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instrText xml:space="preserve"> PAGEREF _Toc68611802 \h </w:instrTex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separate"/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t>8</w:t>
                                  </w:r>
                                  <w:r w:rsidR="00772A80">
                                    <w:rPr>
                                      <w:noProof/>
                                      <w:webHidden/>
                                    </w:rPr>
                                    <w:fldChar w:fldCharType="end"/>
                                  </w:r>
                                </w:hyperlink>
                              </w:p>
                              <w:p w14:paraId="16D46286" w14:textId="33FD5771" w:rsidR="00772A80" w:rsidRDefault="00772A80">
                                <w:r>
                                  <w:rPr>
                                    <w:b/>
                                    <w:bCs/>
                                    <w:noProof/>
                                  </w:rPr>
                                  <w:fldChar w:fldCharType="end"/>
                                </w:r>
                              </w:p>
                            </w:sdtContent>
                          </w:sdt>
                          <w:p w14:paraId="35AC111D" w14:textId="30288568" w:rsidR="00152359" w:rsidRDefault="00152359" w:rsidP="00B16767"/>
                          <w:p w14:paraId="251959AE" w14:textId="77777777" w:rsidR="00152359" w:rsidRDefault="00152359" w:rsidP="00B16767"/>
                        </w:txbxContent>
                      </v:textbox>
                    </v:shape>
                  </w:pict>
                </mc:Fallback>
              </mc:AlternateContent>
            </w:r>
            <w:bookmarkEnd w:id="32"/>
            <w:bookmarkEnd w:id="33"/>
          </w:p>
        </w:tc>
        <w:tc>
          <w:tcPr>
            <w:tcW w:w="2158" w:type="dxa"/>
            <w:tcBorders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40A02A4" w14:textId="77777777" w:rsidR="00152359" w:rsidRDefault="00152359" w:rsidP="00B16767"/>
        </w:tc>
        <w:tc>
          <w:tcPr>
            <w:tcW w:w="756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F144EC1" w14:textId="77777777" w:rsidR="00152359" w:rsidRDefault="00152359" w:rsidP="00B16767"/>
        </w:tc>
      </w:tr>
      <w:tr w:rsidR="00152359" w14:paraId="7F683CF1" w14:textId="77777777">
        <w:trPr>
          <w:trHeight w:val="800"/>
        </w:trPr>
        <w:tc>
          <w:tcPr>
            <w:tcW w:w="1350" w:type="dxa"/>
            <w:gridSpan w:val="2"/>
            <w:tcBorders>
              <w:righ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3FDA77B" w14:textId="77777777" w:rsidR="00152359" w:rsidRDefault="00152359" w:rsidP="00B16767"/>
        </w:tc>
        <w:tc>
          <w:tcPr>
            <w:tcW w:w="7282" w:type="dxa"/>
            <w:gridSpan w:val="3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0F1325" w14:textId="77777777" w:rsidR="00152359" w:rsidRDefault="00E102F9" w:rsidP="00B16767">
            <w:pPr>
              <w:pStyle w:val="Ttulo1"/>
            </w:pPr>
            <w:bookmarkStart w:id="35" w:name="_Toc68611792"/>
            <w:r>
              <w:rPr>
                <w:rStyle w:val="Heading1Char"/>
              </w:rPr>
              <w:t>Descrição do Problema</w:t>
            </w:r>
            <w:bookmarkEnd w:id="35"/>
          </w:p>
        </w:tc>
        <w:tc>
          <w:tcPr>
            <w:tcW w:w="7568" w:type="dxa"/>
            <w:gridSpan w:val="2"/>
            <w:tcBorders>
              <w:lef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E5E36C6" w14:textId="77777777" w:rsidR="00152359" w:rsidRDefault="00152359" w:rsidP="00B16767"/>
        </w:tc>
      </w:tr>
      <w:tr w:rsidR="00152359" w14:paraId="25AAE4A9" w14:textId="77777777">
        <w:tc>
          <w:tcPr>
            <w:tcW w:w="1350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CF6E2DC" w14:textId="77777777" w:rsidR="00152359" w:rsidRDefault="00152359" w:rsidP="00B16767"/>
        </w:tc>
        <w:tc>
          <w:tcPr>
            <w:tcW w:w="2966" w:type="dxa"/>
            <w:tcBorders>
              <w:top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69EEC3" w14:textId="77777777" w:rsidR="00152359" w:rsidRDefault="00152359" w:rsidP="00B16767"/>
        </w:tc>
        <w:tc>
          <w:tcPr>
            <w:tcW w:w="2158" w:type="dxa"/>
            <w:tcBorders>
              <w:top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F96457" w14:textId="77777777" w:rsidR="00152359" w:rsidRDefault="00152359" w:rsidP="00B16767"/>
        </w:tc>
        <w:tc>
          <w:tcPr>
            <w:tcW w:w="2158" w:type="dxa"/>
            <w:tcBorders>
              <w:top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28B2B9C" w14:textId="77777777" w:rsidR="00152359" w:rsidRDefault="00152359" w:rsidP="00B16767"/>
        </w:tc>
        <w:tc>
          <w:tcPr>
            <w:tcW w:w="756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3014B685" w14:textId="77777777" w:rsidR="00152359" w:rsidRDefault="00152359" w:rsidP="00B16767"/>
        </w:tc>
      </w:tr>
      <w:tr w:rsidR="00152359" w14:paraId="69872617" w14:textId="77777777" w:rsidTr="00FC62B6">
        <w:trPr>
          <w:trHeight w:val="9441"/>
        </w:trPr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12F7CB" w14:textId="77777777" w:rsidR="00152359" w:rsidRDefault="00152359" w:rsidP="00B16767"/>
        </w:tc>
        <w:tc>
          <w:tcPr>
            <w:tcW w:w="8632" w:type="dxa"/>
            <w:gridSpan w:val="5"/>
            <w:tcBorders>
              <w:top w:val="single" w:sz="18" w:space="0" w:color="476166"/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A8AE2E" w14:textId="392EF84C" w:rsidR="008A039B" w:rsidRDefault="008A039B" w:rsidP="00B16767"/>
          <w:p w14:paraId="369D484A" w14:textId="117B992C" w:rsidR="008A039B" w:rsidRDefault="008A039B" w:rsidP="00B16767">
            <w:r>
              <w:t xml:space="preserve">   O trabalho incide sobre a distribuição de pães, começando na padaria e passando pela casa de todos os clientes que aderiram. Por fim, o padeiro tem ainda de voltar à padaria.</w:t>
            </w:r>
          </w:p>
          <w:p w14:paraId="4DAFF55D" w14:textId="77777777" w:rsidR="00FC62B6" w:rsidRDefault="00FC62B6" w:rsidP="00B16767"/>
          <w:p w14:paraId="59F8506D" w14:textId="7383D4F6" w:rsidR="008A039B" w:rsidRDefault="008A039B" w:rsidP="00B16767">
            <w:r>
              <w:t xml:space="preserve">   Cada cliente indica a hora preferencial para que o pão lhe seja entregue, tendo uma margem de tolerância definida (antes e depois da hora). Quando o padeiro chega a uma habitação, demora uma certa quantidade de tempo a efetuar a entrega.</w:t>
            </w:r>
          </w:p>
          <w:p w14:paraId="238DC998" w14:textId="77777777" w:rsidR="00FC62B6" w:rsidRDefault="00FC62B6" w:rsidP="00B16767"/>
          <w:p w14:paraId="76F5A134" w14:textId="29D35EEC" w:rsidR="008A039B" w:rsidRDefault="008A039B" w:rsidP="00B16767">
            <w:r>
              <w:t xml:space="preserve">   </w:t>
            </w:r>
            <w:r w:rsidR="00BD658B">
              <w:t>A solução ótima é</w:t>
            </w:r>
            <w:r>
              <w:t xml:space="preserve"> </w:t>
            </w:r>
            <w:r w:rsidR="00BD658B">
              <w:t>uma</w:t>
            </w:r>
            <w:r>
              <w:t xml:space="preserve"> </w:t>
            </w:r>
            <w:r w:rsidR="00BD658B">
              <w:t>rota</w:t>
            </w:r>
            <w:r>
              <w:t xml:space="preserve"> a seguir, minimizando o tempo total do itinerário e equilibra</w:t>
            </w:r>
            <w:r w:rsidR="00BD658B">
              <w:t>ndo</w:t>
            </w:r>
            <w:r>
              <w:t xml:space="preserve"> o tempo de atraso nas entregas. Para simplificar o problema, dividimo-lo em diversas fases:</w:t>
            </w:r>
          </w:p>
          <w:p w14:paraId="5306F511" w14:textId="77777777" w:rsidR="008A039B" w:rsidRDefault="008A039B" w:rsidP="00B16767"/>
          <w:p w14:paraId="25C5B2C3" w14:textId="64243264" w:rsidR="00152359" w:rsidRDefault="00A235AE" w:rsidP="00B16767">
            <w:pPr>
              <w:pStyle w:val="Ttulo3"/>
            </w:pPr>
            <w:bookmarkStart w:id="36" w:name="_Toc68611794"/>
            <w:r w:rsidRPr="00A235AE">
              <w:t xml:space="preserve">1ª Fase: </w:t>
            </w:r>
            <w:r>
              <w:t xml:space="preserve">Minimizar o tempo do itinerário sem considerar hora de entrega e apenas uma carrinha </w:t>
            </w:r>
            <w:r w:rsidR="00BB429C">
              <w:t>de</w:t>
            </w:r>
            <w:r>
              <w:t xml:space="preserve"> capacidade ilimitada</w:t>
            </w:r>
            <w:bookmarkEnd w:id="36"/>
          </w:p>
          <w:p w14:paraId="768D0767" w14:textId="054A0193" w:rsidR="00A235AE" w:rsidRDefault="00BB429C" w:rsidP="00B16767">
            <w:r>
              <w:t xml:space="preserve">   Numa primeira fase, despre</w:t>
            </w:r>
            <w:r w:rsidR="00BD658B">
              <w:t>za-se a hora preferível dos clientes e as entregas são todas feitas por uma única carrinha de capacidade ilimitada. Assim, o problema resume-se a encontrar o trajeto mais curto (neste caso, o menos demorado) que começa na padaria</w:t>
            </w:r>
            <w:r w:rsidR="00230752">
              <w:t>,</w:t>
            </w:r>
            <w:r w:rsidR="00BD658B">
              <w:t xml:space="preserve"> passa por todas as moradas dos clientes</w:t>
            </w:r>
            <w:r w:rsidR="00230752">
              <w:t xml:space="preserve"> e volta à padaria</w:t>
            </w:r>
            <w:r w:rsidR="00BD658B">
              <w:t>.</w:t>
            </w:r>
          </w:p>
          <w:p w14:paraId="149BD71C" w14:textId="77777777" w:rsidR="00FC62B6" w:rsidRDefault="00FC62B6" w:rsidP="00B16767"/>
          <w:p w14:paraId="197A19AA" w14:textId="7FFEFA37" w:rsidR="00FC62B6" w:rsidRDefault="00BD658B" w:rsidP="00B16767">
            <w:r>
              <w:t xml:space="preserve">   É importante notar que a</w:t>
            </w:r>
            <w:r w:rsidR="00EB1731">
              <w:t>s</w:t>
            </w:r>
            <w:r>
              <w:t xml:space="preserve"> entrega</w:t>
            </w:r>
            <w:r w:rsidR="00EB1731">
              <w:t>s</w:t>
            </w:r>
            <w:r>
              <w:t xml:space="preserve"> só consegue</w:t>
            </w:r>
            <w:r w:rsidR="00EB1731">
              <w:t>m</w:t>
            </w:r>
            <w:r>
              <w:t xml:space="preserve"> ser efetuada</w:t>
            </w:r>
            <w:r w:rsidR="00EB1731">
              <w:t>s</w:t>
            </w:r>
            <w:r>
              <w:t xml:space="preserve"> se existir pelo menos um caminho que liga as moradas de todos os clientes </w:t>
            </w:r>
            <w:r w:rsidR="00EB1731">
              <w:t>e a padaria (tanto de ida como de volta)</w:t>
            </w:r>
            <w:r>
              <w:t>, ou seja, todos os vértices de entrega devem fazer parte do mesmo componente fortemente</w:t>
            </w:r>
            <w:r w:rsidR="0020443E">
              <w:t xml:space="preserve"> conexo. Assim, é necessário avaliar a conetividade do grafo subjacente à zona considerada, </w:t>
            </w:r>
            <w:r w:rsidR="00230752">
              <w:t>com o</w:t>
            </w:r>
            <w:r w:rsidR="0020443E">
              <w:t xml:space="preserve"> fim de i</w:t>
            </w:r>
            <w:r w:rsidR="0020443E" w:rsidRPr="0020443E">
              <w:t>dentificar moradas com pouca acessibilidade</w:t>
            </w:r>
            <w:r w:rsidR="0020443E">
              <w:t>, cujas estradas podem ter sido obstruídas por imprevistos como obras públicas</w:t>
            </w:r>
            <w:r w:rsidR="00750AD8">
              <w:t xml:space="preserve"> (se alguma morada não fizer parte deste componente, a entrega a esse cliente será cancelada</w:t>
            </w:r>
            <w:r w:rsidR="00230752">
              <w:t>).</w:t>
            </w:r>
          </w:p>
          <w:p w14:paraId="18DEF221" w14:textId="3BFB9083" w:rsidR="008179B4" w:rsidRDefault="008179B4" w:rsidP="00B16767"/>
          <w:p w14:paraId="3CE3D818" w14:textId="0BE5D6C8" w:rsidR="008179B4" w:rsidRDefault="008179B4" w:rsidP="00B16767"/>
          <w:p w14:paraId="0B6D63C4" w14:textId="77777777" w:rsidR="008179B4" w:rsidRDefault="008179B4" w:rsidP="00B16767"/>
          <w:p w14:paraId="7BBDCF5E" w14:textId="77777777" w:rsidR="00E1502B" w:rsidRDefault="00E1502B" w:rsidP="00B16767">
            <w:pPr>
              <w:pStyle w:val="Ttulo3"/>
            </w:pPr>
          </w:p>
          <w:p w14:paraId="18CFD7D3" w14:textId="4F689F8D" w:rsidR="00A235AE" w:rsidRDefault="00A235AE" w:rsidP="00B16767">
            <w:pPr>
              <w:pStyle w:val="Ttulo3"/>
            </w:pPr>
            <w:bookmarkStart w:id="37" w:name="_Toc68611795"/>
            <w:r>
              <w:t xml:space="preserve">2ª Fase: Entrega considerando a hora preferencial, equilibrando o tempo de atraso, com uma carrinha </w:t>
            </w:r>
            <w:r w:rsidR="00BB429C">
              <w:t>de</w:t>
            </w:r>
            <w:r>
              <w:t xml:space="preserve"> capacidade ilimitada</w:t>
            </w:r>
            <w:bookmarkEnd w:id="37"/>
          </w:p>
          <w:p w14:paraId="25CF2606" w14:textId="291C8D7F" w:rsidR="00FC62B6" w:rsidRDefault="00FC62B6" w:rsidP="00B16767">
            <w:r>
              <w:t xml:space="preserve">    Numa segunda fase, teremos em consideração a ordem de entrega aos clientes, de modo a satisfazer a hora preferencial de</w:t>
            </w:r>
            <w:r w:rsidR="006F56B8">
              <w:t>l</w:t>
            </w:r>
            <w:r>
              <w:t>es</w:t>
            </w:r>
            <w:r w:rsidR="00E058BF">
              <w:t>.</w:t>
            </w:r>
          </w:p>
          <w:p w14:paraId="1CFFFC2D" w14:textId="67D82A28" w:rsidR="00E058BF" w:rsidRPr="00FC62B6" w:rsidRDefault="00E058BF" w:rsidP="00B16767">
            <w:r>
              <w:t xml:space="preserve">    Como consequência desta nova restrição, teremos que minimizar dois parâmetros: o tempo total do itinerário e o tempo de atraso das entregas, sendo que se dará prioridade ao último critério, de modo a que os clientes não tenham de esperar mais do que precisam.</w:t>
            </w:r>
          </w:p>
          <w:p w14:paraId="339BAB3A" w14:textId="6265B6E0" w:rsidR="00152359" w:rsidRPr="00FC62B6" w:rsidRDefault="00A235AE" w:rsidP="00B16767">
            <w:pPr>
              <w:pStyle w:val="Ttulo3"/>
            </w:pPr>
            <w:bookmarkStart w:id="38" w:name="_Toc68611796"/>
            <w:r>
              <w:t xml:space="preserve">3ª Fase: Entrega com </w:t>
            </w:r>
            <w:r w:rsidR="00BB429C">
              <w:t>múltiplas carrinhas de capacidade limitada</w:t>
            </w:r>
            <w:bookmarkEnd w:id="38"/>
          </w:p>
          <w:p w14:paraId="29C16FA7" w14:textId="6E805B57" w:rsidR="009358ED" w:rsidRDefault="00750AD8" w:rsidP="00B16767">
            <w:r>
              <w:t xml:space="preserve">    </w:t>
            </w:r>
            <w:r w:rsidR="00E058BF">
              <w:t xml:space="preserve">Numa última fase, passa-se a considerar múltiplas carrinhas com capacidade limitada, ou seja, cada cliente pede X pães e cada carrinha entrega Y pães, sendo que o objetivo é </w:t>
            </w:r>
            <w:r>
              <w:t>minimizar o número de carrinhas utilizadas. Assim sendo, no início do algoritmo, cada carrinha será alocada aos seus respetivos clientes.</w:t>
            </w:r>
          </w:p>
          <w:p w14:paraId="4D3CF9B6" w14:textId="74CCE497" w:rsidR="00750AD8" w:rsidRDefault="00750AD8" w:rsidP="00B16767">
            <w:r>
              <w:t xml:space="preserve">    Com esta adição, temos três critérios de minimização, sendo eles, por ordem decrescente de prioridade: número de carrinhas alocadas, tempo de atraso das entregas e tempo total do itinerário.</w:t>
            </w:r>
          </w:p>
          <w:p w14:paraId="7EA2A328" w14:textId="2E172CAD" w:rsidR="009358ED" w:rsidRDefault="00750AD8" w:rsidP="00B16767">
            <w:r>
              <w:t xml:space="preserve">    Além disso, como cada carrinha tem um condutor diferente, o tempo de cada entrega também será diferente (o condutor pode ser mais ou menos falador)</w:t>
            </w:r>
          </w:p>
          <w:p w14:paraId="5DDDD549" w14:textId="77777777" w:rsidR="009358ED" w:rsidRDefault="009358ED" w:rsidP="00B16767">
            <w:pPr>
              <w:pStyle w:val="body"/>
            </w:pPr>
          </w:p>
          <w:p w14:paraId="62DFAF49" w14:textId="77777777" w:rsidR="009358ED" w:rsidRDefault="009358ED" w:rsidP="00B16767">
            <w:pPr>
              <w:pStyle w:val="body"/>
            </w:pPr>
          </w:p>
          <w:p w14:paraId="5409A783" w14:textId="77777777" w:rsidR="009358ED" w:rsidRDefault="009358ED" w:rsidP="00B16767">
            <w:pPr>
              <w:pStyle w:val="body"/>
            </w:pPr>
          </w:p>
          <w:p w14:paraId="7E782B34" w14:textId="77777777" w:rsidR="009358ED" w:rsidRDefault="009358ED" w:rsidP="00B16767">
            <w:pPr>
              <w:pStyle w:val="body"/>
            </w:pPr>
          </w:p>
          <w:p w14:paraId="22D5B581" w14:textId="77777777" w:rsidR="009358ED" w:rsidRDefault="009358ED" w:rsidP="00B16767">
            <w:pPr>
              <w:pStyle w:val="body"/>
            </w:pPr>
          </w:p>
          <w:p w14:paraId="623381F5" w14:textId="77777777" w:rsidR="009358ED" w:rsidRDefault="009358ED" w:rsidP="00B16767">
            <w:pPr>
              <w:pStyle w:val="body"/>
            </w:pPr>
          </w:p>
          <w:p w14:paraId="3974EF89" w14:textId="77777777" w:rsidR="009358ED" w:rsidRDefault="009358ED" w:rsidP="00B16767">
            <w:pPr>
              <w:pStyle w:val="body"/>
            </w:pPr>
          </w:p>
          <w:p w14:paraId="2B4F28F8" w14:textId="77777777" w:rsidR="009358ED" w:rsidRDefault="009358ED" w:rsidP="00B16767">
            <w:pPr>
              <w:pStyle w:val="body"/>
            </w:pPr>
          </w:p>
          <w:p w14:paraId="2F5D0573" w14:textId="77777777" w:rsidR="009358ED" w:rsidRDefault="009358ED" w:rsidP="00B16767">
            <w:pPr>
              <w:pStyle w:val="body"/>
            </w:pPr>
          </w:p>
          <w:p w14:paraId="030F96E7" w14:textId="77777777" w:rsidR="009358ED" w:rsidRDefault="009358ED" w:rsidP="00B16767">
            <w:pPr>
              <w:pStyle w:val="body"/>
            </w:pPr>
          </w:p>
          <w:p w14:paraId="552D5D47" w14:textId="77777777" w:rsidR="009358ED" w:rsidRDefault="009358ED" w:rsidP="00B16767">
            <w:pPr>
              <w:pStyle w:val="body"/>
            </w:pPr>
          </w:p>
          <w:p w14:paraId="31B5BCAD" w14:textId="77777777" w:rsidR="009358ED" w:rsidRDefault="009358ED" w:rsidP="00B16767">
            <w:pPr>
              <w:pStyle w:val="body"/>
            </w:pPr>
          </w:p>
          <w:p w14:paraId="2DE4C0BA" w14:textId="23B7CB70" w:rsidR="009358ED" w:rsidRDefault="009358ED" w:rsidP="00B16767">
            <w:pPr>
              <w:pStyle w:val="body"/>
            </w:pPr>
          </w:p>
          <w:p w14:paraId="2DAD2ED8" w14:textId="02E18E39" w:rsidR="009358ED" w:rsidRDefault="008179B4" w:rsidP="00B16767">
            <w:pPr>
              <w:pStyle w:val="body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EBAEA69" wp14:editId="400B76CA">
                      <wp:simplePos x="0" y="0"/>
                      <wp:positionH relativeFrom="column">
                        <wp:posOffset>352425</wp:posOffset>
                      </wp:positionH>
                      <wp:positionV relativeFrom="paragraph">
                        <wp:posOffset>270510</wp:posOffset>
                      </wp:positionV>
                      <wp:extent cx="4790441" cy="618491"/>
                      <wp:effectExtent l="19050" t="19050" r="10159" b="10159"/>
                      <wp:wrapSquare wrapText="bothSides"/>
                      <wp:docPr id="6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90441" cy="61849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292208F2" w14:textId="23FAE7EB" w:rsidR="008179B4" w:rsidRPr="008179B4" w:rsidRDefault="008179B4" w:rsidP="00B16767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bookmarkStart w:id="39" w:name="_Toc68611797"/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Formalização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do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Problema</w:t>
                                  </w:r>
                                  <w:bookmarkEnd w:id="39"/>
                                  <w:proofErr w:type="spellEnd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BAEA69" id="_x0000_s1028" type="#_x0000_t202" style="position:absolute;margin-left:27.75pt;margin-top:21.3pt;width:377.2pt;height:48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" strokecolor="#35494d" strokeweight="2.25pt">
                      <v:textbox>
                        <w:txbxContent>
                          <w:p w14:paraId="292208F2" w14:textId="23FAE7EB" w:rsidR="008179B4" w:rsidRPr="008179B4" w:rsidRDefault="008179B4" w:rsidP="00B16767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43" w:name="_Toc68611797"/>
                            <w:r>
                              <w:rPr>
                                <w:lang w:val="en-US"/>
                              </w:rPr>
                              <w:t>Formalização do Problema</w:t>
                            </w:r>
                            <w:bookmarkEnd w:id="43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62C728E9" w14:textId="27594744" w:rsidR="009358ED" w:rsidRDefault="009358ED" w:rsidP="00B16767">
            <w:pPr>
              <w:pStyle w:val="body"/>
            </w:pPr>
          </w:p>
          <w:p w14:paraId="052C980C" w14:textId="510E1540" w:rsidR="009358ED" w:rsidRDefault="007D2F6A" w:rsidP="007D2F6A">
            <w:pPr>
              <w:pStyle w:val="Ttulo2"/>
            </w:pPr>
            <w:bookmarkStart w:id="40" w:name="_Toc68611798"/>
            <w:r>
              <w:t>Dados de Entrada</w:t>
            </w:r>
            <w:bookmarkEnd w:id="40"/>
            <w:r w:rsidR="008179B4">
              <w:tab/>
            </w:r>
          </w:p>
          <w:p w14:paraId="36ED1301" w14:textId="272BA5D9" w:rsidR="009358ED" w:rsidRDefault="009358ED" w:rsidP="00B16767">
            <w:pPr>
              <w:pStyle w:val="body"/>
            </w:pPr>
          </w:p>
          <w:p w14:paraId="508646AE" w14:textId="2692F61C" w:rsidR="00684357" w:rsidRDefault="00EB1731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proofErr w:type="spellStart"/>
            <w:r w:rsidR="00684357" w:rsidRPr="00684357">
              <w:rPr>
                <w:sz w:val="24"/>
                <w:szCs w:val="24"/>
              </w:rPr>
              <w:t>Ci</w:t>
            </w:r>
            <w:proofErr w:type="spellEnd"/>
            <w:r w:rsidR="00684357" w:rsidRPr="00684357">
              <w:rPr>
                <w:sz w:val="24"/>
                <w:szCs w:val="24"/>
              </w:rPr>
              <w:t xml:space="preserve">- Sequência de carrinhas na </w:t>
            </w:r>
            <w:r w:rsidR="00684357">
              <w:rPr>
                <w:sz w:val="24"/>
                <w:szCs w:val="24"/>
              </w:rPr>
              <w:t xml:space="preserve">padaria, sendo </w:t>
            </w:r>
            <w:proofErr w:type="spellStart"/>
            <w:r w:rsidR="00684357">
              <w:rPr>
                <w:sz w:val="24"/>
                <w:szCs w:val="24"/>
              </w:rPr>
              <w:t>Ci</w:t>
            </w:r>
            <w:proofErr w:type="spellEnd"/>
            <w:r w:rsidR="00684357">
              <w:rPr>
                <w:sz w:val="24"/>
                <w:szCs w:val="24"/>
              </w:rPr>
              <w:t>(i) o seu i-</w:t>
            </w:r>
            <w:proofErr w:type="spellStart"/>
            <w:r w:rsidR="00684357">
              <w:rPr>
                <w:sz w:val="24"/>
                <w:szCs w:val="24"/>
              </w:rPr>
              <w:t>ésimo</w:t>
            </w:r>
            <w:proofErr w:type="spellEnd"/>
            <w:r w:rsidR="00684357">
              <w:rPr>
                <w:sz w:val="24"/>
                <w:szCs w:val="24"/>
              </w:rPr>
              <w:t xml:space="preserve"> elemento. Cada um é caracterizado por:</w:t>
            </w:r>
          </w:p>
          <w:p w14:paraId="3899D514" w14:textId="2090D635" w:rsidR="00684357" w:rsidRDefault="001D3EDE" w:rsidP="00684357">
            <w:pPr>
              <w:pStyle w:val="body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</w:t>
            </w:r>
            <w:r w:rsidR="00EE6B85">
              <w:rPr>
                <w:sz w:val="24"/>
                <w:szCs w:val="24"/>
              </w:rPr>
              <w:t xml:space="preserve">- </w:t>
            </w:r>
            <w:proofErr w:type="gramStart"/>
            <w:r w:rsidR="00EE6B85">
              <w:rPr>
                <w:sz w:val="24"/>
                <w:szCs w:val="24"/>
              </w:rPr>
              <w:t>quantidade</w:t>
            </w:r>
            <w:proofErr w:type="gramEnd"/>
            <w:r w:rsidR="00EE6B85">
              <w:rPr>
                <w:sz w:val="24"/>
                <w:szCs w:val="24"/>
              </w:rPr>
              <w:t xml:space="preserve"> total de pães que a carrinha consegue transportar (infinito nas 1ª e 2ª fases)</w:t>
            </w:r>
          </w:p>
          <w:p w14:paraId="77A7F5BA" w14:textId="7AB3D552" w:rsidR="001D3EDE" w:rsidRDefault="001D3EDE" w:rsidP="00684357">
            <w:pPr>
              <w:pStyle w:val="body"/>
              <w:numPr>
                <w:ilvl w:val="0"/>
                <w:numId w:val="1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T- </w:t>
            </w:r>
            <w:proofErr w:type="gramStart"/>
            <w:r>
              <w:rPr>
                <w:sz w:val="24"/>
                <w:szCs w:val="24"/>
              </w:rPr>
              <w:t>tempo</w:t>
            </w:r>
            <w:proofErr w:type="gramEnd"/>
            <w:r>
              <w:rPr>
                <w:sz w:val="24"/>
                <w:szCs w:val="24"/>
              </w:rPr>
              <w:t xml:space="preserve"> que o condutor demora a fazer a entrega</w:t>
            </w:r>
          </w:p>
          <w:p w14:paraId="5F82706F" w14:textId="03A485B3" w:rsidR="007D2F6A" w:rsidRDefault="00EB1731" w:rsidP="007D2F6A">
            <w:r>
              <w:t xml:space="preserve">    </w:t>
            </w:r>
            <w:proofErr w:type="spellStart"/>
            <w:r w:rsidR="007D2F6A">
              <w:t>G</w:t>
            </w:r>
            <w:r w:rsidR="00EE6B85">
              <w:t>i</w:t>
            </w:r>
            <w:proofErr w:type="spellEnd"/>
            <w:r w:rsidR="00EE6B85">
              <w:t xml:space="preserve"> = (Vi, Ei)</w:t>
            </w:r>
            <w:r w:rsidR="007D2F6A">
              <w:t xml:space="preserve"> – Grafo dirigido pesado</w:t>
            </w:r>
            <w:r w:rsidR="00EE6B85">
              <w:t>, composto por:</w:t>
            </w:r>
          </w:p>
          <w:p w14:paraId="6AF3EE65" w14:textId="5541EE28" w:rsidR="00EE6B85" w:rsidRDefault="00EE6B85" w:rsidP="00EE6B85">
            <w:pPr>
              <w:pStyle w:val="PargrafodaLista"/>
              <w:numPr>
                <w:ilvl w:val="0"/>
                <w:numId w:val="1"/>
              </w:numPr>
            </w:pPr>
            <w:r>
              <w:t xml:space="preserve">V- </w:t>
            </w:r>
            <w:proofErr w:type="gramStart"/>
            <w:r>
              <w:t>vértice</w:t>
            </w:r>
            <w:r w:rsidR="001D3EDE">
              <w:t>s</w:t>
            </w:r>
            <w:proofErr w:type="gramEnd"/>
            <w:r>
              <w:t>, representando pontos da rede rodoviária, com:</w:t>
            </w:r>
          </w:p>
          <w:p w14:paraId="21962BA9" w14:textId="4701BCE3" w:rsidR="00EE6B85" w:rsidRDefault="00EE6B85" w:rsidP="00EE6B85">
            <w:pPr>
              <w:pStyle w:val="PargrafodaLista"/>
              <w:numPr>
                <w:ilvl w:val="1"/>
                <w:numId w:val="1"/>
              </w:numPr>
            </w:pPr>
            <w:r>
              <w:t>ID- identificador do vértice</w:t>
            </w:r>
          </w:p>
          <w:p w14:paraId="28B83206" w14:textId="6C9B748E" w:rsidR="00EE6B85" w:rsidRPr="00EE6B85" w:rsidRDefault="00EE6B85" w:rsidP="00EE6B85">
            <w:pPr>
              <w:pStyle w:val="PargrafodaLista"/>
              <w:numPr>
                <w:ilvl w:val="1"/>
                <w:numId w:val="1"/>
              </w:numPr>
            </w:pPr>
            <w:proofErr w:type="spellStart"/>
            <w:r w:rsidRPr="00EE6B85">
              <w:t>Adj</w:t>
            </w:r>
            <w:proofErr w:type="spellEnd"/>
            <w:r w:rsidRPr="00EE6B85">
              <w:t xml:space="preserve"> </w:t>
            </w:r>
            <w:r w:rsidRPr="00EE6B85">
              <w:rPr>
                <w:rFonts w:ascii="Cambria Math" w:hAnsi="Cambria Math" w:cs="Cambria Math"/>
              </w:rPr>
              <w:t>⊆</w:t>
            </w:r>
            <w:r w:rsidRPr="00EE6B85">
              <w:rPr>
                <w:rFonts w:cs="Cambria Math"/>
              </w:rPr>
              <w:t xml:space="preserve"> E, </w:t>
            </w:r>
            <w:r>
              <w:rPr>
                <w:rFonts w:cs="Cambria Math"/>
              </w:rPr>
              <w:t>arestas que partem do vértice</w:t>
            </w:r>
          </w:p>
          <w:p w14:paraId="22D359CF" w14:textId="7E86A68B" w:rsidR="00EE6B85" w:rsidRPr="00EE6B85" w:rsidRDefault="00EE6B85" w:rsidP="00EE6B85">
            <w:pPr>
              <w:pStyle w:val="PargrafodaLista"/>
              <w:numPr>
                <w:ilvl w:val="1"/>
                <w:numId w:val="1"/>
              </w:numPr>
            </w:pPr>
            <w:proofErr w:type="spellStart"/>
            <w:r>
              <w:rPr>
                <w:rFonts w:cs="Cambria Math"/>
              </w:rPr>
              <w:t>Lat</w:t>
            </w:r>
            <w:proofErr w:type="spellEnd"/>
            <w:r>
              <w:rPr>
                <w:rFonts w:cs="Cambria Math"/>
              </w:rPr>
              <w:t>- latitude real do ponto no mapa</w:t>
            </w:r>
          </w:p>
          <w:p w14:paraId="0EB025C6" w14:textId="5516CA73" w:rsidR="00EE6B85" w:rsidRPr="00EE6B85" w:rsidRDefault="00EE6B85" w:rsidP="00EE6B85">
            <w:pPr>
              <w:pStyle w:val="PargrafodaLista"/>
              <w:numPr>
                <w:ilvl w:val="1"/>
                <w:numId w:val="1"/>
              </w:numPr>
            </w:pPr>
            <w:r>
              <w:rPr>
                <w:rFonts w:cs="Cambria Math"/>
              </w:rPr>
              <w:t>Long- longitude real do ponto no mapa</w:t>
            </w:r>
          </w:p>
          <w:p w14:paraId="6661857A" w14:textId="5D5A5DBB" w:rsidR="00EE6B85" w:rsidRDefault="00EE6B85" w:rsidP="00EE6B85">
            <w:pPr>
              <w:pStyle w:val="PargrafodaLista"/>
              <w:numPr>
                <w:ilvl w:val="0"/>
                <w:numId w:val="1"/>
              </w:numPr>
            </w:pPr>
            <w:r>
              <w:t xml:space="preserve">E- </w:t>
            </w:r>
            <w:proofErr w:type="gramStart"/>
            <w:r>
              <w:t>aresta</w:t>
            </w:r>
            <w:r w:rsidR="001D3EDE">
              <w:t>s</w:t>
            </w:r>
            <w:proofErr w:type="gramEnd"/>
            <w:r>
              <w:t>, representando estradas da rede rodoviária, com:</w:t>
            </w:r>
          </w:p>
          <w:p w14:paraId="0114E868" w14:textId="2AEF7207" w:rsidR="00EE6B85" w:rsidRDefault="00EE6B85" w:rsidP="00EE6B85">
            <w:pPr>
              <w:pStyle w:val="PargrafodaLista"/>
              <w:numPr>
                <w:ilvl w:val="1"/>
                <w:numId w:val="1"/>
              </w:numPr>
            </w:pPr>
            <w:r>
              <w:t>ID- identificador da aresta</w:t>
            </w:r>
          </w:p>
          <w:p w14:paraId="3EF63735" w14:textId="6ECAA9AB" w:rsidR="00EE6B85" w:rsidRDefault="00EE6B85" w:rsidP="00EE6B85">
            <w:pPr>
              <w:pStyle w:val="PargrafodaLista"/>
              <w:numPr>
                <w:ilvl w:val="1"/>
                <w:numId w:val="1"/>
              </w:numPr>
            </w:pPr>
            <w:r>
              <w:t>W- Peso da aresta, que no contexto do projeto representa o tempo aproximado que se demora a percorrer a aresta</w:t>
            </w:r>
          </w:p>
          <w:p w14:paraId="22D98955" w14:textId="406566F0" w:rsidR="00EE6B85" w:rsidRPr="00EB1731" w:rsidRDefault="00EE6B85" w:rsidP="00EE6B85">
            <w:pPr>
              <w:pStyle w:val="PargrafodaLista"/>
              <w:numPr>
                <w:ilvl w:val="1"/>
                <w:numId w:val="1"/>
              </w:numPr>
            </w:pPr>
            <w:proofErr w:type="spellStart"/>
            <w:r w:rsidRPr="00EE6B85">
              <w:t>Dest</w:t>
            </w:r>
            <w:proofErr w:type="spellEnd"/>
            <w:r w:rsidRPr="00EE6B85">
              <w:t xml:space="preserve"> </w:t>
            </w:r>
            <w:r w:rsidRPr="00EE6B85">
              <w:rPr>
                <w:rFonts w:ascii="Cambria Math" w:hAnsi="Cambria Math" w:cs="Cambria Math"/>
              </w:rPr>
              <w:t>∈</w:t>
            </w:r>
            <w:r w:rsidRPr="00EE6B85">
              <w:rPr>
                <w:rFonts w:cs="Cambria Math"/>
              </w:rPr>
              <w:t xml:space="preserve"> </w:t>
            </w:r>
            <w:r>
              <w:rPr>
                <w:rFonts w:cs="Cambria Math"/>
              </w:rPr>
              <w:t>V- destino da aresta</w:t>
            </w:r>
          </w:p>
          <w:p w14:paraId="37D4BC12" w14:textId="2E26A480" w:rsidR="00EB1731" w:rsidRDefault="004C58B3" w:rsidP="00EB1731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r w:rsidR="00EB1731">
              <w:rPr>
                <w:sz w:val="24"/>
                <w:szCs w:val="24"/>
              </w:rPr>
              <w:t xml:space="preserve">Ui- Sequência de clientes da padaria, </w:t>
            </w:r>
            <w:proofErr w:type="gramStart"/>
            <w:r w:rsidR="00EB1731">
              <w:rPr>
                <w:sz w:val="24"/>
                <w:szCs w:val="24"/>
              </w:rPr>
              <w:t>sendo Ui</w:t>
            </w:r>
            <w:proofErr w:type="gramEnd"/>
            <w:r w:rsidR="00EB1731">
              <w:rPr>
                <w:sz w:val="24"/>
                <w:szCs w:val="24"/>
              </w:rPr>
              <w:t>(i) o seu i-</w:t>
            </w:r>
            <w:proofErr w:type="spellStart"/>
            <w:r w:rsidR="00EB1731">
              <w:rPr>
                <w:sz w:val="24"/>
                <w:szCs w:val="24"/>
              </w:rPr>
              <w:t>ésimo</w:t>
            </w:r>
            <w:proofErr w:type="spellEnd"/>
            <w:r w:rsidR="00EB1731">
              <w:rPr>
                <w:sz w:val="24"/>
                <w:szCs w:val="24"/>
              </w:rPr>
              <w:t xml:space="preserve"> elemento. Cada um é caracterizado por:</w:t>
            </w:r>
          </w:p>
          <w:p w14:paraId="773FBEE6" w14:textId="77777777" w:rsidR="00EB1731" w:rsidRDefault="00EB1731" w:rsidP="00EB1731">
            <w:pPr>
              <w:pStyle w:val="body"/>
              <w:numPr>
                <w:ilvl w:val="0"/>
                <w:numId w:val="2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  <w:r>
              <w:rPr>
                <w:sz w:val="24"/>
                <w:szCs w:val="24"/>
              </w:rPr>
              <w:t>- nome do cliente</w:t>
            </w:r>
          </w:p>
          <w:p w14:paraId="638B7EE1" w14:textId="77777777" w:rsidR="00EB1731" w:rsidRDefault="00EB1731" w:rsidP="00EB1731">
            <w:pPr>
              <w:pStyle w:val="body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ID- identificador do cliente</w:t>
            </w:r>
          </w:p>
          <w:p w14:paraId="798F6B5B" w14:textId="77777777" w:rsidR="00EB1731" w:rsidRDefault="00EB1731" w:rsidP="00EB1731">
            <w:pPr>
              <w:pStyle w:val="body"/>
              <w:numPr>
                <w:ilvl w:val="0"/>
                <w:numId w:val="2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Addr</w:t>
            </w:r>
            <w:proofErr w:type="spellEnd"/>
            <w:r>
              <w:rPr>
                <w:sz w:val="24"/>
                <w:szCs w:val="24"/>
              </w:rPr>
              <w:t>- morada do cliente (deve pertencer aos vértices do grafo)</w:t>
            </w:r>
          </w:p>
          <w:p w14:paraId="0E16784C" w14:textId="76315DA6" w:rsidR="00EB1731" w:rsidRDefault="00EB1731" w:rsidP="00EB1731">
            <w:pPr>
              <w:pStyle w:val="body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H- </w:t>
            </w:r>
            <w:proofErr w:type="gramStart"/>
            <w:r>
              <w:rPr>
                <w:sz w:val="24"/>
                <w:szCs w:val="24"/>
              </w:rPr>
              <w:t>hora</w:t>
            </w:r>
            <w:proofErr w:type="gramEnd"/>
            <w:r>
              <w:rPr>
                <w:sz w:val="24"/>
                <w:szCs w:val="24"/>
              </w:rPr>
              <w:t xml:space="preserve"> da entrega</w:t>
            </w:r>
          </w:p>
          <w:p w14:paraId="0F11C75D" w14:textId="77777777" w:rsidR="00EB1731" w:rsidRPr="00684357" w:rsidRDefault="00EB1731" w:rsidP="00EB1731">
            <w:pPr>
              <w:pStyle w:val="body"/>
              <w:numPr>
                <w:ilvl w:val="0"/>
                <w:numId w:val="2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Q- </w:t>
            </w:r>
            <w:proofErr w:type="gramStart"/>
            <w:r>
              <w:rPr>
                <w:sz w:val="24"/>
                <w:szCs w:val="24"/>
              </w:rPr>
              <w:t>quantidade</w:t>
            </w:r>
            <w:proofErr w:type="gramEnd"/>
            <w:r>
              <w:rPr>
                <w:sz w:val="24"/>
                <w:szCs w:val="24"/>
              </w:rPr>
              <w:t xml:space="preserve"> de pães na encomenda</w:t>
            </w:r>
          </w:p>
          <w:p w14:paraId="0D2ADD28" w14:textId="77777777" w:rsidR="00EB1731" w:rsidRPr="001D3EDE" w:rsidRDefault="00EB1731" w:rsidP="00EB1731"/>
          <w:p w14:paraId="7926E245" w14:textId="59150CA7" w:rsidR="001D3EDE" w:rsidRPr="00EE6B85" w:rsidRDefault="004C58B3" w:rsidP="001D3EDE">
            <w:r>
              <w:t xml:space="preserve">    </w:t>
            </w:r>
            <w:r w:rsidR="001D3EDE">
              <w:t xml:space="preserve">S </w:t>
            </w:r>
            <w:r w:rsidR="001D3EDE" w:rsidRPr="00EE6B85">
              <w:rPr>
                <w:rFonts w:ascii="Cambria Math" w:hAnsi="Cambria Math" w:cs="Cambria Math"/>
              </w:rPr>
              <w:t>∈</w:t>
            </w:r>
            <w:r w:rsidR="001D3EDE" w:rsidRPr="00EE6B85">
              <w:rPr>
                <w:rFonts w:cs="Cambria Math"/>
              </w:rPr>
              <w:t xml:space="preserve"> </w:t>
            </w:r>
            <w:r w:rsidR="001D3EDE">
              <w:rPr>
                <w:rFonts w:cs="Cambria Math"/>
              </w:rPr>
              <w:t>Vi</w:t>
            </w:r>
            <w:r w:rsidR="001D3EDE">
              <w:t xml:space="preserve"> - vértice da padaria (inicial)</w:t>
            </w:r>
          </w:p>
          <w:p w14:paraId="7DDCF362" w14:textId="6CB48BFB" w:rsidR="007D2F6A" w:rsidRDefault="004C58B3" w:rsidP="007D2F6A">
            <w:r>
              <w:t xml:space="preserve">    </w:t>
            </w:r>
            <w:proofErr w:type="spellStart"/>
            <w:r w:rsidR="007D2F6A">
              <w:t>Ra</w:t>
            </w:r>
            <w:proofErr w:type="spellEnd"/>
            <w:r w:rsidR="007D2F6A">
              <w:t xml:space="preserve"> – Raio de ação dos veículos (centro na padaria)</w:t>
            </w:r>
          </w:p>
          <w:p w14:paraId="26648999" w14:textId="075A1D33" w:rsidR="001D3EDE" w:rsidRDefault="004C58B3" w:rsidP="007D2F6A">
            <w:r>
              <w:t xml:space="preserve">    </w:t>
            </w:r>
            <w:proofErr w:type="spellStart"/>
            <w:r w:rsidR="001D3EDE">
              <w:t>Upper</w:t>
            </w:r>
            <w:proofErr w:type="spellEnd"/>
            <w:r w:rsidR="001D3EDE">
              <w:t>- Tolerância de atraso nas entregas</w:t>
            </w:r>
          </w:p>
          <w:p w14:paraId="2DF90A18" w14:textId="6A671C6A" w:rsidR="009358ED" w:rsidRDefault="004C58B3" w:rsidP="001D3EDE">
            <w:r>
              <w:t xml:space="preserve">    </w:t>
            </w:r>
            <w:proofErr w:type="spellStart"/>
            <w:r w:rsidR="001D3EDE">
              <w:t>Lower</w:t>
            </w:r>
            <w:proofErr w:type="spellEnd"/>
            <w:r w:rsidR="001D3EDE">
              <w:t>- Tolerância de adiantamento nas entregas</w:t>
            </w:r>
          </w:p>
          <w:p w14:paraId="2285BDB5" w14:textId="77777777" w:rsidR="009358ED" w:rsidRDefault="009358ED" w:rsidP="00B16767">
            <w:pPr>
              <w:pStyle w:val="body"/>
            </w:pPr>
          </w:p>
          <w:p w14:paraId="4088A5A5" w14:textId="77777777" w:rsidR="008179B4" w:rsidRDefault="008179B4" w:rsidP="00B16767">
            <w:pPr>
              <w:pStyle w:val="body"/>
            </w:pPr>
          </w:p>
          <w:p w14:paraId="313F9B0A" w14:textId="3309E786" w:rsidR="008179B4" w:rsidRDefault="00EB1731" w:rsidP="00EB1731">
            <w:pPr>
              <w:pStyle w:val="Ttulo2"/>
            </w:pPr>
            <w:r>
              <w:t>Dados de Saída</w:t>
            </w:r>
          </w:p>
          <w:p w14:paraId="54F9867E" w14:textId="77777777" w:rsidR="008179B4" w:rsidRPr="00EB1731" w:rsidRDefault="008179B4" w:rsidP="00B16767">
            <w:pPr>
              <w:pStyle w:val="body"/>
              <w:rPr>
                <w:sz w:val="24"/>
                <w:szCs w:val="24"/>
              </w:rPr>
            </w:pPr>
          </w:p>
          <w:p w14:paraId="155C7CAD" w14:textId="7A0F15CE" w:rsidR="008179B4" w:rsidRDefault="004C58B3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proofErr w:type="spellStart"/>
            <w:r w:rsidR="00EB1731" w:rsidRPr="00EB1731">
              <w:rPr>
                <w:sz w:val="24"/>
                <w:szCs w:val="24"/>
              </w:rPr>
              <w:t>Gf</w:t>
            </w:r>
            <w:proofErr w:type="spellEnd"/>
            <w:r w:rsidR="00EB1731" w:rsidRPr="00EB1731">
              <w:rPr>
                <w:sz w:val="24"/>
                <w:szCs w:val="24"/>
              </w:rPr>
              <w:t xml:space="preserve"> = (</w:t>
            </w:r>
            <w:proofErr w:type="spellStart"/>
            <w:r w:rsidR="00EB1731" w:rsidRPr="00EB1731">
              <w:rPr>
                <w:sz w:val="24"/>
                <w:szCs w:val="24"/>
              </w:rPr>
              <w:t>Vf</w:t>
            </w:r>
            <w:proofErr w:type="spellEnd"/>
            <w:r w:rsidR="00EB1731" w:rsidRPr="00EB1731">
              <w:rPr>
                <w:sz w:val="24"/>
                <w:szCs w:val="24"/>
              </w:rPr>
              <w:t xml:space="preserve">, </w:t>
            </w:r>
            <w:proofErr w:type="spellStart"/>
            <w:r w:rsidR="00EB1731" w:rsidRPr="00EB1731">
              <w:rPr>
                <w:sz w:val="24"/>
                <w:szCs w:val="24"/>
              </w:rPr>
              <w:t>Ef</w:t>
            </w:r>
            <w:proofErr w:type="spellEnd"/>
            <w:r w:rsidR="00EB1731" w:rsidRPr="00EB1731">
              <w:rPr>
                <w:sz w:val="24"/>
                <w:szCs w:val="24"/>
              </w:rPr>
              <w:t>)</w:t>
            </w:r>
            <w:r w:rsidR="00EB1731">
              <w:rPr>
                <w:sz w:val="24"/>
                <w:szCs w:val="24"/>
              </w:rPr>
              <w:t xml:space="preserve"> – grafo dirigido pesado, tendo </w:t>
            </w:r>
            <w:proofErr w:type="spellStart"/>
            <w:r w:rsidR="00EB1731">
              <w:rPr>
                <w:sz w:val="24"/>
                <w:szCs w:val="24"/>
              </w:rPr>
              <w:t>Vf</w:t>
            </w:r>
            <w:proofErr w:type="spellEnd"/>
            <w:r w:rsidR="00EB1731">
              <w:rPr>
                <w:sz w:val="24"/>
                <w:szCs w:val="24"/>
              </w:rPr>
              <w:t xml:space="preserve"> e </w:t>
            </w:r>
            <w:proofErr w:type="spellStart"/>
            <w:r w:rsidR="00EB1731">
              <w:rPr>
                <w:sz w:val="24"/>
                <w:szCs w:val="24"/>
              </w:rPr>
              <w:t>Ef</w:t>
            </w:r>
            <w:proofErr w:type="spellEnd"/>
            <w:r w:rsidR="00EB1731">
              <w:rPr>
                <w:sz w:val="24"/>
                <w:szCs w:val="24"/>
              </w:rPr>
              <w:t xml:space="preserve"> os mesmos atributos que Vi e </w:t>
            </w:r>
            <w:proofErr w:type="spellStart"/>
            <w:r w:rsidR="00EB1731">
              <w:rPr>
                <w:sz w:val="24"/>
                <w:szCs w:val="24"/>
              </w:rPr>
              <w:t>Ef</w:t>
            </w:r>
            <w:proofErr w:type="spellEnd"/>
            <w:r w:rsidR="00EB1731">
              <w:rPr>
                <w:sz w:val="24"/>
                <w:szCs w:val="24"/>
              </w:rPr>
              <w:t xml:space="preserve"> (à </w:t>
            </w:r>
            <w:proofErr w:type="spellStart"/>
            <w:r w:rsidR="00EB1731">
              <w:rPr>
                <w:sz w:val="24"/>
                <w:szCs w:val="24"/>
              </w:rPr>
              <w:t>excessão</w:t>
            </w:r>
            <w:proofErr w:type="spellEnd"/>
            <w:r w:rsidR="00EB1731">
              <w:rPr>
                <w:sz w:val="24"/>
                <w:szCs w:val="24"/>
              </w:rPr>
              <w:t xml:space="preserve"> de atributos utilizados pelos algoritmos)</w:t>
            </w:r>
            <w:r w:rsidR="00857476">
              <w:rPr>
                <w:sz w:val="24"/>
                <w:szCs w:val="24"/>
              </w:rPr>
              <w:t>.</w:t>
            </w:r>
          </w:p>
          <w:p w14:paraId="41E5A576" w14:textId="1EA1F262" w:rsidR="00EB1731" w:rsidRDefault="004C58B3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proofErr w:type="spellStart"/>
            <w:r>
              <w:rPr>
                <w:sz w:val="24"/>
                <w:szCs w:val="24"/>
              </w:rPr>
              <w:t>Cf</w:t>
            </w:r>
            <w:proofErr w:type="spellEnd"/>
            <w:r>
              <w:rPr>
                <w:sz w:val="24"/>
                <w:szCs w:val="24"/>
              </w:rPr>
              <w:t xml:space="preserve">- Sequência de carrinhas com a informação das entregas realizadas, sendo </w:t>
            </w:r>
            <w:proofErr w:type="spellStart"/>
            <w:r>
              <w:rPr>
                <w:sz w:val="24"/>
                <w:szCs w:val="24"/>
              </w:rPr>
              <w:t>Cf</w:t>
            </w:r>
            <w:proofErr w:type="spellEnd"/>
            <w:r>
              <w:rPr>
                <w:sz w:val="24"/>
                <w:szCs w:val="24"/>
              </w:rPr>
              <w:t>(i) o seu i-</w:t>
            </w:r>
            <w:proofErr w:type="spellStart"/>
            <w:r>
              <w:rPr>
                <w:sz w:val="24"/>
                <w:szCs w:val="24"/>
              </w:rPr>
              <w:t>ésimo</w:t>
            </w:r>
            <w:proofErr w:type="spellEnd"/>
            <w:r>
              <w:rPr>
                <w:sz w:val="24"/>
                <w:szCs w:val="24"/>
              </w:rPr>
              <w:t xml:space="preserve"> elemento. Cada carrinha é composta por:</w:t>
            </w:r>
          </w:p>
          <w:p w14:paraId="45DC589E" w14:textId="31FB67B7" w:rsidR="004C58B3" w:rsidRDefault="004C58B3" w:rsidP="004C58B3">
            <w:pPr>
              <w:pStyle w:val="body"/>
              <w:numPr>
                <w:ilvl w:val="0"/>
                <w:numId w:val="4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Qf</w:t>
            </w:r>
            <w:proofErr w:type="spellEnd"/>
            <w:r>
              <w:rPr>
                <w:sz w:val="24"/>
                <w:szCs w:val="24"/>
              </w:rPr>
              <w:t>- quantidade final de pães (sobras)</w:t>
            </w:r>
          </w:p>
          <w:p w14:paraId="14C69FCA" w14:textId="1AFEA3C4" w:rsidR="004C58B3" w:rsidRDefault="004C58B3" w:rsidP="004C58B3">
            <w:pPr>
              <w:pStyle w:val="body"/>
              <w:numPr>
                <w:ilvl w:val="0"/>
                <w:numId w:val="4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Qe</w:t>
            </w:r>
            <w:proofErr w:type="spellEnd"/>
            <w:r>
              <w:rPr>
                <w:sz w:val="24"/>
                <w:szCs w:val="24"/>
              </w:rPr>
              <w:t>- quantidade entregue de pães</w:t>
            </w:r>
          </w:p>
          <w:p w14:paraId="31EAB022" w14:textId="0E1C1148" w:rsidR="004C58B3" w:rsidRDefault="004C58B3" w:rsidP="004C58B3">
            <w:pPr>
              <w:pStyle w:val="body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T- Tempo total do itinerário</w:t>
            </w:r>
          </w:p>
          <w:p w14:paraId="65CFA456" w14:textId="3B3A1820" w:rsidR="006B006F" w:rsidRDefault="006B006F" w:rsidP="004C58B3">
            <w:pPr>
              <w:pStyle w:val="body"/>
              <w:numPr>
                <w:ilvl w:val="0"/>
                <w:numId w:val="4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Ta- Tempo total de atraso nas encomendas</w:t>
            </w:r>
          </w:p>
          <w:p w14:paraId="2620F11D" w14:textId="52509047" w:rsidR="004C58B3" w:rsidRDefault="004C58B3" w:rsidP="004C58B3">
            <w:pPr>
              <w:pStyle w:val="body"/>
              <w:numPr>
                <w:ilvl w:val="0"/>
                <w:numId w:val="3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Uf</w:t>
            </w:r>
            <w:r w:rsidR="006B006F">
              <w:rPr>
                <w:sz w:val="24"/>
                <w:szCs w:val="24"/>
              </w:rPr>
              <w:t xml:space="preserve"> (</w:t>
            </w:r>
            <w:r w:rsidR="006B006F" w:rsidRPr="006B006F">
              <w:rPr>
                <w:sz w:val="24"/>
                <w:szCs w:val="24"/>
              </w:rPr>
              <w:t xml:space="preserve">u </w:t>
            </w:r>
            <w:r w:rsidR="006B006F" w:rsidRPr="006B006F">
              <w:rPr>
                <w:rFonts w:ascii="Cambria Math" w:hAnsi="Cambria Math" w:cs="Cambria Math"/>
                <w:sz w:val="24"/>
                <w:szCs w:val="24"/>
              </w:rPr>
              <w:t>∈</w:t>
            </w:r>
            <w:r w:rsidR="006B006F" w:rsidRPr="006B006F">
              <w:rPr>
                <w:rFonts w:cs="Cambria Math"/>
                <w:sz w:val="24"/>
                <w:szCs w:val="24"/>
              </w:rPr>
              <w:t xml:space="preserve"> Ui | 1 &lt;=</w:t>
            </w:r>
            <w:r w:rsidR="006B006F" w:rsidRPr="006B006F">
              <w:rPr>
                <w:sz w:val="24"/>
                <w:szCs w:val="24"/>
              </w:rPr>
              <w:t xml:space="preserve"> </w:t>
            </w:r>
            <w:r w:rsidR="006B006F">
              <w:rPr>
                <w:sz w:val="24"/>
                <w:szCs w:val="24"/>
              </w:rPr>
              <w:t>j &lt;= |Uf|</w:t>
            </w:r>
            <w:r w:rsidR="006B006F" w:rsidRPr="006B006F">
              <w:rPr>
                <w:sz w:val="24"/>
                <w:szCs w:val="24"/>
              </w:rPr>
              <w:t>)</w:t>
            </w:r>
            <w:r w:rsidR="006B006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- sequência de clientes a quem a carrinha realizou entregas, </w:t>
            </w:r>
            <w:proofErr w:type="gramStart"/>
            <w:r>
              <w:rPr>
                <w:sz w:val="24"/>
                <w:szCs w:val="24"/>
              </w:rPr>
              <w:t>sendo Uf</w:t>
            </w:r>
            <w:proofErr w:type="gramEnd"/>
            <w:r>
              <w:rPr>
                <w:sz w:val="24"/>
                <w:szCs w:val="24"/>
              </w:rPr>
              <w:t>(i) o seu i-</w:t>
            </w:r>
            <w:proofErr w:type="spellStart"/>
            <w:r>
              <w:rPr>
                <w:sz w:val="24"/>
                <w:szCs w:val="24"/>
              </w:rPr>
              <w:t>ésimo</w:t>
            </w:r>
            <w:proofErr w:type="spellEnd"/>
            <w:r>
              <w:rPr>
                <w:sz w:val="24"/>
                <w:szCs w:val="24"/>
              </w:rPr>
              <w:t xml:space="preserve"> elemento. Cada cliente é caracterizado por:</w:t>
            </w:r>
          </w:p>
          <w:p w14:paraId="69F41ACC" w14:textId="6F66D1EF" w:rsidR="006B006F" w:rsidRDefault="006B006F" w:rsidP="006B006F">
            <w:pPr>
              <w:pStyle w:val="body"/>
              <w:numPr>
                <w:ilvl w:val="1"/>
                <w:numId w:val="3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  <w:r>
              <w:rPr>
                <w:sz w:val="24"/>
                <w:szCs w:val="24"/>
              </w:rPr>
              <w:t>- nome do cliente</w:t>
            </w:r>
          </w:p>
          <w:p w14:paraId="701632A6" w14:textId="2E74E11B" w:rsidR="004C58B3" w:rsidRDefault="004C58B3" w:rsidP="004C58B3">
            <w:pPr>
              <w:pStyle w:val="body"/>
              <w:numPr>
                <w:ilvl w:val="1"/>
                <w:numId w:val="3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Addr</w:t>
            </w:r>
            <w:proofErr w:type="spellEnd"/>
            <w:r>
              <w:rPr>
                <w:sz w:val="24"/>
                <w:szCs w:val="24"/>
              </w:rPr>
              <w:t>- morada do cliente</w:t>
            </w:r>
          </w:p>
          <w:p w14:paraId="54EC92B0" w14:textId="2C29BC97" w:rsidR="004C58B3" w:rsidRDefault="004C58B3" w:rsidP="004C58B3">
            <w:pPr>
              <w:pStyle w:val="body"/>
              <w:numPr>
                <w:ilvl w:val="1"/>
                <w:numId w:val="3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Ht</w:t>
            </w:r>
            <w:proofErr w:type="spellEnd"/>
            <w:r>
              <w:rPr>
                <w:sz w:val="24"/>
                <w:szCs w:val="24"/>
              </w:rPr>
              <w:t>- hora marcada para a encomenda</w:t>
            </w:r>
          </w:p>
          <w:p w14:paraId="7233EF86" w14:textId="7E566457" w:rsidR="004C58B3" w:rsidRPr="006B006F" w:rsidRDefault="004C58B3" w:rsidP="006B006F">
            <w:pPr>
              <w:pStyle w:val="body"/>
              <w:numPr>
                <w:ilvl w:val="1"/>
                <w:numId w:val="3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Hp</w:t>
            </w:r>
            <w:proofErr w:type="spellEnd"/>
            <w:r>
              <w:rPr>
                <w:sz w:val="24"/>
                <w:szCs w:val="24"/>
              </w:rPr>
              <w:t>- hora real da encomenda</w:t>
            </w:r>
          </w:p>
          <w:p w14:paraId="45C8754A" w14:textId="70B831D0" w:rsidR="008179B4" w:rsidRDefault="006B006F" w:rsidP="006B006F">
            <w:pPr>
              <w:pStyle w:val="body"/>
              <w:numPr>
                <w:ilvl w:val="0"/>
                <w:numId w:val="3"/>
              </w:numPr>
            </w:pPr>
            <w:r>
              <w:t>I (</w:t>
            </w:r>
            <w:r w:rsidRPr="006B006F">
              <w:rPr>
                <w:sz w:val="24"/>
                <w:szCs w:val="24"/>
              </w:rPr>
              <w:t xml:space="preserve">i </w:t>
            </w:r>
            <w:r w:rsidRPr="006B006F">
              <w:rPr>
                <w:rFonts w:ascii="Cambria Math" w:hAnsi="Cambria Math" w:cs="Cambria Math"/>
                <w:sz w:val="24"/>
                <w:szCs w:val="24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6B006F">
              <w:rPr>
                <w:rFonts w:cs="Cambria Math"/>
                <w:sz w:val="24"/>
                <w:szCs w:val="24"/>
              </w:rPr>
              <w:t>Ei</w:t>
            </w:r>
            <w:r>
              <w:rPr>
                <w:rFonts w:cs="Cambria Math"/>
                <w:sz w:val="24"/>
                <w:szCs w:val="24"/>
              </w:rPr>
              <w:t xml:space="preserve"> | 1 &lt;= j &lt;= |I|) – sequência de arestas a percorrer no itinerário, sendo P(j) o seu j-</w:t>
            </w:r>
            <w:proofErr w:type="spellStart"/>
            <w:r>
              <w:rPr>
                <w:rFonts w:cs="Cambria Math"/>
                <w:sz w:val="24"/>
                <w:szCs w:val="24"/>
              </w:rPr>
              <w:t>ésimo</w:t>
            </w:r>
            <w:proofErr w:type="spellEnd"/>
            <w:r>
              <w:rPr>
                <w:rFonts w:cs="Cambria Math"/>
                <w:sz w:val="24"/>
                <w:szCs w:val="24"/>
              </w:rPr>
              <w:t xml:space="preserve"> elemento</w:t>
            </w:r>
            <w:r w:rsidR="00857476">
              <w:rPr>
                <w:rFonts w:cs="Cambria Math"/>
                <w:sz w:val="24"/>
                <w:szCs w:val="24"/>
              </w:rPr>
              <w:t>.</w:t>
            </w:r>
          </w:p>
          <w:p w14:paraId="13AA1E9B" w14:textId="77777777" w:rsidR="008179B4" w:rsidRDefault="008179B4" w:rsidP="00B16767">
            <w:pPr>
              <w:pStyle w:val="body"/>
            </w:pPr>
          </w:p>
          <w:p w14:paraId="3A6AB1AC" w14:textId="3A3622FB" w:rsidR="008179B4" w:rsidRDefault="006B006F" w:rsidP="006B006F">
            <w:pPr>
              <w:pStyle w:val="Ttulo2"/>
            </w:pPr>
            <w:r>
              <w:t>Restrições</w:t>
            </w:r>
          </w:p>
          <w:p w14:paraId="61E99086" w14:textId="6A7C31C3" w:rsidR="008179B4" w:rsidRDefault="00AA5BD7" w:rsidP="00AA5BD7">
            <w:pPr>
              <w:pStyle w:val="Ttulo3"/>
            </w:pPr>
            <w:r>
              <w:t xml:space="preserve">    Aos dados de entrada:</w:t>
            </w:r>
          </w:p>
          <w:p w14:paraId="1B0EE49C" w14:textId="2CD4EC5A" w:rsidR="00AA5BD7" w:rsidRPr="00E5453C" w:rsidRDefault="00E5453C" w:rsidP="00AA5BD7">
            <w:pPr>
              <w:pStyle w:val="PargrafodaLista"/>
              <w:numPr>
                <w:ilvl w:val="0"/>
                <w:numId w:val="5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e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E5453C">
              <w:rPr>
                <w:rFonts w:cs="Cambria Math"/>
              </w:rPr>
              <w:t>Ei</w:t>
            </w:r>
            <w:r>
              <w:rPr>
                <w:rFonts w:cs="Cambria Math"/>
              </w:rPr>
              <w:t>, w(e) &gt; 0, visto que w representa o tempo necessário para percorrer uma aresta.</w:t>
            </w:r>
          </w:p>
          <w:p w14:paraId="7F7C02CC" w14:textId="0A41A57B" w:rsidR="00E5453C" w:rsidRPr="00E5453C" w:rsidRDefault="00E5453C" w:rsidP="00AA5BD7">
            <w:pPr>
              <w:pStyle w:val="PargrafodaLista"/>
              <w:numPr>
                <w:ilvl w:val="0"/>
                <w:numId w:val="5"/>
              </w:numPr>
            </w:pPr>
            <w:proofErr w:type="spellStart"/>
            <w:r w:rsidRPr="00E5453C">
              <w:rPr>
                <w:rFonts w:cs="Cambria Math"/>
              </w:rPr>
              <w:t>Ra</w:t>
            </w:r>
            <w:proofErr w:type="spellEnd"/>
            <w:r w:rsidRPr="00E5453C">
              <w:rPr>
                <w:rFonts w:cs="Cambria Math"/>
              </w:rPr>
              <w:t xml:space="preserve"> &gt; 0</w:t>
            </w:r>
            <w:r>
              <w:rPr>
                <w:rFonts w:cs="Cambria Math"/>
              </w:rPr>
              <w:t>, visto este valor representar a zona de entregas.</w:t>
            </w:r>
          </w:p>
          <w:p w14:paraId="0720BE5C" w14:textId="1663B5C9" w:rsidR="00E5453C" w:rsidRPr="00E5453C" w:rsidRDefault="00E5453C" w:rsidP="00AA5BD7">
            <w:pPr>
              <w:pStyle w:val="PargrafodaLista"/>
              <w:numPr>
                <w:ilvl w:val="0"/>
                <w:numId w:val="5"/>
              </w:numPr>
            </w:pPr>
            <w:r>
              <w:rPr>
                <w:rFonts w:cs="Cambria Math"/>
              </w:rPr>
              <w:t xml:space="preserve">S </w:t>
            </w:r>
            <w:r w:rsidRPr="00EE6B85">
              <w:rPr>
                <w:rFonts w:ascii="Cambria Math" w:hAnsi="Cambria Math" w:cs="Cambria Math"/>
              </w:rPr>
              <w:t>∈</w:t>
            </w:r>
            <w:r w:rsidRPr="00EE6B85">
              <w:rPr>
                <w:rFonts w:cs="Cambria Math"/>
              </w:rPr>
              <w:t xml:space="preserve"> </w:t>
            </w:r>
            <w:r>
              <w:rPr>
                <w:rFonts w:cs="Cambria Math"/>
              </w:rPr>
              <w:t>Vi, visto que a padaria tem que pertencer ao grafo.</w:t>
            </w:r>
          </w:p>
          <w:p w14:paraId="09B9BF2D" w14:textId="106E1297" w:rsidR="00E5453C" w:rsidRPr="00E5453C" w:rsidRDefault="00E5453C" w:rsidP="00AA5BD7">
            <w:pPr>
              <w:pStyle w:val="PargrafodaLista"/>
              <w:numPr>
                <w:ilvl w:val="0"/>
                <w:numId w:val="5"/>
              </w:numPr>
            </w:pPr>
            <w:proofErr w:type="spellStart"/>
            <w:r>
              <w:rPr>
                <w:rFonts w:cs="Cambria Math"/>
              </w:rPr>
              <w:t>Upper</w:t>
            </w:r>
            <w:proofErr w:type="spellEnd"/>
            <w:r>
              <w:rPr>
                <w:rFonts w:cs="Cambria Math"/>
              </w:rPr>
              <w:t xml:space="preserve"> &gt; 0 e </w:t>
            </w:r>
            <w:proofErr w:type="spellStart"/>
            <w:r>
              <w:rPr>
                <w:rFonts w:cs="Cambria Math"/>
              </w:rPr>
              <w:t>Lower</w:t>
            </w:r>
            <w:proofErr w:type="spellEnd"/>
            <w:r>
              <w:rPr>
                <w:rFonts w:cs="Cambria Math"/>
              </w:rPr>
              <w:t xml:space="preserve"> &gt; 0, visto que é </w:t>
            </w:r>
            <w:r w:rsidR="001D40C9">
              <w:rPr>
                <w:rFonts w:cs="Cambria Math"/>
              </w:rPr>
              <w:t>virtualmente</w:t>
            </w:r>
            <w:r>
              <w:rPr>
                <w:rFonts w:cs="Cambria Math"/>
              </w:rPr>
              <w:t xml:space="preserve"> impossível chegar a todos os locais no instante exato que foi marcado.</w:t>
            </w:r>
          </w:p>
          <w:p w14:paraId="68F0D39C" w14:textId="452B35DB" w:rsidR="00E5453C" w:rsidRDefault="00E5453C" w:rsidP="00AA5BD7">
            <w:pPr>
              <w:pStyle w:val="PargrafodaLista"/>
              <w:numPr>
                <w:ilvl w:val="0"/>
                <w:numId w:val="5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c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Ci</w:t>
            </w:r>
            <w:proofErr w:type="spellEnd"/>
            <w:r>
              <w:t>, Q(c) &gt; 0 e T(c) &gt; 0, visto que não faz sentido usar uma carrinha que não tem pães para entregar e essas entregas não podem ser instantâneas.</w:t>
            </w:r>
          </w:p>
          <w:p w14:paraId="70B2DB4A" w14:textId="7FCCD945" w:rsidR="00E5453C" w:rsidRPr="00E5453C" w:rsidRDefault="00E5453C" w:rsidP="00AA5BD7">
            <w:pPr>
              <w:pStyle w:val="PargrafodaLista"/>
              <w:numPr>
                <w:ilvl w:val="0"/>
                <w:numId w:val="5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Ui, Q(u) &gt; 0, visto que não faz sentido haver encomendas em que não se entregam pães</w:t>
            </w:r>
            <w:r w:rsidR="00857476">
              <w:rPr>
                <w:rFonts w:cs="Cambria Math"/>
              </w:rPr>
              <w:t>.</w:t>
            </w:r>
          </w:p>
          <w:p w14:paraId="74B59D8F" w14:textId="69CBD231" w:rsidR="00E5453C" w:rsidRDefault="00E5453C" w:rsidP="00E5453C">
            <w:r>
              <w:lastRenderedPageBreak/>
              <w:t xml:space="preserve">Nota: Não é uma </w:t>
            </w:r>
            <w:r w:rsidR="001D40C9">
              <w:t>obrigatório</w:t>
            </w:r>
            <w:r>
              <w:t xml:space="preserve"> a morada do cliente fazer parte do grafo e da zona de entrega, mas, se tal acontecer, essas encomendas serão canceladas. O mesmo acontece com moradas fora da mesma componente fortemente conexa do g</w:t>
            </w:r>
            <w:r w:rsidR="001D40C9">
              <w:t>rafo.</w:t>
            </w:r>
          </w:p>
          <w:p w14:paraId="529F3A69" w14:textId="3E5C6452" w:rsidR="001D40C9" w:rsidRDefault="001D40C9" w:rsidP="001D40C9">
            <w:pPr>
              <w:pStyle w:val="Ttulo3"/>
            </w:pPr>
            <w:r>
              <w:t>Aos dados de saída:</w:t>
            </w:r>
          </w:p>
          <w:p w14:paraId="0651009F" w14:textId="10C1D6B1" w:rsidR="001D40C9" w:rsidRDefault="0084733E" w:rsidP="0084733E">
            <w:pPr>
              <w:pStyle w:val="PargrafodaLista"/>
              <w:numPr>
                <w:ilvl w:val="0"/>
                <w:numId w:val="6"/>
              </w:numPr>
            </w:pPr>
            <w:r>
              <w:t>|</w:t>
            </w:r>
            <w:proofErr w:type="spellStart"/>
            <w:r>
              <w:t>C</w:t>
            </w:r>
            <w:r w:rsidR="00570A26">
              <w:t>f</w:t>
            </w:r>
            <w:proofErr w:type="spellEnd"/>
            <w:r>
              <w:t>|</w:t>
            </w:r>
            <w:r w:rsidR="00570A26">
              <w:t>&lt;</w:t>
            </w:r>
            <w:r>
              <w:t>=|</w:t>
            </w:r>
            <w:proofErr w:type="spellStart"/>
            <w:r>
              <w:t>C</w:t>
            </w:r>
            <w:r w:rsidR="00570A26">
              <w:t>i</w:t>
            </w:r>
            <w:proofErr w:type="spellEnd"/>
            <w:r>
              <w:t>|</w:t>
            </w:r>
            <w:r w:rsidR="00570A26">
              <w:t>, visto que pode não ser preciso usar todas as carrinhas.</w:t>
            </w:r>
          </w:p>
          <w:p w14:paraId="3F1AEA29" w14:textId="62A736B5" w:rsidR="0084733E" w:rsidRDefault="0084733E" w:rsidP="0084733E">
            <w:pPr>
              <w:pStyle w:val="PargrafodaLista"/>
              <w:numPr>
                <w:ilvl w:val="0"/>
                <w:numId w:val="6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vf</w:t>
            </w:r>
            <w:proofErr w:type="spellEnd"/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Vf</w:t>
            </w:r>
            <w:proofErr w:type="spellEnd"/>
            <w:r>
              <w:rPr>
                <w:rFonts w:cs="Cambria Math"/>
              </w:rPr>
              <w:t xml:space="preserve">,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 w:rsidRPr="0084733E">
              <w:rPr>
                <w:rFonts w:cs="Cambria Math"/>
                <w:color w:val="202122"/>
                <w:shd w:val="clear" w:color="auto" w:fill="FFFFFF"/>
              </w:rPr>
              <w:t>vi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Vi tal que vi e </w:t>
            </w:r>
            <w:proofErr w:type="spellStart"/>
            <w:r>
              <w:rPr>
                <w:rFonts w:cs="Cambria Math"/>
              </w:rPr>
              <w:t>vf</w:t>
            </w:r>
            <w:proofErr w:type="spellEnd"/>
            <w:r>
              <w:rPr>
                <w:rFonts w:cs="Cambria Math"/>
              </w:rPr>
              <w:t xml:space="preserve"> têm os </w:t>
            </w:r>
            <w:r w:rsidR="00C42135">
              <w:rPr>
                <w:rFonts w:cs="Cambria Math"/>
              </w:rPr>
              <w:t>mesmos atributos</w:t>
            </w:r>
            <w:r>
              <w:rPr>
                <w:rFonts w:cs="Cambria Math"/>
              </w:rPr>
              <w:t xml:space="preserve"> (</w:t>
            </w:r>
            <w:r w:rsidR="00C42135">
              <w:t xml:space="preserve">à </w:t>
            </w:r>
            <w:r w:rsidR="00857476">
              <w:t>exceção</w:t>
            </w:r>
            <w:r w:rsidR="00C42135">
              <w:t xml:space="preserve"> de atributos utilizados pelos algoritmos)</w:t>
            </w:r>
            <w:r w:rsidR="00857476">
              <w:t>.</w:t>
            </w:r>
          </w:p>
          <w:p w14:paraId="0FCEE7A0" w14:textId="6FEFEEC0" w:rsidR="00C42135" w:rsidRDefault="00C42135" w:rsidP="00C42135">
            <w:pPr>
              <w:pStyle w:val="PargrafodaLista"/>
              <w:numPr>
                <w:ilvl w:val="0"/>
                <w:numId w:val="6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,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>e</w:t>
            </w:r>
            <w:r w:rsidRPr="0084733E">
              <w:rPr>
                <w:rFonts w:cs="Cambria Math"/>
                <w:color w:val="202122"/>
                <w:shd w:val="clear" w:color="auto" w:fill="FFFFFF"/>
              </w:rPr>
              <w:t>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Ei tal que ei e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 têm os mesmos atributos (</w:t>
            </w:r>
            <w:r>
              <w:t xml:space="preserve">à </w:t>
            </w:r>
            <w:r w:rsidR="00857476">
              <w:t>exceção</w:t>
            </w:r>
            <w:r>
              <w:t xml:space="preserve"> de atributos utilizados pelos algoritmos)</w:t>
            </w:r>
            <w:r w:rsidR="00857476">
              <w:t>.</w:t>
            </w:r>
          </w:p>
          <w:p w14:paraId="60ADCFB6" w14:textId="77777777" w:rsidR="00857476" w:rsidRPr="00857476" w:rsidRDefault="00C42135" w:rsidP="0084733E">
            <w:pPr>
              <w:pStyle w:val="PargrafodaLista"/>
              <w:numPr>
                <w:ilvl w:val="0"/>
                <w:numId w:val="6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,</w:t>
            </w:r>
          </w:p>
          <w:p w14:paraId="04B5363E" w14:textId="7AF4CD64" w:rsidR="00857476" w:rsidRPr="00857476" w:rsidRDefault="00C42135" w:rsidP="00857476">
            <w:pPr>
              <w:pStyle w:val="PargrafodaLista"/>
              <w:numPr>
                <w:ilvl w:val="1"/>
                <w:numId w:val="6"/>
              </w:numPr>
            </w:pPr>
            <w:proofErr w:type="spellStart"/>
            <w:r>
              <w:rPr>
                <w:rFonts w:cs="Cambria Math"/>
              </w:rPr>
              <w:t>Qe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 &gt; 0</w:t>
            </w:r>
          </w:p>
          <w:p w14:paraId="2AB86C0B" w14:textId="1EC80858" w:rsidR="00857476" w:rsidRPr="00857476" w:rsidRDefault="00C42135" w:rsidP="00857476">
            <w:pPr>
              <w:pStyle w:val="PargrafodaLista"/>
              <w:numPr>
                <w:ilvl w:val="1"/>
                <w:numId w:val="6"/>
              </w:numPr>
            </w:pPr>
            <w:r>
              <w:rPr>
                <w:rFonts w:cs="Cambria Math"/>
              </w:rPr>
              <w:t>T(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 &gt; 0</w:t>
            </w:r>
          </w:p>
          <w:p w14:paraId="25B7B5EE" w14:textId="12E60E87" w:rsidR="00857476" w:rsidRPr="00857476" w:rsidRDefault="00C42135" w:rsidP="00857476">
            <w:pPr>
              <w:pStyle w:val="PargrafodaLista"/>
              <w:numPr>
                <w:ilvl w:val="1"/>
                <w:numId w:val="6"/>
              </w:numPr>
            </w:pPr>
            <w:r>
              <w:rPr>
                <w:rFonts w:cs="Cambria Math"/>
              </w:rPr>
              <w:t>Ta(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 &gt;= 0</w:t>
            </w:r>
          </w:p>
          <w:p w14:paraId="1EFDF5E4" w14:textId="3A6013D8" w:rsidR="00C42135" w:rsidRPr="00857476" w:rsidRDefault="00C42135" w:rsidP="00857476">
            <w:pPr>
              <w:pStyle w:val="PargrafodaLista"/>
              <w:numPr>
                <w:ilvl w:val="1"/>
                <w:numId w:val="6"/>
              </w:numPr>
            </w:pP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Cambria Math"/>
                <w:color w:val="202122"/>
                <w:shd w:val="clear" w:color="auto" w:fill="FFFFFF"/>
              </w:rPr>
              <w:t>ci</w:t>
            </w:r>
            <w:proofErr w:type="spellEnd"/>
            <w:r>
              <w:rPr>
                <w:rFonts w:cs="Cambria Math"/>
                <w:color w:val="202122"/>
                <w:shd w:val="clear" w:color="auto" w:fill="FFFFFF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Ci</w:t>
            </w:r>
            <w:proofErr w:type="spellEnd"/>
            <w:r>
              <w:rPr>
                <w:rFonts w:cs="Cambria Math"/>
              </w:rPr>
              <w:t xml:space="preserve"> tal que Q(</w:t>
            </w:r>
            <w:proofErr w:type="spellStart"/>
            <w:r>
              <w:rPr>
                <w:rFonts w:cs="Cambria Math"/>
              </w:rPr>
              <w:t>ci</w:t>
            </w:r>
            <w:proofErr w:type="spellEnd"/>
            <w:r>
              <w:rPr>
                <w:rFonts w:cs="Cambria Math"/>
              </w:rPr>
              <w:t xml:space="preserve">) = </w:t>
            </w:r>
            <w:proofErr w:type="spellStart"/>
            <w:r>
              <w:rPr>
                <w:rFonts w:cs="Cambria Math"/>
              </w:rPr>
              <w:t>Qf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) + </w:t>
            </w:r>
            <w:proofErr w:type="spellStart"/>
            <w:r>
              <w:rPr>
                <w:rFonts w:cs="Cambria Math"/>
              </w:rPr>
              <w:t>Qe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</w:t>
            </w:r>
          </w:p>
          <w:p w14:paraId="602301D7" w14:textId="1C7862BA" w:rsidR="00857476" w:rsidRPr="00570A26" w:rsidRDefault="00857476" w:rsidP="00857476">
            <w:pPr>
              <w:pStyle w:val="PargrafodaLista"/>
              <w:numPr>
                <w:ilvl w:val="1"/>
                <w:numId w:val="6"/>
              </w:numPr>
            </w:pPr>
            <w:r w:rsidRPr="00857476">
              <w:t>¬</w:t>
            </w:r>
            <w:r>
              <w:t xml:space="preserve">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 xml:space="preserve">c2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 tal que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 = c2</w:t>
            </w:r>
          </w:p>
          <w:p w14:paraId="5170348A" w14:textId="40F2DD08" w:rsidR="00570A26" w:rsidRPr="00857476" w:rsidRDefault="00570A26" w:rsidP="00570A26">
            <w:pPr>
              <w:pStyle w:val="PargrafodaLista"/>
              <w:numPr>
                <w:ilvl w:val="1"/>
                <w:numId w:val="6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i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[1, |Uf|-1], </w:t>
            </w:r>
            <w:proofErr w:type="spellStart"/>
            <w:proofErr w:type="gramStart"/>
            <w:r>
              <w:rPr>
                <w:rFonts w:cs="Cambria Math"/>
              </w:rPr>
              <w:t>Hp</w:t>
            </w:r>
            <w:proofErr w:type="spellEnd"/>
            <w:r>
              <w:rPr>
                <w:rFonts w:cs="Cambria Math"/>
              </w:rPr>
              <w:t>(</w:t>
            </w:r>
            <w:proofErr w:type="gramEnd"/>
            <w:r>
              <w:rPr>
                <w:rFonts w:cs="Cambria Math"/>
              </w:rPr>
              <w:t xml:space="preserve">Uf[i]) &lt; </w:t>
            </w:r>
            <w:proofErr w:type="spellStart"/>
            <w:r>
              <w:rPr>
                <w:rFonts w:cs="Cambria Math"/>
              </w:rPr>
              <w:t>Hp</w:t>
            </w:r>
            <w:proofErr w:type="spellEnd"/>
            <w:r>
              <w:rPr>
                <w:rFonts w:cs="Cambria Math"/>
              </w:rPr>
              <w:t>(Uf[i+1])</w:t>
            </w:r>
          </w:p>
          <w:p w14:paraId="30E52BCE" w14:textId="77777777" w:rsidR="00857476" w:rsidRPr="00857476" w:rsidRDefault="00857476" w:rsidP="00857476">
            <w:pPr>
              <w:pStyle w:val="PargrafodaLista"/>
              <w:numPr>
                <w:ilvl w:val="0"/>
                <w:numId w:val="6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uf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Uf, </w:t>
            </w:r>
          </w:p>
          <w:p w14:paraId="66591C53" w14:textId="20F23A6D" w:rsidR="00857476" w:rsidRPr="00857476" w:rsidRDefault="00857476" w:rsidP="00857476">
            <w:pPr>
              <w:pStyle w:val="PargrafodaLista"/>
              <w:numPr>
                <w:ilvl w:val="1"/>
                <w:numId w:val="6"/>
              </w:numPr>
            </w:pP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>ui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Ui tal que </w:t>
            </w:r>
            <w:proofErr w:type="spellStart"/>
            <w:r>
              <w:rPr>
                <w:rFonts w:cs="Cambria Math"/>
              </w:rPr>
              <w:t>name</w:t>
            </w:r>
            <w:proofErr w:type="spellEnd"/>
            <w:r>
              <w:rPr>
                <w:rFonts w:cs="Cambria Math"/>
              </w:rPr>
              <w:t>(uf)=</w:t>
            </w:r>
            <w:proofErr w:type="spellStart"/>
            <w:r>
              <w:rPr>
                <w:rFonts w:cs="Cambria Math"/>
              </w:rPr>
              <w:t>name</w:t>
            </w:r>
            <w:proofErr w:type="spellEnd"/>
            <w:r>
              <w:rPr>
                <w:rFonts w:cs="Cambria Math"/>
              </w:rPr>
              <w:t xml:space="preserve">(ui), </w:t>
            </w:r>
            <w:proofErr w:type="spellStart"/>
            <w:r>
              <w:rPr>
                <w:rFonts w:cs="Cambria Math"/>
              </w:rPr>
              <w:t>addr</w:t>
            </w:r>
            <w:proofErr w:type="spellEnd"/>
            <w:r>
              <w:rPr>
                <w:rFonts w:cs="Cambria Math"/>
              </w:rPr>
              <w:t>(uf)=</w:t>
            </w:r>
            <w:proofErr w:type="spellStart"/>
            <w:r>
              <w:rPr>
                <w:rFonts w:cs="Cambria Math"/>
              </w:rPr>
              <w:t>addr</w:t>
            </w:r>
            <w:proofErr w:type="spellEnd"/>
            <w:r>
              <w:rPr>
                <w:rFonts w:cs="Cambria Math"/>
              </w:rPr>
              <w:t xml:space="preserve">(ui) e </w:t>
            </w:r>
            <w:proofErr w:type="spellStart"/>
            <w:r>
              <w:rPr>
                <w:rFonts w:cs="Cambria Math"/>
              </w:rPr>
              <w:t>Ht</w:t>
            </w:r>
            <w:proofErr w:type="spellEnd"/>
            <w:r>
              <w:rPr>
                <w:rFonts w:cs="Cambria Math"/>
              </w:rPr>
              <w:t>(uf)=H(ui)</w:t>
            </w:r>
          </w:p>
          <w:p w14:paraId="63B00F62" w14:textId="529B2E76" w:rsidR="00A6746D" w:rsidRPr="00857476" w:rsidRDefault="00857476" w:rsidP="00857476">
            <w:pPr>
              <w:pStyle w:val="PargrafodaLista"/>
              <w:numPr>
                <w:ilvl w:val="0"/>
                <w:numId w:val="6"/>
              </w:numPr>
            </w:pPr>
            <w:r>
              <w:t xml:space="preserve">Seja e1 o primeiro elemento de I, é necessário que e1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adj</w:t>
            </w:r>
            <w:proofErr w:type="spellEnd"/>
            <w:r>
              <w:rPr>
                <w:rFonts w:cs="Cambria Math"/>
              </w:rPr>
              <w:t>(S), pois cada carrinha parte da padaria.</w:t>
            </w:r>
          </w:p>
          <w:p w14:paraId="6D4D06F9" w14:textId="1167B519" w:rsidR="00857476" w:rsidRDefault="00857476" w:rsidP="00857476">
            <w:pPr>
              <w:pStyle w:val="PargrafodaLista"/>
              <w:numPr>
                <w:ilvl w:val="0"/>
                <w:numId w:val="6"/>
              </w:numPr>
            </w:pPr>
            <w:r>
              <w:rPr>
                <w:rFonts w:cs="Cambria Math"/>
              </w:rPr>
              <w:t xml:space="preserve">Seja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 o último elemento de I, é necessário que </w:t>
            </w:r>
            <w:proofErr w:type="spellStart"/>
            <w:r>
              <w:rPr>
                <w:rFonts w:cs="Cambria Math"/>
              </w:rPr>
              <w:t>dest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>)=S, pois cada carrinha regressa à padaria.</w:t>
            </w:r>
          </w:p>
          <w:p w14:paraId="7F8C0123" w14:textId="10BAD4F0" w:rsidR="00A6746D" w:rsidRDefault="00A6746D" w:rsidP="00A6746D">
            <w:pPr>
              <w:pStyle w:val="Ttulo2"/>
            </w:pPr>
            <w:r>
              <w:t>Funções Objetivo</w:t>
            </w:r>
          </w:p>
          <w:p w14:paraId="6A87AA8A" w14:textId="77777777" w:rsidR="00A6746D" w:rsidRPr="00A6746D" w:rsidRDefault="00A6746D" w:rsidP="00A6746D"/>
          <w:p w14:paraId="1C19E397" w14:textId="7D25FE87" w:rsidR="008179B4" w:rsidRDefault="00570A26" w:rsidP="00B16767">
            <w:pPr>
              <w:pStyle w:val="body"/>
              <w:rPr>
                <w:sz w:val="24"/>
                <w:szCs w:val="24"/>
              </w:rPr>
            </w:pPr>
            <w:r>
              <w:t xml:space="preserve">   </w:t>
            </w:r>
            <w:r w:rsidRPr="00570A26">
              <w:rPr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 xml:space="preserve"> solução ótima do problema passa por minimizar o número de carrinhas usadas, o </w:t>
            </w:r>
            <w:r w:rsidRPr="00570A26">
              <w:rPr>
                <w:sz w:val="24"/>
                <w:szCs w:val="24"/>
              </w:rPr>
              <w:t xml:space="preserve">tempo de atraso das entregas e </w:t>
            </w:r>
            <w:r>
              <w:rPr>
                <w:sz w:val="24"/>
                <w:szCs w:val="24"/>
              </w:rPr>
              <w:t xml:space="preserve">o </w:t>
            </w:r>
            <w:r w:rsidRPr="00570A26">
              <w:rPr>
                <w:sz w:val="24"/>
                <w:szCs w:val="24"/>
              </w:rPr>
              <w:t>tempo total do itinerário</w:t>
            </w:r>
            <w:r>
              <w:rPr>
                <w:sz w:val="24"/>
                <w:szCs w:val="24"/>
              </w:rPr>
              <w:t>. Logo, é necessário minimizar as seguintes funções:</w:t>
            </w:r>
          </w:p>
          <w:p w14:paraId="35A28E5C" w14:textId="77777777" w:rsidR="00570A26" w:rsidRDefault="00570A26" w:rsidP="00B16767">
            <w:pPr>
              <w:pStyle w:val="body"/>
              <w:rPr>
                <w:sz w:val="24"/>
                <w:szCs w:val="24"/>
              </w:rPr>
            </w:pPr>
          </w:p>
          <w:p w14:paraId="0FECFA19" w14:textId="775610F3" w:rsidR="00570A26" w:rsidRDefault="00570A26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 = |</w:t>
            </w:r>
            <w:proofErr w:type="spellStart"/>
            <w:r>
              <w:rPr>
                <w:sz w:val="24"/>
                <w:szCs w:val="24"/>
              </w:rPr>
              <w:t>Cf</w:t>
            </w:r>
            <w:proofErr w:type="spellEnd"/>
            <w:r>
              <w:rPr>
                <w:sz w:val="24"/>
                <w:szCs w:val="24"/>
              </w:rPr>
              <w:t>|</w:t>
            </w:r>
          </w:p>
          <w:p w14:paraId="3BD53383" w14:textId="7BAA366C" w:rsidR="00570A26" w:rsidRDefault="00570A26" w:rsidP="00B16767">
            <w:pPr>
              <w:pStyle w:val="body"/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</w:rPr>
              <w:t xml:space="preserve">g = 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∑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c </w:t>
            </w:r>
            <w:r w:rsidRPr="00570A26"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  <w:vertAlign w:val="subscript"/>
              </w:rPr>
              <w:t>∈</w:t>
            </w:r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 </w:t>
            </w:r>
            <w:proofErr w:type="spellStart"/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>Cf</w:t>
            </w:r>
            <w:proofErr w:type="spellEnd"/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>Ta(c)</w:t>
            </w:r>
          </w:p>
          <w:p w14:paraId="4BF6C9C4" w14:textId="0E69B47F" w:rsidR="00570A26" w:rsidRPr="00570A26" w:rsidRDefault="00CF56D7" w:rsidP="00B16767">
            <w:pPr>
              <w:pStyle w:val="body"/>
              <w:rPr>
                <w:sz w:val="24"/>
                <w:szCs w:val="24"/>
              </w:rPr>
            </w:pP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 xml:space="preserve">h = 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∑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c </w:t>
            </w:r>
            <w:r w:rsidRPr="00570A26"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  <w:vertAlign w:val="subscript"/>
              </w:rPr>
              <w:t>∈</w:t>
            </w:r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 </w:t>
            </w:r>
            <w:proofErr w:type="spellStart"/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>Cf</w:t>
            </w:r>
            <w:proofErr w:type="spellEnd"/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>T(c)</w:t>
            </w:r>
          </w:p>
          <w:p w14:paraId="41B2B222" w14:textId="77777777" w:rsidR="008179B4" w:rsidRDefault="008179B4" w:rsidP="00B16767">
            <w:pPr>
              <w:pStyle w:val="body"/>
            </w:pPr>
          </w:p>
          <w:p w14:paraId="373D8467" w14:textId="3160C935" w:rsidR="008179B4" w:rsidRPr="00EC2B84" w:rsidRDefault="00CF56D7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Tal como foi dito na descrição do problema, dar-se-á prioridade às funções na ordem f-&gt;g-&gt;h.</w:t>
            </w:r>
          </w:p>
        </w:tc>
        <w:tc>
          <w:tcPr>
            <w:tcW w:w="648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0D2667" w14:textId="77777777" w:rsidR="00152359" w:rsidRPr="00FC62B6" w:rsidRDefault="00152359" w:rsidP="00B16767"/>
        </w:tc>
      </w:tr>
    </w:tbl>
    <w:p w14:paraId="1B8B44A3" w14:textId="77777777" w:rsidR="00B16767" w:rsidRPr="00FC62B6" w:rsidRDefault="00B16767" w:rsidP="00B16767"/>
    <w:tbl>
      <w:tblPr>
        <w:tblW w:w="107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152359" w:rsidRPr="00FC62B6" w14:paraId="6550D864" w14:textId="77777777">
        <w:trPr>
          <w:trHeight w:val="339"/>
        </w:trPr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1EF9D" w14:textId="77777777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D1FFE9" w14:textId="1F9A50A1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5373BC" w14:textId="7E012CE4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8BD813" w14:textId="6244B931" w:rsidR="00152359" w:rsidRPr="00FC62B6" w:rsidRDefault="00152359" w:rsidP="00B16767"/>
        </w:tc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ED3681" w14:textId="77777777" w:rsidR="00152359" w:rsidRPr="00FC62B6" w:rsidRDefault="00152359" w:rsidP="00B16767"/>
        </w:tc>
      </w:tr>
      <w:tr w:rsidR="00152359" w14:paraId="342B1737" w14:textId="77777777"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8A52E3" w14:textId="77777777" w:rsidR="00152359" w:rsidRPr="00FC62B6" w:rsidRDefault="00152359" w:rsidP="00B16767"/>
        </w:tc>
        <w:tc>
          <w:tcPr>
            <w:tcW w:w="8632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9AB124" w14:textId="507E9933" w:rsidR="00152359" w:rsidRDefault="00152359" w:rsidP="00B16767"/>
        </w:tc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8ABAC0" w14:textId="77777777" w:rsidR="00152359" w:rsidRDefault="00152359" w:rsidP="00B16767"/>
        </w:tc>
      </w:tr>
    </w:tbl>
    <w:p w14:paraId="74266D0C" w14:textId="5266BFB3" w:rsidR="00152359" w:rsidRDefault="008179B4" w:rsidP="00B16767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F36205" wp14:editId="5C5C898E">
                <wp:simplePos x="0" y="0"/>
                <wp:positionH relativeFrom="margin">
                  <wp:align>center</wp:align>
                </wp:positionH>
                <wp:positionV relativeFrom="paragraph">
                  <wp:posOffset>-74295</wp:posOffset>
                </wp:positionV>
                <wp:extent cx="4790441" cy="618491"/>
                <wp:effectExtent l="19050" t="19050" r="10160" b="10160"/>
                <wp:wrapSquare wrapText="bothSides"/>
                <wp:docPr id="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432C11F" w14:textId="53345FB3" w:rsidR="008179B4" w:rsidRPr="008179B4" w:rsidRDefault="008179B4" w:rsidP="00B16767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41" w:name="_Toc68611799"/>
                            <w:proofErr w:type="spellStart"/>
                            <w:r>
                              <w:rPr>
                                <w:lang w:val="en-US"/>
                              </w:rPr>
                              <w:t>Perspetiva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Solução</w:t>
                            </w:r>
                            <w:bookmarkEnd w:id="41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36205" id="_x0000_s1029" type="#_x0000_t202" style="position:absolute;margin-left:0;margin-top:-5.85pt;width:377.2pt;height:48.7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" strokecolor="#35494d" strokeweight="2.25pt">
                <v:textbox>
                  <w:txbxContent>
                    <w:p w14:paraId="0432C11F" w14:textId="53345FB3" w:rsidR="008179B4" w:rsidRPr="008179B4" w:rsidRDefault="008179B4" w:rsidP="00B16767">
                      <w:pPr>
                        <w:pStyle w:val="Ttulo1"/>
                        <w:rPr>
                          <w:lang w:val="en-US"/>
                        </w:rPr>
                      </w:pPr>
                      <w:bookmarkStart w:id="46" w:name="_Toc68611799"/>
                      <w:r>
                        <w:rPr>
                          <w:lang w:val="en-US"/>
                        </w:rPr>
                        <w:t>Perspetiva de Solução</w:t>
                      </w:r>
                      <w:bookmarkEnd w:id="46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A1370">
        <w:t>Demonstram-se de seguida os principais obstáculos encontrados ao longo das diferentes etapas e as suas respetivas soluções. Serão identificadas as técnicas de conceção e os algoritmos a serem desenvolvidos.</w:t>
      </w:r>
    </w:p>
    <w:p w14:paraId="7E2B7315" w14:textId="63EAECAE" w:rsidR="00AA1370" w:rsidRDefault="00AA1370" w:rsidP="00B16767"/>
    <w:p w14:paraId="4686B962" w14:textId="2F448B74" w:rsidR="00AA1370" w:rsidRDefault="00AA1370" w:rsidP="00B16767">
      <w:pPr>
        <w:pStyle w:val="Ttulo2"/>
      </w:pPr>
      <w:bookmarkStart w:id="42" w:name="_Toc68611800"/>
      <w:r>
        <w:t>Pré-Processamento dos Dados de Entrada</w:t>
      </w:r>
      <w:bookmarkEnd w:id="42"/>
    </w:p>
    <w:p w14:paraId="73A6AD57" w14:textId="5C54D864" w:rsidR="00AA1370" w:rsidRDefault="00AA1370" w:rsidP="00B16767"/>
    <w:p w14:paraId="3DFE62D9" w14:textId="014611F4" w:rsidR="00AA1370" w:rsidRDefault="00AA1370" w:rsidP="00B16767">
      <w:pPr>
        <w:pStyle w:val="Ttulo3"/>
      </w:pPr>
      <w:bookmarkStart w:id="43" w:name="_Toc68611801"/>
      <w:r>
        <w:t>Tratamento do grafo</w:t>
      </w:r>
      <w:bookmarkEnd w:id="43"/>
    </w:p>
    <w:p w14:paraId="23CA7919" w14:textId="000EADF7" w:rsidR="00AA1370" w:rsidRPr="00B16767" w:rsidRDefault="00AA1370" w:rsidP="00B16767">
      <w:r>
        <w:tab/>
      </w:r>
      <w:r w:rsidRPr="00B16767">
        <w:t xml:space="preserve">De modo a melhorar a eficiência temporal dos algoritmos que serão aplicados posteriormente, o grafo G deve ser pré-processado, reduzindo o seu número de vértices e arestas. </w:t>
      </w:r>
    </w:p>
    <w:p w14:paraId="4E34948D" w14:textId="7D61ACB5" w:rsidR="00AA1370" w:rsidRDefault="00AA1370" w:rsidP="00B16767">
      <w:r w:rsidRPr="00B16767">
        <w:tab/>
        <w:t xml:space="preserve">Inicialmente, devem ser eliminadas as arestas do grafo que se encontrem </w:t>
      </w:r>
      <w:r w:rsidR="00B16767" w:rsidRPr="00B16767">
        <w:t xml:space="preserve">inacessíveis, devido a fatores externos, tal como obras públicas ou demasiado afastadas da padaria, tendo em conta que a </w:t>
      </w:r>
      <w:r w:rsidR="00684357">
        <w:t>padaria</w:t>
      </w:r>
      <w:r w:rsidR="00B16767" w:rsidRPr="00B16767">
        <w:t xml:space="preserve"> do Sr. Sílvio</w:t>
      </w:r>
      <w:r w:rsidR="00684357">
        <w:t xml:space="preserve"> apenas</w:t>
      </w:r>
      <w:r w:rsidR="00B16767" w:rsidRPr="00B16767">
        <w:t xml:space="preserve"> efetua encomendas</w:t>
      </w:r>
      <w:r w:rsidR="00684357">
        <w:t xml:space="preserve"> na vila da Tocha, ou seja,</w:t>
      </w:r>
      <w:r w:rsidR="00B16767" w:rsidRPr="00B16767">
        <w:t xml:space="preserve"> num raio (</w:t>
      </w:r>
      <w:proofErr w:type="spellStart"/>
      <w:r w:rsidR="00B16767" w:rsidRPr="00B16767">
        <w:t>Ra</w:t>
      </w:r>
      <w:proofErr w:type="spellEnd"/>
      <w:r w:rsidR="00B16767" w:rsidRPr="00B16767">
        <w:t>) à volta da padaria</w:t>
      </w:r>
      <w:r w:rsidR="00684357">
        <w:t xml:space="preserve"> (simplificando)</w:t>
      </w:r>
      <w:r w:rsidR="00B16767" w:rsidRPr="00B16767">
        <w:t>.</w:t>
      </w:r>
    </w:p>
    <w:p w14:paraId="493EDD97" w14:textId="0B7460C7" w:rsidR="00746427" w:rsidRDefault="0084442C" w:rsidP="00B16767">
      <w:r>
        <w:tab/>
        <w:t xml:space="preserve">Após a primeira filtragem, será necessário remover os vértices que não pertencem ao mesmo componente fortemente conexo do grafo onde a padaria se encontra. Este segundo fator de eliminação resulta da natureza circular do trajeto, dado que </w:t>
      </w:r>
      <w:r w:rsidR="0053209A">
        <w:t>as carrinhas regressam à sua origem, após a finalização das entregas.</w:t>
      </w:r>
    </w:p>
    <w:p w14:paraId="0AB16240" w14:textId="0213A088" w:rsidR="00746427" w:rsidRDefault="00746427" w:rsidP="00B16767">
      <w:r>
        <w:tab/>
      </w:r>
    </w:p>
    <w:p w14:paraId="16B31D31" w14:textId="460232C9" w:rsidR="00746427" w:rsidRDefault="0084442C" w:rsidP="00B16767">
      <w:r>
        <w:t xml:space="preserve">(Possivelmente avaliar a </w:t>
      </w:r>
      <w:proofErr w:type="spellStart"/>
      <w:r>
        <w:t>biconectividade</w:t>
      </w:r>
      <w:proofErr w:type="spellEnd"/>
      <w:r>
        <w:t xml:space="preserve"> do grafo e os respetivos pontos de articulação)</w:t>
      </w:r>
    </w:p>
    <w:p w14:paraId="5D631765" w14:textId="3D856E62" w:rsidR="00746427" w:rsidRDefault="00746427" w:rsidP="00B16767"/>
    <w:p w14:paraId="42E886A2" w14:textId="557709A7" w:rsidR="00746427" w:rsidRDefault="00746427" w:rsidP="00B16767">
      <w:r>
        <w:tab/>
        <w:t>Assim, é possível aumentar significativamente a eficiência temporal dos algoritmos que serão aplicados de seguida, garantindo que o grafo não terá vértices nem arestas que não podem ser percorridos pelas carrinhas.</w:t>
      </w:r>
    </w:p>
    <w:p w14:paraId="52BA1CD1" w14:textId="48F04CE6" w:rsidR="00A66F65" w:rsidRDefault="00A66F65" w:rsidP="00B16767"/>
    <w:p w14:paraId="45C2FEA1" w14:textId="68FFD256" w:rsidR="00A66F65" w:rsidRDefault="00E96384" w:rsidP="00E96384">
      <w:pPr>
        <w:pStyle w:val="Ttulo3"/>
      </w:pPr>
      <w:bookmarkStart w:id="44" w:name="_Toc68611802"/>
      <w:r>
        <w:t>Tratamento dos Clientes</w:t>
      </w:r>
      <w:bookmarkEnd w:id="44"/>
    </w:p>
    <w:p w14:paraId="39352919" w14:textId="380B19C7" w:rsidR="00E96384" w:rsidRDefault="00E96384" w:rsidP="00E96384">
      <w:r>
        <w:tab/>
      </w:r>
      <w:r w:rsidR="00F32270">
        <w:t>Inicialmente, a</w:t>
      </w:r>
      <w:r w:rsidR="00184B3E">
        <w:t xml:space="preserve"> sequência de clientes C deve ser percorrida à procura de clientes cuja morada não pertença ao grafo G. Nos casos em que isto acontece, o respetivo cliente deve ser removido, dada a </w:t>
      </w:r>
      <w:r w:rsidR="00184B3E">
        <w:lastRenderedPageBreak/>
        <w:t>impossibilidade de efetuar a entrega.</w:t>
      </w:r>
      <w:r w:rsidR="00CB1931">
        <w:t xml:space="preserve"> Durante esta iteração, será calculado o intervalo de tempo segundo o qual a empresa deverá efetuar a entrega para cada cliente (hora mínima e máxima).</w:t>
      </w:r>
    </w:p>
    <w:p w14:paraId="5E3EBE52" w14:textId="3CE614F6" w:rsidR="00184B3E" w:rsidRDefault="00184B3E" w:rsidP="00E96384">
      <w:r>
        <w:tab/>
        <w:t>Adicionalmente, os clientes devem ser ordenados por ordem crescente da sua hora preferencial para que o pão lhes seja entregue, de forma a garantir que os algoritmos seguintes a executar possam seguir a ordem temporal e respeitar a prioridade de minimizar o tempo de atraso das entregas.</w:t>
      </w:r>
    </w:p>
    <w:p w14:paraId="61BEF296" w14:textId="756D60CC" w:rsidR="0080773D" w:rsidRDefault="0080773D" w:rsidP="00E96384"/>
    <w:p w14:paraId="00275911" w14:textId="00908479" w:rsidR="0080773D" w:rsidRDefault="0080773D" w:rsidP="00E96384"/>
    <w:p w14:paraId="4336B847" w14:textId="254844FD" w:rsidR="0080773D" w:rsidRDefault="0080773D" w:rsidP="00E96384"/>
    <w:p w14:paraId="608B57C1" w14:textId="6B51E377" w:rsidR="0080773D" w:rsidRDefault="0080773D" w:rsidP="00E96384"/>
    <w:p w14:paraId="3F9045EA" w14:textId="77777777" w:rsidR="00F5378E" w:rsidRDefault="00F5378E" w:rsidP="00E96384"/>
    <w:p w14:paraId="438BB350" w14:textId="616ACBC4" w:rsidR="0080773D" w:rsidRDefault="0080773D" w:rsidP="00E96384"/>
    <w:p w14:paraId="591817E3" w14:textId="0C5938B5" w:rsidR="0080773D" w:rsidRDefault="0080773D" w:rsidP="00E96384"/>
    <w:p w14:paraId="1197C881" w14:textId="4EE945F6" w:rsidR="0080773D" w:rsidRDefault="0080773D" w:rsidP="0080773D">
      <w:pPr>
        <w:pStyle w:val="Ttulo2"/>
      </w:pPr>
      <w:r>
        <w:t>Identificação dos problemas encontrados</w:t>
      </w:r>
    </w:p>
    <w:p w14:paraId="5CB21F3C" w14:textId="1075316F" w:rsidR="00ED031D" w:rsidRPr="00ED031D" w:rsidRDefault="00F5378E" w:rsidP="0080773D">
      <w:pPr>
        <w:rPr>
          <w:b/>
          <w:bCs/>
          <w:i/>
          <w:iCs/>
        </w:rPr>
      </w:pPr>
      <w:r>
        <w:t xml:space="preserve">    Na primeira fase, com uma única carrinha e sem restringir a ordem de entrega pela hora das encomendas, o problema inerente é o de passar por todos os pontos de interesse e regressar </w:t>
      </w:r>
      <w:r w:rsidR="00ED031D">
        <w:t xml:space="preserve">à partida, gastando o menor tempo possível, assemelhando-se vivamente ao problema </w:t>
      </w:r>
      <w:r w:rsidR="00ED031D">
        <w:rPr>
          <w:i/>
          <w:iCs/>
        </w:rPr>
        <w:t>NP-hard</w:t>
      </w:r>
      <w:r w:rsidR="00ED031D">
        <w:t xml:space="preserve"> chamado </w:t>
      </w:r>
      <w:r w:rsidR="00ED031D">
        <w:rPr>
          <w:b/>
          <w:bCs/>
          <w:i/>
          <w:iCs/>
        </w:rPr>
        <w:t xml:space="preserve">Travelling </w:t>
      </w:r>
      <w:proofErr w:type="spellStart"/>
      <w:r w:rsidR="00ED031D">
        <w:rPr>
          <w:b/>
          <w:bCs/>
          <w:i/>
          <w:iCs/>
        </w:rPr>
        <w:t>Salesman</w:t>
      </w:r>
      <w:proofErr w:type="spellEnd"/>
      <w:r w:rsidR="00ED031D">
        <w:rPr>
          <w:b/>
          <w:bCs/>
          <w:i/>
          <w:iCs/>
        </w:rPr>
        <w:t xml:space="preserve"> </w:t>
      </w:r>
      <w:proofErr w:type="spellStart"/>
      <w:r w:rsidR="00ED031D">
        <w:rPr>
          <w:b/>
          <w:bCs/>
          <w:i/>
          <w:iCs/>
        </w:rPr>
        <w:t>Problem</w:t>
      </w:r>
      <w:proofErr w:type="spellEnd"/>
      <w:r w:rsidR="00ED031D">
        <w:rPr>
          <w:b/>
          <w:bCs/>
          <w:i/>
          <w:iCs/>
        </w:rPr>
        <w:t xml:space="preserve"> (TSP).</w:t>
      </w:r>
    </w:p>
    <w:p w14:paraId="7FF2804F" w14:textId="604DBC3E" w:rsidR="00F5378E" w:rsidRDefault="00ED031D" w:rsidP="0080773D">
      <w:r>
        <w:t xml:space="preserve">    Numa segunda fase, adiciona-se a restrição da hora de entrega preferível pelos clientes, pelo que o algoritmo concebido para o problema em cima terá de ser modificado, alterando a ordem de passagem pelos pontos de interesse, de modo a equilibrar o tempo de atraso nas entregas.</w:t>
      </w:r>
    </w:p>
    <w:p w14:paraId="213B845F" w14:textId="0350328D" w:rsidR="00653139" w:rsidRPr="00653139" w:rsidRDefault="00653139" w:rsidP="0080773D">
      <w:r>
        <w:rPr>
          <w:highlight w:val="yellow"/>
        </w:rPr>
        <w:t>(</w:t>
      </w:r>
      <w:r w:rsidRPr="00653139">
        <w:rPr>
          <w:highlight w:val="yellow"/>
        </w:rPr>
        <w:t>Acho que vamos ter de explicar melhor o algoritmo a usar)</w:t>
      </w:r>
    </w:p>
    <w:p w14:paraId="6EBC6B11" w14:textId="51AC7693" w:rsidR="00ED031D" w:rsidRPr="00653139" w:rsidRDefault="00ED031D" w:rsidP="0080773D">
      <w:r>
        <w:t xml:space="preserve">   Passando para uma frota de carrinhas, na última fase do projeto, o algoritmo deve conseguir </w:t>
      </w:r>
      <w:r w:rsidR="00653139">
        <w:t xml:space="preserve">decidir o número de carrinhas a usar e a alocação ótima delas aos clientes, de modo a minimizar a função objetivo. Assim sendo, o problema tem parecenças com o </w:t>
      </w:r>
      <w:proofErr w:type="spellStart"/>
      <w:r w:rsidR="00653139">
        <w:rPr>
          <w:b/>
          <w:bCs/>
          <w:i/>
          <w:iCs/>
        </w:rPr>
        <w:t>Vehicle</w:t>
      </w:r>
      <w:proofErr w:type="spellEnd"/>
      <w:r w:rsidR="00653139">
        <w:rPr>
          <w:b/>
          <w:bCs/>
          <w:i/>
          <w:iCs/>
        </w:rPr>
        <w:t xml:space="preserve"> </w:t>
      </w:r>
      <w:proofErr w:type="spellStart"/>
      <w:r w:rsidR="00653139">
        <w:rPr>
          <w:b/>
          <w:bCs/>
          <w:i/>
          <w:iCs/>
        </w:rPr>
        <w:t>Routing</w:t>
      </w:r>
      <w:proofErr w:type="spellEnd"/>
      <w:r w:rsidR="00653139">
        <w:rPr>
          <w:b/>
          <w:bCs/>
          <w:i/>
          <w:iCs/>
        </w:rPr>
        <w:t xml:space="preserve"> </w:t>
      </w:r>
      <w:proofErr w:type="spellStart"/>
      <w:r w:rsidR="00653139">
        <w:rPr>
          <w:b/>
          <w:bCs/>
          <w:i/>
          <w:iCs/>
        </w:rPr>
        <w:t>Problem</w:t>
      </w:r>
      <w:proofErr w:type="spellEnd"/>
      <w:r w:rsidR="00653139">
        <w:t>, uma generalização do TSP, que tínhamos nos pontos anteriores.</w:t>
      </w:r>
    </w:p>
    <w:sectPr w:rsidR="00ED031D" w:rsidRPr="00653139">
      <w:footerReference w:type="default" r:id="rId17"/>
      <w:pgSz w:w="12240" w:h="15840"/>
      <w:pgMar w:top="720" w:right="720" w:bottom="720" w:left="720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E67AAC7" w14:textId="77777777" w:rsidR="00877DAD" w:rsidRDefault="00877DAD" w:rsidP="00B16767">
      <w:r>
        <w:separator/>
      </w:r>
    </w:p>
    <w:p w14:paraId="7A0F6DFB" w14:textId="77777777" w:rsidR="00877DAD" w:rsidRDefault="00877DAD" w:rsidP="00B16767"/>
    <w:p w14:paraId="3CFB2048" w14:textId="77777777" w:rsidR="00877DAD" w:rsidRDefault="00877DAD" w:rsidP="00B16767"/>
  </w:endnote>
  <w:endnote w:type="continuationSeparator" w:id="0">
    <w:p w14:paraId="1DF251DC" w14:textId="77777777" w:rsidR="00877DAD" w:rsidRDefault="00877DAD" w:rsidP="00B16767">
      <w:r>
        <w:continuationSeparator/>
      </w:r>
    </w:p>
    <w:p w14:paraId="743B37B7" w14:textId="77777777" w:rsidR="00877DAD" w:rsidRDefault="00877DAD" w:rsidP="00B16767"/>
    <w:p w14:paraId="1ED55CAC" w14:textId="77777777" w:rsidR="00877DAD" w:rsidRDefault="00877DAD" w:rsidP="00B1676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eorgia Pro">
    <w:altName w:val="Georgia Pro"/>
    <w:charset w:val="00"/>
    <w:family w:val="roman"/>
    <w:pitch w:val="variable"/>
    <w:sig w:usb0="80000287" w:usb1="0000004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83F333" w14:textId="77777777" w:rsidR="002C35FD" w:rsidRPr="006F56B8" w:rsidRDefault="00877DAD" w:rsidP="00B16767">
    <w:pPr>
      <w:pStyle w:val="Rodap"/>
    </w:pPr>
  </w:p>
  <w:tbl>
    <w:tblPr>
      <w:tblW w:w="10790" w:type="dxa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079"/>
      <w:gridCol w:w="5395"/>
      <w:gridCol w:w="3237"/>
      <w:gridCol w:w="1079"/>
    </w:tblGrid>
    <w:tr w:rsidR="002C35FD" w14:paraId="206CD41A" w14:textId="77777777"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0015BCAE" w14:textId="77777777" w:rsidR="002C35FD" w:rsidRDefault="00877DAD" w:rsidP="00B16767">
          <w:pPr>
            <w:pStyle w:val="Rodap"/>
          </w:pPr>
        </w:p>
      </w:tc>
      <w:tc>
        <w:tcPr>
          <w:tcW w:w="5395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5CF407D2" w14:textId="77777777" w:rsidR="002C35FD" w:rsidRDefault="00E102F9" w:rsidP="00B16767">
          <w:pPr>
            <w:pStyle w:val="Rodap"/>
          </w:pPr>
          <w:r>
            <w:t>O Padeiro da Vila em Época Covid</w:t>
          </w:r>
        </w:p>
      </w:tc>
      <w:tc>
        <w:tcPr>
          <w:tcW w:w="3237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18DCEE5E" w14:textId="77777777" w:rsidR="002C35FD" w:rsidRDefault="00E102F9" w:rsidP="00B16767">
          <w:pPr>
            <w:pStyle w:val="Rodap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t>4</w:t>
          </w:r>
          <w:r>
            <w:fldChar w:fldCharType="end"/>
          </w:r>
        </w:p>
      </w:tc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6EB13C8D" w14:textId="77777777" w:rsidR="002C35FD" w:rsidRDefault="00877DAD" w:rsidP="00B16767">
          <w:pPr>
            <w:pStyle w:val="Rodap"/>
          </w:pPr>
        </w:p>
      </w:tc>
    </w:tr>
  </w:tbl>
  <w:p w14:paraId="0A11AC0F" w14:textId="77777777" w:rsidR="002C35FD" w:rsidRDefault="00877DAD" w:rsidP="00B16767"/>
  <w:p w14:paraId="63028148" w14:textId="77777777" w:rsidR="002C35FD" w:rsidRDefault="00877DAD" w:rsidP="00B16767"/>
  <w:p w14:paraId="3457EF71" w14:textId="77777777" w:rsidR="002B1162" w:rsidRDefault="002B1162" w:rsidP="00B16767"/>
  <w:p w14:paraId="625A5891" w14:textId="77777777" w:rsidR="002B1162" w:rsidRDefault="002B1162" w:rsidP="00B1676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58A883" w14:textId="77777777" w:rsidR="00877DAD" w:rsidRDefault="00877DAD" w:rsidP="00B16767">
      <w:r>
        <w:separator/>
      </w:r>
    </w:p>
    <w:p w14:paraId="6D457A23" w14:textId="77777777" w:rsidR="00877DAD" w:rsidRDefault="00877DAD" w:rsidP="00B16767"/>
    <w:p w14:paraId="1D6B74AC" w14:textId="77777777" w:rsidR="00877DAD" w:rsidRDefault="00877DAD" w:rsidP="00B16767"/>
  </w:footnote>
  <w:footnote w:type="continuationSeparator" w:id="0">
    <w:p w14:paraId="29EFA359" w14:textId="77777777" w:rsidR="00877DAD" w:rsidRDefault="00877DAD" w:rsidP="00B16767">
      <w:r>
        <w:continuationSeparator/>
      </w:r>
    </w:p>
    <w:p w14:paraId="695A5F87" w14:textId="77777777" w:rsidR="00877DAD" w:rsidRDefault="00877DAD" w:rsidP="00B16767"/>
    <w:p w14:paraId="4B0FA1D9" w14:textId="77777777" w:rsidR="00877DAD" w:rsidRDefault="00877DAD" w:rsidP="00B1676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5642BA6"/>
    <w:multiLevelType w:val="hybridMultilevel"/>
    <w:tmpl w:val="534027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14010FC"/>
    <w:multiLevelType w:val="hybridMultilevel"/>
    <w:tmpl w:val="862CAAE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A53D8B"/>
    <w:multiLevelType w:val="hybridMultilevel"/>
    <w:tmpl w:val="90DCCE4A"/>
    <w:lvl w:ilvl="0" w:tplc="0816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3" w15:restartNumberingAfterBreak="0">
    <w:nsid w:val="4CFB77EB"/>
    <w:multiLevelType w:val="hybridMultilevel"/>
    <w:tmpl w:val="D7E61E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CD0C1D"/>
    <w:multiLevelType w:val="hybridMultilevel"/>
    <w:tmpl w:val="AD1E0D6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9D746DF"/>
    <w:multiLevelType w:val="hybridMultilevel"/>
    <w:tmpl w:val="BF6622C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4"/>
  </w:num>
  <w:num w:numId="4">
    <w:abstractNumId w:val="1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2359"/>
    <w:rsid w:val="00152359"/>
    <w:rsid w:val="00184B3E"/>
    <w:rsid w:val="001D3EDE"/>
    <w:rsid w:val="001D40C9"/>
    <w:rsid w:val="0020443E"/>
    <w:rsid w:val="00230752"/>
    <w:rsid w:val="002B1162"/>
    <w:rsid w:val="004C58B3"/>
    <w:rsid w:val="0053209A"/>
    <w:rsid w:val="00570A26"/>
    <w:rsid w:val="0057447B"/>
    <w:rsid w:val="00653139"/>
    <w:rsid w:val="00684357"/>
    <w:rsid w:val="006B006F"/>
    <w:rsid w:val="006F56B8"/>
    <w:rsid w:val="00746427"/>
    <w:rsid w:val="00750AD8"/>
    <w:rsid w:val="00772A80"/>
    <w:rsid w:val="007D2F6A"/>
    <w:rsid w:val="0080773D"/>
    <w:rsid w:val="008179B4"/>
    <w:rsid w:val="0084442C"/>
    <w:rsid w:val="0084733E"/>
    <w:rsid w:val="00857476"/>
    <w:rsid w:val="00877DAD"/>
    <w:rsid w:val="008A039B"/>
    <w:rsid w:val="008C5148"/>
    <w:rsid w:val="009358ED"/>
    <w:rsid w:val="009D212C"/>
    <w:rsid w:val="00A235AE"/>
    <w:rsid w:val="00A66F65"/>
    <w:rsid w:val="00A6746D"/>
    <w:rsid w:val="00AA1370"/>
    <w:rsid w:val="00AA5BD7"/>
    <w:rsid w:val="00AE63D9"/>
    <w:rsid w:val="00B16767"/>
    <w:rsid w:val="00BB429C"/>
    <w:rsid w:val="00BC4C85"/>
    <w:rsid w:val="00BD658B"/>
    <w:rsid w:val="00C42135"/>
    <w:rsid w:val="00CB1931"/>
    <w:rsid w:val="00CF56D7"/>
    <w:rsid w:val="00E058BF"/>
    <w:rsid w:val="00E102F9"/>
    <w:rsid w:val="00E15017"/>
    <w:rsid w:val="00E1502B"/>
    <w:rsid w:val="00E5453C"/>
    <w:rsid w:val="00E96384"/>
    <w:rsid w:val="00EB1731"/>
    <w:rsid w:val="00EC2B84"/>
    <w:rsid w:val="00ED031D"/>
    <w:rsid w:val="00EE6B85"/>
    <w:rsid w:val="00F32270"/>
    <w:rsid w:val="00F5378E"/>
    <w:rsid w:val="00FC62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AADC07"/>
  <w15:docId w15:val="{50F96C59-2C69-4A9F-A74F-5C23ADEEC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Georgia" w:eastAsia="Georgia" w:hAnsi="Georgia" w:cs="Times New Roman"/>
        <w:sz w:val="24"/>
        <w:szCs w:val="24"/>
        <w:lang w:val="en-US" w:eastAsia="en-US" w:bidi="ar-SA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6767"/>
    <w:pPr>
      <w:suppressAutoHyphens/>
      <w:spacing w:line="276" w:lineRule="auto"/>
    </w:pPr>
    <w:rPr>
      <w:lang w:val="pt-PT"/>
    </w:rPr>
  </w:style>
  <w:style w:type="paragraph" w:styleId="Ttulo1">
    <w:name w:val="heading 1"/>
    <w:basedOn w:val="Normal"/>
    <w:next w:val="Normal"/>
    <w:uiPriority w:val="9"/>
    <w:qFormat/>
    <w:pPr>
      <w:jc w:val="center"/>
      <w:outlineLvl w:val="0"/>
    </w:pPr>
    <w:rPr>
      <w:rFonts w:ascii="Georgia Pro" w:hAnsi="Georgia Pro" w:cs="Arial"/>
      <w:bCs/>
      <w:color w:val="000000"/>
      <w:sz w:val="48"/>
      <w:szCs w:val="48"/>
    </w:rPr>
  </w:style>
  <w:style w:type="paragraph" w:styleId="Ttulo2">
    <w:name w:val="heading 2"/>
    <w:basedOn w:val="Ttulo5"/>
    <w:next w:val="Normal"/>
    <w:uiPriority w:val="9"/>
    <w:unhideWhenUsed/>
    <w:qFormat/>
    <w:pPr>
      <w:outlineLvl w:val="1"/>
    </w:pPr>
  </w:style>
  <w:style w:type="paragraph" w:styleId="Ttulo3">
    <w:name w:val="heading 3"/>
    <w:basedOn w:val="Ttulo2"/>
    <w:next w:val="Normal"/>
    <w:uiPriority w:val="9"/>
    <w:unhideWhenUsed/>
    <w:qFormat/>
    <w:rsid w:val="00A235AE"/>
    <w:pPr>
      <w:spacing w:after="240"/>
      <w:outlineLvl w:val="2"/>
    </w:pPr>
    <w:rPr>
      <w:rFonts w:ascii="Georgia" w:hAnsi="Georgia"/>
      <w:b w:val="0"/>
      <w:sz w:val="26"/>
      <w:szCs w:val="26"/>
    </w:rPr>
  </w:style>
  <w:style w:type="paragraph" w:styleId="Ttulo4">
    <w:name w:val="heading 4"/>
    <w:basedOn w:val="Normal"/>
    <w:next w:val="Normal"/>
    <w:uiPriority w:val="9"/>
    <w:unhideWhenUsed/>
    <w:qFormat/>
    <w:pPr>
      <w:jc w:val="center"/>
      <w:outlineLvl w:val="3"/>
    </w:pPr>
    <w:rPr>
      <w:rFonts w:ascii="Century Gothic" w:hAnsi="Century Gothic"/>
      <w:b/>
      <w:color w:val="476166"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/>
      <w:outlineLvl w:val="4"/>
    </w:pPr>
    <w:rPr>
      <w:rFonts w:ascii="Century Gothic" w:hAnsi="Century Gothic"/>
      <w:b/>
      <w:color w:val="476166"/>
      <w:sz w:val="28"/>
      <w:szCs w:val="2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GraphicAnchor">
    <w:name w:val="Graphic Anchor"/>
    <w:basedOn w:val="Normal"/>
    <w:rPr>
      <w:sz w:val="10"/>
    </w:rPr>
  </w:style>
  <w:style w:type="paragraph" w:styleId="Textodebalo">
    <w:name w:val="Balloon Text"/>
    <w:basedOn w:val="Normal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Tipodeletrapredefinidodopargrafo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Tipodeletrapredefinidodopargrafo"/>
    <w:uiPriority w:val="9"/>
    <w:rPr>
      <w:rFonts w:ascii="Georgia Pro" w:hAnsi="Georgia Pro" w:cs="Arial"/>
      <w:bCs/>
      <w:color w:val="000000"/>
      <w:sz w:val="48"/>
      <w:szCs w:val="48"/>
      <w:lang w:val="pt-PT"/>
    </w:rPr>
  </w:style>
  <w:style w:type="character" w:customStyle="1" w:styleId="Heading2Char">
    <w:name w:val="Heading 2 Char"/>
    <w:basedOn w:val="Tipodeletrapredefinidodopargrafo"/>
    <w:rPr>
      <w:b/>
      <w:sz w:val="48"/>
      <w:szCs w:val="48"/>
    </w:rPr>
  </w:style>
  <w:style w:type="character" w:customStyle="1" w:styleId="Heading3Char">
    <w:name w:val="Heading 3 Char"/>
    <w:basedOn w:val="Tipodeletrapredefinidodopargrafo"/>
    <w:rPr>
      <w:sz w:val="36"/>
      <w:szCs w:val="36"/>
    </w:rPr>
  </w:style>
  <w:style w:type="character" w:customStyle="1" w:styleId="Heading4Char">
    <w:name w:val="Heading 4 Char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paragraph" w:customStyle="1" w:styleId="Text">
    <w:name w:val="Text"/>
    <w:basedOn w:val="Normal"/>
    <w:rPr>
      <w:sz w:val="28"/>
      <w:szCs w:val="28"/>
    </w:rPr>
  </w:style>
  <w:style w:type="paragraph" w:styleId="Cabealho">
    <w:name w:val="header"/>
    <w:basedOn w:val="Rodap"/>
    <w:rPr>
      <w:rFonts w:ascii="Georgia" w:hAnsi="Georgia"/>
    </w:rPr>
  </w:style>
  <w:style w:type="character" w:customStyle="1" w:styleId="HeaderChar">
    <w:name w:val="Header Char"/>
    <w:basedOn w:val="Tipodeletrapredefinidodopargrafo"/>
    <w:rPr>
      <w:rFonts w:ascii="Georgia" w:hAnsi="Georgia"/>
    </w:rPr>
  </w:style>
  <w:style w:type="paragraph" w:styleId="Rodap">
    <w:name w:val="footer"/>
    <w:basedOn w:val="Normal"/>
    <w:pPr>
      <w:tabs>
        <w:tab w:val="center" w:pos="4680"/>
        <w:tab w:val="right" w:pos="9360"/>
      </w:tabs>
    </w:pPr>
    <w:rPr>
      <w:rFonts w:ascii="Century Gothic" w:hAnsi="Century Gothic"/>
      <w:b/>
      <w:color w:val="476166"/>
    </w:rPr>
  </w:style>
  <w:style w:type="character" w:customStyle="1" w:styleId="FooterChar">
    <w:name w:val="Footer Char"/>
    <w:basedOn w:val="Tipodeletrapredefinidodopargrafo"/>
    <w:rPr>
      <w:rFonts w:ascii="Century Gothic" w:hAnsi="Century Gothic"/>
      <w:b/>
      <w:color w:val="476166"/>
    </w:rPr>
  </w:style>
  <w:style w:type="character" w:styleId="Nmerodepgina">
    <w:name w:val="page number"/>
    <w:basedOn w:val="Tipodeletrapredefinidodopargrafo"/>
  </w:style>
  <w:style w:type="character" w:customStyle="1" w:styleId="Heading5Char">
    <w:name w:val="Heading 5 Char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paragraph" w:styleId="Citao">
    <w:name w:val="Quote"/>
    <w:basedOn w:val="Normal"/>
    <w:next w:val="Normal"/>
    <w:rPr>
      <w:color w:val="476166"/>
      <w:sz w:val="96"/>
      <w:szCs w:val="96"/>
    </w:rPr>
  </w:style>
  <w:style w:type="character" w:customStyle="1" w:styleId="QuoteChar">
    <w:name w:val="Quote Char"/>
    <w:basedOn w:val="Tipodeletrapredefinidodopargrafo"/>
    <w:rPr>
      <w:color w:val="476166"/>
      <w:sz w:val="96"/>
      <w:szCs w:val="96"/>
    </w:rPr>
  </w:style>
  <w:style w:type="character" w:styleId="TextodoMarcadordePosio">
    <w:name w:val="Placeholder Text"/>
    <w:basedOn w:val="Tipodeletrapredefinidodopargrafo"/>
    <w:rPr>
      <w:color w:val="808080"/>
    </w:rPr>
  </w:style>
  <w:style w:type="character" w:customStyle="1" w:styleId="c5">
    <w:name w:val="c5"/>
    <w:basedOn w:val="Tipodeletrapredefinidodopargrafo"/>
  </w:style>
  <w:style w:type="paragraph" w:styleId="Cabealhodondice">
    <w:name w:val="TOC Heading"/>
    <w:basedOn w:val="Ttulo1"/>
    <w:next w:val="Normal"/>
    <w:uiPriority w:val="39"/>
    <w:qFormat/>
    <w:pPr>
      <w:keepNext/>
      <w:keepLines/>
      <w:spacing w:before="240" w:line="254" w:lineRule="auto"/>
      <w:jc w:val="left"/>
    </w:pPr>
    <w:rPr>
      <w:rFonts w:eastAsia="Times New Roman" w:cs="Times New Roman"/>
      <w:b/>
      <w:color w:val="35484C"/>
      <w:sz w:val="32"/>
      <w:szCs w:val="32"/>
    </w:rPr>
  </w:style>
  <w:style w:type="paragraph" w:styleId="ndice1">
    <w:name w:val="toc 1"/>
    <w:basedOn w:val="Normal"/>
    <w:next w:val="Normal"/>
    <w:autoRedefine/>
    <w:uiPriority w:val="39"/>
    <w:pPr>
      <w:spacing w:after="100"/>
    </w:pPr>
  </w:style>
  <w:style w:type="paragraph" w:styleId="ndice2">
    <w:name w:val="toc 2"/>
    <w:basedOn w:val="Normal"/>
    <w:next w:val="Normal"/>
    <w:autoRedefine/>
    <w:uiPriority w:val="39"/>
    <w:pPr>
      <w:spacing w:after="100"/>
      <w:ind w:left="240"/>
    </w:pPr>
  </w:style>
  <w:style w:type="paragraph" w:styleId="ndice3">
    <w:name w:val="toc 3"/>
    <w:basedOn w:val="Normal"/>
    <w:next w:val="Normal"/>
    <w:autoRedefine/>
    <w:uiPriority w:val="39"/>
    <w:pPr>
      <w:spacing w:after="100"/>
      <w:ind w:left="480"/>
    </w:pPr>
  </w:style>
  <w:style w:type="character" w:styleId="Hiperligao">
    <w:name w:val="Hyperlink"/>
    <w:basedOn w:val="Tipodeletrapredefinidodopargrafo"/>
    <w:uiPriority w:val="99"/>
    <w:rPr>
      <w:color w:val="0000FF"/>
      <w:u w:val="single"/>
    </w:rPr>
  </w:style>
  <w:style w:type="paragraph" w:customStyle="1" w:styleId="fontcapa">
    <w:name w:val="font capa"/>
    <w:basedOn w:val="Ttulo3"/>
    <w:pPr>
      <w:jc w:val="center"/>
    </w:pPr>
    <w:rPr>
      <w:rFonts w:ascii="Georgia Pro" w:hAnsi="Georgia Pro"/>
      <w:color w:val="auto"/>
    </w:rPr>
  </w:style>
  <w:style w:type="paragraph" w:customStyle="1" w:styleId="body">
    <w:name w:val="body"/>
    <w:basedOn w:val="Text"/>
  </w:style>
  <w:style w:type="character" w:customStyle="1" w:styleId="Heading5Char1">
    <w:name w:val="Heading 5 Char1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character" w:customStyle="1" w:styleId="Heading2Char1">
    <w:name w:val="Heading 2 Char1"/>
    <w:basedOn w:val="Heading5Char1"/>
    <w:rPr>
      <w:rFonts w:ascii="Century Gothic" w:hAnsi="Century Gothic"/>
      <w:b/>
      <w:color w:val="476166"/>
      <w:sz w:val="28"/>
      <w:szCs w:val="28"/>
    </w:rPr>
  </w:style>
  <w:style w:type="character" w:customStyle="1" w:styleId="Heading3Char1">
    <w:name w:val="Heading 3 Char1"/>
    <w:basedOn w:val="Heading2Char1"/>
    <w:rPr>
      <w:rFonts w:ascii="Century Gothic" w:hAnsi="Century Gothic"/>
      <w:b w:val="0"/>
      <w:color w:val="476166"/>
      <w:sz w:val="36"/>
      <w:szCs w:val="36"/>
    </w:rPr>
  </w:style>
  <w:style w:type="character" w:customStyle="1" w:styleId="fontcapaChar">
    <w:name w:val="font capa Char"/>
    <w:basedOn w:val="Heading3Char1"/>
    <w:rPr>
      <w:rFonts w:ascii="Georgia Pro" w:hAnsi="Georgia Pro"/>
      <w:b w:val="0"/>
      <w:color w:val="476166"/>
      <w:sz w:val="36"/>
      <w:szCs w:val="36"/>
      <w:lang w:val="pt-PT"/>
    </w:rPr>
  </w:style>
  <w:style w:type="character" w:customStyle="1" w:styleId="c8">
    <w:name w:val="c8"/>
    <w:basedOn w:val="Tipodeletrapredefinidodopargrafo"/>
  </w:style>
  <w:style w:type="character" w:customStyle="1" w:styleId="TextChar">
    <w:name w:val="Text Char"/>
    <w:basedOn w:val="Tipodeletrapredefinidodopargrafo"/>
    <w:rPr>
      <w:sz w:val="28"/>
      <w:szCs w:val="28"/>
    </w:rPr>
  </w:style>
  <w:style w:type="character" w:customStyle="1" w:styleId="bodyChar">
    <w:name w:val="body Char"/>
    <w:basedOn w:val="TextChar"/>
    <w:rPr>
      <w:sz w:val="28"/>
      <w:szCs w:val="28"/>
      <w:lang w:val="pt-PT"/>
    </w:rPr>
  </w:style>
  <w:style w:type="character" w:customStyle="1" w:styleId="c4">
    <w:name w:val="c4"/>
    <w:basedOn w:val="Tipodeletrapredefinidodopargrafo"/>
  </w:style>
  <w:style w:type="character" w:customStyle="1" w:styleId="c11">
    <w:name w:val="c11"/>
    <w:basedOn w:val="Tipodeletrapredefinidodopargrafo"/>
  </w:style>
  <w:style w:type="paragraph" w:customStyle="1" w:styleId="c7">
    <w:name w:val="c7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  <w:style w:type="paragraph" w:customStyle="1" w:styleId="c2">
    <w:name w:val="c2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  <w:style w:type="paragraph" w:styleId="PargrafodaLista">
    <w:name w:val="List Paragraph"/>
    <w:basedOn w:val="Normal"/>
    <w:uiPriority w:val="34"/>
    <w:qFormat/>
    <w:rsid w:val="00B167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file:///C:\Users\monki\Desktop\FEUP\2ano\2semestre\cal\projeto\relatorio.docx" TargetMode="External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file:///C:\Users\monki\Desktop\FEUP\2ano\2semestre\cal\projeto\relatorio.docx" TargetMode="External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file:///C:\Users\monki\Desktop\FEUP\2ano\2semestre\cal\projeto\relatorio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monki\Desktop\FEUP\2ano\2semestre\cal\projeto\relatorio.docx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file:///C:\Users\monki\Desktop\FEUP\2ano\2semestre\cal\projeto\relatorio.docx" TargetMode="External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file:///C:\Users\monki\Desktop\FEUP\2ano\2semestre\cal\projeto\relatorio.docx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onki\AppData\Roaming\Microsoft\Templates\Modern%20student%20report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541887-838B-40AE-9C5B-7C608E9F1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432</TotalTime>
  <Pages>9</Pages>
  <Words>1603</Words>
  <Characters>8659</Characters>
  <Application>Microsoft Office Word</Application>
  <DocSecurity>0</DocSecurity>
  <Lines>72</Lines>
  <Paragraphs>20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10242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André Moreira Rosendo</dc:creator>
  <dc:description/>
  <cp:lastModifiedBy>Bruno André Moreira Rosendo</cp:lastModifiedBy>
  <cp:revision>22</cp:revision>
  <dcterms:created xsi:type="dcterms:W3CDTF">2021-04-05T18:14:00Z</dcterms:created>
  <dcterms:modified xsi:type="dcterms:W3CDTF">2021-04-07T14:23:00Z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