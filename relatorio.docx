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1A296349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404718F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84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85"/>
        <w:gridCol w:w="135"/>
        <w:gridCol w:w="1131"/>
        <w:gridCol w:w="39"/>
        <w:gridCol w:w="1160"/>
      </w:tblGrid>
      <w:tr w:rsidR="00152359" w14:paraId="19CFB705" w14:textId="77777777" w:rsidTr="0F8DB8BF">
        <w:trPr>
          <w:trHeight w:val="1083"/>
        </w:trPr>
        <w:tc>
          <w:tcPr>
            <w:tcW w:w="10847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 w:rsidTr="0F8DB8BF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450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147D2961" w:rsidP="6321D57D">
            <w:pPr>
              <w:pStyle w:val="Heading1"/>
              <w:rPr>
                <w:rStyle w:val="c5"/>
              </w:rPr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bookmarkStart w:id="4" w:name="_Toc68874202"/>
            <w:bookmarkStart w:id="5" w:name="_Toc68887836"/>
            <w:r w:rsidRPr="6321D57D"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 w:rsidTr="0F8DB8BF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517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 w:rsidTr="0F8DB8BF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 w:rsidTr="0F8DB8BF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Heading2"/>
            </w:pPr>
            <w:bookmarkStart w:id="6" w:name="_Toc68459495"/>
            <w:bookmarkStart w:id="7" w:name="_Toc68459618"/>
            <w:bookmarkStart w:id="8" w:name="_Toc68460552"/>
            <w:bookmarkStart w:id="9" w:name="_Toc68611781"/>
            <w:bookmarkStart w:id="10" w:name="_Toc68874203"/>
            <w:bookmarkStart w:id="11" w:name="_Toc68856044"/>
            <w:bookmarkStart w:id="12" w:name="_Toc68887785"/>
            <w:bookmarkStart w:id="13" w:name="_Toc68887837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 w:rsidTr="0F8DB8BF">
        <w:trPr>
          <w:trHeight w:val="72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85" w:type="dxa"/>
            <w:tcBorders>
              <w:bottom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6F2E5BC1" w:rsidR="00152359" w:rsidRDefault="00711244" w:rsidP="00B16767">
            <w:pPr>
              <w:pStyle w:val="fontcapa"/>
            </w:pPr>
            <w:bookmarkStart w:id="14" w:name="_Toc68459496"/>
            <w:bookmarkStart w:id="15" w:name="_Toc68459619"/>
            <w:bookmarkStart w:id="16" w:name="_Toc68460553"/>
            <w:bookmarkStart w:id="17" w:name="_Toc68611782"/>
            <w:bookmarkStart w:id="18" w:name="_Toc68874204"/>
            <w:bookmarkStart w:id="19" w:name="_Toc68887786"/>
            <w:bookmarkStart w:id="20" w:name="_Toc68887838"/>
            <w:r>
              <w:t>16</w:t>
            </w:r>
            <w:r w:rsidR="147D2961">
              <w:t xml:space="preserve"> / 04 / 2021</w:t>
            </w:r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  <w:p w14:paraId="5838A049" w14:textId="55A51B9A" w:rsidR="00152359" w:rsidRDefault="147D2961" w:rsidP="00B16767">
            <w:pPr>
              <w:pStyle w:val="fontcapa"/>
            </w:pPr>
            <w:bookmarkStart w:id="21" w:name="_Toc68459497"/>
            <w:bookmarkStart w:id="22" w:name="_Toc68459620"/>
            <w:bookmarkStart w:id="23" w:name="_Toc68460554"/>
            <w:bookmarkStart w:id="24" w:name="_Toc68611783"/>
            <w:bookmarkStart w:id="25" w:name="_Toc68874205"/>
            <w:bookmarkStart w:id="26" w:name="_Toc68887787"/>
            <w:bookmarkStart w:id="27" w:name="_Toc68887839"/>
            <w:r>
              <w:t>—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  <w:p w14:paraId="0F69E6C4" w14:textId="56E137A4" w:rsidR="00152359" w:rsidRDefault="147D2961" w:rsidP="00B16767">
            <w:pPr>
              <w:pStyle w:val="fontcapa"/>
            </w:pPr>
            <w:bookmarkStart w:id="28" w:name="_Toc68459498"/>
            <w:bookmarkStart w:id="29" w:name="_Toc68459621"/>
            <w:bookmarkStart w:id="30" w:name="_Toc68460555"/>
            <w:bookmarkStart w:id="31" w:name="_Toc68611784"/>
            <w:bookmarkStart w:id="32" w:name="_Toc68874206"/>
            <w:bookmarkStart w:id="33" w:name="_Toc68887788"/>
            <w:bookmarkStart w:id="34" w:name="_Toc68887840"/>
            <w:r>
              <w:t>Conceção e Análise de Algoritmos</w:t>
            </w:r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</w:p>
          <w:p w14:paraId="6CC6A34D" w14:textId="0665270B" w:rsidR="00152359" w:rsidRDefault="147D2961" w:rsidP="00B16767">
            <w:pPr>
              <w:pStyle w:val="fontcapa"/>
            </w:pPr>
            <w:bookmarkStart w:id="35" w:name="_Toc68459499"/>
            <w:bookmarkStart w:id="36" w:name="_Toc68459622"/>
            <w:bookmarkStart w:id="37" w:name="_Toc68460556"/>
            <w:bookmarkStart w:id="38" w:name="_Toc68611785"/>
            <w:bookmarkStart w:id="39" w:name="_Toc68874207"/>
            <w:bookmarkStart w:id="40" w:name="_Toc68887789"/>
            <w:bookmarkStart w:id="41" w:name="_Toc68887841"/>
            <w:r>
              <w:t>—</w:t>
            </w:r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1B73A05C" w14:textId="5B1924D3" w:rsidR="00152359" w:rsidRDefault="147D2961" w:rsidP="00B16767">
            <w:pPr>
              <w:pStyle w:val="fontcapa"/>
            </w:pPr>
            <w:bookmarkStart w:id="42" w:name="_Toc68459500"/>
            <w:bookmarkStart w:id="43" w:name="_Toc68459623"/>
            <w:bookmarkStart w:id="44" w:name="_Toc68460557"/>
            <w:bookmarkStart w:id="45" w:name="_Toc68611786"/>
            <w:bookmarkStart w:id="46" w:name="_Toc68874208"/>
            <w:bookmarkStart w:id="47" w:name="_Toc68887790"/>
            <w:bookmarkStart w:id="48" w:name="_Toc68887842"/>
            <w:r>
              <w:t>Bruno Rosendo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r w:rsidR="00711244">
              <w:t xml:space="preserve"> up201906334</w:t>
            </w:r>
          </w:p>
          <w:p w14:paraId="3DDBA5BD" w14:textId="4168E729" w:rsidR="00152359" w:rsidRDefault="147D2961" w:rsidP="00B16767">
            <w:pPr>
              <w:pStyle w:val="fontcapa"/>
            </w:pPr>
            <w:bookmarkStart w:id="49" w:name="_Toc68611787"/>
            <w:bookmarkStart w:id="50" w:name="_Toc68874209"/>
            <w:bookmarkStart w:id="51" w:name="_Toc68887791"/>
            <w:bookmarkStart w:id="52" w:name="_Toc68887843"/>
            <w:r>
              <w:t>Domingos Santos</w:t>
            </w:r>
            <w:bookmarkEnd w:id="49"/>
            <w:bookmarkEnd w:id="50"/>
            <w:bookmarkEnd w:id="51"/>
            <w:bookmarkEnd w:id="52"/>
          </w:p>
          <w:p w14:paraId="2E7225F8" w14:textId="67918FEB" w:rsidR="00152359" w:rsidRDefault="147D2961" w:rsidP="00B16767">
            <w:pPr>
              <w:pStyle w:val="fontcapa"/>
            </w:pPr>
            <w:bookmarkStart w:id="53" w:name="_Toc68611788"/>
            <w:bookmarkStart w:id="54" w:name="_Toc68874210"/>
            <w:bookmarkStart w:id="55" w:name="_Toc68887792"/>
            <w:bookmarkStart w:id="56" w:name="_Toc68887844"/>
            <w:r>
              <w:t>João Mesquita</w:t>
            </w:r>
            <w:bookmarkEnd w:id="53"/>
            <w:bookmarkEnd w:id="54"/>
            <w:bookmarkEnd w:id="55"/>
            <w:bookmarkEnd w:id="56"/>
          </w:p>
          <w:p w14:paraId="6C275A8E" w14:textId="6C6A4895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 w:rsidTr="0F8DB8BF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7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45435E8F" w:rsidR="00152359" w:rsidRDefault="00C44A62" w:rsidP="00B167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46677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8F3933" w:rsidRDefault="008F3933" w:rsidP="00B16767">
                            <w:pPr>
                              <w:pStyle w:val="Heading1"/>
                            </w:pPr>
                            <w:bookmarkStart w:id="57" w:name="_Toc68460558"/>
                            <w:bookmarkStart w:id="58" w:name="_Toc68611789"/>
                            <w:bookmarkStart w:id="59" w:name="_Toc68874211"/>
                            <w:bookmarkStart w:id="60" w:name="_Toc68887845"/>
                            <w:r>
                              <w:t>Índice</w:t>
                            </w:r>
                            <w:bookmarkEnd w:id="57"/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5pt;width:377.2pt;height:48.7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" strokecolor="#35494d" strokeweight="2.25pt">
                <v:textbox>
                  <w:txbxContent>
                    <w:p w14:paraId="5D42500E" w14:textId="77777777" w:rsidR="008F3933" w:rsidRDefault="008F3933" w:rsidP="00B16767">
                      <w:pPr>
                        <w:pStyle w:val="Ttulo1"/>
                      </w:pPr>
                      <w:bookmarkStart w:id="61" w:name="_Toc68460558"/>
                      <w:bookmarkStart w:id="62" w:name="_Toc68611789"/>
                      <w:bookmarkStart w:id="63" w:name="_Toc68874211"/>
                      <w:bookmarkStart w:id="64" w:name="_Toc68887845"/>
                      <w:r>
                        <w:t>Índice</w:t>
                      </w:r>
                      <w:bookmarkEnd w:id="61"/>
                      <w:bookmarkEnd w:id="62"/>
                      <w:bookmarkEnd w:id="63"/>
                      <w:bookmarkEnd w:id="6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097E35" w14:textId="3D563E95" w:rsidR="00152359" w:rsidRDefault="00152359" w:rsidP="00B16767">
      <w:pPr>
        <w:pStyle w:val="GraphicAnchor"/>
      </w:pPr>
      <w:bookmarkStart w:id="61" w:name="_Toc68460560"/>
      <w:bookmarkStart w:id="62" w:name="_Toc68611791"/>
      <w:bookmarkEnd w:id="61"/>
      <w:bookmarkEnd w:id="62"/>
    </w:p>
    <w:p w14:paraId="30ABC102" w14:textId="3155BDE7" w:rsidR="0035336D" w:rsidRDefault="0035336D" w:rsidP="00B16767">
      <w:pPr>
        <w:pStyle w:val="GraphicAnchor"/>
      </w:pPr>
    </w:p>
    <w:p w14:paraId="41631585" w14:textId="113D578D" w:rsidR="0035336D" w:rsidRDefault="0035336D" w:rsidP="00B16767">
      <w:pPr>
        <w:pStyle w:val="GraphicAnchor"/>
      </w:pPr>
    </w:p>
    <w:p w14:paraId="79547397" w14:textId="77777777" w:rsidR="0035336D" w:rsidRDefault="0035336D" w:rsidP="00B16767">
      <w:pPr>
        <w:pStyle w:val="GraphicAnchor"/>
      </w:pPr>
    </w:p>
    <w:p w14:paraId="6266EB91" w14:textId="216802BA" w:rsidR="0035336D" w:rsidRDefault="0035336D" w:rsidP="00B16767">
      <w:pPr>
        <w:pStyle w:val="GraphicAnchor"/>
      </w:pPr>
    </w:p>
    <w:p w14:paraId="2E3D6660" w14:textId="048D2B53" w:rsidR="0035336D" w:rsidRDefault="0035336D" w:rsidP="00B16767">
      <w:pPr>
        <w:pStyle w:val="GraphicAnchor"/>
      </w:pPr>
    </w:p>
    <w:p w14:paraId="36C3B657" w14:textId="0D37015F" w:rsidR="0035336D" w:rsidRDefault="0035336D" w:rsidP="00B16767">
      <w:pPr>
        <w:pStyle w:val="GraphicAnchor"/>
      </w:pPr>
    </w:p>
    <w:p w14:paraId="123C6438" w14:textId="31DD6F7E" w:rsidR="0035336D" w:rsidRDefault="0035336D" w:rsidP="00B16767">
      <w:pPr>
        <w:pStyle w:val="GraphicAnchor"/>
      </w:pPr>
    </w:p>
    <w:p w14:paraId="170B02A0" w14:textId="1C708367" w:rsidR="0035336D" w:rsidRDefault="0035336D" w:rsidP="00B16767">
      <w:pPr>
        <w:pStyle w:val="GraphicAnchor"/>
      </w:pPr>
    </w:p>
    <w:p w14:paraId="236DC0A4" w14:textId="77777777" w:rsidR="0035336D" w:rsidRDefault="0035336D" w:rsidP="00B16767">
      <w:pPr>
        <w:pStyle w:val="GraphicAnchor"/>
      </w:pP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"/>
        <w:gridCol w:w="10777"/>
        <w:gridCol w:w="555"/>
        <w:gridCol w:w="4733"/>
      </w:tblGrid>
      <w:tr w:rsidR="00152359" w14:paraId="3DD89529" w14:textId="77777777" w:rsidTr="0035336D">
        <w:trPr>
          <w:gridAfter w:val="2"/>
          <w:wAfter w:w="5288" w:type="dxa"/>
          <w:trHeight w:val="1152"/>
        </w:trPr>
        <w:tc>
          <w:tcPr>
            <w:tcW w:w="10912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sdt>
            <w:sdtPr>
              <w:id w:val="927195670"/>
              <w:docPartObj>
                <w:docPartGallery w:val="Table of Contents"/>
                <w:docPartUnique/>
              </w:docPartObj>
            </w:sdtPr>
            <w:sdtEndPr/>
            <w:sdtContent>
              <w:p w14:paraId="5F240B97" w14:textId="45C952BB" w:rsidR="00082125" w:rsidRDefault="6321D57D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r>
                  <w:fldChar w:fldCharType="begin"/>
                </w:r>
                <w:r>
                  <w:instrText>TOC \o \z \u \h</w:instrText>
                </w:r>
                <w:r>
                  <w:fldChar w:fldCharType="separate"/>
                </w:r>
                <w:hyperlink w:anchor="_Toc68887836" w:history="1">
                  <w:r w:rsidR="00082125" w:rsidRPr="00BC469B">
                    <w:rPr>
                      <w:rStyle w:val="Hyperlink"/>
                      <w:noProof/>
                    </w:rPr>
                    <w:t>O Padeiro da Vila em Época Covid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_Toc68887836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ED329B" w14:textId="6F1F2421" w:rsidR="00082125" w:rsidRDefault="00717ED4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0" w:anchor="_Toc68887845" w:history="1">
                  <w:r w:rsidR="00082125" w:rsidRPr="00BC469B">
                    <w:rPr>
                      <w:rStyle w:val="Hyperlink"/>
                      <w:noProof/>
                    </w:rPr>
                    <w:t>Índice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4BB305D" w14:textId="43F85937" w:rsidR="00082125" w:rsidRDefault="00717ED4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1" w:anchor="_Toc68887846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Descrição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3B2145" w14:textId="54503677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7" w:history="1">
                  <w:r w:rsidR="00082125" w:rsidRPr="00BC469B">
                    <w:rPr>
                      <w:rStyle w:val="Hyperlink"/>
                      <w:noProof/>
                    </w:rPr>
                    <w:t>1ª Fase: Minimizar o tempo do itinerário sem considerar hora de entrega e apenas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4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784AD4" w14:textId="4B27577E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8" w:history="1">
                  <w:r w:rsidR="00082125" w:rsidRPr="00BC469B">
                    <w:rPr>
                      <w:rStyle w:val="Hyperlink"/>
                      <w:noProof/>
                    </w:rPr>
                    <w:t>2ª Fase: Entrega considerando a hora preferencial, equilibrando o tempo de atraso, com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8DB7D1C" w14:textId="3F9EC6ED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9" w:history="1">
                  <w:r w:rsidR="00082125" w:rsidRPr="00BC469B">
                    <w:rPr>
                      <w:rStyle w:val="Hyperlink"/>
                      <w:noProof/>
                    </w:rPr>
                    <w:t>3ª Fase: Entrega com múltiplas carrinhas de capacidade 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5B69B3" w14:textId="63E8D06F" w:rsidR="00082125" w:rsidRDefault="00717ED4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2" w:anchor="_Toc68887850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Formalização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8F2B94A" w14:textId="23CEF046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1" w:history="1">
                  <w:r w:rsidR="00082125" w:rsidRPr="00BC469B">
                    <w:rPr>
                      <w:rStyle w:val="Hyperlink"/>
                      <w:noProof/>
                    </w:rPr>
                    <w:t>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B2DBD" w14:textId="0FC3D4CE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2" w:history="1">
                  <w:r w:rsidR="00082125" w:rsidRPr="00BC469B">
                    <w:rPr>
                      <w:rStyle w:val="Hyperlink"/>
                      <w:noProof/>
                    </w:rPr>
                    <w:t>Dados de Saída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1D68E0B" w14:textId="0F28A7AF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3" w:history="1">
                  <w:r w:rsidR="00082125" w:rsidRPr="00BC469B">
                    <w:rPr>
                      <w:rStyle w:val="Hyperlink"/>
                      <w:noProof/>
                    </w:rPr>
                    <w:t>Restrições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F140280" w14:textId="7437DC6D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4" w:history="1">
                  <w:r w:rsidR="00082125" w:rsidRPr="00BC469B">
                    <w:rPr>
                      <w:rStyle w:val="Hyperlink"/>
                      <w:noProof/>
                    </w:rPr>
                    <w:t>Aos dados de entrada: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B0E5C7" w14:textId="4801D0C9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5" w:history="1">
                  <w:r w:rsidR="00082125" w:rsidRPr="00BC469B">
                    <w:rPr>
                      <w:rStyle w:val="Hyperlink"/>
                      <w:noProof/>
                    </w:rPr>
                    <w:t>Aos dados de saída: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6BF81B" w14:textId="7B8027DD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6" w:history="1">
                  <w:r w:rsidR="00082125" w:rsidRPr="00BC469B">
                    <w:rPr>
                      <w:rStyle w:val="Hyperlink"/>
                      <w:noProof/>
                    </w:rPr>
                    <w:t>Funções Objetivo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71A048A" w14:textId="6E9BF238" w:rsidR="00082125" w:rsidRDefault="00717ED4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3" w:anchor="_Toc68887857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Perspetiva de Solução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2D0F14" w14:textId="0BD08FCE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8" w:history="1">
                  <w:r w:rsidR="00082125" w:rsidRPr="00BC469B">
                    <w:rPr>
                      <w:rStyle w:val="Hyperlink"/>
                      <w:noProof/>
                    </w:rPr>
                    <w:t>Pré-Processamento dos 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7A85027" w14:textId="12FBBE36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9" w:history="1">
                  <w:r w:rsidR="00082125" w:rsidRPr="00BC469B">
                    <w:rPr>
                      <w:rStyle w:val="Hyperlink"/>
                      <w:noProof/>
                    </w:rPr>
                    <w:t>Tratamento do grafo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F17B293" w14:textId="1F634598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0" w:history="1">
                  <w:r w:rsidR="00082125" w:rsidRPr="00BC469B">
                    <w:rPr>
                      <w:rStyle w:val="Hyperlink"/>
                      <w:noProof/>
                    </w:rPr>
                    <w:t>Tratamento dos Clientes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2A730A" w14:textId="2298839C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1" w:history="1">
                  <w:r w:rsidR="00082125" w:rsidRPr="00BC469B">
                    <w:rPr>
                      <w:rStyle w:val="Hyperlink"/>
                      <w:noProof/>
                    </w:rPr>
                    <w:t>Tratamento dos Percursos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68C24F7" w14:textId="671916E2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2" w:history="1">
                  <w:r w:rsidR="00082125" w:rsidRPr="00BC469B">
                    <w:rPr>
                      <w:rStyle w:val="Hyperlink"/>
                      <w:noProof/>
                    </w:rPr>
                    <w:t>Identificação dos problemas encontrados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730BDF" w14:textId="736E19B8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3" w:history="1">
                  <w:r w:rsidR="00082125" w:rsidRPr="00BC469B">
                    <w:rPr>
                      <w:rStyle w:val="Hyperlink"/>
                      <w:noProof/>
                    </w:rPr>
                    <w:t>Percurso de duração mínima entre dois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9B3251" w14:textId="409F73D8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4" w:history="1">
                  <w:r w:rsidR="00082125" w:rsidRPr="00BC469B">
                    <w:rPr>
                      <w:rStyle w:val="Hyperlink"/>
                      <w:noProof/>
                    </w:rPr>
                    <w:t>Percurso de duração mínima entre todos os pares de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5E63222" w14:textId="3C691CCB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5" w:history="1">
                  <w:r w:rsidR="00082125" w:rsidRPr="00BC469B">
                    <w:rPr>
                      <w:rStyle w:val="Hyperlink"/>
                      <w:noProof/>
                    </w:rPr>
                    <w:t>Execução repetida do Algoritmo de Dijkstra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B1DFA9F" w14:textId="51A49D7C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6" w:history="1">
                  <w:r w:rsidR="00082125" w:rsidRPr="00BC469B">
                    <w:rPr>
                      <w:rStyle w:val="Hyperlink"/>
                      <w:noProof/>
                    </w:rPr>
                    <w:t>Algoritmo de Floyd-Warshall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248F68" w14:textId="145C502B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7" w:history="1">
                  <w:r w:rsidR="00082125" w:rsidRPr="00BC469B">
                    <w:rPr>
                      <w:rStyle w:val="Hyperlink"/>
                      <w:noProof/>
                    </w:rPr>
                    <w:t>Algoritmos considerados para a 1ª Fase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D9E8D7B" w14:textId="175E1320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8" w:history="1">
                  <w:r w:rsidR="00082125" w:rsidRPr="00BC469B">
                    <w:rPr>
                      <w:rStyle w:val="Hyperlink"/>
                      <w:noProof/>
                    </w:rPr>
                    <w:t>Soluções Aproximadas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A67589" w14:textId="28973EA9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9" w:history="1">
                  <w:r w:rsidR="00082125" w:rsidRPr="00BC469B">
                    <w:rPr>
                      <w:rStyle w:val="Hyperlink"/>
                      <w:noProof/>
                    </w:rPr>
                    <w:t>Soluções Exatas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AF7D80C" w14:textId="33482FA2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0" w:history="1">
                  <w:r w:rsidR="00082125" w:rsidRPr="00BC469B">
                    <w:rPr>
                      <w:rStyle w:val="Hyperlink"/>
                      <w:noProof/>
                    </w:rPr>
                    <w:t>Integração da hora de entrega do pão (2ª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127FE95" w14:textId="24F153A8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1" w:history="1">
                  <w:r w:rsidR="00082125" w:rsidRPr="00BC469B">
                    <w:rPr>
                      <w:rStyle w:val="Hyperlink"/>
                      <w:noProof/>
                    </w:rPr>
                    <w:t>Utilização de múltiplas carrinhas com capacidade limitada (3ª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5E52C6" w14:textId="31D26612" w:rsidR="00082125" w:rsidRDefault="00717ED4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2" w:history="1">
                  <w:r w:rsidR="00082125" w:rsidRPr="00BC469B">
                    <w:rPr>
                      <w:rStyle w:val="Hyperlink"/>
                      <w:noProof/>
                    </w:rPr>
                    <w:t>Análise da conectividade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B9A5C10" w14:textId="61EE77C3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3" w:history="1">
                  <w:r w:rsidR="00082125" w:rsidRPr="00BC469B">
                    <w:rPr>
                      <w:rStyle w:val="Hyperlink"/>
                      <w:noProof/>
                    </w:rPr>
                    <w:t>Algoritmo de Kosaraju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A80A5" w14:textId="25FCA59B" w:rsidR="00082125" w:rsidRDefault="00717ED4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4" w:history="1">
                  <w:r w:rsidR="00082125" w:rsidRPr="00BC469B">
                    <w:rPr>
                      <w:rStyle w:val="Hyperlink"/>
                      <w:noProof/>
                    </w:rPr>
                    <w:t>Algoritmo de Tarjan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60192" w14:textId="7A99E0E9" w:rsidR="00082125" w:rsidRDefault="00717ED4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4" w:anchor="_Toc68887875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Casos de Utilização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B6730C1" w14:textId="2178E351" w:rsidR="00082125" w:rsidRDefault="00717ED4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5" w:anchor="_Toc68887876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Conclusão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0C6398C" w14:textId="50241AD7" w:rsidR="00082125" w:rsidRDefault="00717ED4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6" w:anchor="_Toc68887877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Contribuição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F9A9D1A" w14:textId="669639E1" w:rsidR="00082125" w:rsidRDefault="00717ED4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7" w:anchor="_Toc68887878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Bibliografia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0ED223" w14:textId="4989E834" w:rsidR="6321D57D" w:rsidRDefault="6321D57D" w:rsidP="6321D57D">
                <w:pPr>
                  <w:pStyle w:val="TOC2"/>
                  <w:tabs>
                    <w:tab w:val="right" w:leader="dot" w:pos="10800"/>
                  </w:tabs>
                </w:pPr>
                <w:r>
                  <w:fldChar w:fldCharType="end"/>
                </w:r>
              </w:p>
            </w:sdtContent>
          </w:sdt>
          <w:p w14:paraId="4EACCD12" w14:textId="2E86573A" w:rsidR="0035336D" w:rsidRDefault="0035336D" w:rsidP="00B1676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ECA9AC2" wp14:editId="1B07B358">
                      <wp:simplePos x="0" y="0"/>
                      <wp:positionH relativeFrom="margin">
                        <wp:posOffset>1038225</wp:posOffset>
                      </wp:positionH>
                      <wp:positionV relativeFrom="paragraph">
                        <wp:posOffset>73025</wp:posOffset>
                      </wp:positionV>
                      <wp:extent cx="4790441" cy="618491"/>
                      <wp:effectExtent l="19050" t="19050" r="10160" b="10160"/>
                      <wp:wrapSquare wrapText="bothSides"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91C288E" w14:textId="2729D31A" w:rsidR="008F3933" w:rsidRPr="0035336D" w:rsidRDefault="008F3933" w:rsidP="0035336D">
                                  <w:pPr>
                                    <w:pStyle w:val="Heading1"/>
                                    <w:rPr>
                                      <w:lang w:val="en-US"/>
                                    </w:rPr>
                                  </w:pPr>
                                  <w:bookmarkStart w:id="63" w:name="_Toc68887846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Descrição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63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CA9AC2" id="_x0000_s1027" type="#_x0000_t202" style="position:absolute;margin-left:81.75pt;margin-top:5.75pt;width:377.2pt;height:48.7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" strokecolor="#35494d" strokeweight="2.25pt">
                      <v:textbox>
                        <w:txbxContent>
                          <w:p w14:paraId="491C288E" w14:textId="2729D31A" w:rsidR="008F3933" w:rsidRPr="0035336D" w:rsidRDefault="008F3933" w:rsidP="0035336D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68" w:name="_Toc68887846"/>
                            <w:proofErr w:type="spellStart"/>
                            <w:r>
                              <w:rPr>
                                <w:lang w:val="en-US"/>
                              </w:rPr>
                              <w:t>Descrição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68"/>
                            <w:proofErr w:type="spellEnd"/>
                          </w:p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09CBB4B5" w14:textId="54148764" w:rsidR="0035336D" w:rsidRDefault="0035336D" w:rsidP="00B16767"/>
          <w:p w14:paraId="4462D0B5" w14:textId="141ECDAB" w:rsidR="0035336D" w:rsidRDefault="0035336D" w:rsidP="00B16767"/>
          <w:p w14:paraId="3C0C662B" w14:textId="50E17B97" w:rsidR="0035336D" w:rsidRDefault="0035336D" w:rsidP="00B16767"/>
          <w:p w14:paraId="34839E98" w14:textId="77777777" w:rsidR="0035336D" w:rsidRDefault="0035336D" w:rsidP="00B16767"/>
          <w:p w14:paraId="070F3CB7" w14:textId="4C335BDB" w:rsidR="0035336D" w:rsidRDefault="0035336D" w:rsidP="00B16767"/>
          <w:p w14:paraId="4F39A167" w14:textId="4EC9E439" w:rsidR="0035336D" w:rsidRDefault="0035336D" w:rsidP="0035336D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165C514C" w14:textId="249709ED" w:rsidR="0035336D" w:rsidRDefault="0035336D" w:rsidP="0035336D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6EA78A00" w14:textId="77777777" w:rsidR="0035336D" w:rsidRDefault="0035336D" w:rsidP="0035336D">
            <w:r>
              <w:t xml:space="preserve">   A solução ótima é uma rota a seguir, minimizando o tempo total do itinerário e equilibrando o tempo de atraso nas entregas. Para simplificar o problema, dividimo-lo em diversas fases:</w:t>
            </w:r>
          </w:p>
          <w:p w14:paraId="7BF723CB" w14:textId="7979920E" w:rsidR="0035336D" w:rsidRDefault="0035336D" w:rsidP="00B16767"/>
          <w:p w14:paraId="70ACD8B3" w14:textId="77777777" w:rsidR="0035336D" w:rsidRDefault="0035336D" w:rsidP="0035336D">
            <w:pPr>
              <w:pStyle w:val="Heading3"/>
            </w:pPr>
            <w:bookmarkStart w:id="64" w:name="_Toc68611794"/>
            <w:bookmarkStart w:id="65" w:name="_Toc68874214"/>
            <w:bookmarkStart w:id="66" w:name="_Toc68887847"/>
            <w:r>
              <w:t>1ª Fase: Minimizar o tempo do itinerário sem considerar hora de entrega e apenas uma carrinha de capacidade ilimitada</w:t>
            </w:r>
            <w:bookmarkEnd w:id="64"/>
            <w:bookmarkEnd w:id="65"/>
            <w:bookmarkEnd w:id="66"/>
          </w:p>
          <w:p w14:paraId="32023401" w14:textId="77777777" w:rsidR="0035336D" w:rsidRDefault="0035336D" w:rsidP="0035336D">
            <w:r>
              <w:t xml:space="preserve">   Numa primeira fase, despreza-se a hora preferível dos clientes e as entregas são todas feitas por uma única carrinha de capacidade ilimitada. Assim, o problema resume-se a encontrar o trajeto mais curto (neste caso, o menos demorado) que começa na padaria, passa por todas as moradas dos clientes e volta à padaria.</w:t>
            </w:r>
          </w:p>
          <w:p w14:paraId="233B87E1" w14:textId="5E2E3A7B" w:rsidR="00152359" w:rsidRDefault="00152359" w:rsidP="00B16767"/>
        </w:tc>
      </w:tr>
      <w:tr w:rsidR="00152359" w14:paraId="69872617" w14:textId="77777777" w:rsidTr="0035336D">
        <w:trPr>
          <w:trHeight w:val="9441"/>
        </w:trPr>
        <w:tc>
          <w:tcPr>
            <w:tcW w:w="13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11332" w:type="dxa"/>
            <w:gridSpan w:val="2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9BD71C" w14:textId="77777777" w:rsidR="00FC62B6" w:rsidRDefault="00FC62B6" w:rsidP="00B16767"/>
          <w:p w14:paraId="7BBDCF5E" w14:textId="10B32B9C" w:rsidR="00E1502B" w:rsidRDefault="00BD658B" w:rsidP="0035336D">
            <w:r>
              <w:t xml:space="preserve">   É importante notar que a</w:t>
            </w:r>
            <w:r w:rsidR="00EB1731">
              <w:t>s</w:t>
            </w:r>
            <w:r>
              <w:t xml:space="preserve"> entrega</w:t>
            </w:r>
            <w:r w:rsidR="00EB1731">
              <w:t>s</w:t>
            </w:r>
            <w:r>
              <w:t xml:space="preserve"> só consegue</w:t>
            </w:r>
            <w:r w:rsidR="00EB1731">
              <w:t>m</w:t>
            </w:r>
            <w:r>
              <w:t xml:space="preserve"> ser efetuada</w:t>
            </w:r>
            <w:r w:rsidR="00EB1731">
              <w:t>s</w:t>
            </w:r>
            <w:r>
              <w:t xml:space="preserve"> se existir pelo menos um caminho que liga as moradas de todos os clientes </w:t>
            </w:r>
            <w:r w:rsidR="00EB1731">
              <w:t>e a padaria (tanto de ida como de volta)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grafo subjacente à zona considerada, </w:t>
            </w:r>
            <w:r w:rsidR="00230752">
              <w:t>com o</w:t>
            </w:r>
            <w:r w:rsidR="0020443E">
              <w:t xml:space="preserve"> fim de i</w:t>
            </w:r>
            <w:r w:rsidR="0020443E" w:rsidRPr="0020443E">
              <w:t>dentificar moradas com pouca acessibilidade</w:t>
            </w:r>
            <w:r w:rsidR="0020443E"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449CC488" w14:textId="77777777" w:rsidR="0035336D" w:rsidRDefault="0035336D" w:rsidP="0035336D"/>
          <w:p w14:paraId="18CFD7D3" w14:textId="4F689F8D" w:rsidR="00A235AE" w:rsidRDefault="328B8B5A" w:rsidP="00B16767">
            <w:pPr>
              <w:pStyle w:val="Heading3"/>
            </w:pPr>
            <w:bookmarkStart w:id="67" w:name="_Toc68611795"/>
            <w:bookmarkStart w:id="68" w:name="_Toc68874215"/>
            <w:bookmarkStart w:id="69" w:name="_Toc68887848"/>
            <w:r>
              <w:t xml:space="preserve">2ª Fase: Entrega considerando a hora preferencial, equilibrando o tempo de atraso, com uma carrinha </w:t>
            </w:r>
            <w:r w:rsidR="1DB5CEFB">
              <w:t>de</w:t>
            </w:r>
            <w:r>
              <w:t xml:space="preserve"> capacidade ilimitada</w:t>
            </w:r>
            <w:bookmarkEnd w:id="67"/>
            <w:bookmarkEnd w:id="68"/>
            <w:bookmarkEnd w:id="69"/>
          </w:p>
          <w:p w14:paraId="25CF2606" w14:textId="1727D766" w:rsidR="00FC62B6" w:rsidRDefault="00FC62B6" w:rsidP="00B16767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6E7F2C0F" w14:textId="1FCA2AA5" w:rsidR="0035336D" w:rsidRDefault="0035336D" w:rsidP="00B16767"/>
          <w:p w14:paraId="05B4BFD6" w14:textId="02303A48" w:rsidR="0035336D" w:rsidRDefault="0035336D" w:rsidP="00B16767"/>
          <w:p w14:paraId="0F387EDA" w14:textId="3081649C" w:rsidR="0035336D" w:rsidRDefault="0035336D" w:rsidP="00B16767"/>
          <w:p w14:paraId="1CFFFC2D" w14:textId="3A07666E" w:rsidR="00E058BF" w:rsidRPr="00FC62B6" w:rsidRDefault="00E058BF" w:rsidP="00B16767"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1CB7DBDD" w:rsidR="00152359" w:rsidRPr="00FC62B6" w:rsidRDefault="328B8B5A" w:rsidP="00B16767">
            <w:pPr>
              <w:pStyle w:val="Heading3"/>
            </w:pPr>
            <w:bookmarkStart w:id="70" w:name="_Toc68611796"/>
            <w:bookmarkStart w:id="71" w:name="_Toc68874216"/>
            <w:bookmarkStart w:id="72" w:name="_Toc68887849"/>
            <w:r>
              <w:t xml:space="preserve">3ª Fase: Entrega com </w:t>
            </w:r>
            <w:r w:rsidR="1DB5CEFB">
              <w:t>múltiplas carrinhas de capacidade limitada</w:t>
            </w:r>
            <w:bookmarkEnd w:id="70"/>
            <w:bookmarkEnd w:id="71"/>
            <w:bookmarkEnd w:id="72"/>
          </w:p>
          <w:p w14:paraId="29C16FA7" w14:textId="2468CB75" w:rsidR="009358ED" w:rsidRDefault="00750AD8" w:rsidP="00B1676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58485AD7" w:rsidR="00750AD8" w:rsidRDefault="00750AD8" w:rsidP="00B1676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18C01C60" w:rsidR="009358ED" w:rsidRDefault="00750AD8" w:rsidP="00B16767">
            <w:r>
              <w:t xml:space="preserve">    Além disso, como cada carrinha tem um condutor diferente, o tempo de cada entrega também será diferente (o condutor pode ser mais ou menos falador)</w:t>
            </w:r>
          </w:p>
          <w:p w14:paraId="31B5BCAD" w14:textId="57582E00" w:rsidR="009358ED" w:rsidRDefault="009358ED" w:rsidP="00B16767">
            <w:pPr>
              <w:pStyle w:val="body"/>
            </w:pPr>
          </w:p>
          <w:p w14:paraId="2DE4C0BA" w14:textId="06AD1A63" w:rsidR="009358ED" w:rsidRDefault="009358ED" w:rsidP="00B16767">
            <w:pPr>
              <w:pStyle w:val="body"/>
            </w:pPr>
          </w:p>
          <w:p w14:paraId="39DA0854" w14:textId="05484FC3" w:rsidR="0035336D" w:rsidRDefault="0035336D" w:rsidP="00B16767">
            <w:pPr>
              <w:pStyle w:val="body"/>
            </w:pPr>
          </w:p>
          <w:p w14:paraId="4228A04A" w14:textId="2B9A166B" w:rsidR="0035336D" w:rsidRDefault="0035336D" w:rsidP="00B16767">
            <w:pPr>
              <w:pStyle w:val="body"/>
            </w:pPr>
          </w:p>
          <w:p w14:paraId="515AD10D" w14:textId="2412B2D2" w:rsidR="0035336D" w:rsidRDefault="0035336D" w:rsidP="00B16767">
            <w:pPr>
              <w:pStyle w:val="body"/>
            </w:pPr>
          </w:p>
          <w:p w14:paraId="7C62E69F" w14:textId="793654C6" w:rsidR="0035336D" w:rsidRDefault="0035336D" w:rsidP="00B16767">
            <w:pPr>
              <w:pStyle w:val="body"/>
            </w:pPr>
          </w:p>
          <w:p w14:paraId="345F293D" w14:textId="41BDE5FF" w:rsidR="0035336D" w:rsidRDefault="0035336D" w:rsidP="00B16767">
            <w:pPr>
              <w:pStyle w:val="body"/>
            </w:pPr>
          </w:p>
          <w:p w14:paraId="2D2D4380" w14:textId="77777777" w:rsidR="0035336D" w:rsidRDefault="0035336D" w:rsidP="00B16767">
            <w:pPr>
              <w:pStyle w:val="body"/>
            </w:pPr>
          </w:p>
          <w:p w14:paraId="2DAD2ED8" w14:textId="65500FF8" w:rsidR="009358ED" w:rsidRDefault="0035336D" w:rsidP="00B16767">
            <w:pPr>
              <w:pStyle w:val="body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6AD38E2F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89535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8F3933" w:rsidRPr="008179B4" w:rsidRDefault="008F3933" w:rsidP="00B16767">
                                  <w:pPr>
                                    <w:pStyle w:val="Heading1"/>
                                    <w:rPr>
                                      <w:lang w:val="en-US"/>
                                    </w:rPr>
                                  </w:pPr>
                                  <w:bookmarkStart w:id="73" w:name="_Toc68874217"/>
                                  <w:bookmarkStart w:id="74" w:name="_Toc68887850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Formalização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73"/>
                                  <w:bookmarkEnd w:id="74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71.25pt;margin-top:7.05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cjVmj3QAAAAo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8F3933" w:rsidRPr="008179B4" w:rsidRDefault="008F3933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80" w:name="_Toc68874217"/>
                            <w:bookmarkStart w:id="81" w:name="_Toc68887850"/>
                            <w:proofErr w:type="spellStart"/>
                            <w:r>
                              <w:rPr>
                                <w:lang w:val="en-US"/>
                              </w:rPr>
                              <w:t>Formalização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80"/>
                            <w:bookmarkEnd w:id="81"/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09A952C5" w:rsidR="009358ED" w:rsidRDefault="009358ED" w:rsidP="00B16767">
            <w:pPr>
              <w:pStyle w:val="body"/>
            </w:pPr>
          </w:p>
          <w:p w14:paraId="7BDB0AF4" w14:textId="77777777" w:rsidR="0035336D" w:rsidRDefault="0035336D" w:rsidP="0035336D">
            <w:pPr>
              <w:pStyle w:val="Heading2"/>
            </w:pPr>
            <w:bookmarkStart w:id="75" w:name="_Toc68611798"/>
            <w:bookmarkStart w:id="76" w:name="_Toc68874218"/>
          </w:p>
          <w:p w14:paraId="052C980C" w14:textId="5CA332A7" w:rsidR="009358ED" w:rsidRDefault="0F9E36E1" w:rsidP="0035336D">
            <w:pPr>
              <w:pStyle w:val="Heading2"/>
            </w:pPr>
            <w:bookmarkStart w:id="77" w:name="_Toc68887851"/>
            <w:r>
              <w:t>Dados de Entrada</w:t>
            </w:r>
            <w:bookmarkEnd w:id="75"/>
            <w:bookmarkEnd w:id="76"/>
            <w:bookmarkEnd w:id="77"/>
          </w:p>
          <w:p w14:paraId="36ED1301" w14:textId="272BA5D9" w:rsidR="009358ED" w:rsidRDefault="009358ED" w:rsidP="00B16767">
            <w:pPr>
              <w:pStyle w:val="body"/>
            </w:pPr>
          </w:p>
          <w:p w14:paraId="508646AE" w14:textId="2692F61C" w:rsidR="00684357" w:rsidRDefault="00EB1731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684357" w:rsidRPr="00684357">
              <w:rPr>
                <w:sz w:val="24"/>
                <w:szCs w:val="24"/>
              </w:rPr>
              <w:t>Ci</w:t>
            </w:r>
            <w:proofErr w:type="spellEnd"/>
            <w:r w:rsidR="00684357" w:rsidRPr="00684357">
              <w:rPr>
                <w:sz w:val="24"/>
                <w:szCs w:val="24"/>
              </w:rPr>
              <w:t xml:space="preserve">- Sequência de carrinhas na </w:t>
            </w:r>
            <w:r w:rsidR="00684357">
              <w:rPr>
                <w:sz w:val="24"/>
                <w:szCs w:val="24"/>
              </w:rPr>
              <w:t xml:space="preserve">padaria, sendo </w:t>
            </w:r>
            <w:proofErr w:type="spellStart"/>
            <w:r w:rsidR="00684357">
              <w:rPr>
                <w:sz w:val="24"/>
                <w:szCs w:val="24"/>
              </w:rPr>
              <w:t>Ci</w:t>
            </w:r>
            <w:proofErr w:type="spellEnd"/>
            <w:r w:rsidR="00684357">
              <w:rPr>
                <w:sz w:val="24"/>
                <w:szCs w:val="24"/>
              </w:rPr>
              <w:t>(i) o seu i-</w:t>
            </w:r>
            <w:proofErr w:type="spellStart"/>
            <w:r w:rsidR="00684357">
              <w:rPr>
                <w:sz w:val="24"/>
                <w:szCs w:val="24"/>
              </w:rPr>
              <w:t>ésimo</w:t>
            </w:r>
            <w:proofErr w:type="spellEnd"/>
            <w:r w:rsidR="00684357">
              <w:rPr>
                <w:sz w:val="24"/>
                <w:szCs w:val="24"/>
              </w:rPr>
              <w:t xml:space="preserve"> elemento. Cada um é caracterizado por:</w:t>
            </w:r>
          </w:p>
          <w:p w14:paraId="3899D514" w14:textId="2090D635" w:rsidR="00684357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>- quantidade total de pães que a carrinha consegue transportar (infinito nas 1ª e 2ª fases)</w:t>
            </w:r>
          </w:p>
          <w:p w14:paraId="77A7F5BA" w14:textId="7AB3D552" w:rsidR="001D3EDE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que o condutor demora a fazer a entrega</w:t>
            </w:r>
          </w:p>
          <w:p w14:paraId="5F82706F" w14:textId="03A485B3" w:rsidR="007D2F6A" w:rsidRDefault="00EB1731" w:rsidP="007D2F6A">
            <w:r>
              <w:t xml:space="preserve">    </w:t>
            </w:r>
            <w:proofErr w:type="spellStart"/>
            <w:r w:rsidR="007D2F6A">
              <w:t>G</w:t>
            </w:r>
            <w:r w:rsidR="00EE6B85">
              <w:t>i</w:t>
            </w:r>
            <w:proofErr w:type="spellEnd"/>
            <w:r w:rsidR="00EE6B85">
              <w:t xml:space="preserve">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14:paraId="6AF3EE65" w14:textId="5541EE28" w:rsidR="00EE6B85" w:rsidRDefault="00EE6B85" w:rsidP="00EE6B85">
            <w:pPr>
              <w:pStyle w:val="ListParagraph"/>
              <w:numPr>
                <w:ilvl w:val="0"/>
                <w:numId w:val="5"/>
              </w:numPr>
            </w:pPr>
            <w:r>
              <w:t>V- vértice</w:t>
            </w:r>
            <w:r w:rsidR="001D3EDE">
              <w:t>s</w:t>
            </w:r>
            <w:r>
              <w:t>, representando pontos da rede rodoviária, com:</w:t>
            </w:r>
          </w:p>
          <w:p w14:paraId="21962BA9" w14:textId="4701BCE3" w:rsid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t>ID- identificador do vértice</w:t>
            </w:r>
          </w:p>
          <w:p w14:paraId="28B83206" w14:textId="6C9B748E" w:rsidR="00EE6B85" w:rsidRP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proofErr w:type="spellStart"/>
            <w:r w:rsidRPr="00EE6B85">
              <w:t>Adj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14:paraId="22D359CF" w14:textId="7E86A68B" w:rsidR="00EE6B85" w:rsidRP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proofErr w:type="spellStart"/>
            <w:r>
              <w:rPr>
                <w:rFonts w:cs="Cambria Math"/>
              </w:rPr>
              <w:t>Lat</w:t>
            </w:r>
            <w:proofErr w:type="spellEnd"/>
            <w:r>
              <w:rPr>
                <w:rFonts w:cs="Cambria Math"/>
              </w:rPr>
              <w:t>- latitude real do ponto no mapa</w:t>
            </w:r>
          </w:p>
          <w:p w14:paraId="0EB025C6" w14:textId="5516CA73" w:rsidR="00EE6B85" w:rsidRP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rPr>
                <w:rFonts w:cs="Cambria Math"/>
              </w:rPr>
              <w:t>Long- longitude real do ponto no mapa</w:t>
            </w:r>
          </w:p>
          <w:p w14:paraId="6661857A" w14:textId="5D5A5DBB" w:rsidR="00EE6B85" w:rsidRDefault="00EE6B85" w:rsidP="00EE6B85">
            <w:pPr>
              <w:pStyle w:val="ListParagraph"/>
              <w:numPr>
                <w:ilvl w:val="0"/>
                <w:numId w:val="5"/>
              </w:numPr>
            </w:pPr>
            <w:r>
              <w:t>E- aresta</w:t>
            </w:r>
            <w:r w:rsidR="001D3EDE">
              <w:t>s</w:t>
            </w:r>
            <w:r>
              <w:t>, representando estradas da rede rodoviária, com:</w:t>
            </w:r>
          </w:p>
          <w:p w14:paraId="0114E868" w14:textId="2AEF7207" w:rsid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t>ID- identificador da aresta</w:t>
            </w:r>
          </w:p>
          <w:p w14:paraId="3EF63735" w14:textId="6ECAA9AB" w:rsid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t>W- Peso da aresta, que no contexto do projeto representa o tempo aproximado que se demora a percorrer a aresta</w:t>
            </w:r>
          </w:p>
          <w:p w14:paraId="22D98955" w14:textId="5102901E" w:rsidR="00EE6B85" w:rsidRPr="0035336D" w:rsidRDefault="00EE6B85" w:rsidP="00EE6B85">
            <w:pPr>
              <w:pStyle w:val="ListParagraph"/>
              <w:numPr>
                <w:ilvl w:val="1"/>
                <w:numId w:val="5"/>
              </w:numPr>
            </w:pPr>
            <w:proofErr w:type="spellStart"/>
            <w:r w:rsidRPr="00EE6B85">
              <w:t>Dest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14:paraId="6A5FB03A" w14:textId="77777777" w:rsidR="0035336D" w:rsidRPr="00EB1731" w:rsidRDefault="0035336D" w:rsidP="0035336D"/>
          <w:p w14:paraId="37D4BC12" w14:textId="2E26A480" w:rsidR="00EB1731" w:rsidRDefault="004C58B3" w:rsidP="00EB1731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>Ui- Sequência de clientes da padaria, sendo Ui(i) o seu i-</w:t>
            </w:r>
            <w:proofErr w:type="spellStart"/>
            <w:r w:rsidR="00EB1731">
              <w:rPr>
                <w:sz w:val="24"/>
                <w:szCs w:val="24"/>
              </w:rPr>
              <w:t>ésimo</w:t>
            </w:r>
            <w:proofErr w:type="spellEnd"/>
            <w:r w:rsidR="00EB1731">
              <w:rPr>
                <w:sz w:val="24"/>
                <w:szCs w:val="24"/>
              </w:rPr>
              <w:t xml:space="preserve"> elemento. Cada um é caracterizado por:</w:t>
            </w:r>
          </w:p>
          <w:p w14:paraId="773FBEE6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638B7EE1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14:paraId="798F6B5B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 (deve pertencer aos vértices do grafo)</w:t>
            </w:r>
          </w:p>
          <w:p w14:paraId="0E16784C" w14:textId="76315DA6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H- hora da entrega</w:t>
            </w:r>
          </w:p>
          <w:p w14:paraId="0F11C75D" w14:textId="77777777" w:rsidR="00EB1731" w:rsidRPr="00684357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Q- quantidade de pães na encomenda</w:t>
            </w:r>
          </w:p>
          <w:p w14:paraId="0D2ADD28" w14:textId="77777777" w:rsidR="00EB1731" w:rsidRPr="001D3EDE" w:rsidRDefault="00EB1731" w:rsidP="00EB1731"/>
          <w:p w14:paraId="7926E245" w14:textId="59150CA7" w:rsidR="001D3EDE" w:rsidRPr="00EE6B85" w:rsidRDefault="004C58B3" w:rsidP="001D3EDE">
            <w:r>
              <w:t xml:space="preserve">    </w:t>
            </w:r>
            <w:r w:rsidR="001D3EDE">
              <w:t xml:space="preserve">S </w:t>
            </w:r>
            <w:r w:rsidR="001D3EDE" w:rsidRPr="00EE6B85">
              <w:rPr>
                <w:rFonts w:ascii="Cambria Math" w:hAnsi="Cambria Math" w:cs="Cambria Math"/>
              </w:rPr>
              <w:t>∈</w:t>
            </w:r>
            <w:r w:rsidR="001D3EDE" w:rsidRPr="00EE6B85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Vi</w:t>
            </w:r>
            <w:r w:rsidR="001D3EDE">
              <w:t xml:space="preserve"> - vértice da padaria (inicial)</w:t>
            </w:r>
          </w:p>
          <w:p w14:paraId="7DDCF362" w14:textId="6CB48BFB" w:rsidR="007D2F6A" w:rsidRDefault="004C58B3" w:rsidP="007D2F6A">
            <w:r>
              <w:t xml:space="preserve">    </w:t>
            </w:r>
            <w:proofErr w:type="spellStart"/>
            <w:r w:rsidR="007D2F6A">
              <w:t>Ra</w:t>
            </w:r>
            <w:proofErr w:type="spellEnd"/>
            <w:r w:rsidR="007D2F6A">
              <w:t xml:space="preserve"> – Raio de ação dos veículos (centro na padaria)</w:t>
            </w:r>
          </w:p>
          <w:p w14:paraId="26648999" w14:textId="075A1D33" w:rsidR="001D3EDE" w:rsidRDefault="004C58B3" w:rsidP="007D2F6A">
            <w:r>
              <w:t xml:space="preserve">    </w:t>
            </w:r>
            <w:proofErr w:type="spellStart"/>
            <w:r w:rsidR="001D3EDE">
              <w:t>Upper</w:t>
            </w:r>
            <w:proofErr w:type="spellEnd"/>
            <w:r w:rsidR="001D3EDE">
              <w:t>- Tolerância de atraso nas entregas</w:t>
            </w:r>
          </w:p>
          <w:p w14:paraId="2DF90A18" w14:textId="6A671C6A" w:rsidR="009358ED" w:rsidRDefault="004C58B3" w:rsidP="001D3EDE">
            <w:r>
              <w:t xml:space="preserve">    </w:t>
            </w:r>
            <w:proofErr w:type="spellStart"/>
            <w:r w:rsidR="001D3EDE">
              <w:t>Lower</w:t>
            </w:r>
            <w:proofErr w:type="spellEnd"/>
            <w:r w:rsidR="001D3EDE">
              <w:t>- Tolerância de adiantamento nas entregas</w:t>
            </w:r>
          </w:p>
          <w:p w14:paraId="4088A5A5" w14:textId="1364BF83" w:rsidR="008179B4" w:rsidRDefault="008179B4" w:rsidP="00B16767">
            <w:pPr>
              <w:pStyle w:val="body"/>
            </w:pPr>
          </w:p>
          <w:p w14:paraId="152732B7" w14:textId="77777777" w:rsidR="0035336D" w:rsidRDefault="0035336D" w:rsidP="00EB1731">
            <w:pPr>
              <w:pStyle w:val="Heading2"/>
            </w:pPr>
            <w:bookmarkStart w:id="78" w:name="_Toc68874219"/>
          </w:p>
          <w:p w14:paraId="313F9B0A" w14:textId="3C835380" w:rsidR="008179B4" w:rsidRDefault="2E168986" w:rsidP="00EB1731">
            <w:pPr>
              <w:pStyle w:val="Heading2"/>
            </w:pPr>
            <w:bookmarkStart w:id="79" w:name="_Toc68887852"/>
            <w:r>
              <w:lastRenderedPageBreak/>
              <w:t>Dados de Saída</w:t>
            </w:r>
            <w:bookmarkEnd w:id="78"/>
            <w:bookmarkEnd w:id="79"/>
          </w:p>
          <w:p w14:paraId="54F9867E" w14:textId="77777777" w:rsidR="008179B4" w:rsidRPr="00EB1731" w:rsidRDefault="008179B4" w:rsidP="00B16767">
            <w:pPr>
              <w:pStyle w:val="body"/>
              <w:rPr>
                <w:sz w:val="24"/>
                <w:szCs w:val="24"/>
              </w:rPr>
            </w:pPr>
          </w:p>
          <w:p w14:paraId="155C7CAD" w14:textId="7A0F15CE" w:rsidR="008179B4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EB1731" w:rsidRPr="00EB1731">
              <w:rPr>
                <w:sz w:val="24"/>
                <w:szCs w:val="24"/>
              </w:rPr>
              <w:t>Gf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 = (</w:t>
            </w:r>
            <w:proofErr w:type="spellStart"/>
            <w:r w:rsidR="00EB1731" w:rsidRPr="00EB1731">
              <w:rPr>
                <w:sz w:val="24"/>
                <w:szCs w:val="24"/>
              </w:rPr>
              <w:t>Vf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, </w:t>
            </w:r>
            <w:proofErr w:type="spellStart"/>
            <w:r w:rsidR="00EB1731" w:rsidRPr="00EB1731">
              <w:rPr>
                <w:sz w:val="24"/>
                <w:szCs w:val="24"/>
              </w:rPr>
              <w:t>Ef</w:t>
            </w:r>
            <w:proofErr w:type="spellEnd"/>
            <w:r w:rsidR="00EB1731" w:rsidRPr="00EB1731">
              <w:rPr>
                <w:sz w:val="24"/>
                <w:szCs w:val="24"/>
              </w:rPr>
              <w:t>)</w:t>
            </w:r>
            <w:r w:rsidR="00EB1731">
              <w:rPr>
                <w:sz w:val="24"/>
                <w:szCs w:val="24"/>
              </w:rPr>
              <w:t xml:space="preserve"> – grafo dirigido pesado, tendo </w:t>
            </w:r>
            <w:proofErr w:type="spellStart"/>
            <w:r w:rsidR="00EB1731">
              <w:rPr>
                <w:sz w:val="24"/>
                <w:szCs w:val="24"/>
              </w:rPr>
              <w:t>Vf</w:t>
            </w:r>
            <w:proofErr w:type="spellEnd"/>
            <w:r w:rsidR="00EB1731">
              <w:rPr>
                <w:sz w:val="24"/>
                <w:szCs w:val="24"/>
              </w:rPr>
              <w:t xml:space="preserve">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os mesmos atributos que Vi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(à </w:t>
            </w:r>
            <w:proofErr w:type="spellStart"/>
            <w:r w:rsidR="00EB1731">
              <w:rPr>
                <w:sz w:val="24"/>
                <w:szCs w:val="24"/>
              </w:rPr>
              <w:t>excessão</w:t>
            </w:r>
            <w:proofErr w:type="spellEnd"/>
            <w:r w:rsidR="00EB1731">
              <w:rPr>
                <w:sz w:val="24"/>
                <w:szCs w:val="24"/>
              </w:rPr>
              <w:t xml:space="preserve">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14:paraId="41E5A576" w14:textId="1EA1F262" w:rsidR="00EB1731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 xml:space="preserve">- Sequência de carrinhas com a informação das entregas realizadas, sendo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carrinha é composta por:</w:t>
            </w:r>
          </w:p>
          <w:p w14:paraId="45DC589E" w14:textId="31FB67B7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Qf</w:t>
            </w:r>
            <w:proofErr w:type="spellEnd"/>
            <w:r>
              <w:rPr>
                <w:sz w:val="24"/>
                <w:szCs w:val="24"/>
              </w:rPr>
              <w:t>- quantidade final de pães (sobras)</w:t>
            </w:r>
          </w:p>
          <w:p w14:paraId="14C69FCA" w14:textId="1AFEA3C4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Qe</w:t>
            </w:r>
            <w:proofErr w:type="spellEnd"/>
            <w:r>
              <w:rPr>
                <w:sz w:val="24"/>
                <w:szCs w:val="24"/>
              </w:rPr>
              <w:t>- quantidade entregue de pães</w:t>
            </w:r>
          </w:p>
          <w:p w14:paraId="31EAB022" w14:textId="0E1C1148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14:paraId="65CFA456" w14:textId="3B3A1820" w:rsidR="006B006F" w:rsidRDefault="006B006F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14:paraId="2620F11D" w14:textId="52509047" w:rsidR="004C58B3" w:rsidRDefault="004C58B3" w:rsidP="004C58B3">
            <w:pPr>
              <w:pStyle w:val="body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="006B006F" w:rsidRPr="006B006F">
              <w:rPr>
                <w:sz w:val="24"/>
                <w:szCs w:val="24"/>
              </w:rPr>
              <w:t xml:space="preserve">u </w:t>
            </w:r>
            <w:r w:rsidR="006B006F"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="006B006F" w:rsidRP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="006B006F" w:rsidRP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="006B006F" w:rsidRP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 sequência de clientes a quem a carrinha realizou entregas, sendo Uf(i)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cliente é caracterizado por:</w:t>
            </w:r>
          </w:p>
          <w:p w14:paraId="69F41ACC" w14:textId="6F66D1EF" w:rsidR="006B006F" w:rsidRDefault="006B006F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701632A6" w14:textId="2E74E11B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</w:t>
            </w:r>
          </w:p>
          <w:p w14:paraId="54EC92B0" w14:textId="2C29BC97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Ht</w:t>
            </w:r>
            <w:proofErr w:type="spellEnd"/>
            <w:r>
              <w:rPr>
                <w:sz w:val="24"/>
                <w:szCs w:val="24"/>
              </w:rPr>
              <w:t>- hora marcada para a encomenda</w:t>
            </w:r>
          </w:p>
          <w:p w14:paraId="7233EF86" w14:textId="7E566457" w:rsidR="004C58B3" w:rsidRPr="006B006F" w:rsidRDefault="004C58B3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Hp</w:t>
            </w:r>
            <w:proofErr w:type="spellEnd"/>
            <w:r>
              <w:rPr>
                <w:sz w:val="24"/>
                <w:szCs w:val="24"/>
              </w:rPr>
              <w:t>- hora real da encomenda</w:t>
            </w:r>
          </w:p>
          <w:p w14:paraId="45C8754A" w14:textId="70B831D0" w:rsidR="008179B4" w:rsidRDefault="006B006F" w:rsidP="006B006F">
            <w:pPr>
              <w:pStyle w:val="body"/>
              <w:numPr>
                <w:ilvl w:val="0"/>
                <w:numId w:val="7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</w:t>
            </w:r>
            <w:proofErr w:type="spellStart"/>
            <w:r>
              <w:rPr>
                <w:rFonts w:cs="Cambria Math"/>
                <w:sz w:val="24"/>
                <w:szCs w:val="24"/>
              </w:rPr>
              <w:t>ésimo</w:t>
            </w:r>
            <w:proofErr w:type="spellEnd"/>
            <w:r>
              <w:rPr>
                <w:rFonts w:cs="Cambria Math"/>
                <w:sz w:val="24"/>
                <w:szCs w:val="24"/>
              </w:rPr>
              <w:t xml:space="preserve">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3A3622FB" w:rsidR="008179B4" w:rsidRDefault="3A2A500C" w:rsidP="006B006F">
            <w:pPr>
              <w:pStyle w:val="Heading2"/>
            </w:pPr>
            <w:bookmarkStart w:id="80" w:name="_Toc68874220"/>
            <w:bookmarkStart w:id="81" w:name="_Toc68887853"/>
            <w:r>
              <w:t>Restrições</w:t>
            </w:r>
            <w:bookmarkEnd w:id="80"/>
            <w:bookmarkEnd w:id="81"/>
          </w:p>
          <w:p w14:paraId="61E99086" w14:textId="6A7C31C3" w:rsidR="008179B4" w:rsidRDefault="66FC25EF" w:rsidP="00AA5BD7">
            <w:pPr>
              <w:pStyle w:val="Heading3"/>
            </w:pPr>
            <w:r>
              <w:t xml:space="preserve">    </w:t>
            </w:r>
            <w:bookmarkStart w:id="82" w:name="_Toc68874221"/>
            <w:bookmarkStart w:id="83" w:name="_Toc68887854"/>
            <w:r>
              <w:t>Aos dados de entrada:</w:t>
            </w:r>
            <w:bookmarkEnd w:id="82"/>
            <w:bookmarkEnd w:id="83"/>
          </w:p>
          <w:p w14:paraId="1B0EE49C" w14:textId="2CD4EC5A" w:rsidR="00AA5BD7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14:paraId="7F7C02CC" w14:textId="0A41A57B" w:rsidR="00E5453C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E5453C">
              <w:rPr>
                <w:rFonts w:cs="Cambria Math"/>
              </w:rPr>
              <w:t>Ra</w:t>
            </w:r>
            <w:proofErr w:type="spellEnd"/>
            <w:r w:rsidRPr="00E5453C">
              <w:rPr>
                <w:rFonts w:cs="Cambria Math"/>
              </w:rPr>
              <w:t xml:space="preserve"> &gt; 0</w:t>
            </w:r>
            <w:r>
              <w:rPr>
                <w:rFonts w:cs="Cambria Math"/>
              </w:rPr>
              <w:t>, visto este valor representar a zona de entregas.</w:t>
            </w:r>
          </w:p>
          <w:p w14:paraId="0720BE5C" w14:textId="1663B5C9" w:rsidR="00E5453C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Vi, visto que a padaria tem que pertencer ao grafo.</w:t>
            </w:r>
          </w:p>
          <w:p w14:paraId="09B9BF2D" w14:textId="1554C100" w:rsidR="00E5453C" w:rsidRPr="00E5453C" w:rsidRDefault="649D6CF6" w:rsidP="00AA5BD7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6321D57D">
              <w:rPr>
                <w:rFonts w:cs="Cambria Math"/>
              </w:rPr>
              <w:t>Upper</w:t>
            </w:r>
            <w:proofErr w:type="spellEnd"/>
            <w:r w:rsidRPr="6321D57D">
              <w:rPr>
                <w:rFonts w:cs="Cambria Math"/>
              </w:rPr>
              <w:t xml:space="preserve"> &gt; 0 e </w:t>
            </w:r>
            <w:proofErr w:type="spellStart"/>
            <w:r w:rsidRPr="6321D57D">
              <w:rPr>
                <w:rFonts w:cs="Cambria Math"/>
              </w:rPr>
              <w:t>Lower</w:t>
            </w:r>
            <w:proofErr w:type="spellEnd"/>
            <w:r w:rsidRPr="6321D57D">
              <w:rPr>
                <w:rFonts w:cs="Cambria Math"/>
              </w:rPr>
              <w:t xml:space="preserve"> &gt; 0, visto que é </w:t>
            </w:r>
            <w:r w:rsidR="6B060D98" w:rsidRPr="6321D57D">
              <w:rPr>
                <w:rFonts w:cs="Cambria Math"/>
              </w:rPr>
              <w:t>virtualmente</w:t>
            </w:r>
            <w:r w:rsidRPr="6321D57D">
              <w:rPr>
                <w:rFonts w:cs="Cambria Math"/>
              </w:rPr>
              <w:t xml:space="preserve"> impossível chegar a todos os locais no instante exato que foi marcado.</w:t>
            </w:r>
          </w:p>
          <w:p w14:paraId="68F0D39C" w14:textId="452B35DB" w:rsid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t>, Q(c) &gt; 0 e T(c) &gt; 0, visto que não faz sentido usar uma carrinha que não tem pães para entregar e essas entregas não podem ser instantâneas.</w:t>
            </w:r>
          </w:p>
          <w:p w14:paraId="70B2DB4A" w14:textId="7FCCD945" w:rsidR="00E5453C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14:paraId="74B59D8F" w14:textId="0FFCAF0E" w:rsidR="00E5453C" w:rsidRDefault="00E5453C" w:rsidP="00E5453C">
            <w:r>
              <w:t xml:space="preserve">Nota: Não é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14:paraId="46D59043" w14:textId="77777777" w:rsidR="0035336D" w:rsidRDefault="0035336D" w:rsidP="001D40C9">
            <w:pPr>
              <w:pStyle w:val="Heading3"/>
            </w:pPr>
            <w:bookmarkStart w:id="84" w:name="_Toc68874222"/>
          </w:p>
          <w:p w14:paraId="1203D155" w14:textId="77777777" w:rsidR="0035336D" w:rsidRDefault="0035336D" w:rsidP="001D40C9">
            <w:pPr>
              <w:pStyle w:val="Heading3"/>
            </w:pPr>
          </w:p>
          <w:p w14:paraId="529F3A69" w14:textId="0A0C396D" w:rsidR="001D40C9" w:rsidRDefault="6B060D98" w:rsidP="001D40C9">
            <w:pPr>
              <w:pStyle w:val="Heading3"/>
            </w:pPr>
            <w:bookmarkStart w:id="85" w:name="_Toc68887855"/>
            <w:r>
              <w:t>Aos dados de saída:</w:t>
            </w:r>
            <w:bookmarkEnd w:id="84"/>
            <w:bookmarkEnd w:id="85"/>
          </w:p>
          <w:p w14:paraId="0651009F" w14:textId="10C1D6B1" w:rsidR="001D40C9" w:rsidRDefault="0084733E" w:rsidP="0084733E">
            <w:pPr>
              <w:pStyle w:val="ListParagraph"/>
              <w:numPr>
                <w:ilvl w:val="0"/>
                <w:numId w:val="10"/>
              </w:numPr>
            </w:pPr>
            <w:r>
              <w:t>|</w:t>
            </w:r>
            <w:proofErr w:type="spellStart"/>
            <w:r>
              <w:t>C</w:t>
            </w:r>
            <w:r w:rsidR="00570A26">
              <w:t>f</w:t>
            </w:r>
            <w:proofErr w:type="spellEnd"/>
            <w:r>
              <w:t>|</w:t>
            </w:r>
            <w:r w:rsidR="00570A26">
              <w:t>&lt;</w:t>
            </w:r>
            <w:r>
              <w:t>=|</w:t>
            </w:r>
            <w:proofErr w:type="spellStart"/>
            <w:r>
              <w:t>C</w:t>
            </w:r>
            <w:r w:rsidR="00570A26">
              <w:t>i</w:t>
            </w:r>
            <w:proofErr w:type="spellEnd"/>
            <w:r>
              <w:t>|</w:t>
            </w:r>
            <w:r w:rsidR="00570A26">
              <w:t>, visto que pode não ser preciso usar todas as carrinhas.</w:t>
            </w:r>
          </w:p>
          <w:p w14:paraId="3F1AEA29" w14:textId="62A736B5" w:rsidR="0084733E" w:rsidRDefault="0084733E" w:rsidP="0084733E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Vi tal que vi e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algoritmos)</w:t>
            </w:r>
            <w:r w:rsidR="00857476">
              <w:t>.</w:t>
            </w:r>
          </w:p>
          <w:p w14:paraId="0FCEE7A0" w14:textId="6FEFEEC0" w:rsidR="00C42135" w:rsidRDefault="00C42135" w:rsidP="00C42135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Ei tal que ei e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têm os mesmos atributos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14:paraId="60ADCFB6" w14:textId="77777777" w:rsidR="00857476" w:rsidRPr="00857476" w:rsidRDefault="00C42135" w:rsidP="0084733E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,</w:t>
            </w:r>
          </w:p>
          <w:p w14:paraId="04B5363E" w14:textId="7AF4CD64" w:rsidR="00857476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AB86C0B" w14:textId="1EC80858" w:rsidR="00857476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T(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5B7B5EE" w14:textId="12E60E87" w:rsidR="00857476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Ta(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&gt;= 0</w:t>
            </w:r>
          </w:p>
          <w:p w14:paraId="1EFDF5E4" w14:textId="3A6013D8" w:rsidR="00C42135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Cambria Math"/>
                <w:color w:val="202122"/>
                <w:shd w:val="clear" w:color="auto" w:fill="FFFFFF"/>
              </w:rPr>
              <w:t>ci</w:t>
            </w:r>
            <w:proofErr w:type="spellEnd"/>
            <w:r>
              <w:rPr>
                <w:rFonts w:cs="Cambria Math"/>
                <w:color w:val="202122"/>
                <w:shd w:val="clear" w:color="auto" w:fill="FFFFFF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 tal que Q(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) = </w:t>
            </w:r>
            <w:proofErr w:type="spellStart"/>
            <w:r>
              <w:rPr>
                <w:rFonts w:cs="Cambria Math"/>
              </w:rPr>
              <w:t>Qf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) + </w:t>
            </w: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</w:t>
            </w:r>
          </w:p>
          <w:p w14:paraId="602301D7" w14:textId="1C7862BA" w:rsidR="00857476" w:rsidRPr="00570A26" w:rsidRDefault="00857476" w:rsidP="00857476">
            <w:pPr>
              <w:pStyle w:val="ListParagraph"/>
              <w:numPr>
                <w:ilvl w:val="1"/>
                <w:numId w:val="10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c2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tal que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= c2</w:t>
            </w:r>
          </w:p>
          <w:p w14:paraId="5170348A" w14:textId="40F2DD08" w:rsidR="00570A26" w:rsidRPr="00857476" w:rsidRDefault="00570A26" w:rsidP="00570A26">
            <w:pPr>
              <w:pStyle w:val="ListParagraph"/>
              <w:numPr>
                <w:ilvl w:val="1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[1, |Uf|-1], </w:t>
            </w:r>
            <w:proofErr w:type="spell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 xml:space="preserve">(Uf[i]) &lt; </w:t>
            </w:r>
            <w:proofErr w:type="spell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(Uf[i+1])</w:t>
            </w:r>
          </w:p>
          <w:p w14:paraId="30E52BCE" w14:textId="77777777" w:rsidR="00857476" w:rsidRPr="00857476" w:rsidRDefault="00857476" w:rsidP="00857476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14:paraId="66591C53" w14:textId="20F23A6D" w:rsidR="00857476" w:rsidRPr="00857476" w:rsidRDefault="00857476" w:rsidP="00857476">
            <w:pPr>
              <w:pStyle w:val="ListParagraph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Ui tal que 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 xml:space="preserve">(ui), 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 xml:space="preserve">(ui) e </w:t>
            </w:r>
            <w:proofErr w:type="spellStart"/>
            <w:r>
              <w:rPr>
                <w:rFonts w:cs="Cambria Math"/>
              </w:rPr>
              <w:t>Ht</w:t>
            </w:r>
            <w:proofErr w:type="spellEnd"/>
            <w:r>
              <w:rPr>
                <w:rFonts w:cs="Cambria Math"/>
              </w:rPr>
              <w:t>(uf)=H(ui)</w:t>
            </w:r>
          </w:p>
          <w:p w14:paraId="63B00F62" w14:textId="529B2E76" w:rsidR="00A6746D" w:rsidRPr="00857476" w:rsidRDefault="00857476" w:rsidP="00857476">
            <w:pPr>
              <w:pStyle w:val="ListParagraph"/>
              <w:numPr>
                <w:ilvl w:val="0"/>
                <w:numId w:val="10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adj</w:t>
            </w:r>
            <w:proofErr w:type="spellEnd"/>
            <w:r>
              <w:rPr>
                <w:rFonts w:cs="Cambria Math"/>
              </w:rPr>
              <w:t>(S), pois cada carrinha parte da padaria.</w:t>
            </w:r>
          </w:p>
          <w:p w14:paraId="6D4D06F9" w14:textId="1167B519" w:rsidR="00857476" w:rsidRDefault="00857476" w:rsidP="00857476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cs="Cambria Math"/>
              </w:rPr>
              <w:t xml:space="preserve">Seja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o último elemento de I, é necessário que </w:t>
            </w:r>
            <w:proofErr w:type="spellStart"/>
            <w:r>
              <w:rPr>
                <w:rFonts w:cs="Cambria Math"/>
              </w:rPr>
              <w:t>dest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>)=S, pois cada carrinha regressa à padaria.</w:t>
            </w:r>
          </w:p>
          <w:p w14:paraId="7F8C0123" w14:textId="10BAD4F0" w:rsidR="00A6746D" w:rsidRDefault="100EC7FF" w:rsidP="00A6746D">
            <w:pPr>
              <w:pStyle w:val="Heading2"/>
            </w:pPr>
            <w:bookmarkStart w:id="86" w:name="_Toc68874223"/>
            <w:bookmarkStart w:id="87" w:name="_Toc68887856"/>
            <w:r>
              <w:t>Funções Objetivo</w:t>
            </w:r>
            <w:bookmarkEnd w:id="86"/>
            <w:bookmarkEnd w:id="87"/>
          </w:p>
          <w:p w14:paraId="6A87AA8A" w14:textId="77777777" w:rsidR="00A6746D" w:rsidRPr="00A6746D" w:rsidRDefault="00A6746D" w:rsidP="00A6746D"/>
          <w:p w14:paraId="1C19E397" w14:textId="7D25FE87" w:rsidR="008179B4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14:paraId="35A28E5C" w14:textId="77777777" w:rsidR="00570A26" w:rsidRDefault="00570A26" w:rsidP="00B16767">
            <w:pPr>
              <w:pStyle w:val="body"/>
              <w:rPr>
                <w:sz w:val="24"/>
                <w:szCs w:val="24"/>
              </w:rPr>
            </w:pPr>
          </w:p>
          <w:p w14:paraId="0FECFA19" w14:textId="775610F3" w:rsidR="00570A26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|</w:t>
            </w:r>
          </w:p>
          <w:p w14:paraId="3BD53383" w14:textId="7BAA366C" w:rsidR="00570A26" w:rsidRDefault="00570A26" w:rsidP="00B16767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14:paraId="4BF6C9C4" w14:textId="0E69B47F" w:rsidR="00570A26" w:rsidRPr="00570A26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14:paraId="41B2B222" w14:textId="77777777" w:rsidR="008179B4" w:rsidRDefault="008179B4" w:rsidP="00B16767">
            <w:pPr>
              <w:pStyle w:val="body"/>
            </w:pPr>
          </w:p>
          <w:p w14:paraId="0521E5E4" w14:textId="77777777" w:rsidR="008179B4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  <w:p w14:paraId="0A93E55F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4B40EB9E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DA2AF66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278E2D4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185832B3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73D8467" w14:textId="62A2BDCC" w:rsidR="0035336D" w:rsidRPr="00EC2B84" w:rsidRDefault="0035336D" w:rsidP="00B16767">
            <w:pPr>
              <w:pStyle w:val="body"/>
              <w:rPr>
                <w:sz w:val="24"/>
                <w:szCs w:val="24"/>
              </w:rPr>
            </w:pPr>
          </w:p>
        </w:tc>
        <w:tc>
          <w:tcPr>
            <w:tcW w:w="47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 w:rsidTr="6321D57D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10B9A4C8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770E38CD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 w:rsidTr="6321D57D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047AE8BF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3DD907E" w:rsidR="00152359" w:rsidRDefault="0035336D" w:rsidP="0035336D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36BB471D">
                <wp:simplePos x="0" y="0"/>
                <wp:positionH relativeFrom="margin">
                  <wp:align>center</wp:align>
                </wp:positionH>
                <wp:positionV relativeFrom="paragraph">
                  <wp:posOffset>-395605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8F3933" w:rsidRPr="008179B4" w:rsidRDefault="008F3933" w:rsidP="00B16767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88" w:name="_Toc68874224"/>
                            <w:bookmarkStart w:id="89" w:name="_Toc68887857"/>
                            <w:proofErr w:type="spellStart"/>
                            <w:r>
                              <w:rPr>
                                <w:lang w:val="en-US"/>
                              </w:rPr>
                              <w:t>Perspetiva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Solução</w:t>
                            </w:r>
                            <w:bookmarkEnd w:id="88"/>
                            <w:bookmarkEnd w:id="89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left:0;text-align:left;margin-left:0;margin-top:-31.1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+3CAit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8F3933" w:rsidRPr="008179B4" w:rsidRDefault="008F3933" w:rsidP="00B16767">
                      <w:pPr>
                        <w:pStyle w:val="Ttulo1"/>
                        <w:rPr>
                          <w:lang w:val="en-US"/>
                        </w:rPr>
                      </w:pPr>
                      <w:bookmarkStart w:id="97" w:name="_Toc68874224"/>
                      <w:bookmarkStart w:id="98" w:name="_Toc68887857"/>
                      <w:proofErr w:type="spellStart"/>
                      <w:r>
                        <w:rPr>
                          <w:lang w:val="en-US"/>
                        </w:rPr>
                        <w:t>Perspetiva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Solução</w:t>
                      </w:r>
                      <w:bookmarkEnd w:id="97"/>
                      <w:bookmarkEnd w:id="98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Heading2"/>
      </w:pPr>
      <w:bookmarkStart w:id="90" w:name="_Toc68611800"/>
      <w:bookmarkStart w:id="91" w:name="_Toc68874225"/>
      <w:bookmarkStart w:id="92" w:name="_Toc68887858"/>
      <w:r>
        <w:t>Pré-Processamento dos Dados de Entrada</w:t>
      </w:r>
      <w:bookmarkEnd w:id="90"/>
      <w:bookmarkEnd w:id="91"/>
      <w:bookmarkEnd w:id="92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Heading3"/>
      </w:pPr>
      <w:bookmarkStart w:id="93" w:name="_Toc68611801"/>
      <w:bookmarkStart w:id="94" w:name="_Toc68874226"/>
      <w:bookmarkStart w:id="95" w:name="_Toc68887859"/>
      <w:r>
        <w:t>Tratamento do grafo</w:t>
      </w:r>
      <w:bookmarkEnd w:id="93"/>
      <w:bookmarkEnd w:id="94"/>
      <w:bookmarkEnd w:id="95"/>
    </w:p>
    <w:p w14:paraId="23CA7919" w14:textId="5CB71E11" w:rsidR="00AA1370" w:rsidRPr="00B16767" w:rsidRDefault="00AA1370" w:rsidP="00B16767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4E34948D" w14:textId="7D61ACB5" w:rsidR="00AA1370" w:rsidRDefault="00AA1370" w:rsidP="00B16767">
      <w:r w:rsidRPr="00B16767">
        <w:tab/>
        <w:t xml:space="preserve">Inicialmente, devem ser eliminadas as arestas do grafo que se encontrem </w:t>
      </w:r>
      <w:r w:rsidR="00B16767" w:rsidRPr="00B16767">
        <w:t xml:space="preserve">inacessíveis, devido a fatores externos, tal como obras públicas ou demasiado afastadas da padaria, tendo em conta que a </w:t>
      </w:r>
      <w:r w:rsidR="00684357">
        <w:t>padaria</w:t>
      </w:r>
      <w:r w:rsidR="00B16767" w:rsidRPr="00B16767">
        <w:t xml:space="preserve"> do Sr. Sílvio</w:t>
      </w:r>
      <w:r w:rsidR="00684357">
        <w:t xml:space="preserve"> apenas</w:t>
      </w:r>
      <w:r w:rsidR="00B16767" w:rsidRPr="00B16767">
        <w:t xml:space="preserve"> efetua encomendas</w:t>
      </w:r>
      <w:r w:rsidR="00684357">
        <w:t xml:space="preserve"> na vila da Tocha, ou seja,</w:t>
      </w:r>
      <w:r w:rsidR="00B16767" w:rsidRPr="00B16767">
        <w:t xml:space="preserve"> num raio (</w:t>
      </w:r>
      <w:proofErr w:type="spellStart"/>
      <w:r w:rsidR="00B16767" w:rsidRPr="00B16767">
        <w:t>Ra</w:t>
      </w:r>
      <w:proofErr w:type="spellEnd"/>
      <w:r w:rsidR="00B16767" w:rsidRPr="00B16767">
        <w:t>) à volta da padaria</w:t>
      </w:r>
      <w:r w:rsidR="00684357">
        <w:t xml:space="preserve"> (simplificando)</w:t>
      </w:r>
      <w:r w:rsidR="00B16767" w:rsidRPr="00B16767">
        <w:t>.</w:t>
      </w:r>
    </w:p>
    <w:p w14:paraId="5D631765" w14:textId="35565418" w:rsidR="00746427" w:rsidRDefault="0084442C" w:rsidP="00B16767">
      <w:r>
        <w:tab/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14:paraId="42E886A2" w14:textId="557709A7" w:rsidR="00746427" w:rsidRDefault="00746427" w:rsidP="00B16767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48F04CE6" w:rsidR="00A66F65" w:rsidRDefault="00A66F65" w:rsidP="00B16767"/>
    <w:p w14:paraId="45C2FEA1" w14:textId="68FFD256" w:rsidR="00A66F65" w:rsidRDefault="00E96384" w:rsidP="00E96384">
      <w:pPr>
        <w:pStyle w:val="Heading3"/>
      </w:pPr>
      <w:bookmarkStart w:id="96" w:name="_Toc68611802"/>
      <w:bookmarkStart w:id="97" w:name="_Toc68874227"/>
      <w:bookmarkStart w:id="98" w:name="_Toc68887860"/>
      <w:r>
        <w:t>Tratamento dos Clientes</w:t>
      </w:r>
      <w:bookmarkEnd w:id="96"/>
      <w:bookmarkEnd w:id="97"/>
      <w:bookmarkEnd w:id="98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0131E3A5" w14:textId="392E70ED" w:rsidR="0080773D" w:rsidRDefault="0080773D" w:rsidP="6321D57D"/>
    <w:p w14:paraId="45AF0266" w14:textId="65FBD5C6" w:rsidR="00DF705F" w:rsidRDefault="00DF705F" w:rsidP="6321D57D"/>
    <w:p w14:paraId="0944FB27" w14:textId="4A43DC9A" w:rsidR="00DF705F" w:rsidRDefault="00DF705F" w:rsidP="6321D57D"/>
    <w:p w14:paraId="5D474754" w14:textId="77777777" w:rsidR="00DF705F" w:rsidRDefault="00DF705F" w:rsidP="6321D57D"/>
    <w:p w14:paraId="11D50E1D" w14:textId="34F46859" w:rsidR="0080773D" w:rsidRDefault="1EC8B345" w:rsidP="6321D57D">
      <w:pPr>
        <w:pStyle w:val="Heading3"/>
      </w:pPr>
      <w:bookmarkStart w:id="99" w:name="_Toc68887861"/>
      <w:r w:rsidRPr="6321D57D">
        <w:lastRenderedPageBreak/>
        <w:t>Tratamento dos Percursos</w:t>
      </w:r>
      <w:bookmarkEnd w:id="99"/>
    </w:p>
    <w:p w14:paraId="4F61C653" w14:textId="53489911" w:rsidR="0080773D" w:rsidRDefault="1EC8B345" w:rsidP="00DF705F">
      <w:pPr>
        <w:ind w:firstLine="720"/>
      </w:pPr>
      <w:r>
        <w:t xml:space="preserve">Será analisada a opção de pré-calcular o caminho mais curto entre todos os pares de vértices do grafo processado, utilizando o algoritmo de </w:t>
      </w:r>
      <w:proofErr w:type="spellStart"/>
      <w:r w:rsidRPr="0F8DB8BF">
        <w:rPr>
          <w:b/>
          <w:bCs/>
        </w:rPr>
        <w:t>Dijkstra</w:t>
      </w:r>
      <w:proofErr w:type="spellEnd"/>
      <w:r w:rsidR="7AEEF738">
        <w:t xml:space="preserve"> para cada vértice ou o algoritmo de </w:t>
      </w:r>
      <w:proofErr w:type="spellStart"/>
      <w:r w:rsidR="7AEEF738" w:rsidRPr="0F8DB8BF">
        <w:rPr>
          <w:b/>
          <w:bCs/>
        </w:rPr>
        <w:t>Floyd-Warshall</w:t>
      </w:r>
      <w:proofErr w:type="spellEnd"/>
      <w:r w:rsidR="7AEEF738">
        <w:t xml:space="preserve">. </w:t>
      </w:r>
    </w:p>
    <w:p w14:paraId="4336B847" w14:textId="16CEE1CB" w:rsidR="0080773D" w:rsidRDefault="74E85A70" w:rsidP="00DF705F">
      <w:pPr>
        <w:ind w:firstLine="720"/>
      </w:pPr>
      <w:r>
        <w:t xml:space="preserve">A </w:t>
      </w:r>
      <w:r w:rsidR="0C9623FF">
        <w:t xml:space="preserve">utilização de um destes métodos </w:t>
      </w:r>
      <w:r w:rsidR="61A43D11">
        <w:t>permitiria aumentar a eficiência do restante programa, já que não seria necessário calcular o peso mínimo entre os vários pontos em cada novo per</w:t>
      </w:r>
      <w:r w:rsidR="76BFE38C">
        <w:t xml:space="preserve">curso. No entanto, esta alternativa </w:t>
      </w:r>
      <w:r w:rsidR="2E5557BA">
        <w:t>prova-se ser computacionalmente exigente, visto que calcula a distância entre todos os pares de vértices e não apenas os necessários.</w:t>
      </w:r>
    </w:p>
    <w:p w14:paraId="7BE3D8AA" w14:textId="11674F4D" w:rsidR="6321D57D" w:rsidRDefault="50041907" w:rsidP="00DF705F">
      <w:pPr>
        <w:ind w:firstLine="720"/>
      </w:pPr>
      <w:r>
        <w:t>Por fim, a aplicabilidade destes algoritmos requer uma análise da eficiência do programa tendo em conta</w:t>
      </w:r>
      <w:r w:rsidR="7B11271E">
        <w:t xml:space="preserve"> a dimensão do mapa considerado. Naturalmente, a sua utilização irá depender também do algoritmo escolhido para resolver </w:t>
      </w:r>
      <w:r w:rsidR="00A40419">
        <w:t>a 2ª fase do problema</w:t>
      </w:r>
      <w:r w:rsidR="21A118C8">
        <w:t>, já que nem todos usufruem dos cálculos provenientes do mesmo.</w:t>
      </w:r>
    </w:p>
    <w:p w14:paraId="1197C881" w14:textId="29D4B949" w:rsidR="0080773D" w:rsidRDefault="0080773D" w:rsidP="0080773D">
      <w:pPr>
        <w:pStyle w:val="Heading2"/>
      </w:pPr>
      <w:bookmarkStart w:id="100" w:name="_Toc68874228"/>
      <w:bookmarkStart w:id="101" w:name="_Toc68887862"/>
      <w:r>
        <w:t>Identificação dos problemas encontrados</w:t>
      </w:r>
      <w:bookmarkEnd w:id="100"/>
      <w:bookmarkEnd w:id="101"/>
    </w:p>
    <w:p w14:paraId="60D4EAAD" w14:textId="77777777" w:rsidR="00BB06BC" w:rsidRPr="00BB06BC" w:rsidRDefault="00BB06BC" w:rsidP="00BB06BC"/>
    <w:p w14:paraId="5CB21F3C" w14:textId="20509C60" w:rsidR="00ED031D" w:rsidRPr="00ED031D" w:rsidRDefault="00F5378E" w:rsidP="00DF705F">
      <w:pPr>
        <w:ind w:firstLine="720"/>
        <w:rPr>
          <w:rFonts w:cs="Georgia"/>
          <w:b/>
          <w:bCs/>
          <w:i/>
          <w:iCs/>
        </w:rPr>
      </w:pPr>
      <w:r w:rsidRPr="78136202">
        <w:rPr>
          <w:rFonts w:cs="Georgia"/>
        </w:rPr>
        <w:t xml:space="preserve">Na primeira fase, com uma única carrinha e sem restringir a ordem de entrega pela hora das encomendas, o problema inerente é o de passar por todos os pontos de interesse e regressar </w:t>
      </w:r>
      <w:r w:rsidR="00ED031D" w:rsidRPr="78136202">
        <w:rPr>
          <w:rFonts w:cs="Georgia"/>
        </w:rPr>
        <w:t xml:space="preserve">à partida, gastando o menor tempo possível, assemelhando-se vivamente ao problema </w:t>
      </w:r>
      <w:r w:rsidR="00ED031D" w:rsidRPr="78136202">
        <w:rPr>
          <w:rFonts w:cs="Georgia"/>
          <w:i/>
          <w:iCs/>
        </w:rPr>
        <w:t>NP-hard</w:t>
      </w:r>
      <w:r w:rsidR="00ED031D" w:rsidRPr="78136202">
        <w:rPr>
          <w:rFonts w:cs="Georgia"/>
        </w:rPr>
        <w:t xml:space="preserve"> chamado </w:t>
      </w:r>
      <w:r w:rsidR="00ED031D" w:rsidRPr="78136202">
        <w:rPr>
          <w:rFonts w:cs="Georgia"/>
          <w:b/>
          <w:bCs/>
          <w:i/>
          <w:iCs/>
        </w:rPr>
        <w:t xml:space="preserve">Travelling </w:t>
      </w:r>
      <w:proofErr w:type="spellStart"/>
      <w:r w:rsidR="00ED031D" w:rsidRPr="78136202">
        <w:rPr>
          <w:rFonts w:cs="Georgia"/>
          <w:b/>
          <w:bCs/>
          <w:i/>
          <w:iCs/>
        </w:rPr>
        <w:t>Salesman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</w:t>
      </w:r>
      <w:proofErr w:type="spellStart"/>
      <w:r w:rsidR="00ED031D" w:rsidRPr="78136202">
        <w:rPr>
          <w:rFonts w:cs="Georgia"/>
          <w:b/>
          <w:bCs/>
          <w:i/>
          <w:iCs/>
        </w:rPr>
        <w:t>Problem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(TSP).</w:t>
      </w:r>
    </w:p>
    <w:p w14:paraId="4EC62545" w14:textId="4F8BC5A6" w:rsidR="00ED031D" w:rsidRDefault="00ED031D" w:rsidP="6321D57D">
      <w:pPr>
        <w:rPr>
          <w:rFonts w:cs="Georgia"/>
        </w:rPr>
      </w:pPr>
      <w:r w:rsidRPr="6321D57D">
        <w:rPr>
          <w:rFonts w:cs="Georgia"/>
        </w:rPr>
        <w:t xml:space="preserve">    </w:t>
      </w:r>
      <w:r w:rsidR="00DF705F">
        <w:rPr>
          <w:rFonts w:cs="Georgia"/>
        </w:rPr>
        <w:tab/>
      </w:r>
      <w:r w:rsidRPr="6321D57D">
        <w:rPr>
          <w:rFonts w:cs="Georgia"/>
        </w:rPr>
        <w:t xml:space="preserve">Numa segunda fase, adiciona-se a restrição da hora de entrega preferível pelos clientes, pelo que </w:t>
      </w:r>
      <w:r w:rsidR="179B7D25" w:rsidRPr="6321D57D">
        <w:rPr>
          <w:rFonts w:cs="Georgia"/>
        </w:rPr>
        <w:t>terão de ser concebidos novos algoritmos que consigam ter este detalhe em atenção.</w:t>
      </w:r>
    </w:p>
    <w:p w14:paraId="6EBC6B11" w14:textId="402A42AD" w:rsidR="00ED031D" w:rsidRDefault="00ED031D" w:rsidP="78136202">
      <w:pPr>
        <w:rPr>
          <w:rFonts w:cs="Georgia"/>
        </w:rPr>
      </w:pPr>
      <w:r w:rsidRPr="0F8DB8BF">
        <w:rPr>
          <w:rFonts w:cs="Georgia"/>
        </w:rPr>
        <w:t xml:space="preserve">   </w:t>
      </w:r>
      <w:r w:rsidR="00DF705F">
        <w:rPr>
          <w:rFonts w:cs="Georgia"/>
        </w:rPr>
        <w:tab/>
      </w:r>
      <w:r w:rsidRPr="0F8DB8BF">
        <w:rPr>
          <w:rFonts w:cs="Georgia"/>
        </w:rPr>
        <w:t xml:space="preserve">Passando para uma frota de carrinhas, na última fase do projeto, o algoritmo deve conseguir </w:t>
      </w:r>
      <w:r w:rsidR="00653139" w:rsidRPr="0F8DB8BF">
        <w:rPr>
          <w:rFonts w:cs="Georgia"/>
        </w:rPr>
        <w:t xml:space="preserve">decidir o número de carrinhas a usar e a alocação ótima delas aos clientes, de modo a minimizar a função objetivo. Assim sendo, o problema tem parecenças com o </w:t>
      </w:r>
      <w:proofErr w:type="spellStart"/>
      <w:r w:rsidR="00653139" w:rsidRPr="0F8DB8BF">
        <w:rPr>
          <w:rFonts w:cs="Georgia"/>
          <w:b/>
          <w:bCs/>
          <w:i/>
          <w:iCs/>
        </w:rPr>
        <w:t>Vehicle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Routing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Problem</w:t>
      </w:r>
      <w:proofErr w:type="spellEnd"/>
      <w:r w:rsidR="00653139" w:rsidRPr="0F8DB8BF">
        <w:rPr>
          <w:rFonts w:cs="Georgia"/>
        </w:rPr>
        <w:t>, uma generalização do TSP, que tínhamos nos pontos anteriores.</w:t>
      </w:r>
    </w:p>
    <w:p w14:paraId="7A89A247" w14:textId="0D238425" w:rsidR="00D15CD0" w:rsidRDefault="00D15CD0" w:rsidP="78136202">
      <w:pPr>
        <w:rPr>
          <w:rFonts w:ascii="Georgia Pro" w:eastAsia="Georgia Pro" w:hAnsi="Georgia Pro" w:cs="Georgia Pro"/>
        </w:rPr>
      </w:pPr>
    </w:p>
    <w:p w14:paraId="269126C8" w14:textId="3DD8D0B4" w:rsidR="00D15CD0" w:rsidRDefault="20EAFDB0" w:rsidP="78136202">
      <w:pPr>
        <w:pStyle w:val="Heading2"/>
      </w:pPr>
      <w:bookmarkStart w:id="102" w:name="_Toc68887863"/>
      <w:r>
        <w:t>Percurso de duração mínima entre dois pontos</w:t>
      </w:r>
      <w:bookmarkEnd w:id="102"/>
    </w:p>
    <w:p w14:paraId="3180C6E8" w14:textId="505E0B00" w:rsidR="78136202" w:rsidRDefault="78136202" w:rsidP="78136202"/>
    <w:p w14:paraId="318C962C" w14:textId="147DA93E" w:rsidR="78136202" w:rsidRDefault="34730E8A" w:rsidP="6321D57D">
      <w:pPr>
        <w:ind w:firstLine="720"/>
      </w:pPr>
      <w:r>
        <w:t xml:space="preserve">Primeiramente, é </w:t>
      </w:r>
      <w:r w:rsidR="1B0387EA">
        <w:t xml:space="preserve">preponderante </w:t>
      </w:r>
      <w:r>
        <w:t xml:space="preserve">apresentar </w:t>
      </w:r>
      <w:r w:rsidR="33F9EDC1">
        <w:t>soluções para o problema base d</w:t>
      </w:r>
      <w:r w:rsidR="59B1E1F0">
        <w:t>este projeto, isto é, obter o caminho mais curto (de peso total mínimo) entre dois pontos do grafo.</w:t>
      </w:r>
    </w:p>
    <w:p w14:paraId="66A064BC" w14:textId="4F7650AB" w:rsidR="78136202" w:rsidRDefault="56A21A5C" w:rsidP="6321D57D">
      <w:pPr>
        <w:ind w:firstLine="720"/>
        <w:rPr>
          <w:rFonts w:cs="Georgia"/>
        </w:rPr>
      </w:pPr>
      <w:r>
        <w:t xml:space="preserve">Para tal, sugere-se a utilização do algoritmo de </w:t>
      </w:r>
      <w:proofErr w:type="spellStart"/>
      <w:r w:rsidRPr="6321D57D">
        <w:rPr>
          <w:rFonts w:cs="Georgia"/>
          <w:b/>
          <w:bCs/>
        </w:rPr>
        <w:t>Dijkstra</w:t>
      </w:r>
      <w:proofErr w:type="spellEnd"/>
      <w:r w:rsidR="480A8265" w:rsidRPr="6321D57D">
        <w:rPr>
          <w:rFonts w:cs="Georgia"/>
        </w:rPr>
        <w:t xml:space="preserve">, devido à sua facilidade de implementação e </w:t>
      </w:r>
      <w:r w:rsidR="59D39DE8" w:rsidRPr="6321D57D">
        <w:rPr>
          <w:rFonts w:cs="Georgia"/>
        </w:rPr>
        <w:t>à sua eficiência temporal</w:t>
      </w:r>
      <w:r w:rsidR="06BDA0B1" w:rsidRPr="6321D57D">
        <w:rPr>
          <w:rFonts w:cs="Georgia"/>
        </w:rPr>
        <w:t>.</w:t>
      </w:r>
      <w:r w:rsidR="332FF69C" w:rsidRPr="6321D57D">
        <w:rPr>
          <w:rFonts w:cs="Georgia"/>
        </w:rPr>
        <w:t xml:space="preserve"> Para além disso, é possível otimizá-lo, fazendo-o parar quando alcança o vértice de destino.</w:t>
      </w:r>
    </w:p>
    <w:p w14:paraId="6651ECDA" w14:textId="077F2082" w:rsidR="78136202" w:rsidRDefault="5553F79B" w:rsidP="6321D57D">
      <w:pPr>
        <w:ind w:firstLine="720"/>
        <w:rPr>
          <w:rFonts w:cs="Georgia"/>
        </w:rPr>
      </w:pPr>
      <w:r w:rsidRPr="0F8DB8BF">
        <w:rPr>
          <w:rFonts w:cs="Georgia"/>
        </w:rPr>
        <w:t>Contudo, este algoritmo ganancioso efetua a sua procura num círculo que se vai expandindo em torno da origem</w:t>
      </w:r>
      <w:r w:rsidR="793BECC1" w:rsidRPr="0F8DB8BF">
        <w:rPr>
          <w:rFonts w:cs="Georgia"/>
        </w:rPr>
        <w:t xml:space="preserve"> e, consequentemente, se os dois vértices não estiverem próximos, o método pode tornar</w:t>
      </w:r>
      <w:r w:rsidR="0AB3654E" w:rsidRPr="0F8DB8BF">
        <w:rPr>
          <w:rFonts w:cs="Georgia"/>
        </w:rPr>
        <w:t>-se</w:t>
      </w:r>
      <w:r w:rsidR="793BECC1" w:rsidRPr="0F8DB8BF">
        <w:rPr>
          <w:rFonts w:cs="Georgia"/>
        </w:rPr>
        <w:t xml:space="preserve"> altamente ineficiente</w:t>
      </w:r>
      <w:r w:rsidR="19E97A29" w:rsidRPr="0F8DB8BF">
        <w:rPr>
          <w:rFonts w:cs="Georgia"/>
        </w:rPr>
        <w:t xml:space="preserve"> devido à quantidade crescente de vértices inúteis a serem explorados.</w:t>
      </w:r>
    </w:p>
    <w:p w14:paraId="6B937DDD" w14:textId="148C69DF" w:rsidR="78136202" w:rsidRDefault="68AE5CC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De modo a melhorar a sua eficiência temporal, será tida em conta a possibilidade de utilizar o algoritmo </w:t>
      </w:r>
      <w:proofErr w:type="spellStart"/>
      <w:r w:rsidRPr="0F8DB8BF">
        <w:rPr>
          <w:rFonts w:cs="Georgia"/>
          <w:b/>
          <w:bCs/>
        </w:rPr>
        <w:t>Bidirectional</w:t>
      </w:r>
      <w:proofErr w:type="spellEnd"/>
      <w:r w:rsidRPr="0F8DB8BF">
        <w:rPr>
          <w:rFonts w:cs="Georgia"/>
          <w:b/>
          <w:bCs/>
        </w:rPr>
        <w:t xml:space="preserve"> </w:t>
      </w:r>
      <w:proofErr w:type="spellStart"/>
      <w:r w:rsidRPr="0F8DB8BF">
        <w:rPr>
          <w:rFonts w:cs="Georgia"/>
          <w:b/>
          <w:bCs/>
        </w:rPr>
        <w:t>Dijkstra</w:t>
      </w:r>
      <w:proofErr w:type="spellEnd"/>
      <w:r w:rsidR="02F553D3" w:rsidRPr="0F8DB8BF">
        <w:rPr>
          <w:rFonts w:cs="Georgia"/>
        </w:rPr>
        <w:t xml:space="preserve">, uma vez que </w:t>
      </w:r>
      <w:r w:rsidR="2A872590" w:rsidRPr="0F8DB8BF">
        <w:rPr>
          <w:rFonts w:cs="Georgia"/>
        </w:rPr>
        <w:t xml:space="preserve">executa o algoritmo previamente descrito </w:t>
      </w:r>
      <w:r w:rsidR="069C3DC0" w:rsidRPr="0F8DB8BF">
        <w:rPr>
          <w:rFonts w:cs="Georgia"/>
        </w:rPr>
        <w:t xml:space="preserve">nos dois </w:t>
      </w:r>
      <w:r w:rsidR="069C3DC0" w:rsidRPr="0F8DB8BF">
        <w:rPr>
          <w:rFonts w:cs="Georgia"/>
        </w:rPr>
        <w:lastRenderedPageBreak/>
        <w:t>sentidos, ou seja, de s (origem) para t (destino) e de t para s</w:t>
      </w:r>
      <w:r w:rsidR="2A872590" w:rsidRPr="0F8DB8BF">
        <w:rPr>
          <w:rFonts w:cs="Georgia"/>
        </w:rPr>
        <w:t>,</w:t>
      </w:r>
      <w:r w:rsidR="27413545" w:rsidRPr="0F8DB8BF">
        <w:rPr>
          <w:rFonts w:cs="Georgia"/>
        </w:rPr>
        <w:t xml:space="preserve"> alternando entre um e outro e terminando</w:t>
      </w:r>
      <w:r w:rsidR="6B80A161" w:rsidRPr="0F8DB8BF">
        <w:rPr>
          <w:rFonts w:cs="Georgia"/>
        </w:rPr>
        <w:t xml:space="preserve"> a iteração atual</w:t>
      </w:r>
      <w:r w:rsidR="27413545" w:rsidRPr="0F8DB8BF">
        <w:rPr>
          <w:rFonts w:cs="Georgia"/>
        </w:rPr>
        <w:t xml:space="preserve"> quando se vai processar um vértice que já foi processado na outra direção.</w:t>
      </w:r>
      <w:r w:rsidR="2A872590" w:rsidRPr="0F8DB8BF">
        <w:rPr>
          <w:rFonts w:cs="Georgia"/>
        </w:rPr>
        <w:t xml:space="preserve"> </w:t>
      </w:r>
      <w:r w:rsidR="3E05E732" w:rsidRPr="0F8DB8BF">
        <w:rPr>
          <w:rFonts w:cs="Georgia"/>
        </w:rPr>
        <w:t>Por fim, basta manter a distância do caminho mais curto encontrado até ao momento e verificar se ainda é possível ser melhorado através</w:t>
      </w:r>
      <w:r w:rsidR="7B4908ED" w:rsidRPr="0F8DB8BF">
        <w:rPr>
          <w:rFonts w:cs="Georgia"/>
        </w:rPr>
        <w:t xml:space="preserve"> de</w:t>
      </w:r>
      <w:r w:rsidR="3E05E732" w:rsidRPr="0F8DB8BF">
        <w:rPr>
          <w:rFonts w:cs="Georgia"/>
        </w:rPr>
        <w:t xml:space="preserve"> outra iteração.</w:t>
      </w:r>
    </w:p>
    <w:p w14:paraId="3F407D01" w14:textId="1428F30E" w:rsidR="29B9666D" w:rsidRDefault="29B9666D" w:rsidP="6321D57D">
      <w:pPr>
        <w:ind w:firstLine="720"/>
        <w:rPr>
          <w:rFonts w:cs="Georgia"/>
        </w:rPr>
      </w:pPr>
      <w:r w:rsidRPr="0F8DB8BF">
        <w:rPr>
          <w:rFonts w:cs="Georgia"/>
        </w:rPr>
        <w:t>Este último método enunci</w:t>
      </w:r>
      <w:r w:rsidR="14429686" w:rsidRPr="0F8DB8BF">
        <w:rPr>
          <w:rFonts w:cs="Georgia"/>
        </w:rPr>
        <w:t>ado processa uma área de 2πr</w:t>
      </w:r>
      <w:r w:rsidR="14429686" w:rsidRPr="0F8DB8BF">
        <w:rPr>
          <w:rFonts w:cs="Georgia"/>
          <w:vertAlign w:val="superscript"/>
        </w:rPr>
        <w:t>2</w:t>
      </w:r>
      <w:r w:rsidR="7068DA79" w:rsidRPr="0F8DB8BF">
        <w:rPr>
          <w:rFonts w:cs="Georgia"/>
        </w:rPr>
        <w:t>, em vez de 4πr</w:t>
      </w:r>
      <w:r w:rsidR="7068DA79" w:rsidRPr="0F8DB8BF">
        <w:rPr>
          <w:rFonts w:cs="Georgia"/>
          <w:vertAlign w:val="superscript"/>
        </w:rPr>
        <w:t xml:space="preserve">2 </w:t>
      </w:r>
      <w:r w:rsidR="7068DA79" w:rsidRPr="0F8DB8BF">
        <w:rPr>
          <w:rFonts w:cs="Georgia"/>
        </w:rPr>
        <w:t>na pesquisa unidirecional (</w:t>
      </w:r>
      <w:r w:rsidR="1ED6E58C" w:rsidRPr="0F8DB8BF">
        <w:rPr>
          <w:rFonts w:cs="Georgia"/>
        </w:rPr>
        <w:t>ganho ~ 2x)</w:t>
      </w:r>
      <w:r w:rsidR="20A0A991" w:rsidRPr="0F8DB8BF">
        <w:rPr>
          <w:rFonts w:cs="Georgia"/>
        </w:rPr>
        <w:t>, tal como podemos observar nas imagens apresentadas de seguida:</w:t>
      </w:r>
    </w:p>
    <w:p w14:paraId="1448B50E" w14:textId="077594BC" w:rsidR="6321D57D" w:rsidRDefault="6321D57D" w:rsidP="6321D57D">
      <w:pPr>
        <w:rPr>
          <w:rFonts w:cs="Georgia"/>
        </w:rPr>
      </w:pPr>
    </w:p>
    <w:p w14:paraId="290446B3" w14:textId="77777777" w:rsidR="00DF705F" w:rsidRDefault="00DF705F" w:rsidP="008F4509">
      <w:pPr>
        <w:keepNext/>
        <w:jc w:val="center"/>
      </w:pPr>
      <w:r>
        <w:rPr>
          <w:noProof/>
        </w:rPr>
        <w:drawing>
          <wp:inline distT="0" distB="0" distL="0" distR="0" wp14:anchorId="434641C7" wp14:editId="765ABC73">
            <wp:extent cx="5372100" cy="2842735"/>
            <wp:effectExtent l="0" t="0" r="0" b="0"/>
            <wp:docPr id="1523029399" name="Picture 152302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0293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96" cy="28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052" w14:textId="1A491E2E" w:rsidR="6321D57D" w:rsidRDefault="00DF705F" w:rsidP="008F4509">
      <w:pPr>
        <w:pStyle w:val="Caption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1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Unidirecional</w:t>
      </w:r>
    </w:p>
    <w:p w14:paraId="0290F3A7" w14:textId="77777777" w:rsidR="00DF705F" w:rsidRDefault="00DF705F" w:rsidP="00DF705F"/>
    <w:p w14:paraId="2B2F9B03" w14:textId="77777777" w:rsidR="00BF1618" w:rsidRDefault="23E98782" w:rsidP="008F4509">
      <w:pPr>
        <w:keepNext/>
        <w:jc w:val="center"/>
      </w:pPr>
      <w:r>
        <w:rPr>
          <w:noProof/>
        </w:rPr>
        <w:drawing>
          <wp:inline distT="0" distB="0" distL="0" distR="0" wp14:anchorId="5BEA48B9" wp14:editId="2D277537">
            <wp:extent cx="5443425" cy="2895600"/>
            <wp:effectExtent l="0" t="0" r="5080" b="0"/>
            <wp:docPr id="1416761357" name="Picture 141676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7613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880" cy="29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B77" w14:textId="372F43F5" w:rsidR="23E98782" w:rsidRDefault="00BF1618" w:rsidP="008F4509">
      <w:pPr>
        <w:pStyle w:val="Caption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2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Bidirecional</w:t>
      </w:r>
    </w:p>
    <w:p w14:paraId="11379880" w14:textId="5B5F72B2" w:rsidR="6321D57D" w:rsidRDefault="6321D57D" w:rsidP="6321D57D">
      <w:pPr>
        <w:pStyle w:val="Heading2"/>
      </w:pPr>
    </w:p>
    <w:p w14:paraId="02B7C09F" w14:textId="4AC592C7" w:rsidR="4B68F66C" w:rsidRDefault="4B68F66C" w:rsidP="6321D57D">
      <w:pPr>
        <w:pStyle w:val="Heading2"/>
      </w:pPr>
      <w:bookmarkStart w:id="103" w:name="_Toc68887864"/>
      <w:r>
        <w:t>Percurso de duração mínima entre todos os pares de pontos</w:t>
      </w:r>
      <w:bookmarkEnd w:id="103"/>
    </w:p>
    <w:p w14:paraId="189CBADB" w14:textId="77777777" w:rsidR="008F4509" w:rsidRPr="008F4509" w:rsidRDefault="008F4509" w:rsidP="008F4509"/>
    <w:p w14:paraId="06DEA537" w14:textId="646FB41D" w:rsidR="6321D57D" w:rsidRDefault="33347D37" w:rsidP="00BF1618">
      <w:pPr>
        <w:ind w:firstLine="720"/>
      </w:pPr>
      <w:r w:rsidRPr="6321D57D">
        <w:t xml:space="preserve">Como já foi referido na fase de pré-processamento, </w:t>
      </w:r>
      <w:r w:rsidR="38B104C8" w:rsidRPr="6321D57D">
        <w:t>surge a hipótese de pré-calcular os percursos de duração mínima entre todos os pares de vértices, aumentando a eficiência do resto do programa</w:t>
      </w:r>
      <w:r w:rsidR="618F93C2" w:rsidRPr="6321D57D">
        <w:t>, caso seja escolhido um método que usufrua destes cálculos.</w:t>
      </w:r>
    </w:p>
    <w:p w14:paraId="24B68B3A" w14:textId="554FE3C8" w:rsidR="6321D57D" w:rsidRDefault="2D693E08" w:rsidP="6321D57D">
      <w:r>
        <w:t xml:space="preserve">Com efeito, serão consideradas duas abordagens: </w:t>
      </w:r>
    </w:p>
    <w:p w14:paraId="44F3EA64" w14:textId="00F8DB00" w:rsidR="08C9DD34" w:rsidRDefault="08C9DD34" w:rsidP="6321D57D">
      <w:pPr>
        <w:pStyle w:val="Heading3"/>
      </w:pPr>
      <w:bookmarkStart w:id="104" w:name="_Toc68887865"/>
      <w:r>
        <w:t xml:space="preserve">Execução repetida do </w:t>
      </w:r>
      <w:r w:rsidR="2D693E08">
        <w:t xml:space="preserve">Algoritmo de </w:t>
      </w:r>
      <w:proofErr w:type="spellStart"/>
      <w:r w:rsidR="2D693E08">
        <w:t>Dijkstra</w:t>
      </w:r>
      <w:bookmarkEnd w:id="104"/>
      <w:proofErr w:type="spellEnd"/>
    </w:p>
    <w:p w14:paraId="276CF5E1" w14:textId="09524C42" w:rsidR="477ADCA5" w:rsidRDefault="477ADCA5" w:rsidP="6321D57D">
      <w:pPr>
        <w:ind w:firstLine="720"/>
        <w:rPr>
          <w:rFonts w:cs="Georgia"/>
        </w:rPr>
      </w:pPr>
      <w:r>
        <w:t xml:space="preserve">O algoritmo de </w:t>
      </w:r>
      <w:proofErr w:type="spellStart"/>
      <w:r>
        <w:t>Dijkstra</w:t>
      </w:r>
      <w:proofErr w:type="spellEnd"/>
      <w:r>
        <w:t xml:space="preserve">, como já foi previamente referido, executa com uma complexidade temporal de </w:t>
      </w:r>
      <w:r w:rsidR="7B0F3135" w:rsidRPr="0F8DB8BF">
        <w:rPr>
          <w:rFonts w:cs="Georgia"/>
        </w:rPr>
        <w:t>Θ</w:t>
      </w:r>
      <w:r w:rsidRPr="0F8DB8BF">
        <w:rPr>
          <w:rFonts w:cs="Georgia"/>
        </w:rPr>
        <w:t xml:space="preserve"> ((|V|+|E|) </w:t>
      </w:r>
      <w:proofErr w:type="spellStart"/>
      <w:r w:rsidRPr="0F8DB8BF">
        <w:rPr>
          <w:rFonts w:cs="Georgia"/>
        </w:rPr>
        <w:t>log|V</w:t>
      </w:r>
      <w:proofErr w:type="spellEnd"/>
      <w:r w:rsidRPr="0F8DB8BF">
        <w:rPr>
          <w:rFonts w:cs="Georgia"/>
        </w:rPr>
        <w:t>|). Consequentemente, visto ser necessário exec</w:t>
      </w:r>
      <w:r w:rsidR="310A7866" w:rsidRPr="0F8DB8BF">
        <w:rPr>
          <w:rFonts w:cs="Georgia"/>
        </w:rPr>
        <w:t>utar este algoritmo para todos os vértices, e</w:t>
      </w:r>
      <w:r w:rsidR="2D693E08">
        <w:t xml:space="preserve">sta abordagem </w:t>
      </w:r>
      <w:r w:rsidR="350E176E">
        <w:t>executa</w:t>
      </w:r>
      <w:r w:rsidR="2D693E08">
        <w:t xml:space="preserve"> com uma complexidade temporal de</w:t>
      </w:r>
      <w:r w:rsidR="24471F62" w:rsidRPr="0F8DB8BF">
        <w:rPr>
          <w:rFonts w:cs="Georgia"/>
        </w:rPr>
        <w:t xml:space="preserve"> Θ</w:t>
      </w:r>
      <w:r w:rsidR="57B3A2A7" w:rsidRPr="0F8DB8BF">
        <w:rPr>
          <w:rFonts w:cs="Georgia"/>
        </w:rPr>
        <w:t xml:space="preserve"> (|V| (|V|+|E|) </w:t>
      </w:r>
      <w:proofErr w:type="spellStart"/>
      <w:r w:rsidR="57B3A2A7" w:rsidRPr="0F8DB8BF">
        <w:rPr>
          <w:rFonts w:cs="Georgia"/>
        </w:rPr>
        <w:t>log|V</w:t>
      </w:r>
      <w:proofErr w:type="spellEnd"/>
      <w:r w:rsidR="57B3A2A7" w:rsidRPr="0F8DB8BF">
        <w:rPr>
          <w:rFonts w:cs="Georgia"/>
        </w:rPr>
        <w:t xml:space="preserve">|) e é recomendada a sua utilização em grafos esparsos </w:t>
      </w:r>
      <w:r w:rsidR="18A58F5E" w:rsidRPr="0F8DB8BF">
        <w:rPr>
          <w:rFonts w:cs="Georgia"/>
        </w:rPr>
        <w:t>(|V| ~ |E|)</w:t>
      </w:r>
      <w:r w:rsidR="5BD83F08" w:rsidRPr="0F8DB8BF">
        <w:rPr>
          <w:rFonts w:cs="Georgia"/>
        </w:rPr>
        <w:t xml:space="preserve">, como é normalmente o caso das redes viárias. </w:t>
      </w:r>
    </w:p>
    <w:p w14:paraId="0B118D8F" w14:textId="188E8CF8" w:rsidR="5BD83F08" w:rsidRDefault="5BD83F0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Finalmente, a complexidade desta alternativa será </w:t>
      </w:r>
      <w:r w:rsidR="089AEAB9" w:rsidRPr="0F8DB8BF">
        <w:rPr>
          <w:rFonts w:cs="Georgia"/>
        </w:rPr>
        <w:t>Θ</w:t>
      </w:r>
      <w:r w:rsidR="3C167C0F" w:rsidRPr="0F8DB8BF">
        <w:rPr>
          <w:rFonts w:cs="Georgia"/>
        </w:rPr>
        <w:t xml:space="preserve"> (|V|</w:t>
      </w:r>
      <w:r w:rsidR="3C167C0F" w:rsidRPr="0F8DB8BF">
        <w:rPr>
          <w:rFonts w:cs="Georgia"/>
          <w:vertAlign w:val="superscript"/>
        </w:rPr>
        <w:t>2</w:t>
      </w:r>
      <w:r w:rsidR="3C167C0F" w:rsidRPr="0F8DB8BF">
        <w:rPr>
          <w:rFonts w:cs="Georgia"/>
        </w:rPr>
        <w:t xml:space="preserve"> log(|V|)),</w:t>
      </w:r>
      <w:r w:rsidR="12F00FBE" w:rsidRPr="0F8DB8BF">
        <w:rPr>
          <w:rFonts w:cs="Georgia"/>
        </w:rPr>
        <w:t xml:space="preserve"> sendo mais eficiente do que o algoritmo que será mencionado de seguida.</w:t>
      </w:r>
    </w:p>
    <w:p w14:paraId="3DEE31DD" w14:textId="2E947211" w:rsidR="12F00FBE" w:rsidRDefault="12F00FBE" w:rsidP="6321D57D">
      <w:pPr>
        <w:pStyle w:val="Heading3"/>
      </w:pPr>
      <w:bookmarkStart w:id="105" w:name="_Toc68887866"/>
      <w:r>
        <w:t xml:space="preserve">Algoritmo de </w:t>
      </w:r>
      <w:proofErr w:type="spellStart"/>
      <w:r>
        <w:t>Floyd-Warshall</w:t>
      </w:r>
      <w:bookmarkEnd w:id="105"/>
      <w:proofErr w:type="spellEnd"/>
    </w:p>
    <w:p w14:paraId="6FD0D6F7" w14:textId="73B34C99" w:rsidR="6321D57D" w:rsidRDefault="12F00FBE" w:rsidP="00BF1618">
      <w:pPr>
        <w:ind w:firstLine="720"/>
        <w:rPr>
          <w:rFonts w:cs="Georgia"/>
        </w:rPr>
      </w:pPr>
      <w:r>
        <w:t xml:space="preserve">Este algoritmo baseado em programação dinâmica, prova ser superior ao anterior </w:t>
      </w:r>
      <w:r w:rsidR="0C1AB0B0">
        <w:t>se o grafo for denso (</w:t>
      </w:r>
      <w:r w:rsidR="0C1AB0B0" w:rsidRPr="0F8DB8BF">
        <w:rPr>
          <w:rFonts w:cs="Georgia"/>
        </w:rPr>
        <w:t>|E| ~ |V|</w:t>
      </w:r>
      <w:r w:rsidR="0C1AB0B0" w:rsidRPr="0F8DB8BF">
        <w:rPr>
          <w:rFonts w:cs="Georgia"/>
          <w:vertAlign w:val="superscript"/>
        </w:rPr>
        <w:t>2</w:t>
      </w:r>
      <w:r w:rsidR="0C1AB0B0" w:rsidRPr="0F8DB8BF">
        <w:rPr>
          <w:rFonts w:cs="Georgia"/>
        </w:rPr>
        <w:t xml:space="preserve">). </w:t>
      </w:r>
      <w:r w:rsidR="21EF4001" w:rsidRPr="0F8DB8BF">
        <w:rPr>
          <w:rFonts w:cs="Georgia"/>
        </w:rPr>
        <w:t>Adicionalmente</w:t>
      </w:r>
      <w:r w:rsidR="01678E80" w:rsidRPr="0F8DB8BF">
        <w:rPr>
          <w:rFonts w:cs="Georgia"/>
        </w:rPr>
        <w:t>, outro fator a seu favor é simplicidade do seu código</w:t>
      </w:r>
      <w:r w:rsidR="11455F84" w:rsidRPr="0F8DB8BF">
        <w:rPr>
          <w:rFonts w:cs="Georgia"/>
        </w:rPr>
        <w:t xml:space="preserve"> e utiliza uma matriz de adjacências</w:t>
      </w:r>
      <w:r w:rsidR="2D6B1BC1" w:rsidRPr="0F8DB8BF">
        <w:rPr>
          <w:rFonts w:cs="Georgia"/>
        </w:rPr>
        <w:t xml:space="preserve"> com pesos. Por fim, o algoritmo retorna uma matriz de distâncias mínimas e uma matriz de predecessores, que permite determinar os vértices que pertencem ao caminho mais curto entre dois </w:t>
      </w:r>
      <w:r w:rsidR="0C395C38" w:rsidRPr="0F8DB8BF">
        <w:rPr>
          <w:rFonts w:cs="Georgia"/>
        </w:rPr>
        <w:t>pontos.</w:t>
      </w:r>
    </w:p>
    <w:p w14:paraId="4A24ECD8" w14:textId="210F22F6" w:rsidR="6321D57D" w:rsidRDefault="4B345641" w:rsidP="00BF1618">
      <w:pPr>
        <w:ind w:firstLine="720"/>
        <w:rPr>
          <w:rFonts w:cs="Georgia"/>
        </w:rPr>
      </w:pPr>
      <w:r w:rsidRPr="0F8DB8BF">
        <w:rPr>
          <w:rFonts w:cs="Georgia"/>
        </w:rPr>
        <w:t>A sua complexidade temporal é (Θ (|V|</w:t>
      </w:r>
      <w:r w:rsidRPr="0F8DB8BF">
        <w:rPr>
          <w:rFonts w:cs="Georgia"/>
          <w:vertAlign w:val="superscript"/>
        </w:rPr>
        <w:t>3</w:t>
      </w:r>
      <w:r w:rsidRPr="0F8DB8BF">
        <w:rPr>
          <w:rFonts w:cs="Georgia"/>
        </w:rPr>
        <w:t>)), pelo que, relativamente aos outros métodos possíveis, é preferível em situações de grafos densos.</w:t>
      </w:r>
    </w:p>
    <w:p w14:paraId="62947D19" w14:textId="01B5B135" w:rsidR="6321D57D" w:rsidRDefault="6321D57D" w:rsidP="6321D57D"/>
    <w:p w14:paraId="317323C7" w14:textId="7F46D558" w:rsidR="00D15CD0" w:rsidRDefault="00D15CD0" w:rsidP="00D15CD0">
      <w:pPr>
        <w:pStyle w:val="Heading2"/>
      </w:pPr>
      <w:bookmarkStart w:id="106" w:name="_Toc68874229"/>
      <w:bookmarkStart w:id="107" w:name="_Toc68887867"/>
      <w:r>
        <w:t>Algoritmos considerados para a 1ª Fase</w:t>
      </w:r>
      <w:bookmarkEnd w:id="106"/>
      <w:bookmarkEnd w:id="107"/>
      <w:r>
        <w:t xml:space="preserve"> </w:t>
      </w:r>
    </w:p>
    <w:p w14:paraId="2678DED8" w14:textId="204BEC5B" w:rsidR="00AD7D41" w:rsidRDefault="00AD7D41" w:rsidP="00D15CD0"/>
    <w:p w14:paraId="78878DBF" w14:textId="5C63A06F" w:rsidR="00FB6855" w:rsidRDefault="00AD7D41" w:rsidP="00BB06BC">
      <w:r>
        <w:tab/>
        <w:t>Como este problema se assemelha ao TSP, existem vários algoritmos que procuram alcançar soluções para este problema. Assim, existem soluções exatas de elevada complexidade temporal e, por outro lado, soluções m</w:t>
      </w:r>
      <w:r w:rsidR="006D6D1C">
        <w:t>ais</w:t>
      </w:r>
      <w:r>
        <w:t xml:space="preserve"> eficientes, que alcançam resultados aproximados.</w:t>
      </w:r>
    </w:p>
    <w:p w14:paraId="1A0E489D" w14:textId="4C5BCB00" w:rsidR="007E6EF5" w:rsidRDefault="007E6EF5" w:rsidP="007E6EF5">
      <w:pPr>
        <w:pStyle w:val="Heading3"/>
      </w:pPr>
      <w:bookmarkStart w:id="108" w:name="_Toc68874230"/>
      <w:bookmarkStart w:id="109" w:name="_Toc68887868"/>
      <w:r>
        <w:t>Soluções Aproximadas</w:t>
      </w:r>
      <w:bookmarkEnd w:id="108"/>
      <w:bookmarkEnd w:id="109"/>
    </w:p>
    <w:p w14:paraId="738BE270" w14:textId="596CC126" w:rsidR="00BE77CF" w:rsidRPr="000340A8" w:rsidRDefault="00581000" w:rsidP="00BE77CF">
      <w:r>
        <w:tab/>
      </w:r>
      <w:r w:rsidRPr="00581000">
        <w:t xml:space="preserve">O </w:t>
      </w:r>
      <w:proofErr w:type="spellStart"/>
      <w:r w:rsidRPr="00581000">
        <w:rPr>
          <w:b/>
          <w:bCs/>
        </w:rPr>
        <w:t>nearest</w:t>
      </w:r>
      <w:proofErr w:type="spellEnd"/>
      <w:r w:rsidRPr="00581000">
        <w:rPr>
          <w:b/>
          <w:bCs/>
        </w:rPr>
        <w:t xml:space="preserve"> </w:t>
      </w:r>
      <w:proofErr w:type="spellStart"/>
      <w:r w:rsidRPr="00581000">
        <w:rPr>
          <w:b/>
          <w:bCs/>
        </w:rPr>
        <w:t>neighbour</w:t>
      </w:r>
      <w:proofErr w:type="spellEnd"/>
      <w:r w:rsidRPr="00581000">
        <w:rPr>
          <w:b/>
          <w:bCs/>
        </w:rPr>
        <w:t xml:space="preserve"> (NN) </w:t>
      </w:r>
      <w:r w:rsidRPr="00581000">
        <w:t>é um algoritmo</w:t>
      </w:r>
      <w:r>
        <w:t xml:space="preserve"> heurístico, que fornece uma solução </w:t>
      </w:r>
      <w:r w:rsidR="00BB06BC">
        <w:t>razoavelmente</w:t>
      </w:r>
      <w:r>
        <w:t xml:space="preserve"> eficiente, mas que não é a mais próxima da ótima (em média</w:t>
      </w:r>
      <w:r w:rsidR="00BB06BC">
        <w:t>,</w:t>
      </w:r>
      <w:r>
        <w:t xml:space="preserve"> possui um desvio de </w:t>
      </w:r>
      <w:r>
        <w:lastRenderedPageBreak/>
        <w:t>25%).</w:t>
      </w:r>
      <w:r w:rsidR="00BE77CF">
        <w:t xml:space="preserve"> Este</w:t>
      </w:r>
      <w:r w:rsidR="0056210F">
        <w:t xml:space="preserve"> algoritmo, de natureza gananciosa,</w:t>
      </w:r>
      <w:r w:rsidR="00BE77CF">
        <w:t xml:space="preserve"> começa escolhendo um vértice aleatório e, repetidamente, visitando o vértice mais próximo que ainda não foi visitado, até ter percorrido todos os nós</w:t>
      </w:r>
      <w:r w:rsidR="000340A8">
        <w:t>, tendo uma complexidade temporal de O(n</w:t>
      </w:r>
      <w:r w:rsidR="000340A8">
        <w:rPr>
          <w:vertAlign w:val="superscript"/>
        </w:rPr>
        <w:t>2</w:t>
      </w:r>
      <w:r w:rsidR="000340A8">
        <w:t>), no pior caso.</w:t>
      </w:r>
    </w:p>
    <w:p w14:paraId="6B8D9ED9" w14:textId="57DEF1A8" w:rsidR="007B0A1B" w:rsidRDefault="00602754" w:rsidP="00BE77CF">
      <w:r>
        <w:tab/>
        <w:t>Observe-se que, neste caso de estudo, o vértice inicial será sempre a padaria, o que remove a aleatoriedade associada a este passo.</w:t>
      </w:r>
    </w:p>
    <w:p w14:paraId="0E245BFD" w14:textId="3BF5BDF0" w:rsidR="007B0A1B" w:rsidRDefault="007B0A1B" w:rsidP="007B0A1B">
      <w:pPr>
        <w:jc w:val="center"/>
      </w:pPr>
      <w:r>
        <w:rPr>
          <w:noProof/>
        </w:rPr>
        <w:drawing>
          <wp:inline distT="0" distB="0" distL="0" distR="0" wp14:anchorId="5D847E12" wp14:editId="648BA1E9">
            <wp:extent cx="5000625" cy="4067175"/>
            <wp:effectExtent l="190500" t="190500" r="200025" b="2000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67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7D9D1" w14:textId="77777777" w:rsidR="007B0A1B" w:rsidRDefault="007B0A1B" w:rsidP="007B0A1B">
      <w:pPr>
        <w:jc w:val="center"/>
      </w:pPr>
    </w:p>
    <w:p w14:paraId="2CC5600A" w14:textId="682C6ACE" w:rsidR="0056210F" w:rsidRDefault="0056210F" w:rsidP="00BE77CF">
      <w:r>
        <w:tab/>
      </w:r>
      <w:r w:rsidR="00C94779">
        <w:t xml:space="preserve">O </w:t>
      </w:r>
      <w:proofErr w:type="spellStart"/>
      <w:r w:rsidR="00C94779">
        <w:rPr>
          <w:b/>
          <w:bCs/>
        </w:rPr>
        <w:t>Bitonic</w:t>
      </w:r>
      <w:proofErr w:type="spellEnd"/>
      <w:r w:rsidR="00C94779">
        <w:rPr>
          <w:b/>
          <w:bCs/>
        </w:rPr>
        <w:t xml:space="preserve"> tour</w:t>
      </w:r>
      <w:r w:rsidR="00C94779">
        <w:t xml:space="preserve"> </w:t>
      </w:r>
      <w:r w:rsidR="00C94779">
        <w:rPr>
          <w:b/>
          <w:bCs/>
        </w:rPr>
        <w:t xml:space="preserve">(BT) </w:t>
      </w:r>
      <w:r w:rsidR="00C94779">
        <w:t xml:space="preserve">é um algoritmo baseado em programação dinâmica que calcula a cadeia poligonal fechada, de perímetro mínimo, que inclui todos os vértices de um grafo. </w:t>
      </w:r>
      <w:r w:rsidR="00BB06BC">
        <w:t>Este poderá ser aplicado nos vértices de interesse, resolvendo o problema desta fase.</w:t>
      </w:r>
      <w:r w:rsidR="000340A8">
        <w:t xml:space="preserve"> As implementações deste algoritmo também têm, usualmente, complexidade temporal de O(n</w:t>
      </w:r>
      <w:r w:rsidR="000340A8">
        <w:rPr>
          <w:vertAlign w:val="superscript"/>
        </w:rPr>
        <w:t>2</w:t>
      </w:r>
      <w:r w:rsidR="000340A8">
        <w:t>), embora sejam conhecidas algumas com O</w:t>
      </w:r>
      <w:r w:rsidR="0062393A">
        <w:t xml:space="preserve"> </w:t>
      </w:r>
      <w:r w:rsidR="000340A8">
        <w:t>(n log</w:t>
      </w:r>
      <w:r w:rsidR="000340A8">
        <w:rPr>
          <w:vertAlign w:val="superscript"/>
        </w:rPr>
        <w:t xml:space="preserve">2 </w:t>
      </w:r>
      <w:r w:rsidR="000340A8">
        <w:t>n)</w:t>
      </w:r>
      <w:r w:rsidR="0058306C">
        <w:t>.</w:t>
      </w:r>
    </w:p>
    <w:p w14:paraId="2E57FDF9" w14:textId="24183392" w:rsidR="00C94779" w:rsidRDefault="00C94779" w:rsidP="00BB06BC">
      <w:pPr>
        <w:pStyle w:val="Heading3"/>
      </w:pPr>
      <w:bookmarkStart w:id="110" w:name="_Toc68874231"/>
      <w:bookmarkStart w:id="111" w:name="_Toc68887869"/>
      <w:r>
        <w:t>Soluções Exatas</w:t>
      </w:r>
      <w:bookmarkEnd w:id="110"/>
      <w:bookmarkEnd w:id="111"/>
    </w:p>
    <w:p w14:paraId="05D7510D" w14:textId="0C5D0734" w:rsidR="00C94779" w:rsidRDefault="00C94779" w:rsidP="00AE0325">
      <w:r>
        <w:tab/>
      </w:r>
      <w:r w:rsidR="00AE0325">
        <w:t xml:space="preserve">O algoritmo </w:t>
      </w:r>
      <w:r w:rsidR="00BB06BC" w:rsidRPr="00BB06BC">
        <w:rPr>
          <w:b/>
          <w:bCs/>
        </w:rPr>
        <w:t>naïve</w:t>
      </w:r>
      <w:r w:rsidR="00AE0325">
        <w:t xml:space="preserve"> (</w:t>
      </w:r>
      <w:proofErr w:type="spellStart"/>
      <w:r w:rsidR="00AE0325" w:rsidRPr="00BB06BC">
        <w:rPr>
          <w:i/>
          <w:iCs/>
        </w:rPr>
        <w:t>brute</w:t>
      </w:r>
      <w:proofErr w:type="spellEnd"/>
      <w:r w:rsidR="00AE0325" w:rsidRPr="00BB06BC">
        <w:rPr>
          <w:i/>
          <w:iCs/>
        </w:rPr>
        <w:t xml:space="preserve"> force</w:t>
      </w:r>
      <w:r w:rsidR="00AE0325">
        <w:t xml:space="preserve">) consistiria em calcular todas as permutações entre vértices do grafo, </w:t>
      </w:r>
      <w:r w:rsidR="00BB06BC">
        <w:t>escolhendo</w:t>
      </w:r>
      <w:r w:rsidR="00AE0325">
        <w:t xml:space="preserve"> a</w:t>
      </w:r>
      <w:r w:rsidR="00BB06BC">
        <w:t xml:space="preserve"> solução</w:t>
      </w:r>
      <w:r w:rsidR="00AE0325">
        <w:t xml:space="preserve"> que possui o caminho mais curto. No entanto, possui uma complexidade de O</w:t>
      </w:r>
      <w:r w:rsidR="00DF1630">
        <w:t xml:space="preserve"> </w:t>
      </w:r>
      <w:r w:rsidR="00AE0325">
        <w:t>(n!)</w:t>
      </w:r>
      <w:r w:rsidR="00904953">
        <w:t>.</w:t>
      </w:r>
    </w:p>
    <w:p w14:paraId="51EBA235" w14:textId="19797DA0" w:rsidR="00904953" w:rsidRDefault="00AE0325" w:rsidP="00AE0325">
      <w:r>
        <w:lastRenderedPageBreak/>
        <w:tab/>
        <w:t xml:space="preserve">O algoritmo </w:t>
      </w:r>
      <w:proofErr w:type="spellStart"/>
      <w:r>
        <w:rPr>
          <w:b/>
          <w:bCs/>
        </w:rPr>
        <w:t>Held-Karp</w:t>
      </w:r>
      <w:proofErr w:type="spellEnd"/>
      <w:r>
        <w:t xml:space="preserve"> é </w:t>
      </w:r>
      <w:r w:rsidR="00904953">
        <w:t>outra solução possível,</w:t>
      </w:r>
      <w:r>
        <w:t xml:space="preserve"> baseada em programação dinâmica, </w:t>
      </w:r>
      <w:r w:rsidR="00DF1630">
        <w:t>com complexidade O (n</w:t>
      </w:r>
      <w:r w:rsidR="00DF1630">
        <w:rPr>
          <w:vertAlign w:val="superscript"/>
        </w:rPr>
        <w:t>2</w:t>
      </w:r>
      <w:r w:rsidR="00DF1630">
        <w:t xml:space="preserve"> 2</w:t>
      </w:r>
      <w:r w:rsidR="00DF1630">
        <w:rPr>
          <w:vertAlign w:val="superscript"/>
        </w:rPr>
        <w:t>n</w:t>
      </w:r>
      <w:r w:rsidR="00DF1630">
        <w:t>)</w:t>
      </w:r>
      <w:r w:rsidR="00904953">
        <w:t>.</w:t>
      </w:r>
    </w:p>
    <w:p w14:paraId="64D511F4" w14:textId="18482EE4" w:rsidR="00904953" w:rsidRDefault="00904953" w:rsidP="00AE0325">
      <w:r>
        <w:tab/>
        <w:t>Desta forma, se for pretendida uma solução ótima para este problema, será tid</w:t>
      </w:r>
      <w:r w:rsidR="00BB06BC">
        <w:t>o</w:t>
      </w:r>
      <w:r>
        <w:t xml:space="preserve"> em conta o número de vértices (N) a analisar no caso em questão, dado que para N &lt; 8 a técnica de </w:t>
      </w:r>
      <w:proofErr w:type="spellStart"/>
      <w:r w:rsidRPr="00BB06BC">
        <w:rPr>
          <w:i/>
          <w:iCs/>
        </w:rPr>
        <w:t>brute</w:t>
      </w:r>
      <w:proofErr w:type="spellEnd"/>
      <w:r w:rsidRPr="00BB06BC">
        <w:rPr>
          <w:i/>
          <w:iCs/>
        </w:rPr>
        <w:t xml:space="preserve"> force</w:t>
      </w:r>
      <w:r>
        <w:t xml:space="preserve"> apresenta</w:t>
      </w:r>
      <w:r w:rsidR="00CE5CF6">
        <w:t>rá</w:t>
      </w:r>
      <w:r>
        <w:t xml:space="preserve"> um tempo menor de execução, relativamente ao segundo método apresentado. </w:t>
      </w:r>
      <w:r w:rsidR="00CE5CF6">
        <w:t xml:space="preserve">Consequentemente, para N ≥ 8, o </w:t>
      </w:r>
      <w:proofErr w:type="spellStart"/>
      <w:r w:rsidR="00CE5CF6">
        <w:t>Held-Karp</w:t>
      </w:r>
      <w:proofErr w:type="spellEnd"/>
      <w:r w:rsidR="00CE5CF6">
        <w:t xml:space="preserve"> revela-se superior.</w:t>
      </w:r>
    </w:p>
    <w:p w14:paraId="0046BCAC" w14:textId="1AFD372D" w:rsidR="00030164" w:rsidRDefault="00030164" w:rsidP="6321D57D"/>
    <w:p w14:paraId="61B538C5" w14:textId="19C7128D" w:rsidR="00030164" w:rsidRDefault="00D037C8" w:rsidP="00D037C8">
      <w:pPr>
        <w:pStyle w:val="Heading2"/>
      </w:pPr>
      <w:bookmarkStart w:id="112" w:name="_Toc68874232"/>
      <w:bookmarkStart w:id="113" w:name="_Toc68887870"/>
      <w:r>
        <w:t>Integração da hora de entrega do pão (2ª Fase)</w:t>
      </w:r>
      <w:bookmarkEnd w:id="112"/>
      <w:bookmarkEnd w:id="113"/>
    </w:p>
    <w:p w14:paraId="66A3D1D0" w14:textId="35B5153E" w:rsidR="00D037C8" w:rsidRDefault="00D037C8" w:rsidP="00D037C8"/>
    <w:p w14:paraId="7EAB3564" w14:textId="6EA6A045" w:rsidR="00D037C8" w:rsidRDefault="00D037C8" w:rsidP="00D037C8">
      <w:r>
        <w:tab/>
      </w:r>
      <w:r w:rsidR="005F185B">
        <w:t>Como se pretende minimizar o tempo de atraso das entregas para além do tempo de viagem total,</w:t>
      </w:r>
      <w:r w:rsidR="00BA730A">
        <w:t xml:space="preserve"> </w:t>
      </w:r>
      <w:r w:rsidR="31F16BA6">
        <w:t>teremos de encontrar novos algoritmos que tomem isto em consideração ou, em alternativa, alterar as soluções da 1ª fase de modo a integrar</w:t>
      </w:r>
      <w:r w:rsidR="147E45FE">
        <w:t xml:space="preserve"> as novas mudanças.</w:t>
      </w:r>
      <w:r w:rsidR="3CB63E29">
        <w:t xml:space="preserve"> Devido a caminhos mais curtos e horas de entrega diferentes, é agora possível passar por casa de um cliente mais do que uma vez (embora se faça uma única entrega)</w:t>
      </w:r>
      <w:r w:rsidR="00711244">
        <w:t>.</w:t>
      </w:r>
    </w:p>
    <w:p w14:paraId="4C4D5234" w14:textId="4FAED7AC" w:rsidR="6321D57D" w:rsidRDefault="6321D57D" w:rsidP="6321D57D"/>
    <w:p w14:paraId="07B52234" w14:textId="3C9E5D5B" w:rsidR="6321D57D" w:rsidRDefault="6421B0B8" w:rsidP="00711244">
      <w:pPr>
        <w:ind w:firstLine="720"/>
      </w:pPr>
      <w:r>
        <w:t xml:space="preserve">Em relação a uma solução exata, poderá ser usada </w:t>
      </w:r>
      <w:r w:rsidRPr="0F8DB8BF">
        <w:rPr>
          <w:b/>
          <w:bCs/>
        </w:rPr>
        <w:t>força bruta</w:t>
      </w:r>
      <w:r>
        <w:t>, tal como se f</w:t>
      </w:r>
      <w:r w:rsidR="267239C1">
        <w:t>e</w:t>
      </w:r>
      <w:r>
        <w:t>z para a 1ª fase, calculando</w:t>
      </w:r>
      <w:r w:rsidR="4C388A7B">
        <w:t xml:space="preserve"> os tempos de viagem e atraso para</w:t>
      </w:r>
      <w:r>
        <w:t xml:space="preserve"> todas</w:t>
      </w:r>
      <w:r w:rsidR="1ED80420">
        <w:t xml:space="preserve"> as ordens possíveis </w:t>
      </w:r>
      <w:r w:rsidR="344C6EA5">
        <w:t>de clientes</w:t>
      </w:r>
      <w:r w:rsidR="04AFE78F">
        <w:t>. Estes tempos podem ser calculados previamente (para tentar melhorar ligeiramente o tempo de execução)</w:t>
      </w:r>
      <w:r w:rsidR="5DEBC8BB">
        <w:t>, usando, p</w:t>
      </w:r>
      <w:r w:rsidR="32C33755">
        <w:t>ara tal, um algoritmo de cálculo do percurso de duração mínima entre todos os pontos, que foram exp</w:t>
      </w:r>
      <w:r w:rsidR="20473833">
        <w:t>ostos</w:t>
      </w:r>
      <w:r w:rsidR="32C33755">
        <w:t xml:space="preserve"> previamente</w:t>
      </w:r>
      <w:r w:rsidR="1F46044D">
        <w:t>.</w:t>
      </w:r>
      <w:r w:rsidR="00711244">
        <w:t xml:space="preserve"> Mesmo assim, este algoritmo teria uma complexidade temporal fatorial, o que não é viável.</w:t>
      </w:r>
    </w:p>
    <w:p w14:paraId="391D9161" w14:textId="06D189E4" w:rsidR="6321D57D" w:rsidRDefault="6321D57D" w:rsidP="6321D57D"/>
    <w:p w14:paraId="1AAE427E" w14:textId="44FA7F79" w:rsidR="00D037C8" w:rsidRDefault="0218E3E4" w:rsidP="6321D57D">
      <w:pPr>
        <w:ind w:firstLine="720"/>
      </w:pPr>
      <w:r>
        <w:t>A primeira possibilidade</w:t>
      </w:r>
      <w:r w:rsidR="47A051AD">
        <w:t xml:space="preserve"> de solução heurística</w:t>
      </w:r>
      <w:r>
        <w:t xml:space="preserve">, que se torna </w:t>
      </w:r>
      <w:r w:rsidR="783AEC13">
        <w:t>apelador</w:t>
      </w:r>
      <w:r w:rsidR="594C2ACB">
        <w:t>a</w:t>
      </w:r>
      <w:r w:rsidR="783AEC13">
        <w:t xml:space="preserve"> pela sua simplicidade de implementação, é a de </w:t>
      </w:r>
      <w:r w:rsidR="783AEC13" w:rsidRPr="0F8DB8BF">
        <w:rPr>
          <w:b/>
          <w:bCs/>
        </w:rPr>
        <w:t xml:space="preserve">ordenar </w:t>
      </w:r>
      <w:r w:rsidR="783AEC13">
        <w:t>todos as encomendas pelas suas horas de preferência</w:t>
      </w:r>
      <w:r w:rsidR="0CF02215">
        <w:t xml:space="preserve"> e, por essa ordem, descobrir</w:t>
      </w:r>
      <w:r w:rsidR="68272361">
        <w:t>, dois a dois,</w:t>
      </w:r>
      <w:r w:rsidR="0CF02215">
        <w:t xml:space="preserve"> o </w:t>
      </w:r>
      <w:r w:rsidR="64E9037D">
        <w:t>tempo mínimo de viagem entre as casas d</w:t>
      </w:r>
      <w:r w:rsidR="24462FD1">
        <w:t xml:space="preserve">os </w:t>
      </w:r>
      <w:r w:rsidR="64E9037D">
        <w:t>clientes,</w:t>
      </w:r>
      <w:r w:rsidR="0CF02215">
        <w:t xml:space="preserve"> usando um algoritmo</w:t>
      </w:r>
      <w:r w:rsidR="0A32BC1A">
        <w:t xml:space="preserve"> de cálculo</w:t>
      </w:r>
      <w:r w:rsidR="0EE0692A">
        <w:t xml:space="preserve"> do percurso mínimo entre dois pontos,</w:t>
      </w:r>
      <w:r w:rsidR="0CF02215">
        <w:t xml:space="preserve"> como o de </w:t>
      </w:r>
      <w:proofErr w:type="spellStart"/>
      <w:r w:rsidR="0CF02215" w:rsidRPr="0F8DB8BF">
        <w:rPr>
          <w:b/>
          <w:bCs/>
        </w:rPr>
        <w:t>Dijsktra</w:t>
      </w:r>
      <w:proofErr w:type="spellEnd"/>
      <w:r w:rsidR="38AAC292">
        <w:t xml:space="preserve">, o que nos daria uma solução </w:t>
      </w:r>
      <w:r w:rsidR="1FF70765">
        <w:t>aproximada</w:t>
      </w:r>
      <w:r w:rsidR="38AAC292">
        <w:t>. No entanto</w:t>
      </w:r>
      <w:r w:rsidR="418ED99F">
        <w:t xml:space="preserve">, devido à sua natureza gananciosa, que só tenta minimizar o tempo de atraso da próxima entrega, </w:t>
      </w:r>
      <w:r w:rsidR="56DFA7DB">
        <w:t xml:space="preserve">o erro (comparando à solução ótima) deste método pode crescer significativamente </w:t>
      </w:r>
      <w:r w:rsidR="0E7F2044">
        <w:t xml:space="preserve">de acordo com o caso em questão (por exemplo, </w:t>
      </w:r>
      <w:r w:rsidR="67C3A1CE">
        <w:t>imaginemos um</w:t>
      </w:r>
      <w:r w:rsidR="48308456">
        <w:t xml:space="preserve"> cas</w:t>
      </w:r>
      <w:r w:rsidR="3001A0A3">
        <w:t>o</w:t>
      </w:r>
      <w:r w:rsidR="48308456">
        <w:t xml:space="preserve"> </w:t>
      </w:r>
      <w:r w:rsidR="0E7F2044">
        <w:t xml:space="preserve">onde a casa </w:t>
      </w:r>
      <w:r w:rsidR="1DFB0363">
        <w:t xml:space="preserve">de um cliente que pediu uma encomenda às 9:10 fica “a caminho” da casa de um cliente que pediu </w:t>
      </w:r>
      <w:r w:rsidR="00711244">
        <w:t>para as</w:t>
      </w:r>
      <w:r w:rsidR="1DFB0363">
        <w:t xml:space="preserve"> 9:00</w:t>
      </w:r>
      <w:r w:rsidR="1B0A475B">
        <w:t>. Se forem já 9:05, é provavelmente melhor parar na casa do primeiro cliente antes do segundo</w:t>
      </w:r>
      <w:r w:rsidR="63787F8A">
        <w:t xml:space="preserve"> em vez de repetir o caminho de volta</w:t>
      </w:r>
      <w:r w:rsidR="1B0A475B">
        <w:t xml:space="preserve">, embora </w:t>
      </w:r>
      <w:r w:rsidR="7FD0558B">
        <w:t>a hora dele seja mais tarde)</w:t>
      </w:r>
      <w:r w:rsidR="3B33A2A0">
        <w:t>.</w:t>
      </w:r>
    </w:p>
    <w:p w14:paraId="595C523D" w14:textId="2CE19127" w:rsidR="00D037C8" w:rsidRDefault="3B33A2A0" w:rsidP="6321D57D">
      <w:pPr>
        <w:ind w:firstLine="720"/>
      </w:pPr>
      <w:r>
        <w:t xml:space="preserve">Para combater este problema, terão de ser consideradas otimizações a aplicar ao algoritmo. Uma delas </w:t>
      </w:r>
      <w:r w:rsidR="3E6E0A5F">
        <w:t>poderá ser a seguinte condição:</w:t>
      </w:r>
    </w:p>
    <w:p w14:paraId="21FE107D" w14:textId="05832E39" w:rsidR="00D037C8" w:rsidRDefault="3E6E0A5F" w:rsidP="78136202">
      <w:pPr>
        <w:pStyle w:val="ListParagraph"/>
        <w:numPr>
          <w:ilvl w:val="0"/>
          <w:numId w:val="4"/>
        </w:numPr>
        <w:rPr>
          <w:rFonts w:cs="Georgia"/>
        </w:rPr>
      </w:pPr>
      <w:r>
        <w:t xml:space="preserve">Se, a caminho da casa de um cliente, passarmos pela casa de um outro cliente cuja hora de preferência é mais </w:t>
      </w:r>
      <w:r w:rsidR="59A0CBD0">
        <w:t>tardia</w:t>
      </w:r>
      <w:r w:rsidR="1B8A3D08">
        <w:t>,</w:t>
      </w:r>
      <w:r w:rsidR="58B50162">
        <w:t xml:space="preserve"> mas </w:t>
      </w:r>
      <w:r w:rsidR="60076234">
        <w:t>a hora atual está dentro da margem de entrega</w:t>
      </w:r>
      <w:r w:rsidR="33A2B5B6">
        <w:t>, então realiza-se essa entrega.</w:t>
      </w:r>
    </w:p>
    <w:p w14:paraId="36E70C96" w14:textId="2B31FD03" w:rsidR="00D037C8" w:rsidRDefault="2744E145" w:rsidP="78136202">
      <w:r>
        <w:lastRenderedPageBreak/>
        <w:t>Será também estudada a possibilidade de escalar esta condição a vértices próximos dos que estamos a percorrer, tal como outras</w:t>
      </w:r>
      <w:r w:rsidR="117E8B0E">
        <w:t xml:space="preserve"> possíveis</w:t>
      </w:r>
      <w:r>
        <w:t xml:space="preserve"> otimizações</w:t>
      </w:r>
      <w:r w:rsidR="02D312FF">
        <w:t>.</w:t>
      </w:r>
    </w:p>
    <w:p w14:paraId="5752871D" w14:textId="4E22F51D" w:rsidR="0031611B" w:rsidRDefault="000340A8" w:rsidP="78136202">
      <w:r>
        <w:tab/>
        <w:t>Este algoritmo tem a mesma complexidade temporal que o algoritmo usado para calcular a distância entre os vértices, visto ser a ação mais dispendiosa.</w:t>
      </w:r>
    </w:p>
    <w:p w14:paraId="4667D46A" w14:textId="125B3767" w:rsidR="0031611B" w:rsidRDefault="0031611B" w:rsidP="0031611B">
      <w:pPr>
        <w:jc w:val="center"/>
      </w:pPr>
      <w:r>
        <w:rPr>
          <w:noProof/>
        </w:rPr>
        <w:drawing>
          <wp:inline distT="0" distB="0" distL="0" distR="0" wp14:anchorId="506912CE" wp14:editId="0281F1B9">
            <wp:extent cx="6858000" cy="3368675"/>
            <wp:effectExtent l="190500" t="190500" r="190500" b="1936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8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D4B92" w14:textId="1568AD6E" w:rsidR="00D037C8" w:rsidRDefault="00D037C8" w:rsidP="78136202"/>
    <w:p w14:paraId="2357390A" w14:textId="34EA9F34" w:rsidR="00D037C8" w:rsidRDefault="39D5189E" w:rsidP="004C45BC">
      <w:pPr>
        <w:ind w:firstLine="720"/>
      </w:pPr>
      <w:r>
        <w:t>Outra técnica</w:t>
      </w:r>
      <w:r w:rsidR="10C58F50">
        <w:t xml:space="preserve"> </w:t>
      </w:r>
      <w:r>
        <w:t>que será considerada, embora mais complexa</w:t>
      </w:r>
      <w:r w:rsidR="48FB7F1E">
        <w:t xml:space="preserve"> e com uma implementação mais trabalhosa, </w:t>
      </w:r>
      <w:r w:rsidR="27AFFDEF">
        <w:t xml:space="preserve">é uma aplicação de </w:t>
      </w:r>
      <w:r w:rsidR="27AFFDEF" w:rsidRPr="6321D57D">
        <w:rPr>
          <w:i/>
          <w:iCs/>
        </w:rPr>
        <w:t xml:space="preserve">General </w:t>
      </w:r>
      <w:proofErr w:type="spellStart"/>
      <w:r w:rsidR="27AFFDEF" w:rsidRPr="6321D57D">
        <w:rPr>
          <w:i/>
          <w:iCs/>
        </w:rPr>
        <w:t>Variable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Neighborhood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Search</w:t>
      </w:r>
      <w:proofErr w:type="spellEnd"/>
      <w:r w:rsidR="27AFFDEF" w:rsidRPr="6321D57D">
        <w:rPr>
          <w:i/>
          <w:iCs/>
        </w:rPr>
        <w:t xml:space="preserve"> (GVNS)</w:t>
      </w:r>
      <w:r w:rsidR="76771DAD">
        <w:t xml:space="preserve">, que se divide </w:t>
      </w:r>
      <w:r w:rsidR="7E6D2E5E">
        <w:t>em</w:t>
      </w:r>
      <w:r w:rsidR="76771DAD">
        <w:t xml:space="preserve"> duas fases: uma fase construtiva, que resulta numa solução </w:t>
      </w:r>
      <w:r w:rsidR="00711244">
        <w:t>possível,</w:t>
      </w:r>
      <w:r w:rsidR="76771DAD">
        <w:t xml:space="preserve"> mas não necessariamente perto da ótima e uma fase de otimização, que pega na solução anterior e tenta</w:t>
      </w:r>
      <w:r w:rsidR="71420953">
        <w:t xml:space="preserve"> melhorá-la</w:t>
      </w:r>
      <w:r w:rsidR="17382461">
        <w:t xml:space="preserve"> o máximo que conseguir.</w:t>
      </w:r>
    </w:p>
    <w:p w14:paraId="5FBEC5BC" w14:textId="6572E07D" w:rsidR="00D037C8" w:rsidRDefault="17382461" w:rsidP="004C45BC">
      <w:pPr>
        <w:ind w:firstLine="720"/>
      </w:pPr>
      <w:r>
        <w:t>Para</w:t>
      </w:r>
      <w:r w:rsidR="2783F1DC">
        <w:t xml:space="preserve"> a fase construtiva, poderemos reutilizar uma solução da 1ª fase ou, para </w:t>
      </w:r>
      <w:r w:rsidR="372977F6">
        <w:t xml:space="preserve">tentar </w:t>
      </w:r>
      <w:r w:rsidR="2783F1DC">
        <w:t>diminuir a complexidade temporal, gerar uma solução aleatória</w:t>
      </w:r>
      <w:r w:rsidR="4A44F644">
        <w:t xml:space="preserve"> e melho</w:t>
      </w:r>
      <w:r w:rsidR="6C052F90">
        <w:t>rá-la até termos uma solução prática</w:t>
      </w:r>
      <w:r w:rsidR="284B01F4">
        <w:t xml:space="preserve"> (de forma semelhante à segunda fase)</w:t>
      </w:r>
      <w:r w:rsidR="6C052F90">
        <w:t>. Em relação à fase de otimizaç</w:t>
      </w:r>
      <w:r w:rsidR="13C3DFFA">
        <w:t xml:space="preserve">ão, </w:t>
      </w:r>
      <w:r w:rsidR="2AA33862">
        <w:t xml:space="preserve">a ideia será </w:t>
      </w:r>
      <w:r w:rsidR="167A1597">
        <w:t>fazer mudanças aleatórias ligeiras, calcula</w:t>
      </w:r>
      <w:r w:rsidR="1E3F7E16">
        <w:t>r</w:t>
      </w:r>
      <w:r w:rsidR="167A1597">
        <w:t xml:space="preserve"> o resultado da nova solução e comparando-a à antiga</w:t>
      </w:r>
      <w:r w:rsidR="3B6B4FFB">
        <w:t xml:space="preserve"> e</w:t>
      </w:r>
      <w:r w:rsidR="167A1597">
        <w:t xml:space="preserve"> atualizando-a</w:t>
      </w:r>
      <w:r w:rsidR="16B1433A">
        <w:t>,</w:t>
      </w:r>
      <w:r w:rsidR="167A1597">
        <w:t xml:space="preserve"> caso te</w:t>
      </w:r>
      <w:r w:rsidR="3094EEE5">
        <w:t>nhamos obtido um resultado melhor</w:t>
      </w:r>
      <w:r w:rsidR="0EB73DEA">
        <w:t>.</w:t>
      </w:r>
    </w:p>
    <w:p w14:paraId="0510402A" w14:textId="1F41C2C0" w:rsidR="00A53827" w:rsidRDefault="0EB73DEA" w:rsidP="00A53827">
      <w:pPr>
        <w:ind w:firstLine="720"/>
      </w:pPr>
      <w:r>
        <w:t>De seguida, é possível analisar pseudocódigo</w:t>
      </w:r>
      <w:r w:rsidR="41A98F11">
        <w:t xml:space="preserve"> que tenta explicitar este algoritmo</w:t>
      </w:r>
      <w:r w:rsidR="6BDEE53F">
        <w:t>, que terá de ser adaptado para o projeto</w:t>
      </w:r>
      <w:r w:rsidR="41A98F11">
        <w:t xml:space="preserve">, retirado do artigo </w:t>
      </w:r>
      <w:r w:rsidR="0311BFB2" w:rsidRPr="0F8DB8BF">
        <w:rPr>
          <w:i/>
          <w:iCs/>
        </w:rPr>
        <w:t xml:space="preserve">“A General VNS </w:t>
      </w:r>
      <w:proofErr w:type="spellStart"/>
      <w:r w:rsidR="0311BFB2" w:rsidRPr="0F8DB8BF">
        <w:rPr>
          <w:i/>
          <w:iCs/>
        </w:rPr>
        <w:t>heuristic</w:t>
      </w:r>
      <w:proofErr w:type="spellEnd"/>
      <w:r w:rsidR="0311BFB2" w:rsidRPr="0F8DB8BF">
        <w:rPr>
          <w:i/>
          <w:iCs/>
        </w:rPr>
        <w:t xml:space="preserve"> for </w:t>
      </w:r>
      <w:proofErr w:type="spellStart"/>
      <w:r w:rsidR="0311BFB2" w:rsidRPr="0F8DB8BF">
        <w:rPr>
          <w:i/>
          <w:iCs/>
        </w:rPr>
        <w:t>the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traveling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salesman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problem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with</w:t>
      </w:r>
      <w:proofErr w:type="spellEnd"/>
      <w:r w:rsidR="0311BFB2" w:rsidRPr="0F8DB8BF">
        <w:rPr>
          <w:i/>
          <w:iCs/>
        </w:rPr>
        <w:t xml:space="preserve"> time </w:t>
      </w:r>
      <w:proofErr w:type="spellStart"/>
      <w:r w:rsidR="0311BFB2" w:rsidRPr="0F8DB8BF">
        <w:rPr>
          <w:i/>
          <w:iCs/>
        </w:rPr>
        <w:t>windows</w:t>
      </w:r>
      <w:proofErr w:type="spellEnd"/>
      <w:r w:rsidR="0311BFB2" w:rsidRPr="0F8DB8BF">
        <w:rPr>
          <w:i/>
          <w:iCs/>
        </w:rPr>
        <w:t xml:space="preserve">” </w:t>
      </w:r>
      <w:r w:rsidR="0311BFB2">
        <w:t>(ver bibliografia):</w:t>
      </w:r>
    </w:p>
    <w:p w14:paraId="7B0C829D" w14:textId="77777777" w:rsidR="00A53827" w:rsidRDefault="00A53827" w:rsidP="6321D57D"/>
    <w:p w14:paraId="07EA9F6D" w14:textId="77777777" w:rsidR="00A53827" w:rsidRDefault="0311BFB2" w:rsidP="00A5382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40C9A8" wp14:editId="6ABD25A3">
            <wp:extent cx="3705225" cy="2524125"/>
            <wp:effectExtent l="0" t="0" r="0" b="0"/>
            <wp:docPr id="1109538062" name="Picture 1109538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5380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8795" w14:textId="22C224D0" w:rsidR="00D037C8" w:rsidRDefault="00A53827" w:rsidP="00A5382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noProof/>
        </w:rPr>
        <w:t xml:space="preserve"> - </w:t>
      </w:r>
      <w:r w:rsidRPr="00F3506E">
        <w:rPr>
          <w:noProof/>
        </w:rPr>
        <w:t>Fase construtiva</w:t>
      </w:r>
    </w:p>
    <w:p w14:paraId="2A269BD8" w14:textId="77777777" w:rsidR="00A53827" w:rsidRDefault="41D56422" w:rsidP="00A53827">
      <w:pPr>
        <w:keepNext/>
        <w:jc w:val="center"/>
      </w:pPr>
      <w:r>
        <w:rPr>
          <w:noProof/>
        </w:rPr>
        <w:drawing>
          <wp:inline distT="0" distB="0" distL="0" distR="0" wp14:anchorId="2F2F2052" wp14:editId="49F1C5A7">
            <wp:extent cx="3981451" cy="2308510"/>
            <wp:effectExtent l="0" t="0" r="0" b="0"/>
            <wp:docPr id="1542669076" name="Picture 1542669076" title="A inserir a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66907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1" cy="230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EF3" w14:textId="5FE4E194" w:rsidR="00D037C8" w:rsidRDefault="00A53827" w:rsidP="00A5382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D6606E">
        <w:t xml:space="preserve">Fase de otimização, onde VND e </w:t>
      </w:r>
      <w:proofErr w:type="spellStart"/>
      <w:r w:rsidRPr="00D6606E">
        <w:t>Perturbation</w:t>
      </w:r>
      <w:proofErr w:type="spellEnd"/>
      <w:r w:rsidRPr="00D6606E">
        <w:t xml:space="preserve"> são funções para obter novas soluções</w:t>
      </w:r>
    </w:p>
    <w:p w14:paraId="4C391D10" w14:textId="12C2487E" w:rsidR="6321D57D" w:rsidRDefault="6321D57D" w:rsidP="6321D57D"/>
    <w:p w14:paraId="624B5343" w14:textId="7659B15C" w:rsidR="78136202" w:rsidRDefault="78136202" w:rsidP="78136202"/>
    <w:p w14:paraId="644FC97A" w14:textId="62BA8F39" w:rsidR="6321D57D" w:rsidRDefault="45327C59" w:rsidP="00711244">
      <w:pPr>
        <w:ind w:firstLine="720"/>
      </w:pPr>
      <w:r>
        <w:t>Também foi estudada uma possibilidade de modificar os algoritmos implementados na 1ª fase, alterando a forma como são tratados os pesos das arestas</w:t>
      </w:r>
      <w:r w:rsidR="609A2C00">
        <w:t>, de forma a calcular, dinamicamente, novos pesos tendo em conta a hora atual (dando mais importância ao tempo de atraso do que ao tempo de viagem)</w:t>
      </w:r>
      <w:r w:rsidR="2221C68C">
        <w:t>. No entanto, este método pareceu rebuscado e iria ser difícil ter em conta a possibilidade de repetir visitas a vértices passados</w:t>
      </w:r>
      <w:r w:rsidR="10E23212">
        <w:t>, visto que os métodos anteriores buscam passar apenas uma vez por cada cliente.</w:t>
      </w:r>
    </w:p>
    <w:p w14:paraId="50CCDC8B" w14:textId="5E35AF9D" w:rsidR="00A53827" w:rsidRDefault="00A53827" w:rsidP="6321D57D"/>
    <w:p w14:paraId="4C9F022F" w14:textId="77777777" w:rsidR="00A53827" w:rsidRDefault="00A53827" w:rsidP="6321D57D"/>
    <w:p w14:paraId="317E8802" w14:textId="7C6C3E91" w:rsidR="6321D57D" w:rsidRDefault="6321D57D" w:rsidP="6321D57D"/>
    <w:p w14:paraId="7B3AF91B" w14:textId="4F9D9AE0" w:rsidR="005F185B" w:rsidRDefault="000A3CCC" w:rsidP="000A3CCC">
      <w:pPr>
        <w:pStyle w:val="Heading2"/>
      </w:pPr>
      <w:bookmarkStart w:id="114" w:name="_Toc68874233"/>
      <w:bookmarkStart w:id="115" w:name="_Toc68887871"/>
      <w:r>
        <w:lastRenderedPageBreak/>
        <w:t>Utilização de múltiplas carrinhas com capacidade limitada (3ª Fase)</w:t>
      </w:r>
      <w:bookmarkEnd w:id="114"/>
      <w:bookmarkEnd w:id="115"/>
    </w:p>
    <w:p w14:paraId="302838C4" w14:textId="6162FAE7" w:rsidR="000A3CCC" w:rsidRDefault="000A3CCC" w:rsidP="000A3CCC"/>
    <w:p w14:paraId="048C3B4A" w14:textId="739EC9AD" w:rsidR="00B94DAD" w:rsidRDefault="6757DAA9" w:rsidP="00A53827">
      <w:pPr>
        <w:ind w:firstLine="720"/>
      </w:pPr>
      <w:r>
        <w:t>Numa última fase, integrar-se-á múltiplas carrinhas ao problema resolvido na 2ª fase, sendo que os clientes também pedem um certo número de p</w:t>
      </w:r>
      <w:r w:rsidR="1CBA6300">
        <w:t>ães. Assim sendo, será necessário alocar as várias carrinhas aos</w:t>
      </w:r>
      <w:r w:rsidR="5632638A">
        <w:t xml:space="preserve"> seus</w:t>
      </w:r>
      <w:r w:rsidR="1CBA6300">
        <w:t xml:space="preserve"> clientes</w:t>
      </w:r>
      <w:r w:rsidR="6C8971A9">
        <w:t>, de forma a minimizar o número de veículos usados, além dos atributos que já se tentavam minimizar anteriormente.</w:t>
      </w:r>
    </w:p>
    <w:p w14:paraId="7B344AD5" w14:textId="21048294" w:rsidR="6321D57D" w:rsidRDefault="6321D57D" w:rsidP="6321D57D"/>
    <w:p w14:paraId="4AA50B80" w14:textId="2FC26708" w:rsidR="6321D57D" w:rsidRDefault="5D4B34A6" w:rsidP="00A53827">
      <w:pPr>
        <w:ind w:firstLine="720"/>
      </w:pPr>
      <w:r>
        <w:t>Uma possível abordagem será resolver o problema de alocação das</w:t>
      </w:r>
      <w:r w:rsidR="4FCA24CF">
        <w:t xml:space="preserve"> </w:t>
      </w:r>
      <w:r w:rsidR="2B281424">
        <w:t>carrinhas independentemente</w:t>
      </w:r>
      <w:r w:rsidR="150335A2">
        <w:t xml:space="preserve">, usando, após esta primeira fase, um dos algoritmos implementados na 2ª fase </w:t>
      </w:r>
      <w:r w:rsidR="4E7D15A0">
        <w:t xml:space="preserve">para cada um dos veículos utilizados (como já sabemos que a carrinha tem capacidade para todos os clientes alocados, caímos num problema idêntico ao anterior). </w:t>
      </w:r>
    </w:p>
    <w:p w14:paraId="0A4D619D" w14:textId="13D217CC" w:rsidR="6321D57D" w:rsidRDefault="7BFC52A0" w:rsidP="00A53827">
      <w:pPr>
        <w:ind w:firstLine="720"/>
      </w:pPr>
      <w:r>
        <w:t xml:space="preserve">Assim sendo, caímos num problema semelhante ao </w:t>
      </w:r>
      <w:proofErr w:type="spellStart"/>
      <w:r w:rsidRPr="0F8DB8BF">
        <w:rPr>
          <w:b/>
          <w:bCs/>
          <w:i/>
          <w:iCs/>
        </w:rPr>
        <w:t>Knapsack</w:t>
      </w:r>
      <w:proofErr w:type="spellEnd"/>
      <w:r w:rsidRPr="0F8DB8BF">
        <w:rPr>
          <w:b/>
          <w:bCs/>
          <w:i/>
          <w:iCs/>
        </w:rPr>
        <w:t xml:space="preserve"> </w:t>
      </w:r>
      <w:proofErr w:type="spellStart"/>
      <w:r w:rsidRPr="0F8DB8BF">
        <w:rPr>
          <w:b/>
          <w:bCs/>
          <w:i/>
          <w:iCs/>
        </w:rPr>
        <w:t>problem</w:t>
      </w:r>
      <w:proofErr w:type="spellEnd"/>
      <w:r>
        <w:t>, com a diferença de ter várias “mochilas”</w:t>
      </w:r>
      <w:r w:rsidR="2EE1B6FB">
        <w:t>. Como o nosso obje</w:t>
      </w:r>
      <w:r w:rsidR="458BD120">
        <w:t>tivo primário é minimizar o número de carrinhas usadas, podemos usar uma abordagem gananciosa e preencher primeiro as carrinhas com maior capacidade,</w:t>
      </w:r>
      <w:r w:rsidR="62D5E0CE">
        <w:t xml:space="preserve"> dando prioridade a clientes que moram perto uns dos outros</w:t>
      </w:r>
      <w:r w:rsidR="0EE6B966">
        <w:t>, até acabarem as encomendas.</w:t>
      </w:r>
    </w:p>
    <w:p w14:paraId="465BBB6E" w14:textId="20ED7508" w:rsidR="0EE6B966" w:rsidRDefault="0EE6B966" w:rsidP="6321D57D">
      <w:pPr>
        <w:ind w:firstLine="720"/>
        <w:rPr>
          <w:i/>
          <w:iCs/>
        </w:rPr>
      </w:pPr>
      <w:r>
        <w:t>De forma a otimizar o algoritmo, e como é provável que a última carrinha fique com</w:t>
      </w:r>
      <w:r w:rsidR="03FF1895">
        <w:t xml:space="preserve"> algum espaço livre, podemos percorrer as alocações das outras carrinhas à procura de clientes </w:t>
      </w:r>
      <w:r w:rsidR="5A70CD3E">
        <w:t xml:space="preserve">cuja entrega seja </w:t>
      </w:r>
      <w:r w:rsidR="76E8FF08">
        <w:t>um transtorno menor n</w:t>
      </w:r>
      <w:r w:rsidR="7DD59A70">
        <w:t xml:space="preserve">a rota do último veículo, isto é, se </w:t>
      </w:r>
      <w:r w:rsidR="7A2BD3A6">
        <w:t xml:space="preserve">a carrinha </w:t>
      </w:r>
      <w:r w:rsidR="7DD59A70">
        <w:t xml:space="preserve">tiver um número de entregas muito </w:t>
      </w:r>
      <w:r w:rsidR="114572C2">
        <w:t xml:space="preserve">superior à última </w:t>
      </w:r>
      <w:r w:rsidR="7DD59A70">
        <w:t xml:space="preserve">ou se </w:t>
      </w:r>
      <w:r w:rsidR="0D415CC4">
        <w:t xml:space="preserve">há </w:t>
      </w:r>
      <w:r w:rsidR="7A2366C7">
        <w:t>casa</w:t>
      </w:r>
      <w:r w:rsidR="7A9430CF">
        <w:t>s que</w:t>
      </w:r>
      <w:r w:rsidR="7A2366C7">
        <w:t xml:space="preserve"> fica</w:t>
      </w:r>
      <w:r w:rsidR="1168C266">
        <w:t>m</w:t>
      </w:r>
      <w:r w:rsidR="7A2366C7">
        <w:t xml:space="preserve"> consideravelmente mais perto d</w:t>
      </w:r>
      <w:r w:rsidR="24F4E0D2">
        <w:t>as moradas dos clientes alocados ao último veículo</w:t>
      </w:r>
      <w:r w:rsidR="5C40BF1F">
        <w:t xml:space="preserve"> </w:t>
      </w:r>
      <w:r w:rsidR="5C40BF1F" w:rsidRPr="0F8DB8BF">
        <w:rPr>
          <w:i/>
          <w:iCs/>
        </w:rPr>
        <w:t>(</w:t>
      </w:r>
      <w:proofErr w:type="spellStart"/>
      <w:r w:rsidR="5C40BF1F" w:rsidRPr="0F8DB8BF">
        <w:rPr>
          <w:i/>
          <w:iCs/>
        </w:rPr>
        <w:t>edge</w:t>
      </w:r>
      <w:proofErr w:type="spellEnd"/>
      <w:r w:rsidR="5C40BF1F" w:rsidRPr="0F8DB8BF">
        <w:rPr>
          <w:i/>
          <w:iCs/>
        </w:rPr>
        <w:t xml:space="preserve"> cases)</w:t>
      </w:r>
      <w:r w:rsidR="7A2366C7" w:rsidRPr="0F8DB8BF">
        <w:rPr>
          <w:i/>
          <w:iCs/>
        </w:rPr>
        <w:t>.</w:t>
      </w:r>
    </w:p>
    <w:p w14:paraId="50AF8368" w14:textId="701115AF" w:rsidR="0076533D" w:rsidRPr="0076533D" w:rsidRDefault="0076533D" w:rsidP="0076533D">
      <w:pPr>
        <w:ind w:firstLine="720"/>
        <w:jc w:val="center"/>
      </w:pPr>
      <w:r>
        <w:rPr>
          <w:noProof/>
        </w:rPr>
        <w:drawing>
          <wp:inline distT="0" distB="0" distL="0" distR="0" wp14:anchorId="5A79BE4D" wp14:editId="332328B3">
            <wp:extent cx="4786942" cy="2360177"/>
            <wp:effectExtent l="190500" t="190500" r="185420" b="1930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8853" cy="2375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A04DB5" w14:textId="6C2207A9" w:rsidR="6321D57D" w:rsidRDefault="6321D57D" w:rsidP="6321D57D">
      <w:pPr>
        <w:rPr>
          <w:i/>
          <w:iCs/>
        </w:rPr>
      </w:pPr>
    </w:p>
    <w:p w14:paraId="44BDB7D6" w14:textId="22CB5C82" w:rsidR="7CC030D5" w:rsidRDefault="7CC030D5" w:rsidP="6321D57D">
      <w:pPr>
        <w:ind w:firstLine="720"/>
      </w:pPr>
      <w:r w:rsidRPr="6321D57D">
        <w:t xml:space="preserve">O problema de </w:t>
      </w:r>
      <w:proofErr w:type="spellStart"/>
      <w:r w:rsidRPr="6321D57D">
        <w:rPr>
          <w:b/>
          <w:bCs/>
          <w:i/>
          <w:iCs/>
        </w:rPr>
        <w:t>Knapsack</w:t>
      </w:r>
      <w:proofErr w:type="spellEnd"/>
      <w:r w:rsidRPr="6321D57D">
        <w:t xml:space="preserve"> </w:t>
      </w:r>
      <w:r w:rsidR="25895658" w:rsidRPr="6321D57D">
        <w:t xml:space="preserve">pode ser resolvido através de vários métodos, como a </w:t>
      </w:r>
      <w:r w:rsidR="66E47126" w:rsidRPr="6321D57D">
        <w:t>programação</w:t>
      </w:r>
      <w:r w:rsidR="25895658" w:rsidRPr="6321D57D">
        <w:t xml:space="preserve"> dinâmica, o </w:t>
      </w:r>
      <w:proofErr w:type="spellStart"/>
      <w:r w:rsidR="25895658" w:rsidRPr="6321D57D">
        <w:t>backtrac</w:t>
      </w:r>
      <w:r w:rsidR="3E855E67" w:rsidRPr="6321D57D">
        <w:t>king</w:t>
      </w:r>
      <w:proofErr w:type="spellEnd"/>
      <w:r w:rsidR="643C74A3" w:rsidRPr="6321D57D">
        <w:t xml:space="preserve">, métodos </w:t>
      </w:r>
      <w:r w:rsidR="3614B9C2" w:rsidRPr="6321D57D">
        <w:t>gananciosos</w:t>
      </w:r>
      <w:r w:rsidR="643C74A3" w:rsidRPr="6321D57D">
        <w:t>, entre outros. No entanto, optamos por utilizar o primeiro, pois é uma forma mais eficaz de</w:t>
      </w:r>
      <w:r w:rsidR="78EC4177" w:rsidRPr="6321D57D">
        <w:t xml:space="preserve"> ultrapassar este obstáculo</w:t>
      </w:r>
      <w:r w:rsidR="61EDD752" w:rsidRPr="6321D57D">
        <w:t xml:space="preserve">. </w:t>
      </w:r>
    </w:p>
    <w:p w14:paraId="553EA025" w14:textId="0E83FA33" w:rsidR="61EDD752" w:rsidRDefault="61EDD752" w:rsidP="6321D57D">
      <w:pPr>
        <w:ind w:firstLine="720"/>
      </w:pPr>
      <w:r w:rsidRPr="6321D57D">
        <w:lastRenderedPageBreak/>
        <w:t xml:space="preserve">Este método armazena </w:t>
      </w:r>
      <w:r w:rsidR="17A06034" w:rsidRPr="6321D57D">
        <w:t>recursivamente</w:t>
      </w:r>
      <w:r w:rsidRPr="6321D57D">
        <w:t xml:space="preserve"> o resultado para </w:t>
      </w:r>
      <w:r w:rsidR="47C316E6" w:rsidRPr="6321D57D">
        <w:t xml:space="preserve">que </w:t>
      </w:r>
      <w:r w:rsidRPr="6321D57D">
        <w:t>cada vez que a função é cha</w:t>
      </w:r>
      <w:r w:rsidR="3E87FC6E" w:rsidRPr="6321D57D">
        <w:t xml:space="preserve">mada, </w:t>
      </w:r>
      <w:r w:rsidR="74B99EF3" w:rsidRPr="6321D57D">
        <w:t>é retornado o resultado e não outro problema.</w:t>
      </w:r>
    </w:p>
    <w:p w14:paraId="78221CF6" w14:textId="48E164AC" w:rsidR="00400568" w:rsidRDefault="00400568" w:rsidP="00400568">
      <w:pPr>
        <w:ind w:firstLine="720"/>
      </w:pPr>
      <w:r>
        <w:t xml:space="preserve">Como o problema do </w:t>
      </w:r>
      <w:proofErr w:type="spellStart"/>
      <w:r>
        <w:rPr>
          <w:i/>
          <w:iCs/>
        </w:rPr>
        <w:t>knapsack</w:t>
      </w:r>
      <w:proofErr w:type="spellEnd"/>
      <w:r>
        <w:t xml:space="preserve"> pode ser resolvido em O(</w:t>
      </w:r>
      <w:proofErr w:type="spellStart"/>
      <w:r>
        <w:t>nW</w:t>
      </w:r>
      <w:proofErr w:type="spellEnd"/>
      <w:r>
        <w:t>), onde W é a capacidade máxima da carrinha</w:t>
      </w:r>
      <w:r w:rsidRPr="00400568">
        <w:t xml:space="preserve"> </w:t>
      </w:r>
      <w:r>
        <w:t>e n o número de clientes, este algoritmo teria complexidade O(</w:t>
      </w:r>
      <w:proofErr w:type="spellStart"/>
      <w:r>
        <w:t>nWC</w:t>
      </w:r>
      <w:proofErr w:type="spellEnd"/>
      <w:r>
        <w:t>), onde C é o número de carrinhas.</w:t>
      </w:r>
    </w:p>
    <w:p w14:paraId="6B3DD45E" w14:textId="6829F85C" w:rsidR="4C94F13E" w:rsidRDefault="4C94F13E" w:rsidP="6321D57D"/>
    <w:p w14:paraId="48186524" w14:textId="6EA03391" w:rsidR="6321D57D" w:rsidRDefault="3E3051DD" w:rsidP="00A53827">
      <w:pPr>
        <w:ind w:firstLine="720"/>
      </w:pPr>
      <w:r>
        <w:t xml:space="preserve">Outro algoritmo que merece uma menção é o </w:t>
      </w:r>
      <w:r w:rsidRPr="0F8DB8BF">
        <w:rPr>
          <w:i/>
          <w:iCs/>
        </w:rPr>
        <w:t>“</w:t>
      </w:r>
      <w:proofErr w:type="spellStart"/>
      <w:r w:rsidRPr="0F8DB8BF">
        <w:rPr>
          <w:i/>
          <w:iCs/>
        </w:rPr>
        <w:t>Vehicle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Routing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Problem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with</w:t>
      </w:r>
      <w:proofErr w:type="spellEnd"/>
      <w:r w:rsidRPr="0F8DB8BF">
        <w:rPr>
          <w:i/>
          <w:iCs/>
        </w:rPr>
        <w:t xml:space="preserve"> Time Windows”</w:t>
      </w:r>
      <w:r w:rsidR="1AC8E2D9" w:rsidRPr="0F8DB8BF">
        <w:rPr>
          <w:i/>
          <w:iCs/>
        </w:rPr>
        <w:t xml:space="preserve">, </w:t>
      </w:r>
      <w:r w:rsidR="1AC8E2D9">
        <w:t>que usa MCPSO (</w:t>
      </w:r>
      <w:proofErr w:type="spellStart"/>
      <w:r w:rsidR="1AC8E2D9" w:rsidRPr="0F8DB8BF">
        <w:rPr>
          <w:i/>
          <w:iCs/>
        </w:rPr>
        <w:t>multi-swarm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cooperative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particle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optimizer</w:t>
      </w:r>
      <w:proofErr w:type="spellEnd"/>
      <w:r w:rsidR="1AC8E2D9" w:rsidRPr="0F8DB8BF">
        <w:rPr>
          <w:i/>
          <w:iCs/>
        </w:rPr>
        <w:t>)</w:t>
      </w:r>
      <w:r w:rsidR="36110DC2" w:rsidRPr="0F8DB8BF">
        <w:rPr>
          <w:i/>
          <w:iCs/>
        </w:rPr>
        <w:t xml:space="preserve"> </w:t>
      </w:r>
      <w:r w:rsidR="36110DC2">
        <w:t>para</w:t>
      </w:r>
      <w:r w:rsidR="1AC8E2D9">
        <w:t xml:space="preserve"> tentar minimizar custo</w:t>
      </w:r>
      <w:r w:rsidR="7189C44E">
        <w:t>s</w:t>
      </w:r>
      <w:r w:rsidR="1AC8E2D9">
        <w:t xml:space="preserve"> de deslocação de vários veículos que</w:t>
      </w:r>
      <w:r w:rsidR="7D55BD30">
        <w:t xml:space="preserve"> cobrem um mesmo conjunto de pontos no mapa. No entanto, esta técnica tem uma complexidade elevada e não tem foco no nosso principal objetivo</w:t>
      </w:r>
      <w:r w:rsidR="1BB4AD47">
        <w:t>,</w:t>
      </w:r>
      <w:r w:rsidR="7D55BD30">
        <w:t xml:space="preserve"> </w:t>
      </w:r>
      <w:r w:rsidR="3BDC5BCA">
        <w:t>o de</w:t>
      </w:r>
      <w:r w:rsidR="7D55BD30">
        <w:t xml:space="preserve"> </w:t>
      </w:r>
      <w:r w:rsidR="1D797285">
        <w:t>usar o mínimo de carrinhas possíveis</w:t>
      </w:r>
      <w:r w:rsidR="0234D8A3">
        <w:t>, pelo que foi decidido não o implementar.</w:t>
      </w:r>
    </w:p>
    <w:p w14:paraId="6D73BF6E" w14:textId="77777777" w:rsidR="00400568" w:rsidRDefault="00400568" w:rsidP="00B94DAD">
      <w:pPr>
        <w:pStyle w:val="Heading2"/>
      </w:pPr>
      <w:bookmarkStart w:id="116" w:name="_Toc68874234"/>
      <w:bookmarkStart w:id="117" w:name="_Toc68887872"/>
    </w:p>
    <w:p w14:paraId="35D0D126" w14:textId="77777777" w:rsidR="00400568" w:rsidRDefault="00400568" w:rsidP="00B94DAD">
      <w:pPr>
        <w:pStyle w:val="Heading2"/>
      </w:pPr>
    </w:p>
    <w:p w14:paraId="175647C3" w14:textId="0C83C2B2" w:rsidR="00B94DAD" w:rsidRDefault="00B94DAD" w:rsidP="00B94DAD">
      <w:pPr>
        <w:pStyle w:val="Heading2"/>
      </w:pPr>
      <w:r>
        <w:t>Análise da conectividade</w:t>
      </w:r>
      <w:bookmarkEnd w:id="116"/>
      <w:bookmarkEnd w:id="117"/>
    </w:p>
    <w:p w14:paraId="4AF45A99" w14:textId="1B447DB2" w:rsidR="006F70BF" w:rsidRDefault="006F70BF" w:rsidP="006F70BF"/>
    <w:p w14:paraId="2D96CE89" w14:textId="479ABF48" w:rsidR="006F70BF" w:rsidRDefault="00414115" w:rsidP="006F70BF">
      <w:r>
        <w:tab/>
        <w:t>Tal como já foi referido anteriormente, durante a fase de pré-processamento do grafo, os vértices que não se encontram no componente fortemente conexo da padaria devem ser removidos do grafo.</w:t>
      </w:r>
    </w:p>
    <w:p w14:paraId="16A8F610" w14:textId="58439C25" w:rsidR="00414115" w:rsidRDefault="00414115" w:rsidP="006F70BF">
      <w:r>
        <w:tab/>
        <w:t>Consequentemente, torna-se necessário analisar a conectividade do grafo, de forma a excluir os nós com pouca acessibilidade. Apresentam-se de seguida dois algoritmos para resolver este problema:</w:t>
      </w:r>
    </w:p>
    <w:p w14:paraId="34CA2271" w14:textId="49980B36" w:rsidR="00414115" w:rsidRDefault="00414115" w:rsidP="006F70BF"/>
    <w:p w14:paraId="68F2FF5D" w14:textId="138A9E3E" w:rsidR="00414115" w:rsidRDefault="00414115" w:rsidP="00414115">
      <w:pPr>
        <w:pStyle w:val="Heading3"/>
      </w:pPr>
      <w:bookmarkStart w:id="118" w:name="_Toc68874235"/>
      <w:bookmarkStart w:id="119" w:name="_Toc68887873"/>
      <w:r>
        <w:t>Algoritmo de Kosaraju</w:t>
      </w:r>
      <w:bookmarkEnd w:id="118"/>
      <w:bookmarkEnd w:id="119"/>
    </w:p>
    <w:p w14:paraId="47E5699E" w14:textId="4F696A1B" w:rsidR="00414115" w:rsidRDefault="00414115" w:rsidP="00414115">
      <w:r>
        <w:tab/>
      </w:r>
      <w:r w:rsidR="00A71207">
        <w:t>Este algoritmo encontra todos os componentes fortemente conexos de um grafo e consiste em fazer uma pesquisa em profundidade, numerando os vértices em pós-ordem, e fazendo, após a inversão de todas as arestas, uma segunda pesquisa em profundidade, começando pelos vértices de numeração superior.</w:t>
      </w:r>
      <w:r w:rsidR="00DB67E6">
        <w:t xml:space="preserve"> No final desta sequência de passos, cada árvore obtida é um componente fortemente conexo. Contudo, apenas interessa o componente que inclui a origem, ou seja, a padaria.</w:t>
      </w:r>
    </w:p>
    <w:p w14:paraId="1A1863AE" w14:textId="1CBEBD91" w:rsidR="00F60E11" w:rsidRDefault="00F60E11" w:rsidP="00414115">
      <w:r>
        <w:tab/>
        <w:t>Este método tem uma complexidade O(|V| + |E|), ou seja, corre em tempo linear.</w:t>
      </w:r>
    </w:p>
    <w:p w14:paraId="5C7B1DF8" w14:textId="7A399911" w:rsidR="001C4A32" w:rsidRDefault="001C4A32" w:rsidP="00414115"/>
    <w:p w14:paraId="0EB2298C" w14:textId="68EEEEF9" w:rsidR="001C4A32" w:rsidRDefault="001C4A32" w:rsidP="001C4A32">
      <w:pPr>
        <w:pStyle w:val="Heading3"/>
      </w:pPr>
      <w:bookmarkStart w:id="120" w:name="_Toc68874236"/>
      <w:bookmarkStart w:id="121" w:name="_Toc68887874"/>
      <w:r>
        <w:t xml:space="preserve">Algoritmo de </w:t>
      </w:r>
      <w:proofErr w:type="spellStart"/>
      <w:r>
        <w:t>Tarjan</w:t>
      </w:r>
      <w:bookmarkEnd w:id="120"/>
      <w:bookmarkEnd w:id="121"/>
      <w:proofErr w:type="spellEnd"/>
    </w:p>
    <w:p w14:paraId="3152A64B" w14:textId="1FB6BC85" w:rsidR="00C3343E" w:rsidRDefault="001C4A32" w:rsidP="001C4A32">
      <w:r>
        <w:tab/>
        <w:t xml:space="preserve">O método proposto por Robert </w:t>
      </w:r>
      <w:proofErr w:type="spellStart"/>
      <w:r>
        <w:t>Tarjan</w:t>
      </w:r>
      <w:proofErr w:type="spellEnd"/>
      <w:r>
        <w:t xml:space="preserve"> surge como uma alternativa ao algoritmo de Kosaraju. Apesar de executar em tempo linear, executa apenas uma pesquisa em profundidade, sendo por isso mais eficiente. </w:t>
      </w:r>
    </w:p>
    <w:p w14:paraId="0D2F3593" w14:textId="77777777" w:rsidR="0036490E" w:rsidRDefault="0036490E" w:rsidP="0036490E">
      <w:pPr>
        <w:suppressAutoHyphens w:val="0"/>
        <w:spacing w:line="240" w:lineRule="auto"/>
      </w:pPr>
      <w:bookmarkStart w:id="122" w:name="_Toc68874237"/>
    </w:p>
    <w:p w14:paraId="5F6E4ED4" w14:textId="005B6EED" w:rsidR="0036490E" w:rsidRDefault="0036490E" w:rsidP="0036490E">
      <w:pPr>
        <w:suppressAutoHyphens w:val="0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AF8BD8" wp14:editId="72E54018">
                <wp:simplePos x="0" y="0"/>
                <wp:positionH relativeFrom="margin">
                  <wp:align>center</wp:align>
                </wp:positionH>
                <wp:positionV relativeFrom="paragraph">
                  <wp:posOffset>104775</wp:posOffset>
                </wp:positionV>
                <wp:extent cx="4790441" cy="618491"/>
                <wp:effectExtent l="19050" t="19050" r="10160" b="10160"/>
                <wp:wrapSquare wrapText="bothSides"/>
                <wp:docPr id="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BCD96A8" w14:textId="5FBA2538" w:rsidR="008F3933" w:rsidRPr="0035336D" w:rsidRDefault="008F3933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23" w:name="_Toc68887875"/>
                            <w:r>
                              <w:rPr>
                                <w:lang w:val="en-US"/>
                              </w:rPr>
                              <w:t xml:space="preserve">Casos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Utilização</w:t>
                            </w:r>
                            <w:bookmarkEnd w:id="123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F8BD8" id="_x0000_s1030" type="#_x0000_t202" style="position:absolute;margin-left:0;margin-top:8.25pt;width:377.2pt;height:48.7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" strokecolor="#35494d" strokeweight="2.25pt">
                <v:textbox>
                  <w:txbxContent>
                    <w:p w14:paraId="0BCD96A8" w14:textId="5FBA2538" w:rsidR="008F3933" w:rsidRPr="0035336D" w:rsidRDefault="008F3933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3" w:name="_Toc68887875"/>
                      <w:r>
                        <w:rPr>
                          <w:lang w:val="en-US"/>
                        </w:rPr>
                        <w:t xml:space="preserve">Casos de </w:t>
                      </w:r>
                      <w:proofErr w:type="spellStart"/>
                      <w:r>
                        <w:rPr>
                          <w:lang w:val="en-US"/>
                        </w:rPr>
                        <w:t>Utilização</w:t>
                      </w:r>
                      <w:bookmarkEnd w:id="133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FBEE33" w14:textId="663E554E" w:rsidR="0036490E" w:rsidRDefault="0036490E" w:rsidP="0036490E">
      <w:pPr>
        <w:suppressAutoHyphens w:val="0"/>
        <w:spacing w:line="240" w:lineRule="auto"/>
      </w:pPr>
    </w:p>
    <w:p w14:paraId="258E454D" w14:textId="06E0EF57" w:rsidR="0036490E" w:rsidRDefault="0036490E" w:rsidP="0036490E">
      <w:pPr>
        <w:suppressAutoHyphens w:val="0"/>
        <w:spacing w:line="240" w:lineRule="auto"/>
      </w:pPr>
    </w:p>
    <w:p w14:paraId="0D7CB97F" w14:textId="2E1666AC" w:rsidR="0036490E" w:rsidRDefault="0036490E" w:rsidP="0036490E">
      <w:pPr>
        <w:suppressAutoHyphens w:val="0"/>
        <w:spacing w:line="240" w:lineRule="auto"/>
      </w:pPr>
    </w:p>
    <w:p w14:paraId="5C4EBB75" w14:textId="77777777" w:rsidR="0036490E" w:rsidRDefault="0036490E" w:rsidP="0036490E">
      <w:pPr>
        <w:suppressAutoHyphens w:val="0"/>
        <w:spacing w:line="240" w:lineRule="auto"/>
      </w:pPr>
    </w:p>
    <w:p w14:paraId="485AABDD" w14:textId="77777777" w:rsidR="0036490E" w:rsidRDefault="0036490E" w:rsidP="0036490E">
      <w:pPr>
        <w:ind w:firstLine="720"/>
      </w:pPr>
    </w:p>
    <w:p w14:paraId="521F3F2D" w14:textId="6B0F6320" w:rsidR="0036490E" w:rsidRDefault="0036490E" w:rsidP="0036490E">
      <w:pPr>
        <w:ind w:firstLine="720"/>
      </w:pPr>
      <w:r>
        <w:t>A aplicação a desenvolver terá uma interface simples onde o utilizador poderá</w:t>
      </w:r>
      <w:r w:rsidRPr="00C3343E">
        <w:t xml:space="preserve"> </w:t>
      </w:r>
      <w:r>
        <w:t>inserir os dados de entrada e escolher as opções que pretende, tais como:</w:t>
      </w:r>
    </w:p>
    <w:p w14:paraId="13C77C63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pretende carregar um ficheiro de texto com toda a informação necessária para o algoritmo ou se quer inserir a informação manualmente.</w:t>
      </w:r>
    </w:p>
    <w:p w14:paraId="66FBB00A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quer guardar o resultado do programa num ficheiro de texto.</w:t>
      </w:r>
    </w:p>
    <w:p w14:paraId="609D53CF" w14:textId="4615E473" w:rsidR="0036490E" w:rsidRDefault="0036490E" w:rsidP="0036490E">
      <w:pPr>
        <w:pStyle w:val="ListParagraph"/>
        <w:numPr>
          <w:ilvl w:val="0"/>
          <w:numId w:val="15"/>
        </w:numPr>
      </w:pPr>
      <w:r>
        <w:t>Se quer utilizar uma única carrinha com capacidade infinita</w:t>
      </w:r>
      <w:r w:rsidR="00711244">
        <w:t xml:space="preserve"> (e dentro desta opção, se quer inserir horas de entrega ou não)</w:t>
      </w:r>
      <w:r>
        <w:t xml:space="preserve"> ou várias com capacidades limitadas.</w:t>
      </w:r>
    </w:p>
    <w:p w14:paraId="0EA526C9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prefere uma solução ótima (e possivelmente mais demorada) ou aproximada (e mais rápida).</w:t>
      </w:r>
    </w:p>
    <w:p w14:paraId="70CDA6C9" w14:textId="77777777" w:rsidR="0036490E" w:rsidRDefault="0036490E" w:rsidP="0036490E">
      <w:pPr>
        <w:pStyle w:val="ListParagraph"/>
        <w:numPr>
          <w:ilvl w:val="0"/>
          <w:numId w:val="14"/>
        </w:numPr>
      </w:pPr>
      <w:r>
        <w:t xml:space="preserve">Nome do ficheiro contendo os dados de entrada ou apenas do grafo (coordenadas reais retiradas do </w:t>
      </w:r>
      <w:hyperlink r:id="rId25" w:history="1">
        <w:proofErr w:type="spellStart"/>
        <w:r w:rsidRPr="00AE31D6">
          <w:rPr>
            <w:rStyle w:val="Hyperlink"/>
            <w:rFonts w:cs="Arial"/>
            <w:shd w:val="clear" w:color="auto" w:fill="FFFFFF"/>
          </w:rPr>
          <w:t>OpenStreetMaps</w:t>
        </w:r>
        <w:proofErr w:type="spellEnd"/>
      </w:hyperlink>
      <w:r>
        <w:t>).</w:t>
      </w:r>
    </w:p>
    <w:p w14:paraId="1C846EF3" w14:textId="77777777" w:rsidR="0036490E" w:rsidRDefault="0036490E" w:rsidP="0036490E">
      <w:pPr>
        <w:pStyle w:val="ListParagraph"/>
        <w:numPr>
          <w:ilvl w:val="0"/>
          <w:numId w:val="14"/>
        </w:numPr>
      </w:pPr>
      <w:r>
        <w:t>Caso escolha fazê-lo manualmente, pode inserir informação sobre a(s) carrinha(s), os clientes, o raio de entrega da padaria e as margens de falha para a hora preferencial dos clientes. O vértice de partida será o primeiro no ficheiro do grafo.</w:t>
      </w:r>
    </w:p>
    <w:bookmarkEnd w:id="122"/>
    <w:p w14:paraId="4E4C9A98" w14:textId="38080B46" w:rsidR="00AE31D6" w:rsidRDefault="00AE31D6" w:rsidP="0036490E">
      <w:pPr>
        <w:suppressAutoHyphens w:val="0"/>
        <w:spacing w:line="240" w:lineRule="auto"/>
      </w:pPr>
    </w:p>
    <w:p w14:paraId="14DCF086" w14:textId="76358F5B" w:rsidR="00AE31D6" w:rsidRDefault="00AE31D6" w:rsidP="002D13E7">
      <w:pPr>
        <w:ind w:firstLine="720"/>
      </w:pPr>
      <w:r>
        <w:t>Além disso, o programa terá as seguintes funcionalidades:</w:t>
      </w:r>
    </w:p>
    <w:p w14:paraId="4B141E6A" w14:textId="5928D547" w:rsidR="00AE31D6" w:rsidRDefault="00AE31D6" w:rsidP="00AE31D6">
      <w:pPr>
        <w:pStyle w:val="ListParagraph"/>
        <w:numPr>
          <w:ilvl w:val="0"/>
          <w:numId w:val="16"/>
        </w:numPr>
      </w:pPr>
      <w:r>
        <w:t>Cálculo do caminho ótimo (ou aproximado) para realizar as encomendas</w:t>
      </w:r>
      <w:r w:rsidR="002D13E7">
        <w:t>.</w:t>
      </w:r>
    </w:p>
    <w:p w14:paraId="421F1DC8" w14:textId="0E8ADB0A" w:rsidR="00AE31D6" w:rsidRDefault="00AE31D6" w:rsidP="00AE31D6">
      <w:pPr>
        <w:pStyle w:val="ListParagraph"/>
        <w:numPr>
          <w:ilvl w:val="0"/>
          <w:numId w:val="16"/>
        </w:numPr>
      </w:pPr>
      <w:r>
        <w:t>Verificação da acessibilidade dos destinos pretendidos (moradas dos clientes)</w:t>
      </w:r>
      <w:r w:rsidR="002D13E7">
        <w:t>.</w:t>
      </w:r>
    </w:p>
    <w:p w14:paraId="5CC558AD" w14:textId="0001C4BC" w:rsidR="00AE31D6" w:rsidRDefault="00AE31D6" w:rsidP="00AE31D6">
      <w:pPr>
        <w:pStyle w:val="ListParagraph"/>
        <w:numPr>
          <w:ilvl w:val="0"/>
          <w:numId w:val="16"/>
        </w:numPr>
      </w:pPr>
      <w:r>
        <w:t>Organização e alocação de encomendas a uma lista de carrinhas</w:t>
      </w:r>
      <w:r w:rsidR="002D13E7">
        <w:t>.</w:t>
      </w:r>
    </w:p>
    <w:p w14:paraId="387A0E5F" w14:textId="7DE7C96D" w:rsidR="0032460A" w:rsidRDefault="002D13E7" w:rsidP="007379A6">
      <w:pPr>
        <w:pStyle w:val="ListParagraph"/>
        <w:numPr>
          <w:ilvl w:val="0"/>
          <w:numId w:val="16"/>
        </w:numPr>
      </w:pPr>
      <w:r>
        <w:t>Toda a informação obtida (trajeto, entregas, tempo total, etc.) pelos pontos anteriores será mostrada ao utilizador (e guardada, se assim for pretendido).</w:t>
      </w:r>
    </w:p>
    <w:p w14:paraId="402766F0" w14:textId="5EECF58A" w:rsidR="0036490E" w:rsidRDefault="0036490E" w:rsidP="0036490E"/>
    <w:p w14:paraId="1A4C26D6" w14:textId="0F12CA70" w:rsidR="0036490E" w:rsidRDefault="0036490E" w:rsidP="0036490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5692BA" wp14:editId="2DF98D1E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4790441" cy="618491"/>
                <wp:effectExtent l="19050" t="19050" r="10160" b="10160"/>
                <wp:wrapSquare wrapText="bothSides"/>
                <wp:docPr id="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86FA7C" w14:textId="4BFE3250" w:rsidR="008F3933" w:rsidRPr="0035336D" w:rsidRDefault="008F3933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24" w:name="_Toc68887876"/>
                            <w:proofErr w:type="spellStart"/>
                            <w:r>
                              <w:rPr>
                                <w:lang w:val="en-US"/>
                              </w:rPr>
                              <w:t>Conclusão</w:t>
                            </w:r>
                            <w:bookmarkEnd w:id="124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692BA" id="_x0000_s1031" type="#_x0000_t202" style="position:absolute;margin-left:0;margin-top:14.1pt;width:377.2pt;height:48.7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" strokecolor="#35494d" strokeweight="2.25pt">
                <v:textbox>
                  <w:txbxContent>
                    <w:p w14:paraId="2986FA7C" w14:textId="4BFE3250" w:rsidR="008F3933" w:rsidRPr="0035336D" w:rsidRDefault="008F3933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5" w:name="_Toc68887876"/>
                      <w:proofErr w:type="spellStart"/>
                      <w:r>
                        <w:rPr>
                          <w:lang w:val="en-US"/>
                        </w:rPr>
                        <w:t>Conclusão</w:t>
                      </w:r>
                      <w:bookmarkEnd w:id="135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F5B6F0" w14:textId="5EA9602E" w:rsidR="0036490E" w:rsidRDefault="0036490E" w:rsidP="0036490E"/>
    <w:p w14:paraId="7BC37517" w14:textId="689CB286" w:rsidR="0036490E" w:rsidRPr="0036490E" w:rsidRDefault="0036490E" w:rsidP="0036490E"/>
    <w:p w14:paraId="5969B564" w14:textId="0CB3AA1A" w:rsidR="004163B8" w:rsidRDefault="004163B8" w:rsidP="78136202"/>
    <w:p w14:paraId="63914D82" w14:textId="5857588E" w:rsidR="0036490E" w:rsidRDefault="0036490E" w:rsidP="78136202"/>
    <w:p w14:paraId="29ED21BE" w14:textId="77777777" w:rsidR="0036490E" w:rsidRPr="00BD56AC" w:rsidRDefault="0036490E" w:rsidP="78136202"/>
    <w:p w14:paraId="64F718B7" w14:textId="2C6E286B" w:rsidR="004163B8" w:rsidRPr="00BD56AC" w:rsidRDefault="4337089F" w:rsidP="6321D57D">
      <w:pPr>
        <w:ind w:firstLine="720"/>
        <w:rPr>
          <w:rFonts w:cs="Georgia"/>
        </w:rPr>
      </w:pPr>
      <w:r w:rsidRPr="0F8DB8BF">
        <w:rPr>
          <w:rFonts w:cs="Georgia"/>
        </w:rPr>
        <w:t>Em suma, o caso de estudo em questão, a cria</w:t>
      </w:r>
      <w:r w:rsidR="5B1CB17C" w:rsidRPr="0F8DB8BF">
        <w:rPr>
          <w:rFonts w:cs="Georgia"/>
        </w:rPr>
        <w:t>ção de um programa que trata a distribuição de pão numa vila em tempo de COVID-19</w:t>
      </w:r>
      <w:r w:rsidR="33560FBE" w:rsidRPr="0F8DB8BF">
        <w:rPr>
          <w:rFonts w:cs="Georgia"/>
        </w:rPr>
        <w:t xml:space="preserve">, foi analisado e desenvolvido de modo a criar um produto final eficaz e funcional. Para tal, </w:t>
      </w:r>
      <w:r w:rsidR="05E505FF" w:rsidRPr="0F8DB8BF">
        <w:rPr>
          <w:rFonts w:cs="Georgia"/>
        </w:rPr>
        <w:t>o seu desenvolvimento foi dividido em três partes</w:t>
      </w:r>
      <w:r w:rsidR="39D272DC" w:rsidRPr="0F8DB8BF">
        <w:rPr>
          <w:rFonts w:cs="Georgia"/>
        </w:rPr>
        <w:t>, progressivamente mais complexas</w:t>
      </w:r>
      <w:r w:rsidR="05E505FF" w:rsidRPr="0F8DB8BF">
        <w:rPr>
          <w:rFonts w:cs="Georgia"/>
        </w:rPr>
        <w:t xml:space="preserve">. </w:t>
      </w:r>
    </w:p>
    <w:p w14:paraId="24B7EABC" w14:textId="2A5DA94F" w:rsidR="004163B8" w:rsidRPr="00BD56AC" w:rsidRDefault="004163B8" w:rsidP="6321D57D">
      <w:pPr>
        <w:rPr>
          <w:rFonts w:cs="Georgia"/>
        </w:rPr>
      </w:pPr>
    </w:p>
    <w:p w14:paraId="5B312847" w14:textId="7A4C66F5" w:rsidR="004163B8" w:rsidRPr="00BD56AC" w:rsidRDefault="7F1D5467" w:rsidP="6321D57D">
      <w:pPr>
        <w:ind w:firstLine="720"/>
        <w:rPr>
          <w:rFonts w:cs="Georgia"/>
        </w:rPr>
      </w:pPr>
      <w:r w:rsidRPr="0F8DB8BF">
        <w:rPr>
          <w:rFonts w:cs="Georgia"/>
        </w:rPr>
        <w:lastRenderedPageBreak/>
        <w:t>Para a execução do projeto, foi feito um estudo acerca dos problemas in</w:t>
      </w:r>
      <w:r w:rsidR="658585EA" w:rsidRPr="0F8DB8BF">
        <w:rPr>
          <w:rFonts w:cs="Georgia"/>
        </w:rPr>
        <w:t>trínsecos ao tema em questão, tendo como objetivo o planeamento e discussão sobre as técnicas e algoritmos mais adequados e eficientes.</w:t>
      </w:r>
    </w:p>
    <w:p w14:paraId="096B2F95" w14:textId="227D373D" w:rsidR="6321D57D" w:rsidRDefault="6321D57D" w:rsidP="6321D57D">
      <w:pPr>
        <w:ind w:firstLine="720"/>
        <w:rPr>
          <w:rFonts w:cs="Georgia"/>
        </w:rPr>
      </w:pPr>
    </w:p>
    <w:p w14:paraId="7F91050B" w14:textId="5CE8227D" w:rsidR="065D5A58" w:rsidRDefault="065D5A5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Com efeito, através da utilização de grafos, procedemos à construção do </w:t>
      </w:r>
      <w:r w:rsidR="38ABB8F6" w:rsidRPr="0F8DB8BF">
        <w:rPr>
          <w:rFonts w:cs="Georgia"/>
        </w:rPr>
        <w:t>pseudo</w:t>
      </w:r>
      <w:r w:rsidRPr="0F8DB8BF">
        <w:rPr>
          <w:rFonts w:cs="Georgia"/>
        </w:rPr>
        <w:t>código para as três fases previamente enunciadas</w:t>
      </w:r>
      <w:r w:rsidR="5AE3B346" w:rsidRPr="0F8DB8BF">
        <w:rPr>
          <w:rFonts w:cs="Georgia"/>
        </w:rPr>
        <w:t>.</w:t>
      </w:r>
      <w:r w:rsidR="4479A937" w:rsidRPr="0F8DB8BF">
        <w:rPr>
          <w:rFonts w:cs="Georgia"/>
        </w:rPr>
        <w:t xml:space="preserve"> Deste modo, um dos principais problemas associados a esta estratégia foi a implementação de um </w:t>
      </w:r>
      <w:r w:rsidR="797C8EC0" w:rsidRPr="0F8DB8BF">
        <w:rPr>
          <w:rFonts w:cs="Georgia"/>
        </w:rPr>
        <w:t xml:space="preserve">algoritmo </w:t>
      </w:r>
      <w:r w:rsidR="4479A937" w:rsidRPr="0F8DB8BF">
        <w:rPr>
          <w:rFonts w:cs="Georgia"/>
        </w:rPr>
        <w:t xml:space="preserve">que permitisse entregar o pão num caminho mais curto e </w:t>
      </w:r>
      <w:r w:rsidR="26CC5AA4" w:rsidRPr="0F8DB8BF">
        <w:rPr>
          <w:rFonts w:cs="Georgia"/>
        </w:rPr>
        <w:t>com menor tempo de atraso, te</w:t>
      </w:r>
      <w:r w:rsidR="6502ECBD" w:rsidRPr="0F8DB8BF">
        <w:rPr>
          <w:rFonts w:cs="Georgia"/>
        </w:rPr>
        <w:t>ndo</w:t>
      </w:r>
      <w:r w:rsidR="26CC5AA4" w:rsidRPr="0F8DB8BF">
        <w:rPr>
          <w:rFonts w:cs="Georgia"/>
        </w:rPr>
        <w:t xml:space="preserve"> em conta a hora de cada encomenda, os pontos de entrega a visitar e a distância entre eles.</w:t>
      </w:r>
    </w:p>
    <w:p w14:paraId="2F6A926D" w14:textId="751CD7D9" w:rsidR="6321D57D" w:rsidRDefault="6321D57D" w:rsidP="6321D57D">
      <w:pPr>
        <w:ind w:firstLine="720"/>
        <w:rPr>
          <w:rFonts w:cs="Georgia"/>
        </w:rPr>
      </w:pPr>
    </w:p>
    <w:p w14:paraId="2F14AB11" w14:textId="70CA71CD" w:rsidR="004163B8" w:rsidRPr="00BD56AC" w:rsidRDefault="05E505F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A primeira </w:t>
      </w:r>
      <w:r w:rsidR="2EDE4522" w:rsidRPr="0F8DB8BF">
        <w:rPr>
          <w:rFonts w:cs="Georgia"/>
        </w:rPr>
        <w:t xml:space="preserve">análise do problema, </w:t>
      </w:r>
      <w:r w:rsidRPr="0F8DB8BF">
        <w:rPr>
          <w:rFonts w:cs="Georgia"/>
        </w:rPr>
        <w:t xml:space="preserve">mais simples, </w:t>
      </w:r>
      <w:r w:rsidR="5C40022D" w:rsidRPr="0F8DB8BF">
        <w:rPr>
          <w:rFonts w:cs="Georgia"/>
        </w:rPr>
        <w:t>consisti</w:t>
      </w:r>
      <w:r w:rsidR="6173E814" w:rsidRPr="0F8DB8BF">
        <w:rPr>
          <w:rFonts w:cs="Georgia"/>
        </w:rPr>
        <w:t>a em elaborar u</w:t>
      </w:r>
      <w:r w:rsidR="677FF6D0" w:rsidRPr="0F8DB8BF">
        <w:rPr>
          <w:rFonts w:cs="Georgia"/>
        </w:rPr>
        <w:t>ma solução para um problema</w:t>
      </w:r>
      <w:r w:rsidR="6173E814" w:rsidRPr="0F8DB8BF">
        <w:rPr>
          <w:rFonts w:cs="Georgia"/>
        </w:rPr>
        <w:t xml:space="preserve"> </w:t>
      </w:r>
      <w:r w:rsidR="4AD56824" w:rsidRPr="0F8DB8BF">
        <w:rPr>
          <w:rFonts w:cs="Georgia"/>
        </w:rPr>
        <w:t xml:space="preserve">semelhante ao NP-hard, mais conhecido como </w:t>
      </w:r>
      <w:r w:rsidR="4AD56824" w:rsidRPr="0F8DB8BF">
        <w:rPr>
          <w:rFonts w:cs="Georgia"/>
          <w:b/>
          <w:bCs/>
        </w:rPr>
        <w:t xml:space="preserve">TSP, </w:t>
      </w:r>
      <w:r w:rsidR="6173E814" w:rsidRPr="0F8DB8BF">
        <w:rPr>
          <w:rFonts w:cs="Georgia"/>
        </w:rPr>
        <w:t xml:space="preserve">que </w:t>
      </w:r>
      <w:r w:rsidR="58D41DD7" w:rsidRPr="0F8DB8BF">
        <w:rPr>
          <w:rFonts w:cs="Georgia"/>
        </w:rPr>
        <w:t xml:space="preserve">tratava a deslocação de </w:t>
      </w:r>
      <w:r w:rsidR="6173E814" w:rsidRPr="0F8DB8BF">
        <w:rPr>
          <w:rFonts w:cs="Georgia"/>
        </w:rPr>
        <w:t>uma única carrinha</w:t>
      </w:r>
      <w:r w:rsidR="50FB48EE" w:rsidRPr="0F8DB8BF">
        <w:rPr>
          <w:rFonts w:cs="Georgia"/>
        </w:rPr>
        <w:t>,</w:t>
      </w:r>
      <w:r w:rsidR="2445767B" w:rsidRPr="0F8DB8BF">
        <w:rPr>
          <w:rFonts w:cs="Georgia"/>
        </w:rPr>
        <w:t xml:space="preserve"> </w:t>
      </w:r>
      <w:r w:rsidR="6173E814" w:rsidRPr="0F8DB8BF">
        <w:rPr>
          <w:rFonts w:cs="Georgia"/>
        </w:rPr>
        <w:t>sem restrição de ordem de entrega pela hora das encomendas</w:t>
      </w:r>
      <w:r w:rsidR="470B94F3" w:rsidRPr="0F8DB8BF">
        <w:rPr>
          <w:rFonts w:cs="Georgia"/>
        </w:rPr>
        <w:t>, nem limite de capacidade da carrinha</w:t>
      </w:r>
      <w:r w:rsidR="3462A032" w:rsidRPr="0F8DB8BF">
        <w:rPr>
          <w:rFonts w:cs="Georgia"/>
        </w:rPr>
        <w:t xml:space="preserve"> e retorn</w:t>
      </w:r>
      <w:r w:rsidR="7E14B520" w:rsidRPr="0F8DB8BF">
        <w:rPr>
          <w:rFonts w:cs="Georgia"/>
        </w:rPr>
        <w:t>o</w:t>
      </w:r>
      <w:r w:rsidR="3462A032" w:rsidRPr="0F8DB8BF">
        <w:rPr>
          <w:rFonts w:cs="Georgia"/>
        </w:rPr>
        <w:t xml:space="preserve"> ao ponto de partida, ou seja, a padaria. Tudo isto, no menor tempo possível</w:t>
      </w:r>
      <w:r w:rsidR="346083D3" w:rsidRPr="0F8DB8BF">
        <w:rPr>
          <w:rFonts w:cs="Georgia"/>
        </w:rPr>
        <w:t>.</w:t>
      </w:r>
    </w:p>
    <w:p w14:paraId="5FACBDF5" w14:textId="4BC85ECF" w:rsidR="6321D57D" w:rsidRDefault="6321D57D" w:rsidP="6321D57D">
      <w:pPr>
        <w:ind w:firstLine="720"/>
        <w:rPr>
          <w:rFonts w:cs="Georgia"/>
        </w:rPr>
      </w:pPr>
    </w:p>
    <w:p w14:paraId="5F4935CE" w14:textId="018EDBC4" w:rsidR="004163B8" w:rsidRPr="00BD56AC" w:rsidRDefault="0445AD07" w:rsidP="78136202">
      <w:pPr>
        <w:ind w:firstLine="720"/>
        <w:rPr>
          <w:rFonts w:cs="Georgia"/>
        </w:rPr>
      </w:pPr>
      <w:r w:rsidRPr="6321D57D">
        <w:rPr>
          <w:rFonts w:cs="Georgia"/>
        </w:rPr>
        <w:t xml:space="preserve">De seguida, </w:t>
      </w:r>
      <w:r w:rsidR="5D5FF4A5" w:rsidRPr="6321D57D">
        <w:rPr>
          <w:rFonts w:cs="Georgia"/>
        </w:rPr>
        <w:t xml:space="preserve">na segunda fase, </w:t>
      </w:r>
      <w:r w:rsidR="337A5E05" w:rsidRPr="6321D57D">
        <w:rPr>
          <w:rFonts w:cs="Georgia"/>
        </w:rPr>
        <w:t xml:space="preserve">com base na fase anterior, </w:t>
      </w:r>
      <w:r w:rsidR="3359A116" w:rsidRPr="6321D57D">
        <w:rPr>
          <w:rFonts w:cs="Georgia"/>
        </w:rPr>
        <w:t>criou</w:t>
      </w:r>
      <w:r w:rsidR="5D5FF4A5" w:rsidRPr="6321D57D">
        <w:rPr>
          <w:rFonts w:cs="Georgia"/>
        </w:rPr>
        <w:t>-se um algoritmo capaz de executar o problema</w:t>
      </w:r>
      <w:r w:rsidR="27E09495" w:rsidRPr="6321D57D">
        <w:rPr>
          <w:rFonts w:cs="Georgia"/>
        </w:rPr>
        <w:t>, tendo em atenção a restrição da hora de entrega, equilibrando o tempo de atraso nas entregas através da alteração de ordem de passagem pelos pontos de interesse.</w:t>
      </w:r>
    </w:p>
    <w:p w14:paraId="7A4E5470" w14:textId="056B1330" w:rsidR="6321D57D" w:rsidRDefault="6321D57D" w:rsidP="6321D57D">
      <w:pPr>
        <w:ind w:firstLine="720"/>
        <w:rPr>
          <w:rFonts w:cs="Georgia"/>
        </w:rPr>
      </w:pPr>
    </w:p>
    <w:p w14:paraId="2D4EB353" w14:textId="0966BE03" w:rsidR="004163B8" w:rsidRPr="00BD56AC" w:rsidRDefault="5003A689" w:rsidP="78136202">
      <w:pPr>
        <w:ind w:firstLine="720"/>
        <w:rPr>
          <w:rFonts w:cs="Georgia"/>
        </w:rPr>
      </w:pPr>
      <w:r w:rsidRPr="6321D57D">
        <w:rPr>
          <w:rFonts w:cs="Georgia"/>
        </w:rPr>
        <w:t>Por fim, tendo em conta o</w:t>
      </w:r>
      <w:r w:rsidR="4255B681" w:rsidRPr="6321D57D">
        <w:rPr>
          <w:rFonts w:cs="Georgia"/>
        </w:rPr>
        <w:t xml:space="preserve">s algoritmos </w:t>
      </w:r>
      <w:r w:rsidRPr="6321D57D">
        <w:rPr>
          <w:rFonts w:cs="Georgia"/>
        </w:rPr>
        <w:t>já elaborado</w:t>
      </w:r>
      <w:r w:rsidR="6EC9CAD1" w:rsidRPr="6321D57D">
        <w:rPr>
          <w:rFonts w:cs="Georgia"/>
        </w:rPr>
        <w:t>s</w:t>
      </w:r>
      <w:r w:rsidR="465A44F3" w:rsidRPr="6321D57D">
        <w:rPr>
          <w:rFonts w:cs="Georgia"/>
        </w:rPr>
        <w:t xml:space="preserve">, foram efetuadas alterações de modo a resolver o mesmo problema de estudo, tendo em conta as duas fases já </w:t>
      </w:r>
      <w:r w:rsidR="5F1B97C6" w:rsidRPr="6321D57D">
        <w:rPr>
          <w:rFonts w:cs="Georgia"/>
        </w:rPr>
        <w:t>concluídas, bem como novas funcionalidades, nomeadamente, a escolha do nú</w:t>
      </w:r>
      <w:r w:rsidR="09C38283" w:rsidRPr="6321D57D">
        <w:rPr>
          <w:rFonts w:cs="Georgia"/>
        </w:rPr>
        <w:t xml:space="preserve">mero de carrinhas que tratarão </w:t>
      </w:r>
      <w:r w:rsidR="52615DCC" w:rsidRPr="6321D57D">
        <w:rPr>
          <w:rFonts w:cs="Georgia"/>
        </w:rPr>
        <w:t>das entregas</w:t>
      </w:r>
      <w:r w:rsidR="09C38283" w:rsidRPr="6321D57D">
        <w:rPr>
          <w:rFonts w:cs="Georgia"/>
        </w:rPr>
        <w:t xml:space="preserve"> e a alocação otimizada das mesmas aos clientes.</w:t>
      </w:r>
    </w:p>
    <w:p w14:paraId="51E559DD" w14:textId="13C7B486" w:rsidR="6321D57D" w:rsidRDefault="6321D57D" w:rsidP="6321D57D">
      <w:pPr>
        <w:ind w:firstLine="720"/>
        <w:rPr>
          <w:rFonts w:cs="Georgia"/>
        </w:rPr>
      </w:pPr>
    </w:p>
    <w:p w14:paraId="5F3BDB5A" w14:textId="34F48C2D" w:rsidR="734D2065" w:rsidRDefault="734D2065" w:rsidP="6321D57D">
      <w:pPr>
        <w:ind w:firstLine="720"/>
        <w:rPr>
          <w:rFonts w:cs="Georgia"/>
        </w:rPr>
      </w:pPr>
      <w:r w:rsidRPr="6321D57D">
        <w:rPr>
          <w:rFonts w:cs="Georgia"/>
        </w:rPr>
        <w:t xml:space="preserve">Assim, é importante referir quais foram os métodos/algoritmos utlizados ao longo do projeto, sendo eles, o </w:t>
      </w:r>
      <w:proofErr w:type="spellStart"/>
      <w:r w:rsidR="28E70270" w:rsidRPr="6321D57D">
        <w:rPr>
          <w:rFonts w:cs="Georgia"/>
          <w:b/>
          <w:bCs/>
        </w:rPr>
        <w:t>Dijkstra</w:t>
      </w:r>
      <w:proofErr w:type="spellEnd"/>
      <w:r w:rsidR="28E70270" w:rsidRPr="6321D57D">
        <w:rPr>
          <w:rFonts w:cs="Georgia"/>
        </w:rPr>
        <w:t xml:space="preserve">, </w:t>
      </w:r>
      <w:proofErr w:type="spellStart"/>
      <w:r w:rsidR="28E70270" w:rsidRPr="6321D57D">
        <w:rPr>
          <w:rFonts w:cs="Georgia"/>
          <w:b/>
          <w:bCs/>
        </w:rPr>
        <w:t>Floyd-</w:t>
      </w:r>
      <w:r w:rsidR="23E4C159" w:rsidRPr="6321D57D">
        <w:rPr>
          <w:rFonts w:cs="Georgia"/>
          <w:b/>
          <w:bCs/>
        </w:rPr>
        <w:t>Warshall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Nearest</w:t>
      </w:r>
      <w:proofErr w:type="spellEnd"/>
      <w:r w:rsidR="23E4C159" w:rsidRPr="6321D57D">
        <w:rPr>
          <w:rFonts w:cs="Georgia"/>
          <w:b/>
          <w:bCs/>
        </w:rPr>
        <w:t xml:space="preserve"> </w:t>
      </w:r>
      <w:proofErr w:type="spellStart"/>
      <w:r w:rsidR="23E4C159" w:rsidRPr="6321D57D">
        <w:rPr>
          <w:rFonts w:cs="Georgia"/>
          <w:b/>
          <w:bCs/>
        </w:rPr>
        <w:t>Neighbor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Held-Karp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Trajan</w:t>
      </w:r>
      <w:proofErr w:type="spellEnd"/>
      <w:r w:rsidR="078ADAA6" w:rsidRPr="6321D57D">
        <w:rPr>
          <w:rFonts w:cs="Georgia"/>
          <w:b/>
          <w:bCs/>
        </w:rPr>
        <w:t xml:space="preserve">, </w:t>
      </w:r>
      <w:proofErr w:type="spellStart"/>
      <w:r w:rsidR="078ADAA6" w:rsidRPr="6321D57D">
        <w:rPr>
          <w:rFonts w:cs="Georgia"/>
          <w:b/>
          <w:bCs/>
        </w:rPr>
        <w:t>Bitonic</w:t>
      </w:r>
      <w:proofErr w:type="spellEnd"/>
      <w:r w:rsidR="078ADAA6" w:rsidRPr="6321D57D">
        <w:rPr>
          <w:rFonts w:cs="Georgia"/>
          <w:b/>
          <w:bCs/>
        </w:rPr>
        <w:t xml:space="preserve"> Tour</w:t>
      </w:r>
      <w:r w:rsidR="23E4C159" w:rsidRPr="6321D57D">
        <w:rPr>
          <w:rFonts w:cs="Georgia"/>
          <w:b/>
          <w:bCs/>
        </w:rPr>
        <w:t xml:space="preserve"> </w:t>
      </w:r>
      <w:r w:rsidR="23E4C159" w:rsidRPr="6321D57D">
        <w:rPr>
          <w:rFonts w:cs="Georgia"/>
        </w:rPr>
        <w:t xml:space="preserve">e </w:t>
      </w:r>
      <w:r w:rsidR="23E4C159" w:rsidRPr="6321D57D">
        <w:rPr>
          <w:rFonts w:cs="Georgia"/>
          <w:b/>
          <w:bCs/>
        </w:rPr>
        <w:t>Kosaraju</w:t>
      </w:r>
      <w:r w:rsidR="611E20DF" w:rsidRPr="6321D57D">
        <w:rPr>
          <w:rFonts w:cs="Georgia"/>
        </w:rPr>
        <w:t xml:space="preserve">. Além disso, recorreu- se a vários conceitos, entre eles, </w:t>
      </w:r>
      <w:r w:rsidR="338D2968" w:rsidRPr="6321D57D">
        <w:rPr>
          <w:rFonts w:cs="Georgia"/>
          <w:b/>
          <w:bCs/>
        </w:rPr>
        <w:t>recursividade</w:t>
      </w:r>
      <w:r w:rsidR="611E20DF" w:rsidRPr="6321D57D">
        <w:rPr>
          <w:rFonts w:cs="Georgia"/>
        </w:rPr>
        <w:t xml:space="preserve">, </w:t>
      </w:r>
      <w:proofErr w:type="spellStart"/>
      <w:r w:rsidR="611E20DF" w:rsidRPr="6321D57D">
        <w:rPr>
          <w:rFonts w:cs="Georgia"/>
          <w:b/>
          <w:bCs/>
          <w:i/>
          <w:iCs/>
        </w:rPr>
        <w:t>bruteforce</w:t>
      </w:r>
      <w:proofErr w:type="spellEnd"/>
      <w:r w:rsidR="611E20DF" w:rsidRPr="6321D57D">
        <w:rPr>
          <w:rFonts w:cs="Georgia"/>
        </w:rPr>
        <w:t xml:space="preserve">, </w:t>
      </w:r>
      <w:r w:rsidR="33B3604A" w:rsidRPr="6321D57D">
        <w:rPr>
          <w:rFonts w:cs="Georgia"/>
          <w:b/>
          <w:bCs/>
        </w:rPr>
        <w:t xml:space="preserve">algoritmos </w:t>
      </w:r>
      <w:r w:rsidR="317116C9" w:rsidRPr="6321D57D">
        <w:rPr>
          <w:rFonts w:cs="Georgia"/>
          <w:b/>
          <w:bCs/>
        </w:rPr>
        <w:t>gananciosos</w:t>
      </w:r>
      <w:r w:rsidR="4BD62CEA" w:rsidRPr="6321D57D">
        <w:rPr>
          <w:rFonts w:cs="Georgia"/>
          <w:b/>
          <w:bCs/>
        </w:rPr>
        <w:t xml:space="preserve"> e</w:t>
      </w:r>
      <w:r w:rsidR="317116C9" w:rsidRPr="6321D57D">
        <w:rPr>
          <w:rFonts w:cs="Georgia"/>
          <w:b/>
          <w:bCs/>
        </w:rPr>
        <w:t xml:space="preserve"> programação dinâmica</w:t>
      </w:r>
      <w:r w:rsidR="190281BC" w:rsidRPr="6321D57D">
        <w:rPr>
          <w:rFonts w:cs="Georgia"/>
          <w:b/>
          <w:bCs/>
        </w:rPr>
        <w:t xml:space="preserve"> (</w:t>
      </w:r>
      <w:proofErr w:type="spellStart"/>
      <w:r w:rsidR="190281BC" w:rsidRPr="6321D57D">
        <w:rPr>
          <w:rFonts w:cs="Georgia"/>
          <w:b/>
          <w:bCs/>
        </w:rPr>
        <w:t>Knapsack</w:t>
      </w:r>
      <w:proofErr w:type="spellEnd"/>
      <w:r w:rsidR="19EEAC6F" w:rsidRPr="6321D57D">
        <w:rPr>
          <w:rFonts w:cs="Georgia"/>
          <w:b/>
          <w:bCs/>
        </w:rPr>
        <w:t xml:space="preserve"> </w:t>
      </w:r>
      <w:proofErr w:type="spellStart"/>
      <w:r w:rsidR="19EEAC6F" w:rsidRPr="6321D57D">
        <w:rPr>
          <w:rFonts w:cs="Georgia"/>
          <w:b/>
          <w:bCs/>
        </w:rPr>
        <w:t>Problem</w:t>
      </w:r>
      <w:proofErr w:type="spellEnd"/>
      <w:r w:rsidR="190281BC" w:rsidRPr="6321D57D">
        <w:rPr>
          <w:rFonts w:cs="Georgia"/>
          <w:b/>
          <w:bCs/>
        </w:rPr>
        <w:t>)</w:t>
      </w:r>
      <w:r w:rsidR="317116C9" w:rsidRPr="6321D57D">
        <w:rPr>
          <w:rFonts w:cs="Georgia"/>
        </w:rPr>
        <w:t>.</w:t>
      </w:r>
    </w:p>
    <w:p w14:paraId="18FB590C" w14:textId="3168A5F8" w:rsidR="6321D57D" w:rsidRDefault="6321D57D" w:rsidP="6321D57D">
      <w:pPr>
        <w:ind w:firstLine="720"/>
        <w:rPr>
          <w:rFonts w:cs="Georgia"/>
        </w:rPr>
      </w:pPr>
    </w:p>
    <w:p w14:paraId="154A2ED3" w14:textId="1004B654" w:rsidR="6321D57D" w:rsidRDefault="6321D57D" w:rsidP="6321D57D">
      <w:pPr>
        <w:ind w:firstLine="720"/>
        <w:rPr>
          <w:rFonts w:cs="Georgia"/>
        </w:rPr>
      </w:pPr>
    </w:p>
    <w:p w14:paraId="4B5F101D" w14:textId="77777777" w:rsidR="009436FA" w:rsidRDefault="009436FA" w:rsidP="6321D57D"/>
    <w:p w14:paraId="4A930A8A" w14:textId="77777777" w:rsidR="009436FA" w:rsidRDefault="009436FA" w:rsidP="6321D57D"/>
    <w:p w14:paraId="0047FDC4" w14:textId="77777777" w:rsidR="009436FA" w:rsidRDefault="009436FA" w:rsidP="6321D57D"/>
    <w:p w14:paraId="5830C1FB" w14:textId="77777777" w:rsidR="009436FA" w:rsidRDefault="009436FA" w:rsidP="6321D57D"/>
    <w:p w14:paraId="363BD711" w14:textId="77777777" w:rsidR="009436FA" w:rsidRDefault="009436FA" w:rsidP="6321D57D"/>
    <w:p w14:paraId="64946738" w14:textId="77777777" w:rsidR="009436FA" w:rsidRDefault="009436FA" w:rsidP="6321D57D"/>
    <w:p w14:paraId="7BEB1218" w14:textId="77777777" w:rsidR="009436FA" w:rsidRDefault="009436FA" w:rsidP="6321D57D"/>
    <w:p w14:paraId="520BAFAF" w14:textId="2C48B240" w:rsidR="6321D57D" w:rsidRDefault="0036490E" w:rsidP="6321D5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EE3165" wp14:editId="2D9B3461">
                <wp:simplePos x="0" y="0"/>
                <wp:positionH relativeFrom="margin">
                  <wp:align>center</wp:align>
                </wp:positionH>
                <wp:positionV relativeFrom="paragraph">
                  <wp:posOffset>28575</wp:posOffset>
                </wp:positionV>
                <wp:extent cx="4790441" cy="618491"/>
                <wp:effectExtent l="19050" t="19050" r="10160" b="10160"/>
                <wp:wrapSquare wrapText="bothSides"/>
                <wp:docPr id="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88CB35" w14:textId="077FF416" w:rsidR="008F3933" w:rsidRPr="0035336D" w:rsidRDefault="008F3933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25" w:name="_Toc68887877"/>
                            <w:proofErr w:type="spellStart"/>
                            <w:r>
                              <w:rPr>
                                <w:lang w:val="en-US"/>
                              </w:rPr>
                              <w:t>Contribuição</w:t>
                            </w:r>
                            <w:bookmarkEnd w:id="125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E3165" id="_x0000_s1032" type="#_x0000_t202" style="position:absolute;margin-left:0;margin-top:2.25pt;width:377.2pt;height:48.7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" strokecolor="#35494d" strokeweight="2.25pt">
                <v:textbox>
                  <w:txbxContent>
                    <w:p w14:paraId="7E88CB35" w14:textId="077FF416" w:rsidR="008F3933" w:rsidRPr="0035336D" w:rsidRDefault="008F3933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7" w:name="_Toc68887877"/>
                      <w:proofErr w:type="spellStart"/>
                      <w:r>
                        <w:rPr>
                          <w:lang w:val="en-US"/>
                        </w:rPr>
                        <w:t>Contribuição</w:t>
                      </w:r>
                      <w:bookmarkEnd w:id="137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38B6F" w14:textId="11CEEEA5" w:rsidR="0036490E" w:rsidRDefault="0036490E" w:rsidP="6321D57D"/>
    <w:p w14:paraId="5A7E000B" w14:textId="77777777" w:rsidR="0036490E" w:rsidRDefault="0036490E" w:rsidP="6321D57D"/>
    <w:p w14:paraId="28CBCB55" w14:textId="77777777" w:rsidR="0036490E" w:rsidRDefault="0036490E" w:rsidP="6321D57D"/>
    <w:p w14:paraId="2C410314" w14:textId="77777777" w:rsidR="0036490E" w:rsidRDefault="0036490E" w:rsidP="6321D57D"/>
    <w:p w14:paraId="745170E7" w14:textId="551FCE63" w:rsidR="3D78CFEA" w:rsidRDefault="3D78CFEA" w:rsidP="6321D57D">
      <w:r>
        <w:t xml:space="preserve">Cada membro do projeto realizou as tarefas a si </w:t>
      </w:r>
      <w:r w:rsidR="6285487B">
        <w:t>atribuídas</w:t>
      </w:r>
      <w:r>
        <w:t>, nomeadamente:</w:t>
      </w:r>
    </w:p>
    <w:p w14:paraId="4216B42B" w14:textId="07E0A2CF" w:rsidR="3D78CFEA" w:rsidRDefault="3D78CFEA" w:rsidP="0F8DB8BF">
      <w:pPr>
        <w:pStyle w:val="ListParagraph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Bruno Rosendo</w:t>
      </w:r>
      <w:r w:rsidR="18FC098C" w:rsidRPr="0F8DB8BF">
        <w:rPr>
          <w:b/>
          <w:bCs/>
        </w:rPr>
        <w:t xml:space="preserve"> (1/3)</w:t>
      </w:r>
      <w:r>
        <w:t xml:space="preserve">: </w:t>
      </w:r>
    </w:p>
    <w:p w14:paraId="0B397BD4" w14:textId="2B104B5C" w:rsidR="3D78CFEA" w:rsidRDefault="3F2462E9" w:rsidP="0F8DB8BF">
      <w:pPr>
        <w:pStyle w:val="ListParagraph"/>
        <w:numPr>
          <w:ilvl w:val="1"/>
          <w:numId w:val="3"/>
        </w:numPr>
      </w:pPr>
      <w:r>
        <w:t>D</w:t>
      </w:r>
      <w:r w:rsidR="609459E9">
        <w:t>escrição do problema</w:t>
      </w:r>
    </w:p>
    <w:p w14:paraId="2D861A0A" w14:textId="2D25D804" w:rsidR="3D78CFEA" w:rsidRDefault="3FC460F7" w:rsidP="0F8DB8BF">
      <w:pPr>
        <w:pStyle w:val="ListParagraph"/>
        <w:numPr>
          <w:ilvl w:val="1"/>
          <w:numId w:val="3"/>
        </w:numPr>
      </w:pPr>
      <w:r>
        <w:t>F</w:t>
      </w:r>
      <w:r w:rsidR="4AF05BCB">
        <w:t>ormalização</w:t>
      </w:r>
      <w:r w:rsidR="3AF7005E">
        <w:t xml:space="preserve"> do problema</w:t>
      </w:r>
    </w:p>
    <w:p w14:paraId="234452EE" w14:textId="2A4B2E59" w:rsidR="3D78CFEA" w:rsidRDefault="2C328754" w:rsidP="0F8DB8BF">
      <w:pPr>
        <w:pStyle w:val="ListParagraph"/>
        <w:numPr>
          <w:ilvl w:val="1"/>
          <w:numId w:val="3"/>
        </w:numPr>
      </w:pPr>
      <w:r>
        <w:t>A</w:t>
      </w:r>
      <w:r w:rsidR="071DB167">
        <w:t xml:space="preserve">lgoritmos para as </w:t>
      </w:r>
      <w:r w:rsidR="2948A33A">
        <w:t>1ª e 2ª fases</w:t>
      </w:r>
    </w:p>
    <w:p w14:paraId="1C721994" w14:textId="3CCF1077" w:rsidR="3D78CFEA" w:rsidRDefault="2948A33A" w:rsidP="0F8DB8BF">
      <w:pPr>
        <w:pStyle w:val="ListParagraph"/>
        <w:numPr>
          <w:ilvl w:val="1"/>
          <w:numId w:val="3"/>
        </w:numPr>
        <w:rPr>
          <w:rFonts w:cs="Georgia"/>
        </w:rPr>
      </w:pPr>
      <w:r>
        <w:t>Casos de utilização</w:t>
      </w:r>
    </w:p>
    <w:p w14:paraId="2F74F9A8" w14:textId="3269144A" w:rsidR="3D78CFEA" w:rsidRDefault="15735D0E" w:rsidP="0F8DB8BF">
      <w:pPr>
        <w:pStyle w:val="ListParagraph"/>
        <w:numPr>
          <w:ilvl w:val="1"/>
          <w:numId w:val="3"/>
        </w:numPr>
      </w:pPr>
      <w:r>
        <w:t>B</w:t>
      </w:r>
      <w:r w:rsidR="1ACDA519">
        <w:t>ibliografia</w:t>
      </w:r>
    </w:p>
    <w:p w14:paraId="443F6AB2" w14:textId="07ADBD13" w:rsidR="3D78CFEA" w:rsidRDefault="3D78CFEA" w:rsidP="0F8DB8BF">
      <w:pPr>
        <w:pStyle w:val="ListParagraph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Domingos Santos</w:t>
      </w:r>
      <w:r w:rsidR="4F1A4AD8" w:rsidRPr="0F8DB8BF">
        <w:rPr>
          <w:b/>
          <w:bCs/>
        </w:rPr>
        <w:t xml:space="preserve"> (1/3)</w:t>
      </w:r>
      <w:r>
        <w:t xml:space="preserve">: </w:t>
      </w:r>
    </w:p>
    <w:p w14:paraId="46DC54DF" w14:textId="1B07F55E" w:rsidR="3D78CFEA" w:rsidRDefault="7C80B8DB" w:rsidP="0F8DB8BF">
      <w:pPr>
        <w:pStyle w:val="ListParagraph"/>
        <w:numPr>
          <w:ilvl w:val="1"/>
          <w:numId w:val="3"/>
        </w:numPr>
      </w:pPr>
      <w:r>
        <w:t>A</w:t>
      </w:r>
      <w:r w:rsidR="29BE9C42">
        <w:t>lgoritmos para a 3ª fase</w:t>
      </w:r>
    </w:p>
    <w:p w14:paraId="1C8F5B99" w14:textId="025DE73E" w:rsidR="3D78CFEA" w:rsidRDefault="6391713F" w:rsidP="0F8DB8BF">
      <w:pPr>
        <w:pStyle w:val="ListParagraph"/>
        <w:numPr>
          <w:ilvl w:val="1"/>
          <w:numId w:val="3"/>
        </w:numPr>
      </w:pPr>
      <w:r>
        <w:t>C</w:t>
      </w:r>
      <w:r w:rsidR="46D134F3">
        <w:t>onclusão</w:t>
      </w:r>
    </w:p>
    <w:p w14:paraId="66FEDC85" w14:textId="5074B692" w:rsidR="3D78CFEA" w:rsidRDefault="5FFA0F21" w:rsidP="0F8DB8BF">
      <w:pPr>
        <w:pStyle w:val="ListParagraph"/>
        <w:numPr>
          <w:ilvl w:val="1"/>
          <w:numId w:val="3"/>
        </w:numPr>
      </w:pPr>
      <w:r>
        <w:t>E</w:t>
      </w:r>
      <w:r w:rsidR="4AE804C8">
        <w:t>struturação</w:t>
      </w:r>
      <w:r w:rsidR="2036337C">
        <w:t xml:space="preserve"> do documento</w:t>
      </w:r>
    </w:p>
    <w:p w14:paraId="0E8186DC" w14:textId="31F06CC8" w:rsidR="3D78CFEA" w:rsidRDefault="2036337C" w:rsidP="0F8DB8BF">
      <w:pPr>
        <w:pStyle w:val="ListParagraph"/>
        <w:numPr>
          <w:ilvl w:val="1"/>
          <w:numId w:val="3"/>
        </w:numPr>
      </w:pPr>
      <w:r>
        <w:t>C</w:t>
      </w:r>
      <w:r w:rsidR="46D11867">
        <w:t>ontribuição</w:t>
      </w:r>
    </w:p>
    <w:p w14:paraId="6767284D" w14:textId="074FFDCE" w:rsidR="3D78CFEA" w:rsidRDefault="3D78CFEA" w:rsidP="0F8DB8BF">
      <w:pPr>
        <w:pStyle w:val="ListParagraph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João Mesquita</w:t>
      </w:r>
      <w:r w:rsidR="184ED4CF" w:rsidRPr="0F8DB8BF">
        <w:rPr>
          <w:b/>
          <w:bCs/>
        </w:rPr>
        <w:t xml:space="preserve"> (1/3)</w:t>
      </w:r>
      <w:r>
        <w:t xml:space="preserve">: </w:t>
      </w:r>
    </w:p>
    <w:p w14:paraId="4ED34C80" w14:textId="594D43E0" w:rsidR="3D78CFEA" w:rsidRDefault="113AE010" w:rsidP="0F8DB8BF">
      <w:pPr>
        <w:pStyle w:val="ListParagraph"/>
        <w:numPr>
          <w:ilvl w:val="1"/>
          <w:numId w:val="3"/>
        </w:numPr>
      </w:pPr>
      <w:r>
        <w:t>D</w:t>
      </w:r>
      <w:r w:rsidR="58E94519">
        <w:t>escrição do problema</w:t>
      </w:r>
    </w:p>
    <w:p w14:paraId="2989E32A" w14:textId="2296A6F9" w:rsidR="3D78CFEA" w:rsidRDefault="5FC4A080" w:rsidP="0F8DB8BF">
      <w:pPr>
        <w:pStyle w:val="ListParagraph"/>
        <w:numPr>
          <w:ilvl w:val="1"/>
          <w:numId w:val="3"/>
        </w:numPr>
      </w:pPr>
      <w:r>
        <w:t>P</w:t>
      </w:r>
      <w:r w:rsidR="4866CBE0">
        <w:t>ré-processamento</w:t>
      </w:r>
    </w:p>
    <w:p w14:paraId="637CF17F" w14:textId="3EC6628A" w:rsidR="3D78CFEA" w:rsidRDefault="70B67851" w:rsidP="0F8DB8BF">
      <w:pPr>
        <w:pStyle w:val="ListParagraph"/>
        <w:numPr>
          <w:ilvl w:val="1"/>
          <w:numId w:val="3"/>
        </w:numPr>
        <w:rPr>
          <w:rFonts w:cs="Georgia"/>
        </w:rPr>
      </w:pPr>
      <w:r>
        <w:t>Análise da conetividade</w:t>
      </w:r>
    </w:p>
    <w:p w14:paraId="44EC4CCE" w14:textId="77777777" w:rsidR="00A17375" w:rsidRDefault="70B67851" w:rsidP="007379A6">
      <w:pPr>
        <w:pStyle w:val="ListParagraph"/>
        <w:numPr>
          <w:ilvl w:val="1"/>
          <w:numId w:val="3"/>
        </w:numPr>
      </w:pPr>
      <w:r>
        <w:t>A</w:t>
      </w:r>
      <w:r w:rsidR="628F564B">
        <w:t>lgoritmos de percurso de duração mínima entre dois pontos</w:t>
      </w:r>
    </w:p>
    <w:p w14:paraId="6A0288D6" w14:textId="0ECEA26B" w:rsidR="0032460A" w:rsidRDefault="00A17375" w:rsidP="007379A6">
      <w:pPr>
        <w:pStyle w:val="ListParagraph"/>
        <w:numPr>
          <w:ilvl w:val="1"/>
          <w:numId w:val="3"/>
        </w:numPr>
      </w:pPr>
      <w:r>
        <w:t xml:space="preserve">Algoritmos de percurso de duração mínima </w:t>
      </w:r>
      <w:r>
        <w:t xml:space="preserve">entre </w:t>
      </w:r>
      <w:r w:rsidR="628F564B">
        <w:t>todos os pares de pontos</w:t>
      </w:r>
    </w:p>
    <w:p w14:paraId="61423773" w14:textId="0422228D" w:rsidR="0036490E" w:rsidRDefault="0036490E" w:rsidP="0032460A"/>
    <w:p w14:paraId="2C942A34" w14:textId="77777777" w:rsidR="009436FA" w:rsidRDefault="009436FA" w:rsidP="0032460A"/>
    <w:p w14:paraId="39B9162B" w14:textId="0467CF8F" w:rsidR="0036490E" w:rsidRDefault="0036490E" w:rsidP="0032460A"/>
    <w:p w14:paraId="6D0CFFC0" w14:textId="37DD65D5" w:rsidR="0036490E" w:rsidRDefault="0036490E" w:rsidP="0036490E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522BED" wp14:editId="43987C96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94A560" w14:textId="19152593" w:rsidR="008F3933" w:rsidRPr="0035336D" w:rsidRDefault="008F3933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26" w:name="_Toc68887878"/>
                            <w:proofErr w:type="spellStart"/>
                            <w:r>
                              <w:rPr>
                                <w:lang w:val="en-US"/>
                              </w:rPr>
                              <w:t>Bibliografia</w:t>
                            </w:r>
                            <w:bookmarkEnd w:id="12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22BED" id="_x0000_s1033" type="#_x0000_t202" style="position:absolute;margin-left:0;margin-top:1.5pt;width:377.2pt;height:48.7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" strokecolor="#35494d" strokeweight="2.25pt">
                <v:textbox>
                  <w:txbxContent>
                    <w:p w14:paraId="5694A560" w14:textId="19152593" w:rsidR="008F3933" w:rsidRPr="0035336D" w:rsidRDefault="008F3933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9" w:name="_Toc68887878"/>
                      <w:proofErr w:type="spellStart"/>
                      <w:r>
                        <w:rPr>
                          <w:lang w:val="en-US"/>
                        </w:rPr>
                        <w:t>Bibliografia</w:t>
                      </w:r>
                      <w:bookmarkEnd w:id="139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628AC5" w14:textId="28728FB8" w:rsidR="0036490E" w:rsidRDefault="0036490E" w:rsidP="0036490E">
      <w:pPr>
        <w:spacing w:line="360" w:lineRule="auto"/>
      </w:pPr>
    </w:p>
    <w:p w14:paraId="4E004BC0" w14:textId="77777777" w:rsidR="0036490E" w:rsidRDefault="0036490E" w:rsidP="0036490E">
      <w:pPr>
        <w:spacing w:line="360" w:lineRule="auto"/>
      </w:pPr>
    </w:p>
    <w:p w14:paraId="24DC8CC6" w14:textId="77777777" w:rsidR="0036490E" w:rsidRDefault="0036490E" w:rsidP="0036490E">
      <w:pPr>
        <w:spacing w:line="360" w:lineRule="auto"/>
        <w:ind w:left="360"/>
      </w:pPr>
    </w:p>
    <w:p w14:paraId="1C459C07" w14:textId="26BC6788" w:rsidR="0032460A" w:rsidRDefault="0032460A" w:rsidP="00FA7C89">
      <w:pPr>
        <w:pStyle w:val="ListParagraph"/>
        <w:numPr>
          <w:ilvl w:val="0"/>
          <w:numId w:val="17"/>
        </w:numPr>
        <w:spacing w:line="360" w:lineRule="auto"/>
      </w:pPr>
      <w:r>
        <w:t>Slides utilizados nas aulas teóricas de CAL, pelos professores: R. Rossetti, A. Rocha, L. Ferreira, G. Leão, F. Ramos e J. Fernandes</w:t>
      </w:r>
    </w:p>
    <w:p w14:paraId="7ADB5669" w14:textId="1248AD6C" w:rsidR="0032460A" w:rsidRDefault="0032460A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32460A">
        <w:rPr>
          <w:lang w:val="en-GB"/>
        </w:rPr>
        <w:t>“Introduction to Algorithms”, Thomas H.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Cormen</w:t>
      </w:r>
      <w:proofErr w:type="spellEnd"/>
    </w:p>
    <w:p w14:paraId="0931C8C0" w14:textId="20E7AF0C" w:rsidR="0032460A" w:rsidRDefault="00FC3EF7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>
        <w:rPr>
          <w:lang w:val="en-GB"/>
        </w:rPr>
        <w:t xml:space="preserve">Travelling Salesman Problem- </w:t>
      </w:r>
      <w:hyperlink r:id="rId26" w:anchor="Computing_a_solution" w:history="1">
        <w:r w:rsidRPr="00694ED4">
          <w:rPr>
            <w:rStyle w:val="Hyperlink"/>
            <w:lang w:val="en-GB"/>
          </w:rPr>
          <w:t>https://en.wikipedia.org/wiki/Travelling_salesman_problem</w:t>
        </w:r>
      </w:hyperlink>
    </w:p>
    <w:p w14:paraId="6CD9AD75" w14:textId="5A251B99" w:rsidR="00FA7C89" w:rsidRPr="00FA7C89" w:rsidRDefault="00717ED4" w:rsidP="00FA7C89">
      <w:pPr>
        <w:pStyle w:val="ListParagraph"/>
        <w:spacing w:line="360" w:lineRule="auto"/>
        <w:rPr>
          <w:lang w:val="en-GB"/>
        </w:rPr>
      </w:pPr>
      <w:hyperlink r:id="rId27" w:history="1">
        <w:r w:rsidR="00FA7C89" w:rsidRPr="00FA7C89">
          <w:rPr>
            <w:rStyle w:val="Hyperlink"/>
            <w:lang w:val="en-GB"/>
          </w:rPr>
          <w:t>https://en.ppt-online.org/31503</w:t>
        </w:r>
      </w:hyperlink>
    </w:p>
    <w:p w14:paraId="3312600B" w14:textId="4F5BC9CB" w:rsidR="00FA7C89" w:rsidRPr="00FA7C89" w:rsidRDefault="00FC3EF7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>Vehicle routing problem</w:t>
      </w:r>
      <w:r>
        <w:rPr>
          <w:lang w:val="en-GB"/>
        </w:rPr>
        <w:t xml:space="preserve">- </w:t>
      </w:r>
      <w:hyperlink r:id="rId28" w:history="1">
        <w:r w:rsidRPr="00FA7C89">
          <w:rPr>
            <w:rStyle w:val="Hyperlink"/>
            <w:lang w:val="en-GB"/>
          </w:rPr>
          <w:t>https://en.wikipedia.org/wiki/Vehicle_routing_problem</w:t>
        </w:r>
      </w:hyperlink>
    </w:p>
    <w:p w14:paraId="5A07919C" w14:textId="6B19EEC1" w:rsidR="00FC3EF7" w:rsidRDefault="00FC3EF7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lastRenderedPageBreak/>
        <w:t xml:space="preserve">Strongly </w:t>
      </w:r>
      <w:r>
        <w:rPr>
          <w:lang w:val="en-GB"/>
        </w:rPr>
        <w:t>C</w:t>
      </w:r>
      <w:r w:rsidRPr="00FC3EF7">
        <w:rPr>
          <w:lang w:val="en-GB"/>
        </w:rPr>
        <w:t xml:space="preserve">onnected </w:t>
      </w:r>
      <w:r>
        <w:rPr>
          <w:lang w:val="en-GB"/>
        </w:rPr>
        <w:t>C</w:t>
      </w:r>
      <w:r w:rsidRPr="00FC3EF7">
        <w:rPr>
          <w:lang w:val="en-GB"/>
        </w:rPr>
        <w:t>omponent</w:t>
      </w:r>
      <w:r>
        <w:rPr>
          <w:lang w:val="en-GB"/>
        </w:rPr>
        <w:t xml:space="preserve">- </w:t>
      </w:r>
      <w:hyperlink r:id="rId29" w:history="1">
        <w:r w:rsidRPr="00694ED4">
          <w:rPr>
            <w:rStyle w:val="Hyperlink"/>
            <w:lang w:val="en-GB"/>
          </w:rPr>
          <w:t>https://en.wikipedia.org/wiki/Strongly_connected_component</w:t>
        </w:r>
      </w:hyperlink>
    </w:p>
    <w:p w14:paraId="523345DB" w14:textId="27E6FD1C" w:rsidR="00FC3EF7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Heuristics and Local Search</w:t>
      </w:r>
      <w:r>
        <w:rPr>
          <w:lang w:val="en-GB"/>
        </w:rPr>
        <w:t xml:space="preserve">- </w:t>
      </w:r>
      <w:hyperlink r:id="rId30" w:history="1">
        <w:r w:rsidRPr="00694ED4">
          <w:rPr>
            <w:rStyle w:val="Hyperlink"/>
            <w:lang w:val="en-GB"/>
          </w:rPr>
          <w:t>https://paginas.fe.up.pt/~mac/ensino/docs/OR/CombinatorialOptimizationHeuristicsLocalSearch.pdf</w:t>
        </w:r>
      </w:hyperlink>
    </w:p>
    <w:p w14:paraId="6388F1A3" w14:textId="19C7E4F8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Nearest neighbour algorithm</w:t>
      </w:r>
      <w:r>
        <w:rPr>
          <w:lang w:val="en-GB"/>
        </w:rPr>
        <w:t xml:space="preserve">- </w:t>
      </w:r>
      <w:hyperlink r:id="rId31" w:history="1">
        <w:r w:rsidRPr="00FA7C89">
          <w:rPr>
            <w:rStyle w:val="Hyperlink"/>
            <w:lang w:val="en-GB"/>
          </w:rPr>
          <w:t>https://en.wikipedia.org/wiki/Nearest_neighbour_algorithm</w:t>
        </w:r>
      </w:hyperlink>
    </w:p>
    <w:p w14:paraId="3C9297AF" w14:textId="6039235C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00FA7C89">
        <w:rPr>
          <w:lang w:val="en-GB"/>
        </w:rPr>
        <w:t>Tarjan's</w:t>
      </w:r>
      <w:proofErr w:type="spellEnd"/>
      <w:r w:rsidRPr="00FA7C89">
        <w:rPr>
          <w:lang w:val="en-GB"/>
        </w:rPr>
        <w:t xml:space="preserve"> strongly connected components algorithm</w:t>
      </w:r>
      <w:r>
        <w:rPr>
          <w:lang w:val="en-GB"/>
        </w:rPr>
        <w:t xml:space="preserve">- </w:t>
      </w:r>
      <w:hyperlink r:id="rId32" w:history="1">
        <w:r w:rsidRPr="00694ED4">
          <w:rPr>
            <w:rStyle w:val="Hyperlink"/>
            <w:lang w:val="en-GB"/>
          </w:rPr>
          <w:t>https://en.wikipedia.org/wiki/Tarjan%27s_strongly_connected_components_algorithm</w:t>
        </w:r>
      </w:hyperlink>
    </w:p>
    <w:p w14:paraId="139DA1F6" w14:textId="50AD45FB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</w:pPr>
      <w:proofErr w:type="spellStart"/>
      <w:r w:rsidRPr="00FA7C89">
        <w:t>Kosaraju's</w:t>
      </w:r>
      <w:proofErr w:type="spellEnd"/>
      <w:r w:rsidRPr="00FA7C89">
        <w:t xml:space="preserve"> </w:t>
      </w:r>
      <w:proofErr w:type="spellStart"/>
      <w:r w:rsidRPr="00FA7C89">
        <w:t>algorithm</w:t>
      </w:r>
      <w:proofErr w:type="spellEnd"/>
      <w:r w:rsidRPr="00FA7C89">
        <w:t xml:space="preserve">- </w:t>
      </w:r>
      <w:hyperlink r:id="rId33" w:history="1">
        <w:r w:rsidRPr="00694ED4">
          <w:rPr>
            <w:rStyle w:val="Hyperlink"/>
          </w:rPr>
          <w:t>https://en.wikipedia.org/wiki/Kosaraju%27s_algorithm</w:t>
        </w:r>
      </w:hyperlink>
    </w:p>
    <w:p w14:paraId="2B22224A" w14:textId="0B24509A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 xml:space="preserve">Held–Karp algorithm- </w:t>
      </w:r>
      <w:hyperlink r:id="rId34" w:history="1">
        <w:r w:rsidRPr="00694ED4">
          <w:rPr>
            <w:rStyle w:val="Hyperlink"/>
            <w:lang w:val="en-GB"/>
          </w:rPr>
          <w:t>https://en.wikipedia.org/wiki/Held–Karp_algorithm</w:t>
        </w:r>
      </w:hyperlink>
    </w:p>
    <w:p w14:paraId="3A6AF30C" w14:textId="21950933" w:rsidR="00FA7C89" w:rsidRPr="00FA7C89" w:rsidRDefault="00FA7C89" w:rsidP="6321D57D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6321D57D">
        <w:rPr>
          <w:lang w:val="en-GB"/>
        </w:rPr>
        <w:t>Bitonic</w:t>
      </w:r>
      <w:proofErr w:type="spellEnd"/>
      <w:r w:rsidRPr="6321D57D">
        <w:rPr>
          <w:lang w:val="en-GB"/>
        </w:rPr>
        <w:t xml:space="preserve"> tour- </w:t>
      </w:r>
      <w:hyperlink r:id="rId35" w:history="1">
        <w:r w:rsidRPr="00A40419">
          <w:rPr>
            <w:rStyle w:val="Hyperlink"/>
            <w:lang w:val="en-GB"/>
          </w:rPr>
          <w:t>https://en.wikipedia.org/wiki/Bitonic_tour</w:t>
        </w:r>
      </w:hyperlink>
    </w:p>
    <w:p w14:paraId="0476A2EF" w14:textId="0AA34184" w:rsidR="6224B75A" w:rsidRPr="0035336D" w:rsidRDefault="6224B75A" w:rsidP="6321D57D">
      <w:pPr>
        <w:pStyle w:val="ListParagraph"/>
        <w:numPr>
          <w:ilvl w:val="0"/>
          <w:numId w:val="17"/>
        </w:numPr>
        <w:spacing w:line="360" w:lineRule="auto"/>
        <w:rPr>
          <w:rFonts w:cs="Georgia"/>
        </w:rPr>
      </w:pPr>
      <w:r w:rsidRPr="0035336D">
        <w:t xml:space="preserve">Problema da Mochila- </w:t>
      </w:r>
      <w:hyperlink r:id="rId36">
        <w:r w:rsidRPr="0035336D">
          <w:rPr>
            <w:rStyle w:val="Hyperlink"/>
          </w:rPr>
          <w:t>https://pt.wikipedia.org/wiki/Problema_da_mochila</w:t>
        </w:r>
      </w:hyperlink>
    </w:p>
    <w:p w14:paraId="45295760" w14:textId="246C24BD" w:rsidR="6224B75A" w:rsidRDefault="6224B75A" w:rsidP="6321D57D">
      <w:pPr>
        <w:pStyle w:val="ListParagraph"/>
        <w:numPr>
          <w:ilvl w:val="0"/>
          <w:numId w:val="17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A General VNS heuristic for the traveling salesman problem with time windows- </w:t>
      </w:r>
      <w:hyperlink r:id="rId37">
        <w:r w:rsidRPr="0F8DB8BF">
          <w:rPr>
            <w:rStyle w:val="Hyperlink"/>
            <w:lang w:val="en-GB"/>
          </w:rPr>
          <w:t>https://core.ac.uk/download/pdf/82432413.pdf</w:t>
        </w:r>
      </w:hyperlink>
    </w:p>
    <w:p w14:paraId="2F0A2AD4" w14:textId="4A4D7E8A" w:rsidR="6224B75A" w:rsidRDefault="6224B75A" w:rsidP="6321D57D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F8DB8BF">
        <w:rPr>
          <w:lang w:val="en-GB"/>
        </w:rPr>
        <w:t>An Optimal Algorithm for the Traveling Salesman Problem</w:t>
      </w:r>
    </w:p>
    <w:p w14:paraId="46B845D8" w14:textId="08030843" w:rsidR="6224B75A" w:rsidRDefault="6224B75A" w:rsidP="6321D57D">
      <w:pPr>
        <w:spacing w:line="360" w:lineRule="auto"/>
        <w:ind w:firstLine="720"/>
        <w:rPr>
          <w:lang w:val="en-GB"/>
        </w:rPr>
      </w:pPr>
      <w:r w:rsidRPr="0F8DB8BF">
        <w:rPr>
          <w:lang w:val="en-GB"/>
        </w:rPr>
        <w:t xml:space="preserve">with Time Windows- </w:t>
      </w:r>
      <w:hyperlink r:id="rId38">
        <w:r w:rsidRPr="0F8DB8BF">
          <w:rPr>
            <w:rStyle w:val="Hyperlink"/>
            <w:lang w:val="en-GB"/>
          </w:rPr>
          <w:t>https://pubsonline.informs.org/doi/pdf/10.1287/opre.43.2.367</w:t>
        </w:r>
      </w:hyperlink>
    </w:p>
    <w:p w14:paraId="7CF267E0" w14:textId="0ABD88D2" w:rsidR="6224B75A" w:rsidRDefault="6224B75A" w:rsidP="6321D57D">
      <w:pPr>
        <w:pStyle w:val="ListParagraph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Vehicle Routing Problem with Time Windows and Simultaneous Delivery and Pick-Up Service Based on MCPSO- </w:t>
      </w:r>
      <w:hyperlink r:id="rId39">
        <w:r w:rsidRPr="0F8DB8BF">
          <w:rPr>
            <w:rStyle w:val="Hyperlink"/>
            <w:lang w:val="en-GB"/>
          </w:rPr>
          <w:t>https://www.hindawi.com/journals/mpe/2012/104279/</w:t>
        </w:r>
      </w:hyperlink>
    </w:p>
    <w:p w14:paraId="5612CFA7" w14:textId="464BCD21" w:rsidR="417E6124" w:rsidRDefault="417E6124" w:rsidP="0F8DB8BF">
      <w:pPr>
        <w:pStyle w:val="ListParagraph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Dijkstra vs Bi-directional Dijkstra Algorithm on US Road Network- </w:t>
      </w:r>
      <w:hyperlink r:id="rId40">
        <w:r w:rsidRPr="0F8DB8BF">
          <w:rPr>
            <w:rStyle w:val="Hyperlink"/>
            <w:lang w:val="en-GB"/>
          </w:rPr>
          <w:t>https://www.youtube.com/watch?v=1oVuQsxkhY0</w:t>
        </w:r>
      </w:hyperlink>
    </w:p>
    <w:sectPr w:rsidR="417E6124">
      <w:footerReference w:type="default" r:id="rId41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8FF2D86" w14:textId="77777777" w:rsidR="00717ED4" w:rsidRDefault="00717ED4" w:rsidP="00B16767">
      <w:r>
        <w:separator/>
      </w:r>
    </w:p>
    <w:p w14:paraId="30824F9D" w14:textId="77777777" w:rsidR="00717ED4" w:rsidRDefault="00717ED4" w:rsidP="00B16767"/>
    <w:p w14:paraId="1234FD06" w14:textId="77777777" w:rsidR="00717ED4" w:rsidRDefault="00717ED4" w:rsidP="00B16767"/>
  </w:endnote>
  <w:endnote w:type="continuationSeparator" w:id="0">
    <w:p w14:paraId="23695F19" w14:textId="77777777" w:rsidR="00717ED4" w:rsidRDefault="00717ED4" w:rsidP="00B16767">
      <w:r>
        <w:continuationSeparator/>
      </w:r>
    </w:p>
    <w:p w14:paraId="1C721122" w14:textId="77777777" w:rsidR="00717ED4" w:rsidRDefault="00717ED4" w:rsidP="00B16767"/>
    <w:p w14:paraId="5F081107" w14:textId="77777777" w:rsidR="00717ED4" w:rsidRDefault="00717ED4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8F3933" w:rsidRPr="006F56B8" w:rsidRDefault="008F3933" w:rsidP="00B16767">
    <w:pPr>
      <w:pStyle w:val="Footer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8F3933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8F3933" w:rsidRDefault="008F3933" w:rsidP="00B16767">
          <w:pPr>
            <w:pStyle w:val="Footer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8F3933" w:rsidRDefault="008F3933" w:rsidP="00B16767">
          <w:pPr>
            <w:pStyle w:val="Footer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8F3933" w:rsidRDefault="008F3933" w:rsidP="00B16767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8F3933" w:rsidRDefault="008F3933" w:rsidP="00B16767">
          <w:pPr>
            <w:pStyle w:val="Footer"/>
          </w:pPr>
        </w:p>
      </w:tc>
    </w:tr>
  </w:tbl>
  <w:p w14:paraId="0A11AC0F" w14:textId="77777777" w:rsidR="008F3933" w:rsidRDefault="008F3933" w:rsidP="00B16767"/>
  <w:p w14:paraId="63028148" w14:textId="77777777" w:rsidR="008F3933" w:rsidRDefault="008F3933" w:rsidP="00B16767"/>
  <w:p w14:paraId="3457EF71" w14:textId="77777777" w:rsidR="008F3933" w:rsidRDefault="008F3933" w:rsidP="00B16767"/>
  <w:p w14:paraId="625A5891" w14:textId="77777777" w:rsidR="008F3933" w:rsidRDefault="008F3933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7FFEF40" w14:textId="77777777" w:rsidR="00717ED4" w:rsidRDefault="00717ED4" w:rsidP="00B16767">
      <w:r>
        <w:separator/>
      </w:r>
    </w:p>
    <w:p w14:paraId="608A46C9" w14:textId="77777777" w:rsidR="00717ED4" w:rsidRDefault="00717ED4" w:rsidP="00B16767"/>
    <w:p w14:paraId="33CA735F" w14:textId="77777777" w:rsidR="00717ED4" w:rsidRDefault="00717ED4" w:rsidP="00B16767"/>
  </w:footnote>
  <w:footnote w:type="continuationSeparator" w:id="0">
    <w:p w14:paraId="67C2CF59" w14:textId="77777777" w:rsidR="00717ED4" w:rsidRDefault="00717ED4" w:rsidP="00B16767">
      <w:r>
        <w:continuationSeparator/>
      </w:r>
    </w:p>
    <w:p w14:paraId="37996FC3" w14:textId="77777777" w:rsidR="00717ED4" w:rsidRDefault="00717ED4" w:rsidP="00B16767"/>
    <w:p w14:paraId="14614AEF" w14:textId="77777777" w:rsidR="00717ED4" w:rsidRDefault="00717ED4" w:rsidP="00B1676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02261"/>
    <w:multiLevelType w:val="hybridMultilevel"/>
    <w:tmpl w:val="FFFFFFFF"/>
    <w:lvl w:ilvl="0" w:tplc="1B54C5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FE6E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3EA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BACE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010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A07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68C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7A0F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602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56887"/>
    <w:multiLevelType w:val="multilevel"/>
    <w:tmpl w:val="7C843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4C2FA4"/>
    <w:multiLevelType w:val="hybridMultilevel"/>
    <w:tmpl w:val="A93A9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1154B"/>
    <w:multiLevelType w:val="hybridMultilevel"/>
    <w:tmpl w:val="FFFFFFFF"/>
    <w:lvl w:ilvl="0" w:tplc="47E6AF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1E4C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FD423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26A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3CA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E12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FC3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A2D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D8A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F7610"/>
    <w:multiLevelType w:val="hybridMultilevel"/>
    <w:tmpl w:val="4BC648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77950"/>
    <w:multiLevelType w:val="hybridMultilevel"/>
    <w:tmpl w:val="FFFFFFFF"/>
    <w:lvl w:ilvl="0" w:tplc="65863F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5E45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9E10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A071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3C0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21F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EA57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64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AAB9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435E9"/>
    <w:multiLevelType w:val="hybridMultilevel"/>
    <w:tmpl w:val="FFFFFFFF"/>
    <w:lvl w:ilvl="0" w:tplc="AE487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24F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96A7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E63D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9839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FA5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2A12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58F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F27A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CF24F0"/>
    <w:multiLevelType w:val="hybridMultilevel"/>
    <w:tmpl w:val="9B72F13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1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7A7E10"/>
    <w:multiLevelType w:val="hybridMultilevel"/>
    <w:tmpl w:val="F1FCF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DE6996"/>
    <w:multiLevelType w:val="hybridMultilevel"/>
    <w:tmpl w:val="E12AC85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EBC53DD"/>
    <w:multiLevelType w:val="hybridMultilevel"/>
    <w:tmpl w:val="0B24B88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11"/>
  </w:num>
  <w:num w:numId="6">
    <w:abstractNumId w:val="10"/>
  </w:num>
  <w:num w:numId="7">
    <w:abstractNumId w:val="13"/>
  </w:num>
  <w:num w:numId="8">
    <w:abstractNumId w:val="5"/>
  </w:num>
  <w:num w:numId="9">
    <w:abstractNumId w:val="4"/>
  </w:num>
  <w:num w:numId="10">
    <w:abstractNumId w:val="14"/>
  </w:num>
  <w:num w:numId="11">
    <w:abstractNumId w:val="12"/>
  </w:num>
  <w:num w:numId="12">
    <w:abstractNumId w:val="1"/>
  </w:num>
  <w:num w:numId="13">
    <w:abstractNumId w:val="2"/>
  </w:num>
  <w:num w:numId="14">
    <w:abstractNumId w:val="9"/>
  </w:num>
  <w:num w:numId="15">
    <w:abstractNumId w:val="16"/>
  </w:num>
  <w:num w:numId="16">
    <w:abstractNumId w:val="15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017789"/>
    <w:rsid w:val="00030164"/>
    <w:rsid w:val="000340A8"/>
    <w:rsid w:val="00082125"/>
    <w:rsid w:val="000A3CCC"/>
    <w:rsid w:val="000B3B0F"/>
    <w:rsid w:val="00152359"/>
    <w:rsid w:val="00184B3E"/>
    <w:rsid w:val="001C4A32"/>
    <w:rsid w:val="001D3EDE"/>
    <w:rsid w:val="001D40C9"/>
    <w:rsid w:val="0020443E"/>
    <w:rsid w:val="00225686"/>
    <w:rsid w:val="00230752"/>
    <w:rsid w:val="00234613"/>
    <w:rsid w:val="002A4C55"/>
    <w:rsid w:val="002B1162"/>
    <w:rsid w:val="002B742B"/>
    <w:rsid w:val="002D13E7"/>
    <w:rsid w:val="0031611B"/>
    <w:rsid w:val="0032460A"/>
    <w:rsid w:val="0035336D"/>
    <w:rsid w:val="0036490E"/>
    <w:rsid w:val="003E3F28"/>
    <w:rsid w:val="00400568"/>
    <w:rsid w:val="00414115"/>
    <w:rsid w:val="004163B8"/>
    <w:rsid w:val="004C45BC"/>
    <w:rsid w:val="004C58B3"/>
    <w:rsid w:val="0053209A"/>
    <w:rsid w:val="0056210F"/>
    <w:rsid w:val="00570A26"/>
    <w:rsid w:val="0057447B"/>
    <w:rsid w:val="00581000"/>
    <w:rsid w:val="0058306C"/>
    <w:rsid w:val="005878D7"/>
    <w:rsid w:val="005F185B"/>
    <w:rsid w:val="00602754"/>
    <w:rsid w:val="0062393A"/>
    <w:rsid w:val="00640055"/>
    <w:rsid w:val="00653139"/>
    <w:rsid w:val="00661A38"/>
    <w:rsid w:val="00684357"/>
    <w:rsid w:val="006B006F"/>
    <w:rsid w:val="006D6D1C"/>
    <w:rsid w:val="006F56B8"/>
    <w:rsid w:val="006F70BF"/>
    <w:rsid w:val="00707171"/>
    <w:rsid w:val="00711244"/>
    <w:rsid w:val="00717ED4"/>
    <w:rsid w:val="007379A6"/>
    <w:rsid w:val="00746427"/>
    <w:rsid w:val="00750AD8"/>
    <w:rsid w:val="0076533D"/>
    <w:rsid w:val="00772A80"/>
    <w:rsid w:val="007A7A21"/>
    <w:rsid w:val="007B0A1B"/>
    <w:rsid w:val="007D2F6A"/>
    <w:rsid w:val="007E2F56"/>
    <w:rsid w:val="007E6EF5"/>
    <w:rsid w:val="0080773D"/>
    <w:rsid w:val="008179B4"/>
    <w:rsid w:val="0084442C"/>
    <w:rsid w:val="0084733E"/>
    <w:rsid w:val="00857476"/>
    <w:rsid w:val="008713FC"/>
    <w:rsid w:val="00877DAD"/>
    <w:rsid w:val="00887A5E"/>
    <w:rsid w:val="008910F8"/>
    <w:rsid w:val="008A039B"/>
    <w:rsid w:val="008C279C"/>
    <w:rsid w:val="008C5148"/>
    <w:rsid w:val="008D28F0"/>
    <w:rsid w:val="008F2FCF"/>
    <w:rsid w:val="008F3933"/>
    <w:rsid w:val="008F4509"/>
    <w:rsid w:val="00904953"/>
    <w:rsid w:val="009358ED"/>
    <w:rsid w:val="009436FA"/>
    <w:rsid w:val="009C53ED"/>
    <w:rsid w:val="009D212C"/>
    <w:rsid w:val="00A17375"/>
    <w:rsid w:val="00A235AE"/>
    <w:rsid w:val="00A40419"/>
    <w:rsid w:val="00A53827"/>
    <w:rsid w:val="00A66F65"/>
    <w:rsid w:val="00A6746D"/>
    <w:rsid w:val="00A71207"/>
    <w:rsid w:val="00AA1370"/>
    <w:rsid w:val="00AA5BD7"/>
    <w:rsid w:val="00AD7D41"/>
    <w:rsid w:val="00AE0325"/>
    <w:rsid w:val="00AE31D6"/>
    <w:rsid w:val="00AE63D9"/>
    <w:rsid w:val="00B16767"/>
    <w:rsid w:val="00B52848"/>
    <w:rsid w:val="00B86E94"/>
    <w:rsid w:val="00B90476"/>
    <w:rsid w:val="00B94DAD"/>
    <w:rsid w:val="00BA730A"/>
    <w:rsid w:val="00BB06BC"/>
    <w:rsid w:val="00BB429C"/>
    <w:rsid w:val="00BC4C85"/>
    <w:rsid w:val="00BD56AC"/>
    <w:rsid w:val="00BD658B"/>
    <w:rsid w:val="00BE77CF"/>
    <w:rsid w:val="00BF1618"/>
    <w:rsid w:val="00C3343E"/>
    <w:rsid w:val="00C37C43"/>
    <w:rsid w:val="00C42135"/>
    <w:rsid w:val="00C44A62"/>
    <w:rsid w:val="00C821E5"/>
    <w:rsid w:val="00C94779"/>
    <w:rsid w:val="00CB1931"/>
    <w:rsid w:val="00CE5CF6"/>
    <w:rsid w:val="00CF56D7"/>
    <w:rsid w:val="00D021DB"/>
    <w:rsid w:val="00D037C8"/>
    <w:rsid w:val="00D15CD0"/>
    <w:rsid w:val="00D6040F"/>
    <w:rsid w:val="00D759AB"/>
    <w:rsid w:val="00DB67E6"/>
    <w:rsid w:val="00DD63C3"/>
    <w:rsid w:val="00DE5745"/>
    <w:rsid w:val="00DF1630"/>
    <w:rsid w:val="00DF705F"/>
    <w:rsid w:val="00E058BF"/>
    <w:rsid w:val="00E102F9"/>
    <w:rsid w:val="00E15017"/>
    <w:rsid w:val="00E1502B"/>
    <w:rsid w:val="00E5453C"/>
    <w:rsid w:val="00E6278D"/>
    <w:rsid w:val="00E96384"/>
    <w:rsid w:val="00EA1FAC"/>
    <w:rsid w:val="00EB1731"/>
    <w:rsid w:val="00EC2B84"/>
    <w:rsid w:val="00ED031D"/>
    <w:rsid w:val="00EE6B85"/>
    <w:rsid w:val="00F32270"/>
    <w:rsid w:val="00F5378E"/>
    <w:rsid w:val="00F54B4B"/>
    <w:rsid w:val="00F60E11"/>
    <w:rsid w:val="00FA7C89"/>
    <w:rsid w:val="00FB6855"/>
    <w:rsid w:val="00FC3288"/>
    <w:rsid w:val="00FC3EF7"/>
    <w:rsid w:val="00FC62B6"/>
    <w:rsid w:val="014EB45F"/>
    <w:rsid w:val="015CA7CB"/>
    <w:rsid w:val="01678E80"/>
    <w:rsid w:val="020D4EE1"/>
    <w:rsid w:val="0218E3E4"/>
    <w:rsid w:val="0234D8A3"/>
    <w:rsid w:val="023EFA75"/>
    <w:rsid w:val="028178F9"/>
    <w:rsid w:val="0294D4CD"/>
    <w:rsid w:val="0296AA5F"/>
    <w:rsid w:val="02D312FF"/>
    <w:rsid w:val="02F553D3"/>
    <w:rsid w:val="0311BFB2"/>
    <w:rsid w:val="0320BF3F"/>
    <w:rsid w:val="032525B1"/>
    <w:rsid w:val="0348449D"/>
    <w:rsid w:val="0386E6FD"/>
    <w:rsid w:val="03FF1895"/>
    <w:rsid w:val="04328B7E"/>
    <w:rsid w:val="04375831"/>
    <w:rsid w:val="0445AD07"/>
    <w:rsid w:val="04AFE78F"/>
    <w:rsid w:val="04CE8F68"/>
    <w:rsid w:val="04E767CF"/>
    <w:rsid w:val="05E505FF"/>
    <w:rsid w:val="065D5A58"/>
    <w:rsid w:val="069C3DC0"/>
    <w:rsid w:val="06BDA0B1"/>
    <w:rsid w:val="06F74D9E"/>
    <w:rsid w:val="071DB167"/>
    <w:rsid w:val="0754EA1C"/>
    <w:rsid w:val="078ADAA6"/>
    <w:rsid w:val="07EE252B"/>
    <w:rsid w:val="083FDDF5"/>
    <w:rsid w:val="089AEAB9"/>
    <w:rsid w:val="08C9DD34"/>
    <w:rsid w:val="08CEEDE0"/>
    <w:rsid w:val="08CF0385"/>
    <w:rsid w:val="08DDCBD2"/>
    <w:rsid w:val="092CB07C"/>
    <w:rsid w:val="094E9153"/>
    <w:rsid w:val="099ADE50"/>
    <w:rsid w:val="09C38283"/>
    <w:rsid w:val="0A32BC1A"/>
    <w:rsid w:val="0A4BEA0D"/>
    <w:rsid w:val="0A55E76A"/>
    <w:rsid w:val="0A9F44A2"/>
    <w:rsid w:val="0AB3654E"/>
    <w:rsid w:val="0C1AB0B0"/>
    <w:rsid w:val="0C395C38"/>
    <w:rsid w:val="0C9623FF"/>
    <w:rsid w:val="0CD27F12"/>
    <w:rsid w:val="0CF02215"/>
    <w:rsid w:val="0D415CC4"/>
    <w:rsid w:val="0DB8C4D9"/>
    <w:rsid w:val="0DC2E565"/>
    <w:rsid w:val="0DF80EF6"/>
    <w:rsid w:val="0E603244"/>
    <w:rsid w:val="0E71640D"/>
    <w:rsid w:val="0E7F2044"/>
    <w:rsid w:val="0EB73DEA"/>
    <w:rsid w:val="0EE0692A"/>
    <w:rsid w:val="0EE6B966"/>
    <w:rsid w:val="0F72B5C5"/>
    <w:rsid w:val="0F8DB8BF"/>
    <w:rsid w:val="0F9E36E1"/>
    <w:rsid w:val="0FBFC413"/>
    <w:rsid w:val="100EC7FF"/>
    <w:rsid w:val="10796763"/>
    <w:rsid w:val="10C58F50"/>
    <w:rsid w:val="10E23212"/>
    <w:rsid w:val="10F59F4C"/>
    <w:rsid w:val="113AE010"/>
    <w:rsid w:val="11455F84"/>
    <w:rsid w:val="114572C2"/>
    <w:rsid w:val="115BA8A5"/>
    <w:rsid w:val="1168C266"/>
    <w:rsid w:val="117E8B0E"/>
    <w:rsid w:val="1196B834"/>
    <w:rsid w:val="11ED53B8"/>
    <w:rsid w:val="129AC3F1"/>
    <w:rsid w:val="12C87617"/>
    <w:rsid w:val="12F00FBE"/>
    <w:rsid w:val="130F4818"/>
    <w:rsid w:val="1350BDCA"/>
    <w:rsid w:val="13C3DFFA"/>
    <w:rsid w:val="13F4D024"/>
    <w:rsid w:val="14044460"/>
    <w:rsid w:val="14429686"/>
    <w:rsid w:val="144A23CE"/>
    <w:rsid w:val="1466AEF0"/>
    <w:rsid w:val="147D2961"/>
    <w:rsid w:val="147E45FE"/>
    <w:rsid w:val="14F953A2"/>
    <w:rsid w:val="150335A2"/>
    <w:rsid w:val="1509925A"/>
    <w:rsid w:val="154B8959"/>
    <w:rsid w:val="15735D0E"/>
    <w:rsid w:val="15F20FD3"/>
    <w:rsid w:val="15F567C7"/>
    <w:rsid w:val="167A1597"/>
    <w:rsid w:val="16B1433A"/>
    <w:rsid w:val="17139886"/>
    <w:rsid w:val="17382461"/>
    <w:rsid w:val="179B7D25"/>
    <w:rsid w:val="17A06034"/>
    <w:rsid w:val="17ED29C4"/>
    <w:rsid w:val="17FA8495"/>
    <w:rsid w:val="184ED4CF"/>
    <w:rsid w:val="187C0ED5"/>
    <w:rsid w:val="18A58F5E"/>
    <w:rsid w:val="18FC098C"/>
    <w:rsid w:val="190281BC"/>
    <w:rsid w:val="191CC730"/>
    <w:rsid w:val="1929118D"/>
    <w:rsid w:val="19377B92"/>
    <w:rsid w:val="19E97A29"/>
    <w:rsid w:val="19EEA721"/>
    <w:rsid w:val="19EEAC6F"/>
    <w:rsid w:val="19F68F86"/>
    <w:rsid w:val="1A79DD73"/>
    <w:rsid w:val="1AC8E2D9"/>
    <w:rsid w:val="1ACDA519"/>
    <w:rsid w:val="1B0387EA"/>
    <w:rsid w:val="1B0A475B"/>
    <w:rsid w:val="1B8A3D08"/>
    <w:rsid w:val="1BB4AD47"/>
    <w:rsid w:val="1BEDB12F"/>
    <w:rsid w:val="1C381070"/>
    <w:rsid w:val="1C51E4EF"/>
    <w:rsid w:val="1CB92A4E"/>
    <w:rsid w:val="1CBA6300"/>
    <w:rsid w:val="1D4B6DD1"/>
    <w:rsid w:val="1D6DBE3D"/>
    <w:rsid w:val="1D797285"/>
    <w:rsid w:val="1D94DD0B"/>
    <w:rsid w:val="1D98EFE3"/>
    <w:rsid w:val="1DB5CEFB"/>
    <w:rsid w:val="1DD5B879"/>
    <w:rsid w:val="1DF80A53"/>
    <w:rsid w:val="1DFB0363"/>
    <w:rsid w:val="1E3F7E16"/>
    <w:rsid w:val="1E726E5F"/>
    <w:rsid w:val="1EC8B345"/>
    <w:rsid w:val="1ED6E58C"/>
    <w:rsid w:val="1ED80420"/>
    <w:rsid w:val="1F46044D"/>
    <w:rsid w:val="1FF5B8A6"/>
    <w:rsid w:val="1FF70765"/>
    <w:rsid w:val="20174860"/>
    <w:rsid w:val="2036337C"/>
    <w:rsid w:val="20473833"/>
    <w:rsid w:val="2075020A"/>
    <w:rsid w:val="20A0A991"/>
    <w:rsid w:val="20EAFDB0"/>
    <w:rsid w:val="21A118C8"/>
    <w:rsid w:val="21EF4001"/>
    <w:rsid w:val="2204D18B"/>
    <w:rsid w:val="2221C68C"/>
    <w:rsid w:val="22E5BDDC"/>
    <w:rsid w:val="23207F47"/>
    <w:rsid w:val="23D70505"/>
    <w:rsid w:val="23E4C159"/>
    <w:rsid w:val="23E98782"/>
    <w:rsid w:val="23F00C30"/>
    <w:rsid w:val="24327EF6"/>
    <w:rsid w:val="2445767B"/>
    <w:rsid w:val="24462FD1"/>
    <w:rsid w:val="24471F62"/>
    <w:rsid w:val="24973C84"/>
    <w:rsid w:val="24F4E0D2"/>
    <w:rsid w:val="250A9F7B"/>
    <w:rsid w:val="25206DD9"/>
    <w:rsid w:val="255504D8"/>
    <w:rsid w:val="25895658"/>
    <w:rsid w:val="2590641A"/>
    <w:rsid w:val="25AB0F60"/>
    <w:rsid w:val="261EA17A"/>
    <w:rsid w:val="267239C1"/>
    <w:rsid w:val="26B9CAB5"/>
    <w:rsid w:val="26CC5AA4"/>
    <w:rsid w:val="2726A9CC"/>
    <w:rsid w:val="27296C53"/>
    <w:rsid w:val="273FD229"/>
    <w:rsid w:val="27413545"/>
    <w:rsid w:val="2744E145"/>
    <w:rsid w:val="2783F1DC"/>
    <w:rsid w:val="27AFFDEF"/>
    <w:rsid w:val="27E09495"/>
    <w:rsid w:val="27EFCD1D"/>
    <w:rsid w:val="284B01F4"/>
    <w:rsid w:val="28C3ED87"/>
    <w:rsid w:val="28DAA66B"/>
    <w:rsid w:val="28E70270"/>
    <w:rsid w:val="29076684"/>
    <w:rsid w:val="2948A33A"/>
    <w:rsid w:val="29B9666D"/>
    <w:rsid w:val="29BE9C42"/>
    <w:rsid w:val="2A7772EB"/>
    <w:rsid w:val="2A872590"/>
    <w:rsid w:val="2AA33862"/>
    <w:rsid w:val="2AB10072"/>
    <w:rsid w:val="2B281424"/>
    <w:rsid w:val="2BBFFB4B"/>
    <w:rsid w:val="2C328754"/>
    <w:rsid w:val="2C69923E"/>
    <w:rsid w:val="2CCD3092"/>
    <w:rsid w:val="2D201656"/>
    <w:rsid w:val="2D669648"/>
    <w:rsid w:val="2D693E08"/>
    <w:rsid w:val="2D6B1BC1"/>
    <w:rsid w:val="2E0BC6A0"/>
    <w:rsid w:val="2E168986"/>
    <w:rsid w:val="2E346E04"/>
    <w:rsid w:val="2E5557BA"/>
    <w:rsid w:val="2E9D2EB4"/>
    <w:rsid w:val="2EDE4522"/>
    <w:rsid w:val="2EE1B6FB"/>
    <w:rsid w:val="2F93716A"/>
    <w:rsid w:val="3001A0A3"/>
    <w:rsid w:val="3094EEE5"/>
    <w:rsid w:val="310A7866"/>
    <w:rsid w:val="317116C9"/>
    <w:rsid w:val="317D8706"/>
    <w:rsid w:val="31918464"/>
    <w:rsid w:val="31F16BA6"/>
    <w:rsid w:val="31FC3FF3"/>
    <w:rsid w:val="32063B5C"/>
    <w:rsid w:val="321293A9"/>
    <w:rsid w:val="328B8B5A"/>
    <w:rsid w:val="32C33755"/>
    <w:rsid w:val="33010B54"/>
    <w:rsid w:val="33092B43"/>
    <w:rsid w:val="332FF69C"/>
    <w:rsid w:val="33347D37"/>
    <w:rsid w:val="33560FBE"/>
    <w:rsid w:val="3359A116"/>
    <w:rsid w:val="336598D1"/>
    <w:rsid w:val="337647C3"/>
    <w:rsid w:val="337A5E05"/>
    <w:rsid w:val="338D2968"/>
    <w:rsid w:val="33A2B5B6"/>
    <w:rsid w:val="33B3604A"/>
    <w:rsid w:val="33F9EDC1"/>
    <w:rsid w:val="343FA782"/>
    <w:rsid w:val="344B3D0E"/>
    <w:rsid w:val="344C6EA5"/>
    <w:rsid w:val="346083D3"/>
    <w:rsid w:val="3461DFC7"/>
    <w:rsid w:val="3462A032"/>
    <w:rsid w:val="34730E8A"/>
    <w:rsid w:val="3474A423"/>
    <w:rsid w:val="34AAED50"/>
    <w:rsid w:val="350E176E"/>
    <w:rsid w:val="357D35B9"/>
    <w:rsid w:val="35DBC6B9"/>
    <w:rsid w:val="35F3C877"/>
    <w:rsid w:val="36110DC2"/>
    <w:rsid w:val="3614B9C2"/>
    <w:rsid w:val="3638F424"/>
    <w:rsid w:val="36A8260E"/>
    <w:rsid w:val="36EC0898"/>
    <w:rsid w:val="36F4730B"/>
    <w:rsid w:val="372977F6"/>
    <w:rsid w:val="37C65B37"/>
    <w:rsid w:val="3878FC02"/>
    <w:rsid w:val="387D4561"/>
    <w:rsid w:val="38AAC292"/>
    <w:rsid w:val="38ABB8F6"/>
    <w:rsid w:val="38B104C8"/>
    <w:rsid w:val="38B993E1"/>
    <w:rsid w:val="39137219"/>
    <w:rsid w:val="39A8996E"/>
    <w:rsid w:val="39D272DC"/>
    <w:rsid w:val="39D5189E"/>
    <w:rsid w:val="3A12EB70"/>
    <w:rsid w:val="3A2A500C"/>
    <w:rsid w:val="3A7430EF"/>
    <w:rsid w:val="3A807F2B"/>
    <w:rsid w:val="3AF7005E"/>
    <w:rsid w:val="3AFBB6DB"/>
    <w:rsid w:val="3B13BA5A"/>
    <w:rsid w:val="3B33A2A0"/>
    <w:rsid w:val="3B6B4FFB"/>
    <w:rsid w:val="3BDC5BCA"/>
    <w:rsid w:val="3C167C0F"/>
    <w:rsid w:val="3C20A5AA"/>
    <w:rsid w:val="3C713CBD"/>
    <w:rsid w:val="3C747AB7"/>
    <w:rsid w:val="3CB63E29"/>
    <w:rsid w:val="3D78CFEA"/>
    <w:rsid w:val="3DC4FA0E"/>
    <w:rsid w:val="3DCED4C5"/>
    <w:rsid w:val="3E05E732"/>
    <w:rsid w:val="3E094F73"/>
    <w:rsid w:val="3E3051DD"/>
    <w:rsid w:val="3E38A739"/>
    <w:rsid w:val="3E6E0A5F"/>
    <w:rsid w:val="3E855E67"/>
    <w:rsid w:val="3E87FC6E"/>
    <w:rsid w:val="3F2462E9"/>
    <w:rsid w:val="3FC460F7"/>
    <w:rsid w:val="4029ED4B"/>
    <w:rsid w:val="4065EFFD"/>
    <w:rsid w:val="417E6124"/>
    <w:rsid w:val="418ED99F"/>
    <w:rsid w:val="41A98F11"/>
    <w:rsid w:val="41D56422"/>
    <w:rsid w:val="41EE0B76"/>
    <w:rsid w:val="4201C05E"/>
    <w:rsid w:val="4255B681"/>
    <w:rsid w:val="4257A322"/>
    <w:rsid w:val="42A76E46"/>
    <w:rsid w:val="430ABA20"/>
    <w:rsid w:val="430D0583"/>
    <w:rsid w:val="432A5032"/>
    <w:rsid w:val="4337089F"/>
    <w:rsid w:val="43819B43"/>
    <w:rsid w:val="43B12976"/>
    <w:rsid w:val="43F67278"/>
    <w:rsid w:val="442F41B3"/>
    <w:rsid w:val="4479A937"/>
    <w:rsid w:val="45327C59"/>
    <w:rsid w:val="458BD120"/>
    <w:rsid w:val="465A44F3"/>
    <w:rsid w:val="46D11867"/>
    <w:rsid w:val="46D134F3"/>
    <w:rsid w:val="470B94F3"/>
    <w:rsid w:val="4742DAE1"/>
    <w:rsid w:val="477ADCA5"/>
    <w:rsid w:val="478F224B"/>
    <w:rsid w:val="479429A9"/>
    <w:rsid w:val="47A051AD"/>
    <w:rsid w:val="47C316E6"/>
    <w:rsid w:val="47D0C3D3"/>
    <w:rsid w:val="480A8265"/>
    <w:rsid w:val="481B252C"/>
    <w:rsid w:val="48308456"/>
    <w:rsid w:val="4865213F"/>
    <w:rsid w:val="4866CBE0"/>
    <w:rsid w:val="489D0345"/>
    <w:rsid w:val="48A0CC83"/>
    <w:rsid w:val="48A36746"/>
    <w:rsid w:val="48AA1ACF"/>
    <w:rsid w:val="48D6F08D"/>
    <w:rsid w:val="48FB7F1E"/>
    <w:rsid w:val="49756834"/>
    <w:rsid w:val="4A44F644"/>
    <w:rsid w:val="4A9E3E2F"/>
    <w:rsid w:val="4AD56824"/>
    <w:rsid w:val="4AE804C8"/>
    <w:rsid w:val="4AF05BCB"/>
    <w:rsid w:val="4B345641"/>
    <w:rsid w:val="4B68F66C"/>
    <w:rsid w:val="4BA353FF"/>
    <w:rsid w:val="4BD4A407"/>
    <w:rsid w:val="4BD62CEA"/>
    <w:rsid w:val="4BD86D45"/>
    <w:rsid w:val="4C0F45F3"/>
    <w:rsid w:val="4C17EA33"/>
    <w:rsid w:val="4C194D07"/>
    <w:rsid w:val="4C388A7B"/>
    <w:rsid w:val="4C3F753B"/>
    <w:rsid w:val="4C94F13E"/>
    <w:rsid w:val="4E24389A"/>
    <w:rsid w:val="4E7D15A0"/>
    <w:rsid w:val="4EDE84A5"/>
    <w:rsid w:val="4EE04DFE"/>
    <w:rsid w:val="4F1A4AD8"/>
    <w:rsid w:val="4F8036B6"/>
    <w:rsid w:val="4FCA24CF"/>
    <w:rsid w:val="5003A689"/>
    <w:rsid w:val="50041907"/>
    <w:rsid w:val="50FB48EE"/>
    <w:rsid w:val="5147D166"/>
    <w:rsid w:val="5158101E"/>
    <w:rsid w:val="5203A961"/>
    <w:rsid w:val="52615DCC"/>
    <w:rsid w:val="52BEE3DE"/>
    <w:rsid w:val="539FAC93"/>
    <w:rsid w:val="542AD123"/>
    <w:rsid w:val="542F7C2A"/>
    <w:rsid w:val="54C0AA71"/>
    <w:rsid w:val="5512D9B5"/>
    <w:rsid w:val="5553F79B"/>
    <w:rsid w:val="5632638A"/>
    <w:rsid w:val="56A21A5C"/>
    <w:rsid w:val="56C8F542"/>
    <w:rsid w:val="56DFA7DB"/>
    <w:rsid w:val="57B3A2A7"/>
    <w:rsid w:val="5837F9F7"/>
    <w:rsid w:val="589227CC"/>
    <w:rsid w:val="58B50162"/>
    <w:rsid w:val="58D41DD7"/>
    <w:rsid w:val="58E94519"/>
    <w:rsid w:val="594C2ACB"/>
    <w:rsid w:val="59A0CBD0"/>
    <w:rsid w:val="59B1E1F0"/>
    <w:rsid w:val="59BE568F"/>
    <w:rsid w:val="59D39DE8"/>
    <w:rsid w:val="5A009604"/>
    <w:rsid w:val="5A70CD3E"/>
    <w:rsid w:val="5AD58B4F"/>
    <w:rsid w:val="5AE3B346"/>
    <w:rsid w:val="5B1CB17C"/>
    <w:rsid w:val="5BD83F08"/>
    <w:rsid w:val="5BDA6BED"/>
    <w:rsid w:val="5C40022D"/>
    <w:rsid w:val="5C40BF1F"/>
    <w:rsid w:val="5C7D812D"/>
    <w:rsid w:val="5CBCB6A0"/>
    <w:rsid w:val="5D4B34A6"/>
    <w:rsid w:val="5D51B123"/>
    <w:rsid w:val="5D5FF4A5"/>
    <w:rsid w:val="5D63FAC0"/>
    <w:rsid w:val="5D6E1CF2"/>
    <w:rsid w:val="5DAB41E1"/>
    <w:rsid w:val="5DEBC8BB"/>
    <w:rsid w:val="5E1B3FBA"/>
    <w:rsid w:val="5E595BE2"/>
    <w:rsid w:val="5E6796C9"/>
    <w:rsid w:val="5EFE5F4E"/>
    <w:rsid w:val="5F1B97C6"/>
    <w:rsid w:val="5FC4A080"/>
    <w:rsid w:val="5FFA0F21"/>
    <w:rsid w:val="60076234"/>
    <w:rsid w:val="606C7D89"/>
    <w:rsid w:val="609459E9"/>
    <w:rsid w:val="609A2C00"/>
    <w:rsid w:val="60D13A33"/>
    <w:rsid w:val="60DDF7AE"/>
    <w:rsid w:val="60EEA61A"/>
    <w:rsid w:val="60F58E86"/>
    <w:rsid w:val="611E20DF"/>
    <w:rsid w:val="6173E814"/>
    <w:rsid w:val="6186051C"/>
    <w:rsid w:val="618F93C2"/>
    <w:rsid w:val="61A43D11"/>
    <w:rsid w:val="61AA7E9B"/>
    <w:rsid w:val="61EDD752"/>
    <w:rsid w:val="6224B75A"/>
    <w:rsid w:val="6285487B"/>
    <w:rsid w:val="628F564B"/>
    <w:rsid w:val="62B06DEC"/>
    <w:rsid w:val="62D5E0CE"/>
    <w:rsid w:val="6316672F"/>
    <w:rsid w:val="6321D57D"/>
    <w:rsid w:val="636F45D7"/>
    <w:rsid w:val="63787F8A"/>
    <w:rsid w:val="638D53CE"/>
    <w:rsid w:val="6391713F"/>
    <w:rsid w:val="63B4B712"/>
    <w:rsid w:val="640F4F15"/>
    <w:rsid w:val="6421B0B8"/>
    <w:rsid w:val="643C74A3"/>
    <w:rsid w:val="649D6CF6"/>
    <w:rsid w:val="64E9037D"/>
    <w:rsid w:val="6502ECBD"/>
    <w:rsid w:val="6529242F"/>
    <w:rsid w:val="658585EA"/>
    <w:rsid w:val="65C2173D"/>
    <w:rsid w:val="66CD57EC"/>
    <w:rsid w:val="66E47126"/>
    <w:rsid w:val="66FC25EF"/>
    <w:rsid w:val="6718FB47"/>
    <w:rsid w:val="6757DAA9"/>
    <w:rsid w:val="677FF6D0"/>
    <w:rsid w:val="67C3A1CE"/>
    <w:rsid w:val="67D0409A"/>
    <w:rsid w:val="67D09D84"/>
    <w:rsid w:val="67E5779C"/>
    <w:rsid w:val="680AD375"/>
    <w:rsid w:val="68272361"/>
    <w:rsid w:val="68AE5CCF"/>
    <w:rsid w:val="68CAC8AE"/>
    <w:rsid w:val="68DFE06C"/>
    <w:rsid w:val="6928B857"/>
    <w:rsid w:val="694EAFC8"/>
    <w:rsid w:val="696E941A"/>
    <w:rsid w:val="69C55EFE"/>
    <w:rsid w:val="6A97268F"/>
    <w:rsid w:val="6B060D98"/>
    <w:rsid w:val="6B80A161"/>
    <w:rsid w:val="6B8AE982"/>
    <w:rsid w:val="6BDEE53F"/>
    <w:rsid w:val="6C052F90"/>
    <w:rsid w:val="6C8971A9"/>
    <w:rsid w:val="6CB8E8BF"/>
    <w:rsid w:val="6CFB3A53"/>
    <w:rsid w:val="6D4E1D27"/>
    <w:rsid w:val="6D773EAF"/>
    <w:rsid w:val="6DA402BE"/>
    <w:rsid w:val="6DA6CFAA"/>
    <w:rsid w:val="6DA83D4E"/>
    <w:rsid w:val="6DDD148D"/>
    <w:rsid w:val="6E055E91"/>
    <w:rsid w:val="6E6C75AA"/>
    <w:rsid w:val="6EC9CAD1"/>
    <w:rsid w:val="6F2FB85D"/>
    <w:rsid w:val="6F97F9DB"/>
    <w:rsid w:val="7068DA79"/>
    <w:rsid w:val="70B67851"/>
    <w:rsid w:val="711EB082"/>
    <w:rsid w:val="71420953"/>
    <w:rsid w:val="71720390"/>
    <w:rsid w:val="7189C44E"/>
    <w:rsid w:val="71E567E9"/>
    <w:rsid w:val="727BAE71"/>
    <w:rsid w:val="72A49067"/>
    <w:rsid w:val="732E7925"/>
    <w:rsid w:val="734D2065"/>
    <w:rsid w:val="73A4364E"/>
    <w:rsid w:val="73FB6FC6"/>
    <w:rsid w:val="743B907C"/>
    <w:rsid w:val="74B4BBE4"/>
    <w:rsid w:val="74B99EF3"/>
    <w:rsid w:val="74C70CE5"/>
    <w:rsid w:val="74E85A70"/>
    <w:rsid w:val="7517053C"/>
    <w:rsid w:val="7538D6BF"/>
    <w:rsid w:val="754006AF"/>
    <w:rsid w:val="76771DAD"/>
    <w:rsid w:val="769E0DF6"/>
    <w:rsid w:val="76BFE38C"/>
    <w:rsid w:val="76CD9C29"/>
    <w:rsid w:val="76E8FF08"/>
    <w:rsid w:val="77137A2E"/>
    <w:rsid w:val="77C70AF3"/>
    <w:rsid w:val="78136202"/>
    <w:rsid w:val="7839DE57"/>
    <w:rsid w:val="783AEC13"/>
    <w:rsid w:val="78EC4177"/>
    <w:rsid w:val="793BECC1"/>
    <w:rsid w:val="797C8EC0"/>
    <w:rsid w:val="79CF0E49"/>
    <w:rsid w:val="79F31F85"/>
    <w:rsid w:val="79F58006"/>
    <w:rsid w:val="7A2366C7"/>
    <w:rsid w:val="7A2BD3A6"/>
    <w:rsid w:val="7A3BA344"/>
    <w:rsid w:val="7A9430CF"/>
    <w:rsid w:val="7ACF45BB"/>
    <w:rsid w:val="7AEEF738"/>
    <w:rsid w:val="7AF5C5A6"/>
    <w:rsid w:val="7B0F3135"/>
    <w:rsid w:val="7B11271E"/>
    <w:rsid w:val="7B4908ED"/>
    <w:rsid w:val="7B8EEFE6"/>
    <w:rsid w:val="7BFC52A0"/>
    <w:rsid w:val="7C80B8DB"/>
    <w:rsid w:val="7CC030D5"/>
    <w:rsid w:val="7CD0306C"/>
    <w:rsid w:val="7D06AF0B"/>
    <w:rsid w:val="7D4B1894"/>
    <w:rsid w:val="7D55BD30"/>
    <w:rsid w:val="7DD59A70"/>
    <w:rsid w:val="7E14B520"/>
    <w:rsid w:val="7E25B32A"/>
    <w:rsid w:val="7E29E20A"/>
    <w:rsid w:val="7E697117"/>
    <w:rsid w:val="7E6D2E5E"/>
    <w:rsid w:val="7E8008C3"/>
    <w:rsid w:val="7EA91FDB"/>
    <w:rsid w:val="7F1D5467"/>
    <w:rsid w:val="7F81F504"/>
    <w:rsid w:val="7F9E4217"/>
    <w:rsid w:val="7FBE48CF"/>
    <w:rsid w:val="7FD0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Heading2">
    <w:name w:val="heading 2"/>
    <w:basedOn w:val="Heading5"/>
    <w:next w:val="Normal"/>
    <w:uiPriority w:val="9"/>
    <w:unhideWhenUsed/>
    <w:qFormat/>
    <w:pPr>
      <w:outlineLvl w:val="1"/>
    </w:pPr>
  </w:style>
  <w:style w:type="paragraph" w:styleId="Heading3">
    <w:name w:val="heading 3"/>
    <w:basedOn w:val="Heading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BalloonText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DefaultParagraphFont"/>
    <w:rPr>
      <w:b/>
      <w:sz w:val="48"/>
      <w:szCs w:val="48"/>
    </w:rPr>
  </w:style>
  <w:style w:type="character" w:customStyle="1" w:styleId="Heading3Char">
    <w:name w:val="Heading 3 Char"/>
    <w:basedOn w:val="DefaultParagraphFont"/>
    <w:rPr>
      <w:sz w:val="36"/>
      <w:szCs w:val="36"/>
    </w:rPr>
  </w:style>
  <w:style w:type="character" w:customStyle="1" w:styleId="Heading4Char">
    <w:name w:val="Heading 4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Header">
    <w:name w:val="header"/>
    <w:basedOn w:val="Footer"/>
    <w:rPr>
      <w:rFonts w:ascii="Georgia" w:hAnsi="Georgia"/>
    </w:rPr>
  </w:style>
  <w:style w:type="character" w:customStyle="1" w:styleId="HeaderChar">
    <w:name w:val="Header Char"/>
    <w:basedOn w:val="DefaultParagraphFont"/>
    <w:rPr>
      <w:rFonts w:ascii="Georgia" w:hAnsi="Georgia"/>
    </w:rPr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DefaultParagraphFont"/>
    <w:rPr>
      <w:rFonts w:ascii="Century Gothic" w:hAnsi="Century Gothic"/>
      <w:b/>
      <w:color w:val="476166"/>
    </w:rPr>
  </w:style>
  <w:style w:type="character" w:styleId="PageNumber">
    <w:name w:val="page number"/>
    <w:basedOn w:val="DefaultParagraphFont"/>
  </w:style>
  <w:style w:type="character" w:customStyle="1" w:styleId="Heading5Char">
    <w:name w:val="Heading 5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styleId="Quote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DefaultParagraphFont"/>
    <w:rPr>
      <w:color w:val="476166"/>
      <w:sz w:val="96"/>
      <w:szCs w:val="96"/>
    </w:rPr>
  </w:style>
  <w:style w:type="character" w:styleId="PlaceholderText">
    <w:name w:val="Placeholder Text"/>
    <w:basedOn w:val="DefaultParagraphFont"/>
    <w:rPr>
      <w:color w:val="808080"/>
    </w:rPr>
  </w:style>
  <w:style w:type="character" w:customStyle="1" w:styleId="c5">
    <w:name w:val="c5"/>
    <w:basedOn w:val="DefaultParagraphFont"/>
  </w:style>
  <w:style w:type="paragraph" w:styleId="TOCHeading">
    <w:name w:val="TOC Heading"/>
    <w:basedOn w:val="Heading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TOC1">
    <w:name w:val="toc 1"/>
    <w:basedOn w:val="Normal"/>
    <w:next w:val="Normal"/>
    <w:autoRedefine/>
    <w:uiPriority w:val="39"/>
    <w:pPr>
      <w:spacing w:after="100"/>
    </w:pPr>
  </w:style>
  <w:style w:type="paragraph" w:styleId="TOC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customStyle="1" w:styleId="fontcapa">
    <w:name w:val="font capa"/>
    <w:basedOn w:val="Heading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DefaultParagraphFont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DefaultParagraphFont"/>
  </w:style>
  <w:style w:type="character" w:customStyle="1" w:styleId="TextChar">
    <w:name w:val="Text Char"/>
    <w:basedOn w:val="DefaultParagraphFont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DefaultParagraphFont"/>
  </w:style>
  <w:style w:type="character" w:customStyle="1" w:styleId="c11">
    <w:name w:val="c11"/>
    <w:basedOn w:val="DefaultParagraphFont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ListParagraph">
    <w:name w:val="List Paragraph"/>
    <w:basedOn w:val="Normal"/>
    <w:uiPriority w:val="34"/>
    <w:qFormat/>
    <w:rsid w:val="00B1676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D13E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EF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DF70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Travelling_salesman_problem" TargetMode="External"/><Relationship Id="rId39" Type="http://schemas.openxmlformats.org/officeDocument/2006/relationships/hyperlink" Target="https://www.hindawi.com/journals/mpe/2012/104279/" TargetMode="Externa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Held&#8211;Karp_algorithm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hyperlink" Target="file:///C:\Users\monki\Desktop\FEUP\2ano\2semestre\cal\projeto\relatorio.docx" TargetMode="External"/><Relationship Id="rId25" Type="http://schemas.openxmlformats.org/officeDocument/2006/relationships/hyperlink" Target="https://www.google.com/url?q=http://www.openstreetmap.org&amp;sa=D&amp;source=editors&amp;ust=1617931022735000&amp;usg=AOvVaw3H6Cpih-yc3b7jhwuTu6Uk" TargetMode="External"/><Relationship Id="rId33" Type="http://schemas.openxmlformats.org/officeDocument/2006/relationships/hyperlink" Target="https://en.wikipedia.org/wiki/Kosaraju%27s_algorithm" TargetMode="External"/><Relationship Id="rId38" Type="http://schemas.openxmlformats.org/officeDocument/2006/relationships/hyperlink" Target="https://pubsonline.informs.org/doi/pdf/10.1287/opre.43.2.367" TargetMode="External"/><Relationship Id="rId2" Type="http://schemas.openxmlformats.org/officeDocument/2006/relationships/numbering" Target="numbering.xml"/><Relationship Id="rId16" Type="http://schemas.openxmlformats.org/officeDocument/2006/relationships/hyperlink" Target="file:///C:\Users\monki\Desktop\FEUP\2ano\2semestre\cal\projeto\relatorio.docx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Strongly_connected_component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onki\Desktop\FEUP\2ano\2semestre\cal\projeto\relatorio.docx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en.wikipedia.org/wiki/Tarjan%27s_strongly_connected_components_algorithm" TargetMode="External"/><Relationship Id="rId37" Type="http://schemas.openxmlformats.org/officeDocument/2006/relationships/hyperlink" Target="https://core.ac.uk/download/pdf/82432413.pdf" TargetMode="External"/><Relationship Id="rId40" Type="http://schemas.openxmlformats.org/officeDocument/2006/relationships/hyperlink" Target="https://www.youtube.com/watch?v=1oVuQsxkhY0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C:\Users\monki\Desktop\FEUP\2ano\2semestre\cal\projeto\relatorio.docx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en.wikipedia.org/wiki/Vehicle_routing_problem" TargetMode="External"/><Relationship Id="rId36" Type="http://schemas.openxmlformats.org/officeDocument/2006/relationships/hyperlink" Target="https://pt.wikipedia.org/wiki/Problema_da_mochila" TargetMode="External"/><Relationship Id="rId10" Type="http://schemas.openxmlformats.org/officeDocument/2006/relationships/hyperlink" Target="file:///C:\Users\monki\Desktop\FEUP\2ano\2semestre\cal\projeto\relatorio.docx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Nearest_neighbour_algorith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onki\Desktop\FEUP\2ano\2semestre\cal\projeto\relatorio.docx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ppt-online.org/31503" TargetMode="External"/><Relationship Id="rId30" Type="http://schemas.openxmlformats.org/officeDocument/2006/relationships/hyperlink" Target="https://paginas.fe.up.pt/~mac/ensino/docs/OR/CombinatorialOptimizationHeuristicsLocalSearch.pdf" TargetMode="External"/><Relationship Id="rId35" Type="http://schemas.openxmlformats.org/officeDocument/2006/relationships/hyperlink" Target="https://en.wikipedia.org/wiki/Bitonic_tour" TargetMode="External"/><Relationship Id="rId43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222</TotalTime>
  <Pages>21</Pages>
  <Words>5211</Words>
  <Characters>29704</Characters>
  <Application>Microsoft Office Word</Application>
  <DocSecurity>0</DocSecurity>
  <Lines>247</Lines>
  <Paragraphs>69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João Gil Marinho Mesquita</cp:lastModifiedBy>
  <cp:revision>90</cp:revision>
  <dcterms:created xsi:type="dcterms:W3CDTF">2021-04-09T17:20:00Z</dcterms:created>
  <dcterms:modified xsi:type="dcterms:W3CDTF">2021-04-13T12:03:00Z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